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724044" w14:textId="07611162" w:rsidR="7D8853C2" w:rsidRPr="00385452" w:rsidRDefault="00DB2868" w:rsidP="360CFC23">
      <w:pPr>
        <w:pStyle w:val="Heading1"/>
        <w:rPr>
          <w:rStyle w:val="TitleChar"/>
          <w:sz w:val="48"/>
          <w:szCs w:val="48"/>
        </w:rPr>
      </w:pPr>
      <w:r w:rsidRPr="00385452">
        <w:rPr>
          <w:rStyle w:val="TitleChar"/>
          <w:sz w:val="48"/>
          <w:szCs w:val="48"/>
        </w:rPr>
        <w:t xml:space="preserve">Certain </w:t>
      </w:r>
      <w:r w:rsidR="360CFC23" w:rsidRPr="00385452">
        <w:rPr>
          <w:rStyle w:val="TitleChar"/>
          <w:sz w:val="48"/>
          <w:szCs w:val="48"/>
        </w:rPr>
        <w:t>Trends in Uncertainty and Sensitivity Analysis: A</w:t>
      </w:r>
      <w:r w:rsidR="00664673" w:rsidRPr="00385452">
        <w:rPr>
          <w:rStyle w:val="TitleChar"/>
          <w:sz w:val="48"/>
          <w:szCs w:val="48"/>
        </w:rPr>
        <w:t xml:space="preserve">n overview of techniques and </w:t>
      </w:r>
      <w:r w:rsidR="00F046E0" w:rsidRPr="00385452">
        <w:rPr>
          <w:rStyle w:val="TitleChar"/>
          <w:sz w:val="48"/>
          <w:szCs w:val="48"/>
        </w:rPr>
        <w:t>tools</w:t>
      </w:r>
    </w:p>
    <w:p w14:paraId="295D360C" w14:textId="16EA720A" w:rsidR="00F046E0" w:rsidRPr="00385452" w:rsidRDefault="00F046E0" w:rsidP="00F046E0"/>
    <w:p w14:paraId="4F480529" w14:textId="1876B4BB" w:rsidR="007A5F7B" w:rsidRPr="00385452" w:rsidRDefault="007A5F7B" w:rsidP="00F046E0">
      <w:r w:rsidRPr="00385452">
        <w:t>Alternatives:</w:t>
      </w:r>
    </w:p>
    <w:p w14:paraId="0E802D23" w14:textId="29218449" w:rsidR="005842ED" w:rsidRPr="00385452" w:rsidRDefault="00D15756" w:rsidP="4A7B7131">
      <w:pPr>
        <w:pStyle w:val="ListParagraph"/>
        <w:numPr>
          <w:ilvl w:val="0"/>
          <w:numId w:val="11"/>
        </w:numPr>
      </w:pPr>
      <w:r>
        <w:t>Analyz</w:t>
      </w:r>
      <w:r w:rsidR="4A7B7131" w:rsidRPr="00385452">
        <w:t>ing Uncertainty and Sensitivity: An overview of available software</w:t>
      </w:r>
    </w:p>
    <w:p w14:paraId="2571DF1E" w14:textId="4F20B96E" w:rsidR="00D421CC" w:rsidRPr="00385452" w:rsidRDefault="6C11EA31" w:rsidP="6C11EA31">
      <w:r w:rsidRPr="00385452">
        <w:rPr>
          <w:sz w:val="20"/>
          <w:szCs w:val="20"/>
        </w:rPr>
        <w:t>Dominique Douglas-Smith</w:t>
      </w:r>
      <w:r w:rsidRPr="00385452">
        <w:rPr>
          <w:sz w:val="20"/>
          <w:szCs w:val="20"/>
          <w:vertAlign w:val="superscript"/>
        </w:rPr>
        <w:t>1</w:t>
      </w:r>
      <w:proofErr w:type="gramStart"/>
      <w:r w:rsidRPr="00385452">
        <w:rPr>
          <w:sz w:val="20"/>
          <w:szCs w:val="20"/>
          <w:vertAlign w:val="superscript"/>
        </w:rPr>
        <w:t>,2</w:t>
      </w:r>
      <w:proofErr w:type="gramEnd"/>
      <w:r w:rsidRPr="00385452">
        <w:rPr>
          <w:sz w:val="20"/>
          <w:szCs w:val="20"/>
        </w:rPr>
        <w:t>, Takuya Iwanaga</w:t>
      </w:r>
      <w:r w:rsidRPr="00385452">
        <w:rPr>
          <w:sz w:val="20"/>
          <w:szCs w:val="20"/>
          <w:vertAlign w:val="superscript"/>
        </w:rPr>
        <w:t>2</w:t>
      </w:r>
      <w:r w:rsidRPr="00385452">
        <w:rPr>
          <w:sz w:val="20"/>
          <w:szCs w:val="20"/>
        </w:rPr>
        <w:t>, Barry F. W. Croke</w:t>
      </w:r>
      <w:r w:rsidRPr="00385452">
        <w:rPr>
          <w:sz w:val="20"/>
          <w:szCs w:val="20"/>
          <w:vertAlign w:val="superscript"/>
        </w:rPr>
        <w:t>1,2</w:t>
      </w:r>
      <w:r w:rsidRPr="00385452">
        <w:rPr>
          <w:sz w:val="20"/>
          <w:szCs w:val="20"/>
        </w:rPr>
        <w:t>, Anthony J. Jakeman</w:t>
      </w:r>
      <w:r w:rsidRPr="00385452">
        <w:rPr>
          <w:sz w:val="20"/>
          <w:szCs w:val="20"/>
          <w:vertAlign w:val="superscript"/>
        </w:rPr>
        <w:t>2</w:t>
      </w:r>
    </w:p>
    <w:p w14:paraId="5AD08367" w14:textId="173EC0AC" w:rsidR="00D421CC" w:rsidRPr="00385452" w:rsidRDefault="6C11EA31" w:rsidP="6C11EA31">
      <w:pPr>
        <w:rPr>
          <w:rFonts w:eastAsiaTheme="minorEastAsia"/>
          <w:sz w:val="20"/>
          <w:szCs w:val="20"/>
        </w:rPr>
      </w:pPr>
      <w:r w:rsidRPr="00385452">
        <w:rPr>
          <w:rFonts w:eastAsiaTheme="minorEastAsia"/>
          <w:sz w:val="20"/>
          <w:szCs w:val="20"/>
          <w:vertAlign w:val="superscript"/>
        </w:rPr>
        <w:t>1</w:t>
      </w:r>
      <w:r w:rsidRPr="00385452">
        <w:rPr>
          <w:rFonts w:eastAsiaTheme="minorEastAsia"/>
          <w:sz w:val="20"/>
          <w:szCs w:val="20"/>
        </w:rPr>
        <w:t>Mathematical Sciences Institute, Australian National University, Canberra, Australia</w:t>
      </w:r>
      <w:r w:rsidR="74892E53" w:rsidRPr="00385452">
        <w:br/>
      </w:r>
      <w:r w:rsidRPr="00385452">
        <w:rPr>
          <w:rFonts w:eastAsiaTheme="minorEastAsia"/>
          <w:sz w:val="20"/>
          <w:szCs w:val="20"/>
          <w:vertAlign w:val="superscript"/>
        </w:rPr>
        <w:t>2</w:t>
      </w:r>
      <w:r w:rsidRPr="00385452">
        <w:rPr>
          <w:rFonts w:eastAsiaTheme="minorEastAsia"/>
          <w:sz w:val="20"/>
          <w:szCs w:val="20"/>
        </w:rPr>
        <w:t xml:space="preserve">The Integrated Catchment Assessment and Management Centre, </w:t>
      </w:r>
      <w:proofErr w:type="spellStart"/>
      <w:r w:rsidRPr="00385452">
        <w:rPr>
          <w:rFonts w:eastAsiaTheme="minorEastAsia"/>
          <w:sz w:val="20"/>
          <w:szCs w:val="20"/>
        </w:rPr>
        <w:t>Fenner</w:t>
      </w:r>
      <w:proofErr w:type="spellEnd"/>
      <w:r w:rsidRPr="00385452">
        <w:rPr>
          <w:rFonts w:eastAsiaTheme="minorEastAsia"/>
          <w:sz w:val="20"/>
          <w:szCs w:val="20"/>
        </w:rPr>
        <w:t xml:space="preserve"> School of Environment and Society, The Australian National University, Canberra, Australia</w:t>
      </w:r>
      <w:r w:rsidR="74892E53" w:rsidRPr="00385452">
        <w:br/>
      </w:r>
    </w:p>
    <w:p w14:paraId="166768CF" w14:textId="1EAE03EA" w:rsidR="00802420" w:rsidRPr="00385452" w:rsidRDefault="4A7B7131" w:rsidP="4A7B7131">
      <w:pPr>
        <w:rPr>
          <w:rFonts w:eastAsiaTheme="minorEastAsia"/>
          <w:b/>
          <w:bCs/>
          <w:sz w:val="20"/>
          <w:szCs w:val="20"/>
        </w:rPr>
      </w:pPr>
      <w:r w:rsidRPr="00385452">
        <w:rPr>
          <w:rFonts w:eastAsiaTheme="minorEastAsia"/>
          <w:b/>
          <w:bCs/>
          <w:sz w:val="20"/>
          <w:szCs w:val="20"/>
        </w:rPr>
        <w:t>Abstract:</w:t>
      </w:r>
    </w:p>
    <w:p w14:paraId="260FEC8B" w14:textId="5629E413" w:rsidR="4A7B7131" w:rsidRPr="00385452" w:rsidRDefault="4A7B7131" w:rsidP="4A7B7131">
      <w:pPr>
        <w:pStyle w:val="ListParagraph"/>
        <w:numPr>
          <w:ilvl w:val="0"/>
          <w:numId w:val="14"/>
        </w:numPr>
        <w:rPr>
          <w:sz w:val="20"/>
          <w:szCs w:val="20"/>
        </w:rPr>
      </w:pPr>
      <w:r w:rsidRPr="00385452">
        <w:rPr>
          <w:rFonts w:eastAsiaTheme="minorEastAsia"/>
          <w:sz w:val="20"/>
          <w:szCs w:val="20"/>
        </w:rPr>
        <w:t>Computers allow us to develop and run complex models but it is important to understand the complexities and determine when it is warranted</w:t>
      </w:r>
    </w:p>
    <w:p w14:paraId="7909F320" w14:textId="7A8C8AF6" w:rsidR="4A7B7131" w:rsidRPr="00385452" w:rsidRDefault="4A7B7131" w:rsidP="4A7B7131">
      <w:pPr>
        <w:pStyle w:val="ListParagraph"/>
        <w:numPr>
          <w:ilvl w:val="0"/>
          <w:numId w:val="14"/>
        </w:numPr>
        <w:rPr>
          <w:sz w:val="20"/>
          <w:szCs w:val="20"/>
        </w:rPr>
      </w:pPr>
      <w:r w:rsidRPr="00385452">
        <w:rPr>
          <w:rFonts w:eastAsiaTheme="minorEastAsia"/>
          <w:sz w:val="20"/>
          <w:szCs w:val="20"/>
        </w:rPr>
        <w:t>UA/SA aid in assessing the complexities, if it is warranted, and under what conditions</w:t>
      </w:r>
    </w:p>
    <w:p w14:paraId="09CA7593" w14:textId="4A6FA2D7" w:rsidR="4A7B7131" w:rsidRPr="00385452" w:rsidRDefault="4A7B7131" w:rsidP="4A7B7131">
      <w:pPr>
        <w:pStyle w:val="ListParagraph"/>
        <w:numPr>
          <w:ilvl w:val="0"/>
          <w:numId w:val="14"/>
        </w:numPr>
        <w:rPr>
          <w:sz w:val="20"/>
          <w:szCs w:val="20"/>
        </w:rPr>
      </w:pPr>
      <w:r w:rsidRPr="00385452">
        <w:rPr>
          <w:rFonts w:eastAsiaTheme="minorEastAsia"/>
          <w:sz w:val="20"/>
          <w:szCs w:val="20"/>
        </w:rPr>
        <w:t>Software tools that embody these techniques and approaches have been developed and are continually being developed</w:t>
      </w:r>
    </w:p>
    <w:p w14:paraId="5C9B637B" w14:textId="44305B3A" w:rsidR="4A7B7131" w:rsidRPr="00385452" w:rsidRDefault="4A7B7131" w:rsidP="4A7B7131">
      <w:pPr>
        <w:pStyle w:val="ListParagraph"/>
        <w:numPr>
          <w:ilvl w:val="0"/>
          <w:numId w:val="14"/>
        </w:numPr>
        <w:rPr>
          <w:sz w:val="20"/>
          <w:szCs w:val="20"/>
        </w:rPr>
      </w:pPr>
      <w:r w:rsidRPr="00385452">
        <w:rPr>
          <w:rFonts w:eastAsiaTheme="minorEastAsia"/>
          <w:sz w:val="20"/>
          <w:szCs w:val="20"/>
        </w:rPr>
        <w:t>This paper applies a bibliometric approach to analyzing the trends of UA/SA approaches and relevant software packages</w:t>
      </w:r>
    </w:p>
    <w:p w14:paraId="0AE5F36D" w14:textId="75927B15" w:rsidR="4A7B7131" w:rsidRPr="00385452" w:rsidRDefault="4A7B7131" w:rsidP="4A7B7131">
      <w:pPr>
        <w:pStyle w:val="ListParagraph"/>
        <w:numPr>
          <w:ilvl w:val="0"/>
          <w:numId w:val="14"/>
        </w:numPr>
        <w:rPr>
          <w:sz w:val="20"/>
          <w:szCs w:val="20"/>
        </w:rPr>
      </w:pPr>
      <w:r w:rsidRPr="00385452">
        <w:rPr>
          <w:rFonts w:eastAsiaTheme="minorEastAsia"/>
          <w:sz w:val="20"/>
          <w:szCs w:val="20"/>
        </w:rPr>
        <w:t>We find ...</w:t>
      </w:r>
    </w:p>
    <w:p w14:paraId="5E6D7CA4" w14:textId="77777777" w:rsidR="005B3620" w:rsidRPr="00385452" w:rsidRDefault="005B3620" w:rsidP="6C11EA31">
      <w:pPr>
        <w:rPr>
          <w:rFonts w:eastAsiaTheme="minorEastAsia"/>
          <w:sz w:val="20"/>
          <w:szCs w:val="20"/>
        </w:rPr>
      </w:pPr>
    </w:p>
    <w:p w14:paraId="00952A49" w14:textId="77777777" w:rsidR="005B3620" w:rsidRPr="00385452" w:rsidRDefault="005B3620" w:rsidP="6C11EA31">
      <w:pPr>
        <w:rPr>
          <w:rFonts w:eastAsiaTheme="minorEastAsia"/>
          <w:sz w:val="20"/>
          <w:szCs w:val="20"/>
        </w:rPr>
      </w:pPr>
    </w:p>
    <w:p w14:paraId="64DBC366" w14:textId="096EF40C" w:rsidR="005B3620" w:rsidRPr="00385452" w:rsidRDefault="005B3620" w:rsidP="6C11EA31">
      <w:pPr>
        <w:rPr>
          <w:rFonts w:eastAsiaTheme="minorEastAsia"/>
          <w:sz w:val="20"/>
          <w:szCs w:val="20"/>
        </w:rPr>
        <w:sectPr w:rsidR="005B3620" w:rsidRPr="00385452">
          <w:headerReference w:type="default" r:id="rId8"/>
          <w:footerReference w:type="default" r:id="rId9"/>
          <w:pgSz w:w="12240" w:h="15840"/>
          <w:pgMar w:top="1440" w:right="1440" w:bottom="1440" w:left="1440" w:header="720" w:footer="720" w:gutter="0"/>
          <w:cols w:space="720"/>
          <w:docGrid w:linePitch="360"/>
        </w:sectPr>
      </w:pPr>
    </w:p>
    <w:p w14:paraId="4B4A8483" w14:textId="69160D6A" w:rsidR="00D421CC" w:rsidRPr="00385452" w:rsidRDefault="6C11EA31" w:rsidP="005973F5">
      <w:pPr>
        <w:pStyle w:val="Heading1"/>
      </w:pPr>
      <w:r w:rsidRPr="00385452">
        <w:rPr>
          <w:rStyle w:val="Heading1Char"/>
        </w:rPr>
        <w:lastRenderedPageBreak/>
        <w:t>Introduction</w:t>
      </w:r>
    </w:p>
    <w:p w14:paraId="5260CAAC" w14:textId="4745D80B" w:rsidR="7FAD4D16" w:rsidRPr="00385452" w:rsidRDefault="76F194CE" w:rsidP="76F194CE">
      <w:pPr>
        <w:rPr>
          <w:rFonts w:ascii="Calibri" w:eastAsia="Calibri" w:hAnsi="Calibri" w:cs="Calibri"/>
        </w:rPr>
      </w:pPr>
      <w:r>
        <w:t xml:space="preserve">Computational modelling is a relatively young </w:t>
      </w:r>
      <w:proofErr w:type="gramStart"/>
      <w:r>
        <w:t>field which</w:t>
      </w:r>
      <w:proofErr w:type="gramEnd"/>
      <w:r>
        <w:t xml:space="preserve"> was constrained in its early years by the disproportionately high cost and limited availability of computational power. Since then computers have become </w:t>
      </w:r>
      <w:r w:rsidRPr="76F194CE">
        <w:rPr>
          <w:rFonts w:ascii="Calibri" w:eastAsia="Calibri" w:hAnsi="Calibri" w:cs="Calibri"/>
        </w:rPr>
        <w:t xml:space="preserve">ubiquitous, with vast amounts of available computational power and speed.  Perhaps most importantly from a financial perspective, computational cost has now become cheaper than that of highly trained researchers. This has led computational modelling to become a key activity in many areas of research, whilst enabling an ever-increasing level of complexity to </w:t>
      </w:r>
      <w:proofErr w:type="gramStart"/>
      <w:r w:rsidRPr="76F194CE">
        <w:rPr>
          <w:rFonts w:ascii="Calibri" w:eastAsia="Calibri" w:hAnsi="Calibri" w:cs="Calibri"/>
        </w:rPr>
        <w:t>be modelled</w:t>
      </w:r>
      <w:proofErr w:type="gramEnd"/>
      <w:r w:rsidRPr="76F194CE">
        <w:rPr>
          <w:rFonts w:ascii="Calibri" w:eastAsia="Calibri" w:hAnsi="Calibri" w:cs="Calibri"/>
        </w:rPr>
        <w:t>.</w:t>
      </w:r>
    </w:p>
    <w:p w14:paraId="418D0F7E" w14:textId="467149E7" w:rsidR="00264CF1" w:rsidRPr="00385452" w:rsidRDefault="00264CF1" w:rsidP="1AE425EF">
      <w:r w:rsidRPr="00385452">
        <w:rPr>
          <w:rFonts w:ascii="Calibri" w:eastAsia="Calibri" w:hAnsi="Calibri" w:cs="Calibri"/>
        </w:rPr>
        <w:t xml:space="preserve">Here the </w:t>
      </w:r>
      <w:proofErr w:type="gramStart"/>
      <w:r w:rsidRPr="00385452">
        <w:rPr>
          <w:rFonts w:ascii="Calibri" w:eastAsia="Calibri" w:hAnsi="Calibri" w:cs="Calibri"/>
        </w:rPr>
        <w:t>level of complexity is reflected by the number of parameter factors a model takes as inputs</w:t>
      </w:r>
      <w:proofErr w:type="gramEnd"/>
      <w:r w:rsidRPr="00385452">
        <w:rPr>
          <w:rFonts w:ascii="Calibri" w:eastAsia="Calibri" w:hAnsi="Calibri" w:cs="Calibri"/>
        </w:rPr>
        <w:t xml:space="preserve">. Parameter factors may also be referred to as ‘parameters’, ‘factors’ or simply ‘inputs’ in the literature </w:t>
      </w:r>
      <w:r w:rsidRPr="00385452">
        <w:fldChar w:fldCharType="begin"/>
      </w:r>
      <w:r w:rsidR="00E67793">
        <w:instrText xml:space="preserve"> ADDIN ZOTERO_ITEM CSL_CITATION {"citationID":"FbJVvCsM","properties":{"formattedCitation":"(Norton,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Pr="00385452">
        <w:fldChar w:fldCharType="separate"/>
      </w:r>
      <w:r w:rsidRPr="00385452">
        <w:rPr>
          <w:rFonts w:ascii="Calibri" w:hAnsi="Calibri" w:cs="Calibri"/>
        </w:rPr>
        <w:t>(Norton, 2015)</w:t>
      </w:r>
      <w:r w:rsidRPr="00385452">
        <w:fldChar w:fldCharType="end"/>
      </w:r>
      <w:r w:rsidRPr="00385452">
        <w:t xml:space="preserve">. Increasing the number of parameters allows for a more detailed representation of the system </w:t>
      </w:r>
      <w:proofErr w:type="gramStart"/>
      <w:r w:rsidRPr="00385452">
        <w:t>being investigated</w:t>
      </w:r>
      <w:proofErr w:type="gramEnd"/>
      <w:r w:rsidRPr="00385452">
        <w:t xml:space="preserve">, whilst also increasing computational cost and model complexity, often at an exponential rate. This </w:t>
      </w:r>
      <w:proofErr w:type="gramStart"/>
      <w:r w:rsidRPr="00385452">
        <w:t>is referred</w:t>
      </w:r>
      <w:proofErr w:type="gramEnd"/>
      <w:r w:rsidRPr="00385452">
        <w:t xml:space="preserve"> to as the curse of dimensionality, where each parameter represents a dimension. Increased detail (and thus complexity) may not always be justified or necessary with respect to the aims of the modeling exercise. Such complex models are described as being ‘over-parameterized’ </w:t>
      </w:r>
      <w:r w:rsidR="00686F52" w:rsidRPr="00385452">
        <w:fldChar w:fldCharType="begin"/>
      </w:r>
      <w:r w:rsidR="00E67793">
        <w:instrText xml:space="preserve"> ADDIN ZOTERO_ITEM CSL_CITATION {"citationID":"I3FyV2p8","properties":{"formattedCitation":"(van Griensven et al., 2006)","plainCitation":"(van Griensven et al., 2006)","noteIndex":0},"citationItems":[{"id":79,"uris":["http://zotero.org/groups/2263312/items/2ICPEBLP"],"uri":["http://zotero.org/groups/2263312/items/2ICPEBLP"],"itemData":{"id":79,"type":"article-journal","title":"A global sensitivity analysis tool for the parameters of multi-variable catchment models","container-title":"Journal of Hydrology","page":"10-23","volume":"324","issue":"1","source":"ScienceDirect","abstract":"Over-parameterisation is a well-known and often described problem in hydrological models, especially for distributed models. Therefore, methods to reduce the number of parameters via sensitivity analysis are important for the efficient use of these models. This paper describes a novel sampling strategy that is a combination of latin-hypercube and one-factor-at-a-time sampling that allows a global sensitivity analysis for a long list of parameters with only a limited number of model runs. The method is illustrated with an application of the water flow and water quality parameters of the distributed water quality program SWAT, considering flow, suspended sediment, total nitrogen, total phosphorus, nitrate and ammonia outputs at several locations in the Upper North Bosque River catchment in Texas and the Sandusky River catchment in Ohio. The application indicates that the methodology works successfully. The results also show that hydrologic parameters are dominant in controlling water quality predictions. Finally, the sensitivity results are not transferable between basins and thus the analysis needs to be conducted separately for each study catchment.","DOI":"10.1016/j.jhydrol.2005.09.008","ISSN":"0022-1694","journalAbbreviation":"Journal of Hydrology","author":[{"family":"Griensven","given":"A.","non-dropping-particle":"van"},{"family":"Meixner","given":"T."},{"family":"Grunwald","given":"S."},{"family":"Bishop","given":"T."},{"family":"Diluzio","given":"M."},{"family":"Srinivasan","given":"R."}],"issued":{"date-parts":[["2006",6,15]]}}}],"schema":"https://github.com/citation-style-language/schema/raw/master/csl-citation.json"} </w:instrText>
      </w:r>
      <w:r w:rsidR="00686F52" w:rsidRPr="00385452">
        <w:fldChar w:fldCharType="separate"/>
      </w:r>
      <w:r w:rsidR="00686F52" w:rsidRPr="00385452">
        <w:rPr>
          <w:rFonts w:ascii="Calibri" w:hAnsi="Calibri" w:cs="Calibri"/>
        </w:rPr>
        <w:t>(van Griensven et al., 2006)</w:t>
      </w:r>
      <w:r w:rsidR="00686F52" w:rsidRPr="00385452">
        <w:fldChar w:fldCharType="end"/>
      </w:r>
      <w:r w:rsidRPr="00385452">
        <w:t>.</w:t>
      </w:r>
    </w:p>
    <w:p w14:paraId="1419CE5C" w14:textId="79E36819" w:rsidR="00CB6FE1" w:rsidRPr="00385452" w:rsidRDefault="76F194CE" w:rsidP="4350AFBA">
      <w:r>
        <w:t>Uncertainty and Sensitivity Analysis (UA/SA) helps modelers identify the relative importance of each parameter factor which influences model results within a given problem context. Each parameter factor may influence one or more outputs and could (conditionally) affect the importance of other factors; referred to as parameter interaction. Factors may be ‘insensitive’ – having little to no effect on model results – and can then be fixed (made static and unchanging) or removed to reduce complexity. Understanding the relative importance of factors that are ‘sensitive’ can aid in the development of better monitoring strategies and experiment design by, as an example, indicating the priority of data to be collected and how much is necessary. Limiting complexity helps to constrain the parameter space, which has many benefits. It can aid in reducing model runtime by eliminating the need to consider insensitive parameters, which then helps ease the computational cost of optimizing the model</w:t>
      </w:r>
      <w:commentRangeStart w:id="0"/>
      <w:commentRangeEnd w:id="0"/>
      <w:r w:rsidR="00264CF1">
        <w:rPr>
          <w:rStyle w:val="CommentReference"/>
        </w:rPr>
        <w:commentReference w:id="0"/>
      </w:r>
      <w:commentRangeStart w:id="1"/>
      <w:commentRangeStart w:id="2"/>
      <w:commentRangeEnd w:id="1"/>
      <w:r w:rsidR="00264CF1">
        <w:rPr>
          <w:rStyle w:val="CommentReference"/>
        </w:rPr>
        <w:commentReference w:id="1"/>
      </w:r>
      <w:commentRangeEnd w:id="2"/>
      <w:r w:rsidR="00264CF1">
        <w:rPr>
          <w:rStyle w:val="CommentReference"/>
        </w:rPr>
        <w:commentReference w:id="2"/>
      </w:r>
      <w:r>
        <w:t>, and is a key activity in developing surrogate models.</w:t>
      </w:r>
    </w:p>
    <w:p w14:paraId="26D8EE33" w14:textId="4A8AAD15" w:rsidR="006802FA" w:rsidRPr="00385452" w:rsidRDefault="65C2CB88" w:rsidP="7FAD4D16">
      <w:r w:rsidRPr="00385452">
        <w:rPr>
          <w:rFonts w:ascii="Calibri" w:eastAsia="Calibri" w:hAnsi="Calibri" w:cs="Calibri"/>
        </w:rPr>
        <w:t xml:space="preserve">The influence of uncertain parameters and how this </w:t>
      </w:r>
      <w:proofErr w:type="gramStart"/>
      <w:r w:rsidRPr="00385452">
        <w:rPr>
          <w:rFonts w:ascii="Calibri" w:eastAsia="Calibri" w:hAnsi="Calibri" w:cs="Calibri"/>
        </w:rPr>
        <w:t>impacts</w:t>
      </w:r>
      <w:proofErr w:type="gramEnd"/>
      <w:r w:rsidRPr="00385452">
        <w:rPr>
          <w:rFonts w:ascii="Calibri" w:eastAsia="Calibri" w:hAnsi="Calibri" w:cs="Calibri"/>
        </w:rPr>
        <w:t xml:space="preserve"> decision-making can be surveyed through </w:t>
      </w:r>
      <w:r w:rsidR="0030616A" w:rsidRPr="00385452">
        <w:t>Exploratory M</w:t>
      </w:r>
      <w:r w:rsidR="003D6257" w:rsidRPr="00385452">
        <w:t>ode</w:t>
      </w:r>
      <w:r w:rsidR="0030616A" w:rsidRPr="00385452">
        <w:t>l</w:t>
      </w:r>
      <w:r w:rsidR="003D6257" w:rsidRPr="00385452">
        <w:t>l</w:t>
      </w:r>
      <w:r w:rsidR="0030616A" w:rsidRPr="00385452">
        <w:t>ing and A</w:t>
      </w:r>
      <w:r w:rsidR="003D6257" w:rsidRPr="00385452">
        <w:t xml:space="preserve">nalysis (EMA). EMA </w:t>
      </w:r>
      <w:proofErr w:type="gramStart"/>
      <w:r w:rsidR="003D6257" w:rsidRPr="00385452">
        <w:t>could be described</w:t>
      </w:r>
      <w:proofErr w:type="gramEnd"/>
      <w:r w:rsidR="003D6257" w:rsidRPr="00385452">
        <w:t xml:space="preserve"> as the exploration of conditions represented through scenarios and conditions. These scenarios consider parameter and structural uncertainties in order to generate predictions under future conditions. SA</w:t>
      </w:r>
      <w:r w:rsidR="00472B15">
        <w:t>, sampling techniques (such as Monte Carlo and</w:t>
      </w:r>
      <w:r w:rsidR="003D6257" w:rsidRPr="00385452">
        <w:t xml:space="preserve"> factorial methods</w:t>
      </w:r>
      <w:r w:rsidR="00472B15">
        <w:t>), and optimization techniques</w:t>
      </w:r>
      <w:r w:rsidR="003D6257" w:rsidRPr="00385452">
        <w:t xml:space="preserve"> can be used in conjunction with EMA to great effect, especially when only partial information about a system is available </w:t>
      </w:r>
      <w:r w:rsidR="003D6257" w:rsidRPr="00385452">
        <w:fldChar w:fldCharType="begin"/>
      </w:r>
      <w:r w:rsidR="00E67793">
        <w:instrText xml:space="preserve"> ADDIN ZOTERO_ITEM CSL_CITATION {"citationID":"45cBS9Mf","properties":{"formattedCitation":"(Kwakkel and Pruyt, 2013)","plainCitation":"(Kwakkel and Pruyt, 2013)","noteIndex":0},"citationItems":[{"id":48,"uris":["http://zotero.org/groups/2263312/items/3JYDUAVQ"],"uri":["http://zotero.org/groups/2263312/items/3JYDUAVQ"],"itemData":{"id":48,"type":"article-journal","title":"Exploratory Modeling and Analysis, an approach for model-based foresight under deep uncertainty","container-title":"Technological Forecasting and Social Change","page":"419-431","volume":"80","issue":"3","abstract":"Exploratory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FTA.","DOI":"10.1016/j.techfore.2012.10.005","author":[{"family":"Kwakkel","given":"Jan H"},{"family":"Pruyt","given":"Erik"}],"issued":{"date-parts":[["2013"]]}}}],"schema":"https://github.com/citation-style-language/schema/raw/master/csl-citation.json"} </w:instrText>
      </w:r>
      <w:r w:rsidR="003D6257" w:rsidRPr="00385452">
        <w:fldChar w:fldCharType="separate"/>
      </w:r>
      <w:r w:rsidR="003D6257" w:rsidRPr="00385452">
        <w:rPr>
          <w:rFonts w:ascii="Calibri" w:hAnsi="Calibri" w:cs="Calibri"/>
        </w:rPr>
        <w:t>(Kwakkel and Pruyt, 2013)</w:t>
      </w:r>
      <w:r w:rsidR="003D6257" w:rsidRPr="00385452">
        <w:fldChar w:fldCharType="end"/>
      </w:r>
      <w:r w:rsidR="003D6257" w:rsidRPr="00385452">
        <w:t xml:space="preserve">.  </w:t>
      </w:r>
    </w:p>
    <w:p w14:paraId="299BF7A4" w14:textId="0087F8D0" w:rsidR="006802FA" w:rsidRPr="00385452" w:rsidRDefault="4350AFBA" w:rsidP="4350AFBA">
      <w:r w:rsidRPr="00385452">
        <w:t xml:space="preserve">UA/SA </w:t>
      </w:r>
      <w:proofErr w:type="gramStart"/>
      <w:r w:rsidRPr="00385452">
        <w:t>may also be used</w:t>
      </w:r>
      <w:proofErr w:type="gramEnd"/>
      <w:r w:rsidRPr="00385452">
        <w:t xml:space="preserve"> as part of a quality assurance step. When applied in such a manner UA/SA can indicate, through statistical measures, questionable outputs due to data quality issues or bugs in the modelling software. Unexpected outputs may also be a result of parameter interactions and combinations that may not be possible. It </w:t>
      </w:r>
      <w:proofErr w:type="gramStart"/>
      <w:r w:rsidRPr="00385452">
        <w:t>is not suggested</w:t>
      </w:r>
      <w:proofErr w:type="gramEnd"/>
      <w:r w:rsidRPr="00385452">
        <w:t xml:space="preserve"> here that UA/SA is a complete substitute for code/model testing – rather it is a complement that further reinforces the validity of the model.</w:t>
      </w:r>
    </w:p>
    <w:p w14:paraId="24A39737" w14:textId="42ED8E14" w:rsidR="00D421CC" w:rsidRPr="00385452" w:rsidRDefault="64E741B0" w:rsidP="4350AFBA">
      <w:commentRangeStart w:id="3"/>
      <w:r w:rsidRPr="00385452">
        <w:t xml:space="preserve">The </w:t>
      </w:r>
      <w:commentRangeEnd w:id="3"/>
      <w:r w:rsidR="74892E53" w:rsidRPr="00385452">
        <w:rPr>
          <w:rStyle w:val="CommentReference"/>
        </w:rPr>
        <w:commentReference w:id="3"/>
      </w:r>
      <w:r w:rsidRPr="00385452">
        <w:t xml:space="preserve">importance of understanding how the model represents the problem frame </w:t>
      </w:r>
      <w:proofErr w:type="gramStart"/>
      <w:r w:rsidRPr="00385452">
        <w:t>is often underappreciated</w:t>
      </w:r>
      <w:proofErr w:type="gramEnd"/>
      <w:r w:rsidRPr="00385452">
        <w:t xml:space="preserve"> for a variety of reasons. Consequently, UA/SA processes may not be applied to an appropriate degree</w:t>
      </w:r>
      <w:r w:rsidR="00EB59EB" w:rsidRPr="00385452">
        <w:t xml:space="preserve"> </w:t>
      </w:r>
      <w:r w:rsidR="00EB59EB" w:rsidRPr="00385452">
        <w:fldChar w:fldCharType="begin"/>
      </w:r>
      <w:r w:rsidR="009B38FF">
        <w:instrText xml:space="preserve"> ADDIN ZOTERO_ITEM CSL_CITATION {"citationID":"n4FJki9D","properties":{"formattedCitation":"(Jakeman et al., 2006; Norton, 2015; Saltelli and Annoni, 2010)","plainCitation":"(Jakeman et al., 2006; Norton, 2015; Saltelli and Annoni, 2010)","noteIndex":0},"citationItems":[{"id":18,"uris":["http://zotero.org/groups/2263312/items/RN9FR8HI"],"uri":["http://zotero.org/groups/2263312/items/RN9FR8HI"],"itemData":{"id":18,"type":"article-journal","title":"Ten iterative steps in development and evaluation of environmental models","container-title":"Environmental Modelling and Software","page":"602–614","volume":"21","issue":"5","abstract":"Models are increasingly being relied upon to inform and support natural resource management. They are incorporating an ever broader range of disciplines and now often confront people without strong quantitative or model-building backgrounds. These trends imply a need for wider awareness of what constitutes good model-development practice, including reporting of models to users and sceptical review of models by users. To this end the paper outlines ten basic steps of good, disciplined model practice. The aim is to develop purposeful, credible models from data and prior knowledge, in consort with end-users, with every stage open to critical review and revision. Best practice entails identifying clearly the clients and objectives of the modelling exercise; documenting the nature (quantity, quality, limitations) of the data used to construct and test the model; providing a strong rationale for the choice of model family and features (encompassing review of alternative approaches); justifying the techniques used to calibrate the model; serious analysis, testing and discussion of model performance; and making a resultant statement of model assumptions, utility, accuracy, limitations, and scope for improvement. In natural resource management applications, these steps will be a learning process, even a partnership, between model developers, clients and other interested parties. © 2006 Elsevier Ltd. All rights reserved.","DOI":"10.1016/j.envsoft.2006.01.004","ISSN":"13648152","author":[{"family":"Jakeman","given":"A. J."},{"family":"Letcher","given":"R. A."},{"family":"Norton","given":"J. P."}],"issued":{"date-parts":[["2006"]]}}},{"id":21,"uris":["http://zotero.org/groups/2263312/items/WEKF2L7D"],"uri":["http://zotero.org/groups/2263312/items/WEKF2L7D"],"itemData":{"id":21,"type":"article-journal","title":"An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00EB59EB" w:rsidRPr="00385452">
        <w:fldChar w:fldCharType="separate"/>
      </w:r>
      <w:r w:rsidR="005F492A" w:rsidRPr="00385452">
        <w:rPr>
          <w:rFonts w:ascii="Calibri" w:hAnsi="Calibri" w:cs="Calibri"/>
        </w:rPr>
        <w:t>(Jakeman et al., 2006; Norton, 2015; Saltelli and Annoni, 2010)</w:t>
      </w:r>
      <w:r w:rsidR="00EB59EB" w:rsidRPr="00385452">
        <w:fldChar w:fldCharType="end"/>
      </w:r>
      <w:r w:rsidRPr="00385452">
        <w:rPr>
          <w:b/>
          <w:bCs/>
        </w:rPr>
        <w:t>.</w:t>
      </w:r>
      <w:r w:rsidRPr="00385452">
        <w:t xml:space="preserve"> Modelers may </w:t>
      </w:r>
      <w:r w:rsidR="00FF0D22">
        <w:lastRenderedPageBreak/>
        <w:t>attempt to optimiz</w:t>
      </w:r>
      <w:r w:rsidRPr="00385452">
        <w:t xml:space="preserve">e and calibrate models without the requisite knowledge and understanding of the model behavior. Donald Knuth, a well-known computer scientist, </w:t>
      </w:r>
      <w:r w:rsidR="004F557A" w:rsidRPr="00385452">
        <w:t xml:space="preserve">once stated that premature optimization is the root of all evil </w:t>
      </w:r>
      <w:r w:rsidR="004F557A" w:rsidRPr="00385452">
        <w:fldChar w:fldCharType="begin"/>
      </w:r>
      <w:r w:rsidR="00E67793">
        <w:rPr>
          <w:b/>
          <w:bCs/>
        </w:rPr>
        <w:instrText xml:space="preserve"> ADDIN ZOTERO_ITEM CSL_CITATION {"citationID":"nao1X5Mw","properties":{"formattedCitation":"(Knuth, 1974)","plainCitation":"(Knuth, 1974)","noteIndex":0},"citationItems":[{"id":45,"uris":["http://zotero.org/groups/2263312/items/CU87MF88"],"uri":["http://zotero.org/groups/2263312/items/CU87MF88"],"itemData":{"id":45,"type":"article-journal","title":"Structured Programming with Go to Statements","container-title":"ACM Comput. Surv.","page":"261–301","volume":"6","issue":"4","source":"ACM Digital Library","DOI":"10.1145/356635.356640","ISSN":"0360-0300","author":[{"family":"Knuth","given":"Donald E."}],"issued":{"date-parts":[["1974",12]]}}}],"schema":"https://github.com/citation-style-language/schema/raw/master/csl-citation.json"} </w:instrText>
      </w:r>
      <w:r w:rsidR="004F557A" w:rsidRPr="00385452">
        <w:rPr>
          <w:b/>
          <w:bCs/>
        </w:rPr>
        <w:fldChar w:fldCharType="separate"/>
      </w:r>
      <w:r w:rsidR="004F557A" w:rsidRPr="00385452">
        <w:rPr>
          <w:rFonts w:ascii="Calibri" w:hAnsi="Calibri" w:cs="Calibri"/>
        </w:rPr>
        <w:t>(Knuth, 1974)</w:t>
      </w:r>
      <w:r w:rsidR="004F557A" w:rsidRPr="00385452">
        <w:fldChar w:fldCharType="end"/>
      </w:r>
      <w:r w:rsidRPr="00385452">
        <w:t>.</w:t>
      </w:r>
      <w:r w:rsidR="00264CF1" w:rsidRPr="00385452">
        <w:t xml:space="preserve"> This was in</w:t>
      </w:r>
      <w:r w:rsidR="00F372C8" w:rsidRPr="00385452">
        <w:t xml:space="preserve"> reference to software developers who often spend a lot of time and energy on modifying code to achieve better computational performance, sometimes without a clear und</w:t>
      </w:r>
      <w:r w:rsidR="00472B15">
        <w:t xml:space="preserve">erstanding of the implications. The literature suggests </w:t>
      </w:r>
      <w:r w:rsidR="004F557A" w:rsidRPr="00385452">
        <w:t xml:space="preserve">that this is equally true in the context of modelling – one should not optimize a model without an adequate understanding of the role parameter factors </w:t>
      </w:r>
      <w:commentRangeStart w:id="4"/>
      <w:r w:rsidR="004F557A" w:rsidRPr="00385452">
        <w:t>play</w:t>
      </w:r>
      <w:commentRangeEnd w:id="4"/>
      <w:r w:rsidR="00472B15">
        <w:rPr>
          <w:rStyle w:val="CommentReference"/>
        </w:rPr>
        <w:commentReference w:id="4"/>
      </w:r>
      <w:r w:rsidR="004F557A" w:rsidRPr="00385452">
        <w:t>.</w:t>
      </w:r>
      <w:r w:rsidR="004F3847" w:rsidRPr="00385452">
        <w:t xml:space="preserve"> UA/SA processes can help in this regard.</w:t>
      </w:r>
    </w:p>
    <w:p w14:paraId="6F09553B" w14:textId="2290CE6A" w:rsidR="00D421CC" w:rsidRPr="00385452" w:rsidRDefault="7FAD4D16" w:rsidP="7FAD4D16">
      <w:r w:rsidRPr="00385452">
        <w:t xml:space="preserve">A significant volume of work </w:t>
      </w:r>
      <w:proofErr w:type="gramStart"/>
      <w:r w:rsidRPr="00385452">
        <w:t>has been conducted</w:t>
      </w:r>
      <w:proofErr w:type="gramEnd"/>
      <w:r w:rsidRPr="00385452">
        <w:t xml:space="preserve"> in the field of UA/SA. An initial query on the Web of Science database resulted in over 500,000 publications across all </w:t>
      </w:r>
      <w:commentRangeStart w:id="5"/>
      <w:r w:rsidRPr="00385452">
        <w:t>fields</w:t>
      </w:r>
      <w:commentRangeEnd w:id="5"/>
      <w:r w:rsidR="36555A1B" w:rsidRPr="00385452">
        <w:rPr>
          <w:rStyle w:val="CommentReference"/>
        </w:rPr>
        <w:commentReference w:id="5"/>
      </w:r>
      <w:r w:rsidRPr="00385452">
        <w:t xml:space="preserve"> – far too many to comprehensively review, at least in a timely manner. In this </w:t>
      </w:r>
      <w:proofErr w:type="gramStart"/>
      <w:r w:rsidRPr="00385452">
        <w:t>paper</w:t>
      </w:r>
      <w:proofErr w:type="gramEnd"/>
      <w:r w:rsidRPr="00385452">
        <w:t xml:space="preserve"> we aim to provide </w:t>
      </w:r>
      <w:r w:rsidR="00FD6BC4">
        <w:t>1) a brief introduction to the field of sensitivity analysis, especially for those new to the field of environmental modelling and analysis, 2</w:t>
      </w:r>
      <w:r w:rsidRPr="00385452">
        <w:t xml:space="preserve">) </w:t>
      </w:r>
      <w:r w:rsidR="006F6CA1" w:rsidRPr="00385452">
        <w:t xml:space="preserve">an overview of UA/SA research trends within the field </w:t>
      </w:r>
      <w:r w:rsidR="00FD6BC4">
        <w:t>of environmental modeling, and 3) a</w:t>
      </w:r>
      <w:r w:rsidR="006F6CA1" w:rsidRPr="00385452">
        <w:t xml:space="preserve"> guide to the available software tools and packages</w:t>
      </w:r>
      <w:r w:rsidR="00FD6BC4">
        <w:t>.</w:t>
      </w:r>
      <w:r w:rsidR="006F6CA1" w:rsidRPr="00385452">
        <w:t xml:space="preserve"> </w:t>
      </w:r>
      <w:r w:rsidRPr="00385452">
        <w:t xml:space="preserve">These </w:t>
      </w:r>
      <w:r w:rsidR="006F6CA1" w:rsidRPr="00385452">
        <w:t xml:space="preserve">goals </w:t>
      </w:r>
      <w:proofErr w:type="gramStart"/>
      <w:r w:rsidRPr="00385452">
        <w:t>are achieved</w:t>
      </w:r>
      <w:proofErr w:type="gramEnd"/>
      <w:r w:rsidRPr="00385452">
        <w:t xml:space="preserve"> through a hybrid bibliometric approach</w:t>
      </w:r>
      <w:r w:rsidR="006F6CA1" w:rsidRPr="00385452">
        <w:t>.</w:t>
      </w:r>
    </w:p>
    <w:p w14:paraId="4F56B7D8" w14:textId="153D2718" w:rsidR="00AE4C20" w:rsidRPr="00385452" w:rsidRDefault="00A719F4" w:rsidP="00417A8B">
      <w:pPr>
        <w:pStyle w:val="Heading1"/>
      </w:pPr>
      <w:r w:rsidRPr="00385452">
        <w:t xml:space="preserve">The </w:t>
      </w:r>
      <w:r w:rsidR="0040473C" w:rsidRPr="00385452">
        <w:t xml:space="preserve">(hybrid) </w:t>
      </w:r>
      <w:r w:rsidRPr="00385452">
        <w:t>bibliometric approach</w:t>
      </w:r>
    </w:p>
    <w:p w14:paraId="0E4C9709" w14:textId="7C16C4AA" w:rsidR="00C31EC6" w:rsidRDefault="000377A5" w:rsidP="36555A1B">
      <w:r>
        <w:t xml:space="preserve">The collection of publications (the ‘corpora’) </w:t>
      </w:r>
      <w:proofErr w:type="gramStart"/>
      <w:r>
        <w:t>were gathered</w:t>
      </w:r>
      <w:proofErr w:type="gramEnd"/>
      <w:r>
        <w:t xml:space="preserve"> from </w:t>
      </w:r>
      <w:proofErr w:type="spellStart"/>
      <w:r>
        <w:t>Clarivate</w:t>
      </w:r>
      <w:proofErr w:type="spellEnd"/>
      <w:r>
        <w:t xml:space="preserve"> Analytics’ Web of Science (</w:t>
      </w:r>
      <w:proofErr w:type="spellStart"/>
      <w:r>
        <w:t>WoS</w:t>
      </w:r>
      <w:proofErr w:type="spellEnd"/>
      <w:r>
        <w:t xml:space="preserve">) database using the </w:t>
      </w:r>
      <w:proofErr w:type="spellStart"/>
      <w:r>
        <w:t>WoS</w:t>
      </w:r>
      <w:proofErr w:type="spellEnd"/>
      <w:r>
        <w:t xml:space="preserve"> web-based Application Programming Interface (API). Use of the API enabled access to the publication data and metadata including titles, abstract text, </w:t>
      </w:r>
      <w:proofErr w:type="gramStart"/>
      <w:r>
        <w:t>author</w:t>
      </w:r>
      <w:proofErr w:type="gramEnd"/>
      <w:r>
        <w:t xml:space="preserve"> supplied keywords, and DOIs. </w:t>
      </w:r>
      <w:r w:rsidR="00692785" w:rsidRPr="00385452">
        <w:t xml:space="preserve">The overarching subject areas </w:t>
      </w:r>
      <w:r w:rsidR="00F6511B" w:rsidRPr="00385452">
        <w:t xml:space="preserve">and keywords </w:t>
      </w:r>
      <w:r w:rsidR="00692785" w:rsidRPr="00385452">
        <w:t xml:space="preserve">included in the search parameters </w:t>
      </w:r>
      <w:proofErr w:type="gramStart"/>
      <w:r w:rsidR="00231CFC" w:rsidRPr="00385452">
        <w:t>are specified</w:t>
      </w:r>
      <w:proofErr w:type="gramEnd"/>
      <w:r w:rsidR="00231CFC" w:rsidRPr="00385452">
        <w:t xml:space="preserve"> in </w:t>
      </w:r>
      <w:r w:rsidR="00231CFC" w:rsidRPr="00385452">
        <w:fldChar w:fldCharType="begin"/>
      </w:r>
      <w:r w:rsidR="00231CFC" w:rsidRPr="00385452">
        <w:instrText xml:space="preserve"> REF _Ref532300089 \h </w:instrText>
      </w:r>
      <w:r w:rsidR="00231CFC" w:rsidRPr="00385452">
        <w:fldChar w:fldCharType="separate"/>
      </w:r>
      <w:r w:rsidR="00D479EE" w:rsidRPr="00385452">
        <w:t xml:space="preserve">Table </w:t>
      </w:r>
      <w:r w:rsidR="00D479EE" w:rsidRPr="00385452">
        <w:rPr>
          <w:noProof/>
        </w:rPr>
        <w:t>1</w:t>
      </w:r>
      <w:r w:rsidR="00231CFC" w:rsidRPr="00385452">
        <w:fldChar w:fldCharType="end"/>
      </w:r>
      <w:r w:rsidR="00231CFC" w:rsidRPr="00385452">
        <w:t>.</w:t>
      </w:r>
      <w:r w:rsidR="00133ADD" w:rsidRPr="00385452">
        <w:t xml:space="preserve"> </w:t>
      </w:r>
      <w:r w:rsidR="00491C21">
        <w:t>P</w:t>
      </w:r>
      <w:r w:rsidR="00BB27FE" w:rsidRPr="00385452">
        <w:t>ublications in the resulting corpora</w:t>
      </w:r>
      <w:r w:rsidR="003543B4" w:rsidRPr="00385452">
        <w:t xml:space="preserve"> </w:t>
      </w:r>
      <w:proofErr w:type="gramStart"/>
      <w:r w:rsidR="00491C21">
        <w:t>were</w:t>
      </w:r>
      <w:r w:rsidR="00BB27FE" w:rsidRPr="00385452">
        <w:t xml:space="preserve"> taken</w:t>
      </w:r>
      <w:proofErr w:type="gramEnd"/>
      <w:r w:rsidR="00BB27FE" w:rsidRPr="00385452">
        <w:t xml:space="preserve"> to represent the field of uncert</w:t>
      </w:r>
      <w:r w:rsidR="00491C21">
        <w:t xml:space="preserve">ainty and sensitivity analysis </w:t>
      </w:r>
      <w:r w:rsidR="00BB27FE" w:rsidRPr="00385452">
        <w:t>in the</w:t>
      </w:r>
      <w:r w:rsidR="005A0F65">
        <w:t xml:space="preserve"> overarching</w:t>
      </w:r>
      <w:r w:rsidR="00BB27FE" w:rsidRPr="00385452">
        <w:t xml:space="preserve"> field of environmental modeling.</w:t>
      </w:r>
      <w:r w:rsidR="00C31EC6">
        <w:t xml:space="preserve"> </w:t>
      </w:r>
      <w:r w:rsidR="00DE0BE0">
        <w:t xml:space="preserve">The </w:t>
      </w:r>
      <w:r w:rsidR="00EF7542">
        <w:t xml:space="preserve">general search and analysis approach </w:t>
      </w:r>
      <w:proofErr w:type="gramStart"/>
      <w:r w:rsidR="00EF7542">
        <w:t>is depicted</w:t>
      </w:r>
      <w:proofErr w:type="gramEnd"/>
      <w:r w:rsidR="00EF7542">
        <w:t xml:space="preserve"> in </w:t>
      </w:r>
      <w:r w:rsidR="00EF7542">
        <w:fldChar w:fldCharType="begin"/>
      </w:r>
      <w:r w:rsidR="00EF7542">
        <w:instrText xml:space="preserve"> REF _Ref535601163 \h </w:instrText>
      </w:r>
      <w:r w:rsidR="00EF7542">
        <w:fldChar w:fldCharType="separate"/>
      </w:r>
      <w:r w:rsidR="00EF7542">
        <w:t xml:space="preserve">Figure </w:t>
      </w:r>
      <w:r w:rsidR="00EF7542">
        <w:rPr>
          <w:noProof/>
        </w:rPr>
        <w:t>1</w:t>
      </w:r>
      <w:r w:rsidR="00EF7542">
        <w:fldChar w:fldCharType="end"/>
      </w:r>
      <w:r w:rsidR="00EF7542">
        <w:t>.</w:t>
      </w:r>
    </w:p>
    <w:p w14:paraId="21B324EA" w14:textId="5D879FB8" w:rsidR="00C31EC6" w:rsidRDefault="5E3FBA8B" w:rsidP="36555A1B">
      <w:pPr>
        <w:rPr>
          <w:bCs/>
        </w:rPr>
      </w:pPr>
      <w:r>
        <w:t xml:space="preserve">The collection of publications was iteratively and incrementally refined through a semi-autonomous process. Topic modelling </w:t>
      </w:r>
      <w:proofErr w:type="gramStart"/>
      <w:r>
        <w:t>was applied</w:t>
      </w:r>
      <w:proofErr w:type="gramEnd"/>
      <w:r>
        <w:t xml:space="preserve"> to cluster the publications based on semantic similarity, which aided in identifying relevant texts. Analysis of the trends and citations within relevant topics and their representative texts </w:t>
      </w:r>
      <w:proofErr w:type="gramStart"/>
      <w:r>
        <w:t>was conducted</w:t>
      </w:r>
      <w:proofErr w:type="gramEnd"/>
      <w:r>
        <w:t xml:space="preserve"> to construct an overview of the general research trend and identify software tools and packages. Additional complementary publications </w:t>
      </w:r>
      <w:proofErr w:type="gramStart"/>
      <w:r>
        <w:t>were selected</w:t>
      </w:r>
      <w:proofErr w:type="gramEnd"/>
      <w:r>
        <w:t xml:space="preserve"> based on the author’s own </w:t>
      </w:r>
      <w:commentRangeStart w:id="6"/>
      <w:r>
        <w:t>judgement</w:t>
      </w:r>
      <w:commentRangeEnd w:id="6"/>
      <w:r w:rsidR="00C31EC6">
        <w:rPr>
          <w:rStyle w:val="CommentReference"/>
        </w:rPr>
        <w:commentReference w:id="6"/>
      </w:r>
      <w:r>
        <w:t xml:space="preserve"> to further the discussion. Further discussion of the approach </w:t>
      </w:r>
      <w:proofErr w:type="gramStart"/>
      <w:r>
        <w:t>is given</w:t>
      </w:r>
      <w:proofErr w:type="gramEnd"/>
      <w:r>
        <w:t xml:space="preserve"> in the following sub-sections.</w:t>
      </w:r>
    </w:p>
    <w:p w14:paraId="7E2EDA58" w14:textId="5B6AD9D5" w:rsidR="00C208CE" w:rsidRDefault="00C208CE" w:rsidP="36555A1B">
      <w:pPr>
        <w:rPr>
          <w:bCs/>
        </w:rPr>
      </w:pPr>
    </w:p>
    <w:p w14:paraId="526A68B1" w14:textId="2BAAB4E7" w:rsidR="002B4790" w:rsidRDefault="007651DA" w:rsidP="002B4790">
      <w:pPr>
        <w:keepNext/>
      </w:pPr>
      <w:r>
        <w:rPr>
          <w:noProof/>
          <w:lang w:val="en-AU" w:eastAsia="en-AU"/>
        </w:rPr>
        <w:lastRenderedPageBreak/>
        <w:drawing>
          <wp:inline distT="0" distB="0" distL="0" distR="0" wp14:anchorId="4EEABEFC" wp14:editId="27B6ADF8">
            <wp:extent cx="5943600" cy="5631182"/>
            <wp:effectExtent l="0" t="0" r="0" b="7620"/>
            <wp:docPr id="1970103039" name="Picture 197010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631182"/>
                    </a:xfrm>
                    <a:prstGeom prst="rect">
                      <a:avLst/>
                    </a:prstGeom>
                  </pic:spPr>
                </pic:pic>
              </a:graphicData>
            </a:graphic>
          </wp:inline>
        </w:drawing>
      </w:r>
    </w:p>
    <w:p w14:paraId="2D339D4B" w14:textId="67118FBC" w:rsidR="00C208CE" w:rsidRDefault="002B4790" w:rsidP="002B4790">
      <w:pPr>
        <w:pStyle w:val="Caption"/>
        <w:jc w:val="center"/>
        <w:rPr>
          <w:bCs/>
        </w:rPr>
      </w:pPr>
      <w:bookmarkStart w:id="7" w:name="_Ref535601163"/>
      <w:r>
        <w:t xml:space="preserve">Figure </w:t>
      </w:r>
      <w:r w:rsidR="00D67FC1" w:rsidRPr="5E3FBA8B">
        <w:fldChar w:fldCharType="begin"/>
      </w:r>
      <w:r w:rsidR="00D67FC1">
        <w:rPr>
          <w:noProof/>
        </w:rPr>
        <w:instrText xml:space="preserve"> SEQ Figure \* ARABIC </w:instrText>
      </w:r>
      <w:r w:rsidR="00D67FC1" w:rsidRPr="5E3FBA8B">
        <w:rPr>
          <w:noProof/>
        </w:rPr>
        <w:fldChar w:fldCharType="separate"/>
      </w:r>
      <w:r>
        <w:rPr>
          <w:noProof/>
        </w:rPr>
        <w:t>1</w:t>
      </w:r>
      <w:r w:rsidR="00D67FC1" w:rsidRPr="5E3FBA8B">
        <w:fldChar w:fldCharType="end"/>
      </w:r>
      <w:bookmarkEnd w:id="7"/>
      <w:r>
        <w:t xml:space="preserve">. The </w:t>
      </w:r>
      <w:proofErr w:type="gramStart"/>
      <w:r>
        <w:t xml:space="preserve">hybrid bibliometric analysis </w:t>
      </w:r>
      <w:commentRangeStart w:id="8"/>
      <w:r>
        <w:t>process</w:t>
      </w:r>
      <w:proofErr w:type="gramEnd"/>
      <w:r>
        <w:t xml:space="preserve">. Identification and subsequent analysis of the final corpora followed an iterative process through which irrelevant publications </w:t>
      </w:r>
      <w:proofErr w:type="gramStart"/>
      <w:r>
        <w:t>were progressively filtered</w:t>
      </w:r>
      <w:proofErr w:type="gramEnd"/>
      <w:r>
        <w:t>.</w:t>
      </w:r>
      <w:commentRangeEnd w:id="8"/>
      <w:r w:rsidR="00B80DB9">
        <w:rPr>
          <w:rStyle w:val="CommentReference"/>
          <w:i w:val="0"/>
          <w:iCs w:val="0"/>
          <w:color w:val="auto"/>
        </w:rPr>
        <w:commentReference w:id="8"/>
      </w:r>
    </w:p>
    <w:p w14:paraId="32C5701D" w14:textId="77777777" w:rsidR="00C208CE" w:rsidRPr="00C31EC6" w:rsidRDefault="00C208CE" w:rsidP="36555A1B">
      <w:pPr>
        <w:rPr>
          <w:bCs/>
        </w:rPr>
      </w:pPr>
    </w:p>
    <w:p w14:paraId="5E431DF9" w14:textId="1212D7B1" w:rsidR="003E7C9D" w:rsidRPr="00385452" w:rsidRDefault="003E7C9D" w:rsidP="00417A8B">
      <w:pPr>
        <w:pStyle w:val="Heading2"/>
      </w:pPr>
      <w:r w:rsidRPr="00385452">
        <w:t>Initial search</w:t>
      </w:r>
    </w:p>
    <w:p w14:paraId="34E1E039" w14:textId="32195041" w:rsidR="00072DF8" w:rsidRPr="00072DF8" w:rsidRDefault="00251DFF" w:rsidP="00251DFF">
      <w:pPr>
        <w:rPr>
          <w:bCs/>
        </w:rPr>
      </w:pPr>
      <w:proofErr w:type="gramStart"/>
      <w:r>
        <w:t xml:space="preserve">The initial corpora for the analysis was identified by specifying the search phrase </w:t>
      </w:r>
      <w:r w:rsidRPr="76F194CE">
        <w:rPr>
          <w:b/>
          <w:bCs/>
        </w:rPr>
        <w:t>[TS=</w:t>
      </w:r>
      <w:r w:rsidR="005A0F65" w:rsidRPr="005A0F65">
        <w:rPr>
          <w:b/>
          <w:bCs/>
        </w:rPr>
        <w:t>("sensitivity analysis" OR "uncertainty analysis" OR "uncertainty quantification" OR "uncertainty propagation" OR "local sensitivity analysis" OR "LSA" OR "one-at-a-time" OR "exploratory modeling" OR "OAT" OR "global sensitivity analysis" OR "GSA" OR "all-at-a-time" OR "AAT") AND WC=("ENVIRONMENTAL SCIENCES" OR "WATER RESOURCES" OR "ENGINEERING ENVIRONMENTAL" OR "INTERDISCIPLINARY APPLICATIONS")</w:t>
      </w:r>
      <w:r w:rsidRPr="76F194CE">
        <w:rPr>
          <w:b/>
          <w:bCs/>
        </w:rPr>
        <w:t>]</w:t>
      </w:r>
      <w:r>
        <w:t>.</w:t>
      </w:r>
      <w:proofErr w:type="gramEnd"/>
      <w:r>
        <w:t xml:space="preserve"> </w:t>
      </w:r>
      <w:r w:rsidR="00AA2A6A">
        <w:t xml:space="preserve">Only English language publications </w:t>
      </w:r>
      <w:proofErr w:type="gramStart"/>
      <w:r w:rsidR="00AA2A6A">
        <w:t>were considered</w:t>
      </w:r>
      <w:proofErr w:type="gramEnd"/>
      <w:r w:rsidR="00AA2A6A">
        <w:t xml:space="preserve"> for this study. </w:t>
      </w:r>
      <w:r>
        <w:t>Further details of the search phrase and the specific k</w:t>
      </w:r>
      <w:r w:rsidRPr="00385452">
        <w:t xml:space="preserve">eywords used </w:t>
      </w:r>
      <w:proofErr w:type="gramStart"/>
      <w:r w:rsidRPr="00385452">
        <w:t xml:space="preserve">are </w:t>
      </w:r>
      <w:r>
        <w:t>given</w:t>
      </w:r>
      <w:proofErr w:type="gramEnd"/>
      <w:r w:rsidRPr="00385452">
        <w:t xml:space="preserve"> in </w:t>
      </w:r>
      <w:r w:rsidRPr="00385452">
        <w:fldChar w:fldCharType="begin"/>
      </w:r>
      <w:r w:rsidRPr="00385452">
        <w:instrText xml:space="preserve"> REF _Ref532300089 \h </w:instrText>
      </w:r>
      <w:r w:rsidRPr="00385452">
        <w:fldChar w:fldCharType="separate"/>
      </w:r>
      <w:r w:rsidRPr="00385452">
        <w:t xml:space="preserve">Table </w:t>
      </w:r>
      <w:r>
        <w:rPr>
          <w:noProof/>
        </w:rPr>
        <w:t>1</w:t>
      </w:r>
      <w:r w:rsidRPr="00385452">
        <w:fldChar w:fldCharType="end"/>
      </w:r>
      <w:r w:rsidRPr="00385452">
        <w:t xml:space="preserve"> and </w:t>
      </w:r>
      <w:r w:rsidRPr="00385452">
        <w:fldChar w:fldCharType="begin"/>
      </w:r>
      <w:r w:rsidRPr="00385452">
        <w:instrText xml:space="preserve"> REF _Ref534809203 \h </w:instrText>
      </w:r>
      <w:r w:rsidRPr="00385452">
        <w:fldChar w:fldCharType="separate"/>
      </w:r>
      <w:r w:rsidRPr="00385452">
        <w:t xml:space="preserve">Table </w:t>
      </w:r>
      <w:r>
        <w:rPr>
          <w:noProof/>
        </w:rPr>
        <w:t>2</w:t>
      </w:r>
      <w:r w:rsidRPr="00385452">
        <w:fldChar w:fldCharType="end"/>
      </w:r>
      <w:r w:rsidRPr="00385452">
        <w:t>.</w:t>
      </w:r>
      <w:r w:rsidR="00072DF8">
        <w:t xml:space="preserve"> </w:t>
      </w:r>
      <w:r>
        <w:t xml:space="preserve">A </w:t>
      </w:r>
      <w:proofErr w:type="gramStart"/>
      <w:r>
        <w:t>time frame</w:t>
      </w:r>
      <w:proofErr w:type="gramEnd"/>
      <w:r>
        <w:t xml:space="preserve"> limit of 2000 to 2017 was put in place as the initial search resulted in </w:t>
      </w:r>
      <w:r w:rsidRPr="76F194CE">
        <w:rPr>
          <w:b/>
          <w:bCs/>
        </w:rPr>
        <w:t>[over 500,000]</w:t>
      </w:r>
      <w:r>
        <w:t xml:space="preserve"> matches. Because scientific </w:t>
      </w:r>
      <w:r>
        <w:lastRenderedPageBreak/>
        <w:t xml:space="preserve">research is largely additive in nature (i.e. we build on prior works) and there is an exponential growth of published material </w:t>
      </w:r>
      <w:r w:rsidRPr="00385452">
        <w:fldChar w:fldCharType="begin"/>
      </w:r>
      <w:r w:rsidR="00E67793">
        <w:instrText xml:space="preserve"> ADDIN ZOTERO_ITEM CSL_CITATION {"citationID":"eQGwpHun","properties":{"formattedCitation":"(Bornmann and Mutz, 2015; Haddaway and Westgate, 2018)","plainCitation":"(Bornmann and Mutz, 2015; Haddaway and Westgate, 2018)","noteIndex":0},"citationItems":[{"id":64,"uris":["http://zotero.org/groups/2263312/items/PSR5DLTW"],"uri":["http://zotero.org/groups/2263312/items/PSR5DLTW"],"itemData":{"id":64,"type":"article-journal","title":"Growth rates of modern science: A bibliometric analysis based on the number of publications and cited references","container-title":"Journal of the Association for Information Science and Technology","page":"2215-2222","volume":"66","issue":"11","source":"Wiley Online Library","abstract":"Many studies (in information science) have looked at the growth of science. In this study, we reexamine the question of the growth of science. To do this we (a) use current data up to publication year 2012 and (b) analyze the data across all disciplines and also separately for the natural sciences and for the medical and health sciences. Furthermore, the data were analyzed with an advanced statistical technique—segmented regression analysis—which can identify specific segments with similar growth rates in the history of science. The study is based on two different sets of bibliometric data: (a) the number of publications held as source items in the Web of Science (WoS, Thomson Reuters) per publication year and (b) the number of cited references in the publications of the source items per cited reference year. We looked at the rate at which science has grown since the mid-1600s. In our analysis of cited references we identified three essential growth phases in the development of science, which each led to growth rates tripling in comparison with the previous phase: from less than 1% up to the middle of the 18th century, to 2 to 3% up to the period between the two world wars, and 8 to 9% to 2010.","DOI":"10.1002/asi.23329","ISSN":"2330-1643","shortTitle":"Growth rates of modern science","language":"en","author":[{"family":"Bornmann","given":"Lutz"},{"family":"Mutz","given":"Rüdiger"}],"issued":{"date-parts":[["2015"]]}}},{"id":62,"uris":["http://zotero.org/groups/2263312/items/DCS2S9Q3"],"uri":["http://zotero.org/groups/2263312/items/DCS2S9Q3"],"itemData":{"id":62,"type":"article-journal","title":"Predicting the time needed for environmental systematic reviews and systematic maps","container-title":"Conservation Biology","volume":"0","issue":"0","source":"Wiley Online Library","abstract":"Systematic reviews (SRs) and systematic mapping aim to maximize transparency and comprehensiveness while minimizing subjectivity and bias. These are time-consuming and complex tasks, so SRs are considered resource intensive, but published estimates of systematic-review resource requirements are largely anecdotal. We analyzed all Collaboration for Environmental Evidence (CEE) SRs (n = 66) and maps (n = 20) published from 2012 to 2017 to estimate the average number of articles retained at each review stage. We also surveyed 33 experienced systematic reviewers to collate information on the rate at which those stages could be completed. In combination, these data showed that the average CEE SR takes an estimated 164 d (full-time equivalent) (SD 23), and the average CEE systematic map (SM) (excluding critical appraisal) takes 211 d (SD 53). While screening titles and abstracts is widely considered time-consuming, metadata extraction and critical appraisal took as long or longer to complete, especially for SMs. Given information about the planned methods and evidence base, we created a software tool that predicts time requirements of a SR or map with evidence-based defaults as a starting point. Our results shed light on the most time-consuming stages of the SR and mapping processes, will inform review planning, and can direct innovation to streamline processes. Future predictions of effort required to complete SRs and maps could be improved if authors provide more details on methods and results.","URL":"https://onlinelibrary.wiley.com/doi/abs/10.1111/cobi.13231","DOI":"10.1111/cobi.13231","ISSN":"1523-1739","language":"en","author":[{"family":"Haddaway","given":"Neal R."},{"family":"Westgate","given":"Martin J."}],"issued":{"date-parts":[["2018"]]},"accessed":{"date-parts":[["2018",12,17]]}}}],"schema":"https://github.com/citation-style-language/schema/raw/master/csl-citation.json"} </w:instrText>
      </w:r>
      <w:r w:rsidRPr="00385452">
        <w:fldChar w:fldCharType="separate"/>
      </w:r>
      <w:r w:rsidRPr="00385452">
        <w:rPr>
          <w:rFonts w:ascii="Calibri" w:hAnsi="Calibri" w:cs="Calibri"/>
        </w:rPr>
        <w:t>(Bornmann and Mutz, 2015; Haddaway and Westgate, 2018)</w:t>
      </w:r>
      <w:r w:rsidRPr="00385452">
        <w:fldChar w:fldCharType="end"/>
      </w:r>
      <w:r>
        <w:t>, we assume in this analysis that most, if not all, relevant information is represented by the publications in the corpora.</w:t>
      </w:r>
      <w:r w:rsidR="00072DF8">
        <w:t xml:space="preserve"> </w:t>
      </w:r>
      <w:r w:rsidR="00072DF8" w:rsidRPr="76F194CE">
        <w:t xml:space="preserve">Data </w:t>
      </w:r>
      <w:proofErr w:type="gramStart"/>
      <w:r w:rsidR="00072DF8" w:rsidRPr="76F194CE">
        <w:t>was retrieved</w:t>
      </w:r>
      <w:proofErr w:type="gramEnd"/>
      <w:r w:rsidR="00072DF8" w:rsidRPr="76F194CE">
        <w:t xml:space="preserve"> with the use of </w:t>
      </w:r>
      <w:proofErr w:type="spellStart"/>
      <w:r w:rsidR="00072DF8" w:rsidRPr="76F194CE">
        <w:t>Wosis</w:t>
      </w:r>
      <w:proofErr w:type="spellEnd"/>
      <w:r w:rsidR="00072DF8" w:rsidRPr="76F194CE">
        <w:t xml:space="preserve">, a python package developed in-house to simplify the process of querying the </w:t>
      </w:r>
      <w:proofErr w:type="spellStart"/>
      <w:r w:rsidR="00072DF8" w:rsidRPr="76F194CE">
        <w:t>WoS</w:t>
      </w:r>
      <w:proofErr w:type="spellEnd"/>
      <w:r w:rsidR="00072DF8" w:rsidRPr="76F194CE">
        <w:t xml:space="preserve"> database and aid in data analysis and visualization (</w:t>
      </w:r>
      <w:r w:rsidR="00072DF8" w:rsidRPr="00385452">
        <w:rPr>
          <w:b/>
          <w:bCs/>
        </w:rPr>
        <w:t>[ref package DOI]</w:t>
      </w:r>
      <w:r w:rsidR="00072DF8" w:rsidRPr="76F194CE">
        <w:t xml:space="preserve">). </w:t>
      </w:r>
    </w:p>
    <w:p w14:paraId="7F41FF71" w14:textId="12742161" w:rsidR="00251DFF" w:rsidRPr="00385452" w:rsidRDefault="00251DFF" w:rsidP="00251DFF">
      <w:pPr>
        <w:pStyle w:val="Caption"/>
        <w:keepNext/>
        <w:jc w:val="center"/>
      </w:pPr>
      <w:bookmarkStart w:id="9" w:name="_Ref532300089"/>
      <w:r w:rsidRPr="00385452">
        <w:t xml:space="preserve">Table </w:t>
      </w:r>
      <w:r w:rsidRPr="00385452">
        <w:rPr>
          <w:noProof/>
        </w:rPr>
        <w:fldChar w:fldCharType="begin"/>
      </w:r>
      <w:r w:rsidRPr="00385452">
        <w:rPr>
          <w:noProof/>
        </w:rPr>
        <w:instrText xml:space="preserve"> SEQ Table \* ARABIC </w:instrText>
      </w:r>
      <w:r w:rsidRPr="00385452">
        <w:rPr>
          <w:noProof/>
        </w:rPr>
        <w:fldChar w:fldCharType="separate"/>
      </w:r>
      <w:r>
        <w:rPr>
          <w:noProof/>
        </w:rPr>
        <w:t>1</w:t>
      </w:r>
      <w:r w:rsidRPr="00385452">
        <w:rPr>
          <w:noProof/>
        </w:rPr>
        <w:fldChar w:fldCharType="end"/>
      </w:r>
      <w:bookmarkEnd w:id="9"/>
      <w:r w:rsidRPr="00385452">
        <w:t>. Keywords used in the overarching Web of Science query</w:t>
      </w:r>
    </w:p>
    <w:tbl>
      <w:tblPr>
        <w:tblStyle w:val="TableGrid"/>
        <w:tblW w:w="0" w:type="auto"/>
        <w:tblCellMar>
          <w:top w:w="86" w:type="dxa"/>
          <w:left w:w="115" w:type="dxa"/>
          <w:bottom w:w="86" w:type="dxa"/>
          <w:right w:w="115" w:type="dxa"/>
        </w:tblCellMar>
        <w:tblLook w:val="04A0" w:firstRow="1" w:lastRow="0" w:firstColumn="1" w:lastColumn="0" w:noHBand="0" w:noVBand="1"/>
      </w:tblPr>
      <w:tblGrid>
        <w:gridCol w:w="4675"/>
        <w:gridCol w:w="4675"/>
      </w:tblGrid>
      <w:tr w:rsidR="00251DFF" w:rsidRPr="00385452" w14:paraId="32CB1E29" w14:textId="77777777" w:rsidTr="5E3FBA8B">
        <w:tc>
          <w:tcPr>
            <w:tcW w:w="4675" w:type="dxa"/>
          </w:tcPr>
          <w:p w14:paraId="21F19DA5" w14:textId="77777777" w:rsidR="00251DFF" w:rsidRPr="00385452" w:rsidRDefault="00251DFF" w:rsidP="00072DF8">
            <w:pPr>
              <w:rPr>
                <w:b/>
              </w:rPr>
            </w:pPr>
            <w:r w:rsidRPr="00385452">
              <w:rPr>
                <w:b/>
              </w:rPr>
              <w:t>Subject Area and Keywords</w:t>
            </w:r>
          </w:p>
        </w:tc>
        <w:tc>
          <w:tcPr>
            <w:tcW w:w="4675" w:type="dxa"/>
          </w:tcPr>
          <w:p w14:paraId="4D3985B4" w14:textId="77777777" w:rsidR="00251DFF" w:rsidRPr="00385452" w:rsidRDefault="00251DFF" w:rsidP="00072DF8">
            <w:pPr>
              <w:rPr>
                <w:b/>
              </w:rPr>
            </w:pPr>
            <w:r w:rsidRPr="00385452">
              <w:rPr>
                <w:b/>
              </w:rPr>
              <w:t>Comment</w:t>
            </w:r>
          </w:p>
        </w:tc>
      </w:tr>
      <w:tr w:rsidR="00251DFF" w:rsidRPr="00385452" w14:paraId="1DEEA855" w14:textId="77777777" w:rsidTr="5E3FBA8B">
        <w:tc>
          <w:tcPr>
            <w:tcW w:w="4675" w:type="dxa"/>
          </w:tcPr>
          <w:p w14:paraId="3550E795" w14:textId="77777777" w:rsidR="00251DFF" w:rsidRPr="00385452" w:rsidRDefault="5E3FBA8B" w:rsidP="5E3FBA8B">
            <w:r w:rsidRPr="5E3FBA8B">
              <w:t>Environmental Sciences</w:t>
            </w:r>
          </w:p>
        </w:tc>
        <w:tc>
          <w:tcPr>
            <w:tcW w:w="4675" w:type="dxa"/>
          </w:tcPr>
          <w:p w14:paraId="7BD10D0D" w14:textId="77777777" w:rsidR="00251DFF" w:rsidRPr="00385452" w:rsidRDefault="00251DFF" w:rsidP="00072DF8"/>
        </w:tc>
      </w:tr>
      <w:tr w:rsidR="00251DFF" w:rsidRPr="00385452" w14:paraId="02761F64" w14:textId="77777777" w:rsidTr="5E3FBA8B">
        <w:tc>
          <w:tcPr>
            <w:tcW w:w="4675" w:type="dxa"/>
          </w:tcPr>
          <w:p w14:paraId="67BC7B0D" w14:textId="77777777" w:rsidR="00251DFF" w:rsidRPr="00385452" w:rsidRDefault="5E3FBA8B" w:rsidP="5E3FBA8B">
            <w:r w:rsidRPr="5E3FBA8B">
              <w:t>Water Resources</w:t>
            </w:r>
          </w:p>
        </w:tc>
        <w:tc>
          <w:tcPr>
            <w:tcW w:w="4675" w:type="dxa"/>
          </w:tcPr>
          <w:p w14:paraId="44C98813" w14:textId="77777777" w:rsidR="00251DFF" w:rsidRPr="00385452" w:rsidRDefault="00251DFF" w:rsidP="00072DF8"/>
        </w:tc>
      </w:tr>
      <w:tr w:rsidR="00251DFF" w:rsidRPr="00385452" w14:paraId="6675B4E0" w14:textId="77777777" w:rsidTr="5E3FBA8B">
        <w:tc>
          <w:tcPr>
            <w:tcW w:w="4675" w:type="dxa"/>
          </w:tcPr>
          <w:p w14:paraId="089EF4AE" w14:textId="77777777" w:rsidR="00251DFF" w:rsidRPr="00385452" w:rsidRDefault="5E3FBA8B" w:rsidP="5E3FBA8B">
            <w:r w:rsidRPr="5E3FBA8B">
              <w:t>Engineering Environmental</w:t>
            </w:r>
          </w:p>
        </w:tc>
        <w:tc>
          <w:tcPr>
            <w:tcW w:w="4675" w:type="dxa"/>
          </w:tcPr>
          <w:p w14:paraId="551D7747" w14:textId="77777777" w:rsidR="00251DFF" w:rsidRPr="00385452" w:rsidRDefault="00251DFF" w:rsidP="00072DF8"/>
        </w:tc>
      </w:tr>
      <w:tr w:rsidR="00251DFF" w:rsidRPr="00385452" w14:paraId="7592CAE3" w14:textId="77777777" w:rsidTr="5E3FBA8B">
        <w:tc>
          <w:tcPr>
            <w:tcW w:w="4675" w:type="dxa"/>
          </w:tcPr>
          <w:p w14:paraId="4CA8DAFA" w14:textId="77777777" w:rsidR="00251DFF" w:rsidRPr="00385452" w:rsidRDefault="00251DFF" w:rsidP="00072DF8">
            <w:r w:rsidRPr="00385452">
              <w:t>Interdisciplinary Applications</w:t>
            </w:r>
          </w:p>
        </w:tc>
        <w:tc>
          <w:tcPr>
            <w:tcW w:w="4675" w:type="dxa"/>
          </w:tcPr>
          <w:p w14:paraId="04E58E5A" w14:textId="77777777" w:rsidR="00251DFF" w:rsidRPr="00385452" w:rsidRDefault="00251DFF" w:rsidP="00072DF8"/>
        </w:tc>
      </w:tr>
    </w:tbl>
    <w:p w14:paraId="1B7E6F83" w14:textId="77777777" w:rsidR="00251DFF" w:rsidRPr="00385452" w:rsidRDefault="00251DFF" w:rsidP="00251DFF"/>
    <w:p w14:paraId="5C88B09B" w14:textId="5BBC274D" w:rsidR="00251DFF" w:rsidRPr="00385452" w:rsidRDefault="00251DFF" w:rsidP="00251DFF">
      <w:pPr>
        <w:pStyle w:val="Caption"/>
        <w:keepNext/>
        <w:jc w:val="center"/>
      </w:pPr>
      <w:bookmarkStart w:id="10" w:name="_Ref534809203"/>
      <w:r w:rsidRPr="00385452">
        <w:t xml:space="preserve">Table </w:t>
      </w:r>
      <w:r w:rsidRPr="00385452">
        <w:rPr>
          <w:noProof/>
        </w:rPr>
        <w:fldChar w:fldCharType="begin"/>
      </w:r>
      <w:r w:rsidRPr="00385452">
        <w:rPr>
          <w:noProof/>
        </w:rPr>
        <w:instrText xml:space="preserve"> SEQ Table \* ARABIC </w:instrText>
      </w:r>
      <w:r w:rsidRPr="00385452">
        <w:rPr>
          <w:noProof/>
        </w:rPr>
        <w:fldChar w:fldCharType="separate"/>
      </w:r>
      <w:r>
        <w:rPr>
          <w:noProof/>
        </w:rPr>
        <w:t>2</w:t>
      </w:r>
      <w:r w:rsidRPr="00385452">
        <w:rPr>
          <w:noProof/>
        </w:rPr>
        <w:fldChar w:fldCharType="end"/>
      </w:r>
      <w:bookmarkEnd w:id="10"/>
      <w:r w:rsidRPr="00385452">
        <w:t>. Initial keywords used in search parameters</w:t>
      </w:r>
    </w:p>
    <w:tbl>
      <w:tblPr>
        <w:tblStyle w:val="TableGrid"/>
        <w:tblW w:w="9345" w:type="dxa"/>
        <w:tblLayout w:type="fixed"/>
        <w:tblLook w:val="06A0" w:firstRow="1" w:lastRow="0" w:firstColumn="1" w:lastColumn="0" w:noHBand="1" w:noVBand="1"/>
      </w:tblPr>
      <w:tblGrid>
        <w:gridCol w:w="2370"/>
        <w:gridCol w:w="6975"/>
      </w:tblGrid>
      <w:tr w:rsidR="00251DFF" w:rsidRPr="00385452" w14:paraId="3224830D" w14:textId="77777777" w:rsidTr="00072DF8">
        <w:tc>
          <w:tcPr>
            <w:tcW w:w="2370" w:type="dxa"/>
          </w:tcPr>
          <w:p w14:paraId="02EC171C" w14:textId="77777777" w:rsidR="00251DFF" w:rsidRPr="00385452" w:rsidRDefault="00251DFF" w:rsidP="00072DF8">
            <w:pPr>
              <w:rPr>
                <w:b/>
                <w:bCs/>
              </w:rPr>
            </w:pPr>
            <w:r w:rsidRPr="00385452">
              <w:rPr>
                <w:b/>
                <w:bCs/>
              </w:rPr>
              <w:t>Keyword</w:t>
            </w:r>
          </w:p>
        </w:tc>
        <w:tc>
          <w:tcPr>
            <w:tcW w:w="6975" w:type="dxa"/>
          </w:tcPr>
          <w:p w14:paraId="363F36C2" w14:textId="77777777" w:rsidR="00251DFF" w:rsidRPr="00385452" w:rsidRDefault="00251DFF" w:rsidP="00072DF8">
            <w:pPr>
              <w:rPr>
                <w:b/>
                <w:bCs/>
              </w:rPr>
            </w:pPr>
            <w:r w:rsidRPr="00385452">
              <w:rPr>
                <w:b/>
                <w:bCs/>
              </w:rPr>
              <w:t>Comments</w:t>
            </w:r>
          </w:p>
        </w:tc>
      </w:tr>
      <w:tr w:rsidR="00251DFF" w:rsidRPr="00385452" w14:paraId="283CCFF3" w14:textId="77777777" w:rsidTr="00072DF8">
        <w:tc>
          <w:tcPr>
            <w:tcW w:w="2370" w:type="dxa"/>
          </w:tcPr>
          <w:p w14:paraId="3DC45AA5" w14:textId="77777777" w:rsidR="00251DFF" w:rsidRPr="00385452" w:rsidRDefault="00251DFF" w:rsidP="00072DF8">
            <w:r w:rsidRPr="00385452">
              <w:t>Sensitivity analysis</w:t>
            </w:r>
          </w:p>
        </w:tc>
        <w:tc>
          <w:tcPr>
            <w:tcW w:w="6975" w:type="dxa"/>
          </w:tcPr>
          <w:p w14:paraId="30D64C60" w14:textId="77777777" w:rsidR="00251DFF" w:rsidRPr="00385452" w:rsidRDefault="00251DFF" w:rsidP="00072DF8"/>
        </w:tc>
      </w:tr>
      <w:tr w:rsidR="00251DFF" w:rsidRPr="00385452" w14:paraId="59A0C773" w14:textId="77777777" w:rsidTr="00072DF8">
        <w:tc>
          <w:tcPr>
            <w:tcW w:w="2370" w:type="dxa"/>
          </w:tcPr>
          <w:p w14:paraId="40026549" w14:textId="77777777" w:rsidR="00251DFF" w:rsidRPr="00385452" w:rsidRDefault="00251DFF" w:rsidP="00072DF8">
            <w:r w:rsidRPr="00385452">
              <w:t>Uncertainty Analysis</w:t>
            </w:r>
          </w:p>
        </w:tc>
        <w:tc>
          <w:tcPr>
            <w:tcW w:w="6975" w:type="dxa"/>
          </w:tcPr>
          <w:p w14:paraId="36F46A5A" w14:textId="77777777" w:rsidR="00251DFF" w:rsidRPr="00385452" w:rsidRDefault="00251DFF" w:rsidP="00072DF8"/>
        </w:tc>
      </w:tr>
      <w:tr w:rsidR="00251DFF" w:rsidRPr="00385452" w14:paraId="3470100C" w14:textId="77777777" w:rsidTr="00072DF8">
        <w:tc>
          <w:tcPr>
            <w:tcW w:w="2370" w:type="dxa"/>
          </w:tcPr>
          <w:p w14:paraId="08106EEE" w14:textId="77777777" w:rsidR="00251DFF" w:rsidRPr="00385452" w:rsidRDefault="00251DFF" w:rsidP="00072DF8">
            <w:r w:rsidRPr="00385452">
              <w:t>Uncertainty Quantification</w:t>
            </w:r>
          </w:p>
        </w:tc>
        <w:tc>
          <w:tcPr>
            <w:tcW w:w="6975" w:type="dxa"/>
          </w:tcPr>
          <w:p w14:paraId="797C665E" w14:textId="77777777" w:rsidR="00251DFF" w:rsidRPr="00385452" w:rsidRDefault="00251DFF" w:rsidP="00072DF8"/>
        </w:tc>
      </w:tr>
      <w:tr w:rsidR="00251DFF" w:rsidRPr="00385452" w14:paraId="29295A69" w14:textId="77777777" w:rsidTr="00072DF8">
        <w:tc>
          <w:tcPr>
            <w:tcW w:w="2370" w:type="dxa"/>
          </w:tcPr>
          <w:p w14:paraId="4A24656A" w14:textId="77777777" w:rsidR="00251DFF" w:rsidRPr="00385452" w:rsidRDefault="00251DFF" w:rsidP="00072DF8">
            <w:r w:rsidRPr="00385452">
              <w:t>Uncertainty Propagation</w:t>
            </w:r>
          </w:p>
        </w:tc>
        <w:tc>
          <w:tcPr>
            <w:tcW w:w="6975" w:type="dxa"/>
          </w:tcPr>
          <w:p w14:paraId="7153712A" w14:textId="77777777" w:rsidR="00251DFF" w:rsidRPr="00385452" w:rsidRDefault="00251DFF" w:rsidP="00072DF8"/>
        </w:tc>
      </w:tr>
      <w:tr w:rsidR="00251DFF" w:rsidRPr="00385452" w14:paraId="2660B512" w14:textId="77777777" w:rsidTr="00072DF8">
        <w:tc>
          <w:tcPr>
            <w:tcW w:w="2370" w:type="dxa"/>
          </w:tcPr>
          <w:p w14:paraId="327E3541" w14:textId="77777777" w:rsidR="00251DFF" w:rsidRPr="00385452" w:rsidRDefault="00251DFF" w:rsidP="00072DF8">
            <w:r w:rsidRPr="00385452">
              <w:t>Local Sensitivity Analysis (LSA)</w:t>
            </w:r>
          </w:p>
        </w:tc>
        <w:tc>
          <w:tcPr>
            <w:tcW w:w="6975" w:type="dxa"/>
          </w:tcPr>
          <w:p w14:paraId="2ECDC08D" w14:textId="77777777" w:rsidR="00251DFF" w:rsidRPr="00385452" w:rsidRDefault="00251DFF" w:rsidP="00072DF8"/>
        </w:tc>
      </w:tr>
      <w:tr w:rsidR="00251DFF" w:rsidRPr="00385452" w14:paraId="0E8C52B2" w14:textId="77777777" w:rsidTr="00072DF8">
        <w:tc>
          <w:tcPr>
            <w:tcW w:w="2370" w:type="dxa"/>
          </w:tcPr>
          <w:p w14:paraId="670F30D4" w14:textId="77777777" w:rsidR="00251DFF" w:rsidRPr="00385452" w:rsidRDefault="00251DFF" w:rsidP="00072DF8">
            <w:commentRangeStart w:id="11"/>
            <w:commentRangeStart w:id="12"/>
            <w:r w:rsidRPr="00385452">
              <w:t>One-at-a-Time (OAT)</w:t>
            </w:r>
            <w:commentRangeEnd w:id="11"/>
            <w:r w:rsidRPr="00385452">
              <w:rPr>
                <w:rStyle w:val="CommentReference"/>
              </w:rPr>
              <w:commentReference w:id="11"/>
            </w:r>
            <w:commentRangeEnd w:id="12"/>
            <w:r w:rsidR="004A02D3">
              <w:rPr>
                <w:rStyle w:val="CommentReference"/>
              </w:rPr>
              <w:commentReference w:id="12"/>
            </w:r>
          </w:p>
        </w:tc>
        <w:tc>
          <w:tcPr>
            <w:tcW w:w="6975" w:type="dxa"/>
          </w:tcPr>
          <w:p w14:paraId="4CD1252F" w14:textId="77777777" w:rsidR="00251DFF" w:rsidRPr="00385452" w:rsidRDefault="00251DFF" w:rsidP="00072DF8"/>
        </w:tc>
      </w:tr>
      <w:tr w:rsidR="00251DFF" w:rsidRPr="00385452" w14:paraId="7C164073" w14:textId="77777777" w:rsidTr="00072DF8">
        <w:tc>
          <w:tcPr>
            <w:tcW w:w="2370" w:type="dxa"/>
          </w:tcPr>
          <w:p w14:paraId="384D293E" w14:textId="77777777" w:rsidR="00251DFF" w:rsidRPr="00385452" w:rsidRDefault="00251DFF" w:rsidP="00072DF8">
            <w:r w:rsidRPr="00385452">
              <w:t>Global Sensitivity Analysis (GSA)</w:t>
            </w:r>
          </w:p>
        </w:tc>
        <w:tc>
          <w:tcPr>
            <w:tcW w:w="6975" w:type="dxa"/>
          </w:tcPr>
          <w:p w14:paraId="0333FA4E" w14:textId="77777777" w:rsidR="00251DFF" w:rsidRPr="00385452" w:rsidRDefault="00251DFF" w:rsidP="00072DF8"/>
        </w:tc>
      </w:tr>
      <w:tr w:rsidR="00251DFF" w:rsidRPr="00385452" w14:paraId="0EE09DB4" w14:textId="77777777" w:rsidTr="00072DF8">
        <w:tc>
          <w:tcPr>
            <w:tcW w:w="2370" w:type="dxa"/>
          </w:tcPr>
          <w:p w14:paraId="7CB36BDE" w14:textId="77777777" w:rsidR="00251DFF" w:rsidRPr="00385452" w:rsidRDefault="00251DFF" w:rsidP="00072DF8">
            <w:r w:rsidRPr="00385452">
              <w:t xml:space="preserve">All-at-a-time (AAT) </w:t>
            </w:r>
            <w:commentRangeStart w:id="13"/>
            <w:commentRangeEnd w:id="13"/>
            <w:r w:rsidRPr="00385452">
              <w:rPr>
                <w:rStyle w:val="CommentReference"/>
              </w:rPr>
              <w:commentReference w:id="13"/>
            </w:r>
          </w:p>
        </w:tc>
        <w:tc>
          <w:tcPr>
            <w:tcW w:w="6975" w:type="dxa"/>
          </w:tcPr>
          <w:p w14:paraId="0A3E30BE" w14:textId="2217D875" w:rsidR="00251DFF" w:rsidRPr="00385452" w:rsidRDefault="00251DFF" w:rsidP="00072DF8">
            <w:r w:rsidRPr="00385452">
              <w:t>Not sure if correct term or widely used term</w:t>
            </w:r>
            <w:r w:rsidR="00F71BD1">
              <w:t xml:space="preserve">.  Term proposed by </w:t>
            </w:r>
            <w:r w:rsidR="00F71BD1">
              <w:fldChar w:fldCharType="begin"/>
            </w:r>
            <w:r w:rsidR="00F71BD1">
              <w:instrText xml:space="preserve"> ADDIN ZOTERO_ITEM CSL_CITATION {"citationID":"DNOr6Ifp","properties":{"formattedCitation":"(Pianosi et al., 2016)","plainCitation":"(Pianosi et al., 2016)","noteIndex":0},"citationItems":[{"id":17,"uris":["http://zotero.org/groups/2263312/items/88TYDIQU"],"uri":["http://zotero.org/groups/2263312/items/88TYDIQU"],"itemData":{"id":17,"type":"article-journal","title":"Sensitivity analysis of environmental models: A systematic review with practical workflow","container-title":"Environmental Modelling &amp; Software","page":"214-232","volume":"79","source":"ScienceDirect","abstract":"Sensitivity Analysis (SA) investigates how the variation in the output of a numerical model can be attributed to variations of its input factors. SA is increasingly being used in environmental modelling for a variety of purposes, including uncertainty assessment, model calibration and diagnostic evaluation, dominant control analysis and robust decision-making. In this paper we review the SA literature with the goal of providing: (i) a comprehensive view of SA approaches also in relation to other methodologies for model identification and application; (ii) a systematic classification of the most commonly used SA methods; (iii) practical guidelines for the application of SA. The paper aims at delivering an introduction to SA for non-specialist readers, as well as practical advice with best practice examples from the literature; and at stimulating the discussion within the community of SA developers and users regarding the setting of good practices and on defining priorities for future research.","DOI":"10.1016/j.envsoft.2016.02.008","ISSN":"1364-8152","shortTitle":"Sensitivity analysis of environmental models","journalAbbreviation":"Environmental Modelling &amp; Software","author":[{"family":"Pianosi","given":"Francesca"},{"family":"Beven","given":"Keith"},{"family":"Freer","given":"Jim"},{"family":"Hall","given":"Jim W."},{"family":"Rougier","given":"Jonathan"},{"family":"Stephenson","given":"David B."},{"family":"Wagener","given":"Thorsten"}],"issued":{"date-parts":[["2016",5,1]]}}}],"schema":"https://github.com/citation-style-language/schema/raw/master/csl-citation.json"} </w:instrText>
            </w:r>
            <w:r w:rsidR="00F71BD1">
              <w:fldChar w:fldCharType="separate"/>
            </w:r>
            <w:r w:rsidR="00F71BD1" w:rsidRPr="00F71BD1">
              <w:rPr>
                <w:rFonts w:ascii="Calibri" w:hAnsi="Calibri" w:cs="Calibri"/>
              </w:rPr>
              <w:t>(Pianosi et al., 2016)</w:t>
            </w:r>
            <w:r w:rsidR="00F71BD1">
              <w:fldChar w:fldCharType="end"/>
            </w:r>
            <w:r w:rsidR="00F71BD1">
              <w:t>.</w:t>
            </w:r>
          </w:p>
        </w:tc>
      </w:tr>
      <w:tr w:rsidR="00251DFF" w:rsidRPr="00385452" w14:paraId="4D194D58" w14:textId="77777777" w:rsidTr="00072DF8">
        <w:tc>
          <w:tcPr>
            <w:tcW w:w="2370" w:type="dxa"/>
          </w:tcPr>
          <w:p w14:paraId="5A0EAA1A" w14:textId="77777777" w:rsidR="00251DFF" w:rsidRPr="005A0F65" w:rsidRDefault="00251DFF" w:rsidP="00072DF8">
            <w:pPr>
              <w:rPr>
                <w:i/>
              </w:rPr>
            </w:pPr>
            <w:r w:rsidRPr="005A0F65">
              <w:rPr>
                <w:i/>
              </w:rPr>
              <w:t>Robust Decision Making</w:t>
            </w:r>
          </w:p>
        </w:tc>
        <w:tc>
          <w:tcPr>
            <w:tcW w:w="6975" w:type="dxa"/>
          </w:tcPr>
          <w:p w14:paraId="7FA08B9F" w14:textId="77777777" w:rsidR="00251DFF" w:rsidRPr="005A0F65" w:rsidRDefault="00251DFF" w:rsidP="00072DF8">
            <w:pPr>
              <w:rPr>
                <w:i/>
              </w:rPr>
            </w:pPr>
            <w:r w:rsidRPr="005A0F65">
              <w:rPr>
                <w:i/>
              </w:rPr>
              <w:t>Application of UA/SA processes to identify “robust decisions” in management and decision making (e.g. choosing a path that is resilient to shocks and risks)</w:t>
            </w:r>
          </w:p>
        </w:tc>
      </w:tr>
      <w:tr w:rsidR="00251DFF" w:rsidRPr="00385452" w14:paraId="1EB65338" w14:textId="77777777" w:rsidTr="00072DF8">
        <w:tc>
          <w:tcPr>
            <w:tcW w:w="2370" w:type="dxa"/>
          </w:tcPr>
          <w:p w14:paraId="5EB9091A" w14:textId="77777777" w:rsidR="00251DFF" w:rsidRPr="005A0F65" w:rsidRDefault="00251DFF" w:rsidP="00072DF8">
            <w:pPr>
              <w:rPr>
                <w:i/>
              </w:rPr>
            </w:pPr>
            <w:r w:rsidRPr="005A0F65">
              <w:rPr>
                <w:i/>
              </w:rPr>
              <w:t>Parameter Space/Variability Space</w:t>
            </w:r>
          </w:p>
        </w:tc>
        <w:tc>
          <w:tcPr>
            <w:tcW w:w="6975" w:type="dxa"/>
          </w:tcPr>
          <w:p w14:paraId="7B9F0601" w14:textId="77777777" w:rsidR="00251DFF" w:rsidRPr="005A0F65" w:rsidRDefault="00251DFF" w:rsidP="00072DF8">
            <w:pPr>
              <w:rPr>
                <w:i/>
              </w:rPr>
            </w:pPr>
          </w:p>
        </w:tc>
      </w:tr>
      <w:tr w:rsidR="00251DFF" w:rsidRPr="00385452" w14:paraId="1439F0AD" w14:textId="77777777" w:rsidTr="00072DF8">
        <w:tc>
          <w:tcPr>
            <w:tcW w:w="2370" w:type="dxa"/>
          </w:tcPr>
          <w:p w14:paraId="53A352C0" w14:textId="77777777" w:rsidR="00251DFF" w:rsidRPr="005A0F65" w:rsidRDefault="00251DFF" w:rsidP="00072DF8">
            <w:pPr>
              <w:rPr>
                <w:i/>
              </w:rPr>
            </w:pPr>
            <w:r w:rsidRPr="005A0F65">
              <w:rPr>
                <w:i/>
              </w:rPr>
              <w:t>Search Space</w:t>
            </w:r>
          </w:p>
        </w:tc>
        <w:tc>
          <w:tcPr>
            <w:tcW w:w="6975" w:type="dxa"/>
          </w:tcPr>
          <w:p w14:paraId="3BAA6D90" w14:textId="77777777" w:rsidR="00251DFF" w:rsidRPr="005A0F65" w:rsidRDefault="00251DFF" w:rsidP="00072DF8">
            <w:pPr>
              <w:rPr>
                <w:i/>
              </w:rPr>
            </w:pPr>
          </w:p>
        </w:tc>
      </w:tr>
    </w:tbl>
    <w:p w14:paraId="2128524B" w14:textId="77777777" w:rsidR="00251DFF" w:rsidRDefault="00251DFF" w:rsidP="1572C1C6"/>
    <w:p w14:paraId="782C9517" w14:textId="209C2284" w:rsidR="00F0177A" w:rsidRPr="00FA4E72" w:rsidRDefault="003E7C9D" w:rsidP="76F194CE">
      <w:r w:rsidRPr="00385452">
        <w:t xml:space="preserve">The initial corpora </w:t>
      </w:r>
      <w:r w:rsidR="00A72C23" w:rsidRPr="00385452">
        <w:t xml:space="preserve">from </w:t>
      </w:r>
      <w:proofErr w:type="spellStart"/>
      <w:r w:rsidR="00A72C23" w:rsidRPr="00385452">
        <w:t>WoS</w:t>
      </w:r>
      <w:proofErr w:type="spellEnd"/>
      <w:r w:rsidR="00A72C23" w:rsidRPr="00385452">
        <w:t xml:space="preserve"> </w:t>
      </w:r>
      <w:r w:rsidRPr="00385452">
        <w:t xml:space="preserve">consisted of </w:t>
      </w:r>
      <w:r w:rsidRPr="00385452">
        <w:rPr>
          <w:b/>
          <w:bCs/>
        </w:rPr>
        <w:t>[</w:t>
      </w:r>
      <w:r w:rsidR="00F0177A">
        <w:rPr>
          <w:b/>
          <w:bCs/>
        </w:rPr>
        <w:t>13 692</w:t>
      </w:r>
      <w:r w:rsidRPr="00385452">
        <w:rPr>
          <w:b/>
          <w:bCs/>
        </w:rPr>
        <w:t>]</w:t>
      </w:r>
      <w:r w:rsidRPr="76F194CE">
        <w:t xml:space="preserve"> publ</w:t>
      </w:r>
      <w:r w:rsidR="00974BEA" w:rsidRPr="76F194CE">
        <w:t>ications from which documents without a valid DOI (</w:t>
      </w:r>
      <w:r w:rsidR="00F0177A">
        <w:rPr>
          <w:b/>
          <w:bCs/>
        </w:rPr>
        <w:t>429</w:t>
      </w:r>
      <w:r w:rsidR="00974BEA" w:rsidRPr="00B04597">
        <w:rPr>
          <w:b/>
          <w:bCs/>
        </w:rPr>
        <w:t xml:space="preserve"> publications</w:t>
      </w:r>
      <w:r w:rsidR="00974BEA" w:rsidRPr="76F194CE">
        <w:t>) were removed.</w:t>
      </w:r>
      <w:r w:rsidR="00F0177A">
        <w:t xml:space="preserve">  Further to this, </w:t>
      </w:r>
      <w:proofErr w:type="gramStart"/>
      <w:r w:rsidR="00F0177A">
        <w:t>publications which</w:t>
      </w:r>
      <w:proofErr w:type="gramEnd"/>
      <w:r w:rsidR="00F0177A">
        <w:t xml:space="preserve"> included “Proceedings” in the journal name were removed, and those corresponding to the keywords “life cycle assessment,” “product life cycle,” and “image processing.”  </w:t>
      </w:r>
      <w:r w:rsidR="00FA4E72">
        <w:t xml:space="preserve">Unrelated journals were </w:t>
      </w:r>
      <w:commentRangeStart w:id="14"/>
      <w:r w:rsidR="00FA4E72">
        <w:t>excluded</w:t>
      </w:r>
      <w:commentRangeEnd w:id="14"/>
      <w:r w:rsidR="00FA4E72">
        <w:rPr>
          <w:rStyle w:val="CommentReference"/>
        </w:rPr>
        <w:commentReference w:id="14"/>
      </w:r>
      <w:r w:rsidR="00FA4E72">
        <w:t xml:space="preserve">, and journals with less than three publications in the corpora.  The final corpora consisted of </w:t>
      </w:r>
      <w:r w:rsidR="00FA4E72">
        <w:rPr>
          <w:b/>
        </w:rPr>
        <w:t>[11718]</w:t>
      </w:r>
      <w:r w:rsidR="00FA4E72">
        <w:t xml:space="preserve"> publications.</w:t>
      </w:r>
    </w:p>
    <w:p w14:paraId="56774F36" w14:textId="7A2B1944" w:rsidR="00C31EC6" w:rsidRDefault="0035009C" w:rsidP="76F194CE">
      <w:pPr>
        <w:rPr>
          <w:bCs/>
        </w:rPr>
      </w:pPr>
      <w:r w:rsidRPr="76F194CE">
        <w:lastRenderedPageBreak/>
        <w:t xml:space="preserve">The publications </w:t>
      </w:r>
      <w:r w:rsidR="00A72C23" w:rsidRPr="76F194CE">
        <w:t xml:space="preserve">in the field </w:t>
      </w:r>
      <w:r w:rsidRPr="76F194CE">
        <w:t>have</w:t>
      </w:r>
      <w:r w:rsidR="00A72C23" w:rsidRPr="76F194CE">
        <w:t xml:space="preserve"> been</w:t>
      </w:r>
      <w:r w:rsidRPr="76F194CE">
        <w:t xml:space="preserve"> increas</w:t>
      </w:r>
      <w:r w:rsidR="00A72C23" w:rsidRPr="76F194CE">
        <w:t>ing</w:t>
      </w:r>
      <w:r w:rsidRPr="76F194CE">
        <w:t xml:space="preserve"> at an exponential rate (depicted in </w:t>
      </w:r>
      <w:r w:rsidR="00B04597" w:rsidRPr="76F194CE">
        <w:fldChar w:fldCharType="begin"/>
      </w:r>
      <w:r w:rsidR="00B04597">
        <w:rPr>
          <w:bCs/>
        </w:rPr>
        <w:instrText xml:space="preserve"> REF _Ref534806871 \h </w:instrText>
      </w:r>
      <w:r w:rsidR="00B04597" w:rsidRPr="76F194CE">
        <w:rPr>
          <w:bCs/>
        </w:rPr>
        <w:fldChar w:fldCharType="separate"/>
      </w:r>
      <w:r w:rsidR="009A7E8D" w:rsidRPr="00385452">
        <w:t xml:space="preserve">Figure </w:t>
      </w:r>
      <w:r w:rsidR="009A7E8D">
        <w:rPr>
          <w:noProof/>
        </w:rPr>
        <w:t>2</w:t>
      </w:r>
      <w:r w:rsidR="00B04597" w:rsidRPr="76F194CE">
        <w:fldChar w:fldCharType="end"/>
      </w:r>
      <w:r w:rsidRPr="76F194CE">
        <w:t>) with Journal of Hydrology having the most publications overall</w:t>
      </w:r>
      <w:r w:rsidR="00507D6E" w:rsidRPr="76F194CE">
        <w:t xml:space="preserve"> and experiencing the largest year-on-year gain</w:t>
      </w:r>
      <w:r w:rsidR="001151EC" w:rsidRPr="76F194CE">
        <w:t xml:space="preserve"> within the </w:t>
      </w:r>
      <w:r w:rsidR="00B04597" w:rsidRPr="76F194CE">
        <w:t>analyzed</w:t>
      </w:r>
      <w:r w:rsidR="001151EC" w:rsidRPr="76F194CE">
        <w:t xml:space="preserve"> time frame</w:t>
      </w:r>
      <w:r w:rsidR="00507D6E" w:rsidRPr="76F194CE">
        <w:t>.</w:t>
      </w:r>
      <w:r w:rsidR="00E023D1" w:rsidRPr="76F194CE">
        <w:t xml:space="preserve"> </w:t>
      </w:r>
      <w:r w:rsidR="00C31EC6" w:rsidRPr="76F194CE">
        <w:t xml:space="preserve">The 10 most cited papers from across the top </w:t>
      </w:r>
      <w:proofErr w:type="gramStart"/>
      <w:r w:rsidR="00C31EC6" w:rsidRPr="76F194CE">
        <w:t>5</w:t>
      </w:r>
      <w:proofErr w:type="gramEnd"/>
      <w:r w:rsidR="00C31EC6" w:rsidRPr="76F194CE">
        <w:t xml:space="preserve"> journals (by number of publications) were then identified and collated </w:t>
      </w:r>
      <w:r w:rsidR="00072DF8" w:rsidRPr="76F194CE">
        <w:t xml:space="preserve">(see </w:t>
      </w:r>
      <w:r w:rsidR="00072DF8" w:rsidRPr="76F194CE">
        <w:fldChar w:fldCharType="begin"/>
      </w:r>
      <w:r w:rsidR="00072DF8">
        <w:rPr>
          <w:bCs/>
        </w:rPr>
        <w:instrText xml:space="preserve"> REF _Ref534903778 \h </w:instrText>
      </w:r>
      <w:r w:rsidR="00072DF8" w:rsidRPr="76F194CE">
        <w:rPr>
          <w:bCs/>
        </w:rPr>
        <w:fldChar w:fldCharType="separate"/>
      </w:r>
      <w:r w:rsidR="00072DF8">
        <w:t xml:space="preserve">Table </w:t>
      </w:r>
      <w:r w:rsidR="00072DF8">
        <w:rPr>
          <w:noProof/>
        </w:rPr>
        <w:t>3</w:t>
      </w:r>
      <w:r w:rsidR="00072DF8" w:rsidRPr="76F194CE">
        <w:fldChar w:fldCharType="end"/>
      </w:r>
      <w:r w:rsidR="00072DF8" w:rsidRPr="76F194CE">
        <w:t>).</w:t>
      </w:r>
      <w:r w:rsidR="00FA7923" w:rsidRPr="76F194CE">
        <w:t xml:space="preserve"> </w:t>
      </w:r>
      <w:r w:rsidR="00C31EC6" w:rsidRPr="76F194CE">
        <w:t xml:space="preserve">Most </w:t>
      </w:r>
      <w:proofErr w:type="gramStart"/>
      <w:r w:rsidR="00C31EC6" w:rsidRPr="76F194CE">
        <w:t>were published</w:t>
      </w:r>
      <w:proofErr w:type="gramEnd"/>
      <w:r w:rsidR="00C31EC6" w:rsidRPr="76F194CE">
        <w:t xml:space="preserve"> in either the Journal of Hydrology (four in total) or Environmental Modelling and Software (five publications), with the single exc</w:t>
      </w:r>
      <w:r w:rsidR="00623B14">
        <w:t>eption published in Structural and Multidisciplinary Optimization.</w:t>
      </w:r>
    </w:p>
    <w:p w14:paraId="3B51BEEC" w14:textId="3F9B9392" w:rsidR="006F6CA1" w:rsidRPr="00385452" w:rsidRDefault="003439EE" w:rsidP="00974BEA">
      <w:pPr>
        <w:keepNext/>
        <w:jc w:val="center"/>
      </w:pPr>
      <w:r>
        <w:rPr>
          <w:bCs/>
          <w:noProof/>
          <w:lang w:val="en-AU" w:eastAsia="en-AU"/>
        </w:rPr>
        <w:pict w14:anchorId="073F03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135.75pt">
            <v:imagedata r:id="rId13" o:title="journal_pubs"/>
          </v:shape>
        </w:pict>
      </w:r>
      <w:r>
        <w:rPr>
          <w:noProof/>
          <w:lang w:val="en-AU" w:eastAsia="en-AU"/>
        </w:rPr>
        <w:pict w14:anchorId="181027DD">
          <v:shape id="_x0000_i1026" type="#_x0000_t75" style="width:189.75pt;height:141pt">
            <v:imagedata r:id="rId14" o:title="pubtrend_2000-2016"/>
          </v:shape>
        </w:pict>
      </w:r>
    </w:p>
    <w:p w14:paraId="67AEEEE3" w14:textId="5EF97A47" w:rsidR="00974BEA" w:rsidRPr="00385452" w:rsidRDefault="006F6CA1" w:rsidP="00212030">
      <w:pPr>
        <w:pStyle w:val="Caption"/>
        <w:jc w:val="center"/>
      </w:pPr>
      <w:bookmarkStart w:id="15" w:name="_Ref534806871"/>
      <w:r w:rsidRPr="00385452">
        <w:t xml:space="preserve">Figure </w:t>
      </w:r>
      <w:r w:rsidR="001C2C69">
        <w:rPr>
          <w:noProof/>
        </w:rPr>
        <w:fldChar w:fldCharType="begin"/>
      </w:r>
      <w:r w:rsidR="001C2C69">
        <w:rPr>
          <w:noProof/>
        </w:rPr>
        <w:instrText xml:space="preserve"> SEQ Figure \* ARABIC </w:instrText>
      </w:r>
      <w:r w:rsidR="001C2C69">
        <w:rPr>
          <w:noProof/>
        </w:rPr>
        <w:fldChar w:fldCharType="separate"/>
      </w:r>
      <w:r w:rsidR="002B4790">
        <w:rPr>
          <w:noProof/>
        </w:rPr>
        <w:t>2</w:t>
      </w:r>
      <w:r w:rsidR="001C2C69">
        <w:rPr>
          <w:noProof/>
        </w:rPr>
        <w:fldChar w:fldCharType="end"/>
      </w:r>
      <w:bookmarkEnd w:id="15"/>
      <w:r w:rsidRPr="00385452">
        <w:t>. Publ</w:t>
      </w:r>
      <w:r w:rsidR="00212030" w:rsidRPr="00385452">
        <w:t>ication trend</w:t>
      </w:r>
      <w:r w:rsidR="00D848BF" w:rsidRPr="00385452">
        <w:t>s</w:t>
      </w:r>
      <w:r w:rsidR="00212030" w:rsidRPr="00385452">
        <w:t xml:space="preserve"> over 2000 to 2017</w:t>
      </w:r>
      <w:r w:rsidR="00D848BF" w:rsidRPr="00385452">
        <w:t xml:space="preserve">. Journal of Hydrology contributed the most publications in the </w:t>
      </w:r>
      <w:proofErr w:type="gramStart"/>
      <w:r w:rsidR="00D848BF" w:rsidRPr="00385452">
        <w:t>time frame</w:t>
      </w:r>
      <w:proofErr w:type="gramEnd"/>
      <w:r w:rsidR="00D848BF" w:rsidRPr="00385452">
        <w:t xml:space="preserve"> (483</w:t>
      </w:r>
      <w:r w:rsidR="007E461E">
        <w:t>, see left panel). Publications within the corpora have been occurring at an exponential rate (see right panel).</w:t>
      </w:r>
    </w:p>
    <w:p w14:paraId="0016724C" w14:textId="034C05CB" w:rsidR="00D848BF" w:rsidRPr="00385452" w:rsidRDefault="003439EE" w:rsidP="00D848BF">
      <w:pPr>
        <w:keepNext/>
        <w:jc w:val="center"/>
      </w:pPr>
      <w:r>
        <w:lastRenderedPageBreak/>
        <w:pict w14:anchorId="13FA2563">
          <v:shape id="_x0000_i1027" type="#_x0000_t75" style="width:467.25pt;height:402pt">
            <v:imagedata r:id="rId15" o:title="journal_pub_trend"/>
          </v:shape>
        </w:pict>
      </w:r>
    </w:p>
    <w:p w14:paraId="697A49EA" w14:textId="71514F4F" w:rsidR="00D848BF" w:rsidRPr="00385452" w:rsidRDefault="00D848BF" w:rsidP="00D848BF">
      <w:pPr>
        <w:pStyle w:val="Caption"/>
        <w:jc w:val="center"/>
      </w:pPr>
      <w:r w:rsidRPr="00385452">
        <w:t xml:space="preserve">Figure </w:t>
      </w:r>
      <w:r w:rsidR="001C2C69">
        <w:rPr>
          <w:noProof/>
        </w:rPr>
        <w:fldChar w:fldCharType="begin"/>
      </w:r>
      <w:r w:rsidR="001C2C69">
        <w:rPr>
          <w:noProof/>
        </w:rPr>
        <w:instrText xml:space="preserve"> SEQ Figure \* ARABIC </w:instrText>
      </w:r>
      <w:r w:rsidR="001C2C69">
        <w:rPr>
          <w:noProof/>
        </w:rPr>
        <w:fldChar w:fldCharType="separate"/>
      </w:r>
      <w:r w:rsidR="002B4790">
        <w:rPr>
          <w:noProof/>
        </w:rPr>
        <w:t>3</w:t>
      </w:r>
      <w:r w:rsidR="001C2C69">
        <w:rPr>
          <w:noProof/>
        </w:rPr>
        <w:fldChar w:fldCharType="end"/>
      </w:r>
      <w:r w:rsidRPr="00385452">
        <w:t xml:space="preserve">. </w:t>
      </w:r>
      <w:r w:rsidR="000066B0" w:rsidRPr="00385452">
        <w:t xml:space="preserve">Publication trend by journal across the </w:t>
      </w:r>
      <w:proofErr w:type="gramStart"/>
      <w:r w:rsidR="000066B0" w:rsidRPr="00385452">
        <w:t>time frame</w:t>
      </w:r>
      <w:proofErr w:type="gramEnd"/>
      <w:r w:rsidR="000066B0" w:rsidRPr="00385452">
        <w:t xml:space="preserve">. </w:t>
      </w:r>
      <w:r w:rsidRPr="00385452">
        <w:t xml:space="preserve">All journals in the top </w:t>
      </w:r>
      <w:proofErr w:type="gramStart"/>
      <w:r w:rsidRPr="00385452">
        <w:t>5</w:t>
      </w:r>
      <w:proofErr w:type="gramEnd"/>
      <w:r w:rsidRPr="00385452">
        <w:t xml:space="preserve"> (by number of publications) saw an increase in publications</w:t>
      </w:r>
      <w:r w:rsidR="000066B0" w:rsidRPr="00385452">
        <w:t xml:space="preserve"> related to the keywords used</w:t>
      </w:r>
      <w:r w:rsidRPr="00385452">
        <w:t>.</w:t>
      </w:r>
    </w:p>
    <w:p w14:paraId="58DEF717" w14:textId="45BD0931" w:rsidR="00212030" w:rsidRPr="00385452" w:rsidRDefault="00212030" w:rsidP="00563873">
      <w:pPr>
        <w:rPr>
          <w:bCs/>
        </w:rPr>
      </w:pPr>
    </w:p>
    <w:p w14:paraId="1C5A2BAA" w14:textId="77777777" w:rsidR="00671481" w:rsidRDefault="00671481" w:rsidP="4A7B7131">
      <w:pPr>
        <w:sectPr w:rsidR="00671481">
          <w:headerReference w:type="default" r:id="rId16"/>
          <w:pgSz w:w="12240" w:h="15840"/>
          <w:pgMar w:top="1440" w:right="1440" w:bottom="1440" w:left="1440" w:header="720" w:footer="720" w:gutter="0"/>
          <w:cols w:space="720"/>
          <w:docGrid w:linePitch="360"/>
        </w:sectPr>
      </w:pPr>
    </w:p>
    <w:p w14:paraId="3678B9DB" w14:textId="33714B15" w:rsidR="00AB30DA" w:rsidRPr="00385452" w:rsidRDefault="00AB30DA" w:rsidP="4A7B7131"/>
    <w:p w14:paraId="44E84356" w14:textId="2277B35D" w:rsidR="00504DD2" w:rsidRDefault="00504DD2" w:rsidP="00504DD2">
      <w:pPr>
        <w:pStyle w:val="Caption"/>
        <w:keepNext/>
        <w:jc w:val="center"/>
      </w:pPr>
      <w:bookmarkStart w:id="16" w:name="_Ref534903778"/>
      <w:bookmarkStart w:id="17" w:name="_Ref534903773"/>
      <w:r>
        <w:t xml:space="preserve">Table </w:t>
      </w:r>
      <w:r w:rsidR="001C2C69">
        <w:rPr>
          <w:noProof/>
        </w:rPr>
        <w:fldChar w:fldCharType="begin"/>
      </w:r>
      <w:r w:rsidR="001C2C69">
        <w:rPr>
          <w:noProof/>
        </w:rPr>
        <w:instrText xml:space="preserve"> SEQ Table \* ARABIC </w:instrText>
      </w:r>
      <w:r w:rsidR="001C2C69">
        <w:rPr>
          <w:noProof/>
        </w:rPr>
        <w:fldChar w:fldCharType="separate"/>
      </w:r>
      <w:r w:rsidR="00251DFF">
        <w:rPr>
          <w:noProof/>
        </w:rPr>
        <w:t>3</w:t>
      </w:r>
      <w:r w:rsidR="001C2C69">
        <w:rPr>
          <w:noProof/>
        </w:rPr>
        <w:fldChar w:fldCharType="end"/>
      </w:r>
      <w:bookmarkEnd w:id="16"/>
      <w:r>
        <w:t>. The top 10 cited</w:t>
      </w:r>
      <w:r>
        <w:rPr>
          <w:noProof/>
        </w:rPr>
        <w:t xml:space="preserve"> papers in the top 5 journals </w:t>
      </w:r>
      <w:r w:rsidR="0050134A">
        <w:rPr>
          <w:noProof/>
        </w:rPr>
        <w:t>(</w:t>
      </w:r>
      <w:r>
        <w:rPr>
          <w:noProof/>
        </w:rPr>
        <w:t>by number of publications</w:t>
      </w:r>
      <w:r w:rsidR="0050134A">
        <w:rPr>
          <w:noProof/>
        </w:rPr>
        <w:t>)</w:t>
      </w:r>
      <w:r>
        <w:rPr>
          <w:noProof/>
        </w:rPr>
        <w:t xml:space="preserve">. </w:t>
      </w:r>
      <w:r w:rsidR="00771C91">
        <w:rPr>
          <w:noProof/>
        </w:rPr>
        <w:br/>
      </w:r>
      <w:r>
        <w:rPr>
          <w:noProof/>
        </w:rPr>
        <w:t xml:space="preserve">With the exception of </w:t>
      </w:r>
      <w:r w:rsidR="00563873">
        <w:rPr>
          <w:noProof/>
        </w:rPr>
        <w:t>a single</w:t>
      </w:r>
      <w:r>
        <w:rPr>
          <w:noProof/>
        </w:rPr>
        <w:t xml:space="preserve"> paper, all were published in the Journal of Hydrology, and Environmental Modelling and Software</w:t>
      </w:r>
      <w:bookmarkEnd w:id="17"/>
    </w:p>
    <w:tbl>
      <w:tblPr>
        <w:tblStyle w:val="TableGrid"/>
        <w:tblW w:w="14842" w:type="dxa"/>
        <w:tblLook w:val="04A0" w:firstRow="1" w:lastRow="0" w:firstColumn="1" w:lastColumn="0" w:noHBand="0" w:noVBand="1"/>
      </w:tblPr>
      <w:tblGrid>
        <w:gridCol w:w="3291"/>
        <w:gridCol w:w="691"/>
        <w:gridCol w:w="3853"/>
        <w:gridCol w:w="2486"/>
        <w:gridCol w:w="1080"/>
        <w:gridCol w:w="3441"/>
      </w:tblGrid>
      <w:tr w:rsidR="00671481" w:rsidRPr="00671481" w14:paraId="26AB121D" w14:textId="77777777" w:rsidTr="00CE0945">
        <w:trPr>
          <w:trHeight w:val="300"/>
        </w:trPr>
        <w:tc>
          <w:tcPr>
            <w:tcW w:w="3291" w:type="dxa"/>
            <w:noWrap/>
            <w:hideMark/>
          </w:tcPr>
          <w:p w14:paraId="4470D4BB" w14:textId="75F1A6C5" w:rsidR="00671481" w:rsidRPr="00671481" w:rsidRDefault="00671481">
            <w:pPr>
              <w:rPr>
                <w:b/>
                <w:sz w:val="20"/>
                <w:szCs w:val="20"/>
              </w:rPr>
            </w:pPr>
            <w:r>
              <w:rPr>
                <w:b/>
                <w:sz w:val="20"/>
                <w:szCs w:val="20"/>
              </w:rPr>
              <w:t>Authors</w:t>
            </w:r>
          </w:p>
        </w:tc>
        <w:tc>
          <w:tcPr>
            <w:tcW w:w="691" w:type="dxa"/>
            <w:noWrap/>
            <w:hideMark/>
          </w:tcPr>
          <w:p w14:paraId="379DF335" w14:textId="4A730FED" w:rsidR="00671481" w:rsidRPr="00671481" w:rsidRDefault="00671481">
            <w:pPr>
              <w:rPr>
                <w:b/>
                <w:sz w:val="20"/>
                <w:szCs w:val="20"/>
              </w:rPr>
            </w:pPr>
            <w:r>
              <w:rPr>
                <w:b/>
                <w:sz w:val="20"/>
                <w:szCs w:val="20"/>
              </w:rPr>
              <w:t>Y</w:t>
            </w:r>
            <w:r w:rsidRPr="00671481">
              <w:rPr>
                <w:b/>
                <w:sz w:val="20"/>
                <w:szCs w:val="20"/>
              </w:rPr>
              <w:t>ear</w:t>
            </w:r>
          </w:p>
        </w:tc>
        <w:tc>
          <w:tcPr>
            <w:tcW w:w="3853" w:type="dxa"/>
            <w:noWrap/>
            <w:hideMark/>
          </w:tcPr>
          <w:p w14:paraId="418819F6" w14:textId="111ED2BA" w:rsidR="00671481" w:rsidRPr="00671481" w:rsidRDefault="00671481">
            <w:pPr>
              <w:rPr>
                <w:b/>
                <w:sz w:val="20"/>
                <w:szCs w:val="20"/>
              </w:rPr>
            </w:pPr>
            <w:r>
              <w:rPr>
                <w:b/>
                <w:sz w:val="20"/>
                <w:szCs w:val="20"/>
              </w:rPr>
              <w:t>T</w:t>
            </w:r>
            <w:r w:rsidRPr="00671481">
              <w:rPr>
                <w:b/>
                <w:sz w:val="20"/>
                <w:szCs w:val="20"/>
              </w:rPr>
              <w:t>itle</w:t>
            </w:r>
          </w:p>
        </w:tc>
        <w:tc>
          <w:tcPr>
            <w:tcW w:w="2486" w:type="dxa"/>
            <w:noWrap/>
            <w:hideMark/>
          </w:tcPr>
          <w:p w14:paraId="1D58C6D0" w14:textId="5E236ED1" w:rsidR="00671481" w:rsidRPr="00671481" w:rsidRDefault="00671481">
            <w:pPr>
              <w:rPr>
                <w:b/>
                <w:sz w:val="20"/>
                <w:szCs w:val="20"/>
              </w:rPr>
            </w:pPr>
            <w:r>
              <w:rPr>
                <w:b/>
                <w:sz w:val="20"/>
                <w:szCs w:val="20"/>
              </w:rPr>
              <w:t>J</w:t>
            </w:r>
            <w:r w:rsidRPr="00671481">
              <w:rPr>
                <w:b/>
                <w:sz w:val="20"/>
                <w:szCs w:val="20"/>
              </w:rPr>
              <w:t>ournal</w:t>
            </w:r>
          </w:p>
        </w:tc>
        <w:tc>
          <w:tcPr>
            <w:tcW w:w="1080" w:type="dxa"/>
            <w:noWrap/>
            <w:hideMark/>
          </w:tcPr>
          <w:p w14:paraId="71CFE83C" w14:textId="322D6910" w:rsidR="00671481" w:rsidRPr="00671481" w:rsidRDefault="00671481">
            <w:pPr>
              <w:rPr>
                <w:b/>
                <w:sz w:val="20"/>
                <w:szCs w:val="20"/>
              </w:rPr>
            </w:pPr>
            <w:r>
              <w:rPr>
                <w:b/>
                <w:sz w:val="20"/>
                <w:szCs w:val="20"/>
              </w:rPr>
              <w:t>C</w:t>
            </w:r>
            <w:r w:rsidRPr="00671481">
              <w:rPr>
                <w:b/>
                <w:sz w:val="20"/>
                <w:szCs w:val="20"/>
              </w:rPr>
              <w:t>itations</w:t>
            </w:r>
          </w:p>
        </w:tc>
        <w:tc>
          <w:tcPr>
            <w:tcW w:w="3441" w:type="dxa"/>
            <w:noWrap/>
            <w:hideMark/>
          </w:tcPr>
          <w:p w14:paraId="500D3B5C" w14:textId="77777777" w:rsidR="00671481" w:rsidRPr="00671481" w:rsidRDefault="00671481">
            <w:pPr>
              <w:rPr>
                <w:b/>
                <w:sz w:val="20"/>
                <w:szCs w:val="20"/>
              </w:rPr>
            </w:pPr>
            <w:r w:rsidRPr="00671481">
              <w:rPr>
                <w:b/>
                <w:sz w:val="20"/>
                <w:szCs w:val="20"/>
              </w:rPr>
              <w:t>DOI link</w:t>
            </w:r>
          </w:p>
        </w:tc>
      </w:tr>
      <w:tr w:rsidR="00CE0945" w:rsidRPr="00671481" w14:paraId="16FC000F" w14:textId="77777777" w:rsidTr="00CE0945">
        <w:trPr>
          <w:trHeight w:val="300"/>
        </w:trPr>
        <w:tc>
          <w:tcPr>
            <w:tcW w:w="3291" w:type="dxa"/>
            <w:noWrap/>
            <w:vAlign w:val="bottom"/>
            <w:hideMark/>
          </w:tcPr>
          <w:p w14:paraId="0BE2A646" w14:textId="3454BD74" w:rsidR="00CE0945" w:rsidRPr="00CE0945" w:rsidRDefault="00CE0945" w:rsidP="00CE0945">
            <w:pPr>
              <w:rPr>
                <w:sz w:val="16"/>
                <w:szCs w:val="16"/>
              </w:rPr>
            </w:pPr>
            <w:r w:rsidRPr="00CE0945">
              <w:rPr>
                <w:rFonts w:ascii="Calibri" w:hAnsi="Calibri" w:cs="Calibri"/>
                <w:color w:val="000000"/>
                <w:sz w:val="16"/>
                <w:szCs w:val="16"/>
              </w:rPr>
              <w:t xml:space="preserve">Bennett, </w:t>
            </w:r>
            <w:proofErr w:type="spellStart"/>
            <w:r w:rsidRPr="00CE0945">
              <w:rPr>
                <w:rFonts w:ascii="Calibri" w:hAnsi="Calibri" w:cs="Calibri"/>
                <w:color w:val="000000"/>
                <w:sz w:val="16"/>
                <w:szCs w:val="16"/>
              </w:rPr>
              <w:t>ND|Croke</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BFW|Guariso</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G|Guillaume</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JHA|Hamilton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SH|Jakeman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AJ|Marsili-Libelli</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S|Newham</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LTH|Norton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JP|Perrin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C|Pierce</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SA|Robson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B|Seppelt</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R|Voinov</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AA|Fath</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BD|Andreassian</w:t>
            </w:r>
            <w:proofErr w:type="spellEnd"/>
            <w:r w:rsidRPr="00CE0945">
              <w:rPr>
                <w:rFonts w:ascii="Calibri" w:hAnsi="Calibri" w:cs="Calibri"/>
                <w:color w:val="000000"/>
                <w:sz w:val="16"/>
                <w:szCs w:val="16"/>
              </w:rPr>
              <w:t>, V</w:t>
            </w:r>
          </w:p>
        </w:tc>
        <w:tc>
          <w:tcPr>
            <w:tcW w:w="691" w:type="dxa"/>
            <w:noWrap/>
            <w:vAlign w:val="bottom"/>
            <w:hideMark/>
          </w:tcPr>
          <w:p w14:paraId="111186B3" w14:textId="17CE07B7" w:rsidR="00CE0945" w:rsidRPr="00CE0945" w:rsidRDefault="00CE0945" w:rsidP="00CE0945">
            <w:pPr>
              <w:rPr>
                <w:sz w:val="16"/>
                <w:szCs w:val="16"/>
              </w:rPr>
            </w:pPr>
            <w:r w:rsidRPr="00CE0945">
              <w:rPr>
                <w:rFonts w:ascii="Calibri" w:hAnsi="Calibri" w:cs="Calibri"/>
                <w:color w:val="000000"/>
                <w:sz w:val="16"/>
                <w:szCs w:val="16"/>
              </w:rPr>
              <w:t>2013</w:t>
            </w:r>
          </w:p>
        </w:tc>
        <w:tc>
          <w:tcPr>
            <w:tcW w:w="3853" w:type="dxa"/>
            <w:noWrap/>
            <w:vAlign w:val="bottom"/>
            <w:hideMark/>
          </w:tcPr>
          <w:p w14:paraId="68694E80" w14:textId="75C582B6" w:rsidR="00CE0945" w:rsidRPr="00CE0945" w:rsidRDefault="00CE0945" w:rsidP="00CE0945">
            <w:pPr>
              <w:rPr>
                <w:sz w:val="16"/>
                <w:szCs w:val="16"/>
              </w:rPr>
            </w:pPr>
            <w:proofErr w:type="spellStart"/>
            <w:r w:rsidRPr="00CE0945">
              <w:rPr>
                <w:rFonts w:ascii="Calibri" w:hAnsi="Calibri" w:cs="Calibri"/>
                <w:color w:val="000000"/>
                <w:sz w:val="16"/>
                <w:szCs w:val="16"/>
              </w:rPr>
              <w:t>Characterising</w:t>
            </w:r>
            <w:proofErr w:type="spellEnd"/>
            <w:r w:rsidRPr="00CE0945">
              <w:rPr>
                <w:rFonts w:ascii="Calibri" w:hAnsi="Calibri" w:cs="Calibri"/>
                <w:color w:val="000000"/>
                <w:sz w:val="16"/>
                <w:szCs w:val="16"/>
              </w:rPr>
              <w:t xml:space="preserve"> performance of environmental models</w:t>
            </w:r>
          </w:p>
        </w:tc>
        <w:tc>
          <w:tcPr>
            <w:tcW w:w="2486" w:type="dxa"/>
            <w:noWrap/>
            <w:vAlign w:val="bottom"/>
            <w:hideMark/>
          </w:tcPr>
          <w:p w14:paraId="2AF57DA9" w14:textId="38FDC931" w:rsidR="00CE0945" w:rsidRPr="00CE0945" w:rsidRDefault="00CE0945" w:rsidP="00CE0945">
            <w:pPr>
              <w:rPr>
                <w:sz w:val="16"/>
                <w:szCs w:val="16"/>
              </w:rPr>
            </w:pPr>
            <w:r w:rsidRPr="00CE0945">
              <w:rPr>
                <w:rFonts w:ascii="Calibri" w:hAnsi="Calibri" w:cs="Calibri"/>
                <w:color w:val="000000"/>
                <w:sz w:val="16"/>
                <w:szCs w:val="16"/>
              </w:rPr>
              <w:t>ENVIRONMENTAL MODELLING &amp; SOFTWARE</w:t>
            </w:r>
          </w:p>
        </w:tc>
        <w:tc>
          <w:tcPr>
            <w:tcW w:w="1080" w:type="dxa"/>
            <w:noWrap/>
            <w:vAlign w:val="bottom"/>
            <w:hideMark/>
          </w:tcPr>
          <w:p w14:paraId="26E28B39" w14:textId="0249BBB2" w:rsidR="00CE0945" w:rsidRPr="00CE0945" w:rsidRDefault="00CE0945" w:rsidP="00CE0945">
            <w:pPr>
              <w:rPr>
                <w:sz w:val="16"/>
                <w:szCs w:val="16"/>
              </w:rPr>
            </w:pPr>
            <w:r w:rsidRPr="00CE0945">
              <w:rPr>
                <w:rFonts w:ascii="Calibri" w:hAnsi="Calibri" w:cs="Calibri"/>
                <w:color w:val="000000"/>
                <w:sz w:val="16"/>
                <w:szCs w:val="16"/>
              </w:rPr>
              <w:t>581</w:t>
            </w:r>
          </w:p>
        </w:tc>
        <w:tc>
          <w:tcPr>
            <w:tcW w:w="3441" w:type="dxa"/>
            <w:noWrap/>
            <w:vAlign w:val="bottom"/>
            <w:hideMark/>
          </w:tcPr>
          <w:p w14:paraId="5C03C07A" w14:textId="1242165B" w:rsidR="00CE0945" w:rsidRPr="00CE0945" w:rsidRDefault="00CE0945" w:rsidP="00CE0945">
            <w:pPr>
              <w:rPr>
                <w:sz w:val="16"/>
                <w:szCs w:val="16"/>
              </w:rPr>
            </w:pPr>
            <w:r w:rsidRPr="00CE0945">
              <w:rPr>
                <w:rFonts w:ascii="Calibri" w:hAnsi="Calibri" w:cs="Calibri"/>
                <w:color w:val="000000"/>
                <w:sz w:val="16"/>
                <w:szCs w:val="16"/>
              </w:rPr>
              <w:t>https://dx.doi.org/10.1016/j.envsoft.2012.09.011</w:t>
            </w:r>
          </w:p>
        </w:tc>
      </w:tr>
      <w:tr w:rsidR="00CE0945" w:rsidRPr="00671481" w14:paraId="1A52E617" w14:textId="77777777" w:rsidTr="00CE0945">
        <w:trPr>
          <w:trHeight w:val="300"/>
        </w:trPr>
        <w:tc>
          <w:tcPr>
            <w:tcW w:w="3291" w:type="dxa"/>
            <w:noWrap/>
            <w:vAlign w:val="bottom"/>
            <w:hideMark/>
          </w:tcPr>
          <w:p w14:paraId="5C9AFCF7" w14:textId="69525E03" w:rsidR="00CE0945" w:rsidRPr="00CE0945" w:rsidRDefault="00CE0945" w:rsidP="00CE0945">
            <w:pPr>
              <w:rPr>
                <w:sz w:val="16"/>
                <w:szCs w:val="16"/>
              </w:rPr>
            </w:pPr>
            <w:proofErr w:type="spellStart"/>
            <w:r w:rsidRPr="00CE0945">
              <w:rPr>
                <w:rFonts w:ascii="Calibri" w:hAnsi="Calibri" w:cs="Calibri"/>
                <w:color w:val="000000"/>
                <w:sz w:val="16"/>
                <w:szCs w:val="16"/>
              </w:rPr>
              <w:t>Campolongo</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F|Cariboni</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J|Saltelli</w:t>
            </w:r>
            <w:proofErr w:type="spellEnd"/>
            <w:r w:rsidRPr="00CE0945">
              <w:rPr>
                <w:rFonts w:ascii="Calibri" w:hAnsi="Calibri" w:cs="Calibri"/>
                <w:color w:val="000000"/>
                <w:sz w:val="16"/>
                <w:szCs w:val="16"/>
              </w:rPr>
              <w:t>, A</w:t>
            </w:r>
          </w:p>
        </w:tc>
        <w:tc>
          <w:tcPr>
            <w:tcW w:w="691" w:type="dxa"/>
            <w:noWrap/>
            <w:vAlign w:val="bottom"/>
            <w:hideMark/>
          </w:tcPr>
          <w:p w14:paraId="40E76E71" w14:textId="10750B8D" w:rsidR="00CE0945" w:rsidRPr="00CE0945" w:rsidRDefault="00CE0945" w:rsidP="00CE0945">
            <w:pPr>
              <w:rPr>
                <w:sz w:val="16"/>
                <w:szCs w:val="16"/>
              </w:rPr>
            </w:pPr>
            <w:r w:rsidRPr="00CE0945">
              <w:rPr>
                <w:rFonts w:ascii="Calibri" w:hAnsi="Calibri" w:cs="Calibri"/>
                <w:color w:val="000000"/>
                <w:sz w:val="16"/>
                <w:szCs w:val="16"/>
              </w:rPr>
              <w:t>2007</w:t>
            </w:r>
          </w:p>
        </w:tc>
        <w:tc>
          <w:tcPr>
            <w:tcW w:w="3853" w:type="dxa"/>
            <w:noWrap/>
            <w:vAlign w:val="bottom"/>
            <w:hideMark/>
          </w:tcPr>
          <w:p w14:paraId="0984AF4F" w14:textId="07CE561B" w:rsidR="00CE0945" w:rsidRPr="00CE0945" w:rsidRDefault="00CE0945" w:rsidP="00CE0945">
            <w:pPr>
              <w:rPr>
                <w:sz w:val="16"/>
                <w:szCs w:val="16"/>
              </w:rPr>
            </w:pPr>
            <w:r w:rsidRPr="00CE0945">
              <w:rPr>
                <w:rFonts w:ascii="Calibri" w:hAnsi="Calibri" w:cs="Calibri"/>
                <w:color w:val="000000"/>
                <w:sz w:val="16"/>
                <w:szCs w:val="16"/>
              </w:rPr>
              <w:t>An effective screening design for sensitivity analysis of large models</w:t>
            </w:r>
          </w:p>
        </w:tc>
        <w:tc>
          <w:tcPr>
            <w:tcW w:w="2486" w:type="dxa"/>
            <w:noWrap/>
            <w:vAlign w:val="bottom"/>
            <w:hideMark/>
          </w:tcPr>
          <w:p w14:paraId="42461D66" w14:textId="0D5167D5" w:rsidR="00CE0945" w:rsidRPr="00CE0945" w:rsidRDefault="00CE0945" w:rsidP="00CE0945">
            <w:pPr>
              <w:rPr>
                <w:sz w:val="16"/>
                <w:szCs w:val="16"/>
              </w:rPr>
            </w:pPr>
            <w:r w:rsidRPr="00CE0945">
              <w:rPr>
                <w:rFonts w:ascii="Calibri" w:hAnsi="Calibri" w:cs="Calibri"/>
                <w:color w:val="000000"/>
                <w:sz w:val="16"/>
                <w:szCs w:val="16"/>
              </w:rPr>
              <w:t>ENVIRONMENTAL MODELLING &amp; SOFTWARE</w:t>
            </w:r>
          </w:p>
        </w:tc>
        <w:tc>
          <w:tcPr>
            <w:tcW w:w="1080" w:type="dxa"/>
            <w:noWrap/>
            <w:vAlign w:val="bottom"/>
            <w:hideMark/>
          </w:tcPr>
          <w:p w14:paraId="16E2B8A2" w14:textId="01EB5B4D" w:rsidR="00CE0945" w:rsidRPr="00CE0945" w:rsidRDefault="00CE0945" w:rsidP="00CE0945">
            <w:pPr>
              <w:rPr>
                <w:sz w:val="16"/>
                <w:szCs w:val="16"/>
              </w:rPr>
            </w:pPr>
            <w:r w:rsidRPr="00CE0945">
              <w:rPr>
                <w:rFonts w:ascii="Calibri" w:hAnsi="Calibri" w:cs="Calibri"/>
                <w:color w:val="000000"/>
                <w:sz w:val="16"/>
                <w:szCs w:val="16"/>
              </w:rPr>
              <w:t>578</w:t>
            </w:r>
          </w:p>
        </w:tc>
        <w:tc>
          <w:tcPr>
            <w:tcW w:w="3441" w:type="dxa"/>
            <w:noWrap/>
            <w:vAlign w:val="bottom"/>
            <w:hideMark/>
          </w:tcPr>
          <w:p w14:paraId="12D1EBE2" w14:textId="365DD928" w:rsidR="00CE0945" w:rsidRPr="00CE0945" w:rsidRDefault="00CE0945" w:rsidP="00CE0945">
            <w:pPr>
              <w:rPr>
                <w:sz w:val="16"/>
                <w:szCs w:val="16"/>
              </w:rPr>
            </w:pPr>
            <w:r w:rsidRPr="00CE0945">
              <w:rPr>
                <w:rFonts w:ascii="Calibri" w:hAnsi="Calibri" w:cs="Calibri"/>
                <w:color w:val="000000"/>
                <w:sz w:val="16"/>
                <w:szCs w:val="16"/>
              </w:rPr>
              <w:t>https://dx.doi.org/10.1016/j.envsoft.2006.10.004</w:t>
            </w:r>
          </w:p>
        </w:tc>
      </w:tr>
      <w:tr w:rsidR="00CE0945" w:rsidRPr="00671481" w14:paraId="1309DBAF" w14:textId="77777777" w:rsidTr="00CE0945">
        <w:trPr>
          <w:trHeight w:val="300"/>
        </w:trPr>
        <w:tc>
          <w:tcPr>
            <w:tcW w:w="3291" w:type="dxa"/>
            <w:noWrap/>
            <w:vAlign w:val="bottom"/>
            <w:hideMark/>
          </w:tcPr>
          <w:p w14:paraId="7951C18A" w14:textId="1D3583B2" w:rsidR="00CE0945" w:rsidRPr="00CE0945" w:rsidRDefault="00CE0945" w:rsidP="00CE0945">
            <w:pPr>
              <w:rPr>
                <w:sz w:val="16"/>
                <w:szCs w:val="16"/>
              </w:rPr>
            </w:pPr>
            <w:proofErr w:type="spellStart"/>
            <w:r w:rsidRPr="00CE0945">
              <w:rPr>
                <w:rFonts w:ascii="Calibri" w:hAnsi="Calibri" w:cs="Calibri"/>
                <w:color w:val="000000"/>
                <w:sz w:val="16"/>
                <w:szCs w:val="16"/>
              </w:rPr>
              <w:t>Abbaspour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KC|Yang</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J|Maximov</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I|Siber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R|Bogner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K|Mieleitner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J|Zobrist</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J|Srinivasan</w:t>
            </w:r>
            <w:proofErr w:type="spellEnd"/>
            <w:r w:rsidRPr="00CE0945">
              <w:rPr>
                <w:rFonts w:ascii="Calibri" w:hAnsi="Calibri" w:cs="Calibri"/>
                <w:color w:val="000000"/>
                <w:sz w:val="16"/>
                <w:szCs w:val="16"/>
              </w:rPr>
              <w:t>, R</w:t>
            </w:r>
          </w:p>
        </w:tc>
        <w:tc>
          <w:tcPr>
            <w:tcW w:w="691" w:type="dxa"/>
            <w:noWrap/>
            <w:vAlign w:val="bottom"/>
            <w:hideMark/>
          </w:tcPr>
          <w:p w14:paraId="507ACC62" w14:textId="7EDC4BED" w:rsidR="00CE0945" w:rsidRPr="00CE0945" w:rsidRDefault="00CE0945" w:rsidP="00CE0945">
            <w:pPr>
              <w:rPr>
                <w:sz w:val="16"/>
                <w:szCs w:val="16"/>
              </w:rPr>
            </w:pPr>
            <w:r w:rsidRPr="00CE0945">
              <w:rPr>
                <w:rFonts w:ascii="Calibri" w:hAnsi="Calibri" w:cs="Calibri"/>
                <w:color w:val="000000"/>
                <w:sz w:val="16"/>
                <w:szCs w:val="16"/>
              </w:rPr>
              <w:t>2007</w:t>
            </w:r>
          </w:p>
        </w:tc>
        <w:tc>
          <w:tcPr>
            <w:tcW w:w="3853" w:type="dxa"/>
            <w:noWrap/>
            <w:vAlign w:val="bottom"/>
            <w:hideMark/>
          </w:tcPr>
          <w:p w14:paraId="11FFB22E" w14:textId="63894893" w:rsidR="00CE0945" w:rsidRPr="00CE0945" w:rsidRDefault="00CE0945" w:rsidP="00CE0945">
            <w:pPr>
              <w:rPr>
                <w:sz w:val="16"/>
                <w:szCs w:val="16"/>
              </w:rPr>
            </w:pPr>
            <w:r w:rsidRPr="00CE0945">
              <w:rPr>
                <w:rFonts w:ascii="Calibri" w:hAnsi="Calibri" w:cs="Calibri"/>
                <w:color w:val="000000"/>
                <w:sz w:val="16"/>
                <w:szCs w:val="16"/>
              </w:rPr>
              <w:t xml:space="preserve">Modelling hydrology and water quality in the pre-alpine/alpine </w:t>
            </w:r>
            <w:proofErr w:type="spellStart"/>
            <w:r w:rsidRPr="00CE0945">
              <w:rPr>
                <w:rFonts w:ascii="Calibri" w:hAnsi="Calibri" w:cs="Calibri"/>
                <w:color w:val="000000"/>
                <w:sz w:val="16"/>
                <w:szCs w:val="16"/>
              </w:rPr>
              <w:t>Thur</w:t>
            </w:r>
            <w:proofErr w:type="spellEnd"/>
            <w:r w:rsidRPr="00CE0945">
              <w:rPr>
                <w:rFonts w:ascii="Calibri" w:hAnsi="Calibri" w:cs="Calibri"/>
                <w:color w:val="000000"/>
                <w:sz w:val="16"/>
                <w:szCs w:val="16"/>
              </w:rPr>
              <w:t xml:space="preserve"> watershed using SWAT</w:t>
            </w:r>
          </w:p>
        </w:tc>
        <w:tc>
          <w:tcPr>
            <w:tcW w:w="2486" w:type="dxa"/>
            <w:noWrap/>
            <w:vAlign w:val="bottom"/>
            <w:hideMark/>
          </w:tcPr>
          <w:p w14:paraId="19635BBD" w14:textId="6212C7E7" w:rsidR="00CE0945" w:rsidRPr="00CE0945" w:rsidRDefault="00CE0945" w:rsidP="00CE0945">
            <w:pPr>
              <w:rPr>
                <w:sz w:val="16"/>
                <w:szCs w:val="16"/>
              </w:rPr>
            </w:pPr>
            <w:r w:rsidRPr="00CE0945">
              <w:rPr>
                <w:rFonts w:ascii="Calibri" w:hAnsi="Calibri" w:cs="Calibri"/>
                <w:color w:val="000000"/>
                <w:sz w:val="16"/>
                <w:szCs w:val="16"/>
              </w:rPr>
              <w:t>JOURNAL OF HYDROLOGY</w:t>
            </w:r>
          </w:p>
        </w:tc>
        <w:tc>
          <w:tcPr>
            <w:tcW w:w="1080" w:type="dxa"/>
            <w:noWrap/>
            <w:vAlign w:val="bottom"/>
            <w:hideMark/>
          </w:tcPr>
          <w:p w14:paraId="13C33103" w14:textId="6008A3A3" w:rsidR="00CE0945" w:rsidRPr="00CE0945" w:rsidRDefault="00CE0945" w:rsidP="00CE0945">
            <w:pPr>
              <w:rPr>
                <w:sz w:val="16"/>
                <w:szCs w:val="16"/>
              </w:rPr>
            </w:pPr>
            <w:r w:rsidRPr="00CE0945">
              <w:rPr>
                <w:rFonts w:ascii="Calibri" w:hAnsi="Calibri" w:cs="Calibri"/>
                <w:color w:val="000000"/>
                <w:sz w:val="16"/>
                <w:szCs w:val="16"/>
              </w:rPr>
              <w:t>560</w:t>
            </w:r>
          </w:p>
        </w:tc>
        <w:tc>
          <w:tcPr>
            <w:tcW w:w="3441" w:type="dxa"/>
            <w:noWrap/>
            <w:vAlign w:val="bottom"/>
            <w:hideMark/>
          </w:tcPr>
          <w:p w14:paraId="423C0147" w14:textId="6411D2F4" w:rsidR="00CE0945" w:rsidRPr="00CE0945" w:rsidRDefault="00CE0945" w:rsidP="00CE0945">
            <w:pPr>
              <w:rPr>
                <w:sz w:val="16"/>
                <w:szCs w:val="16"/>
              </w:rPr>
            </w:pPr>
            <w:r w:rsidRPr="00CE0945">
              <w:rPr>
                <w:rFonts w:ascii="Calibri" w:hAnsi="Calibri" w:cs="Calibri"/>
                <w:color w:val="000000"/>
                <w:sz w:val="16"/>
                <w:szCs w:val="16"/>
              </w:rPr>
              <w:t>https://dx.doi.org/10.1016/j.jhydrol.2006.09.014</w:t>
            </w:r>
          </w:p>
        </w:tc>
      </w:tr>
      <w:tr w:rsidR="00CE0945" w:rsidRPr="00671481" w14:paraId="58B366FC" w14:textId="77777777" w:rsidTr="00CE0945">
        <w:trPr>
          <w:trHeight w:val="300"/>
        </w:trPr>
        <w:tc>
          <w:tcPr>
            <w:tcW w:w="3291" w:type="dxa"/>
            <w:noWrap/>
            <w:vAlign w:val="bottom"/>
            <w:hideMark/>
          </w:tcPr>
          <w:p w14:paraId="7C3D88B6" w14:textId="3E854E6D" w:rsidR="00CE0945" w:rsidRPr="00CE0945" w:rsidRDefault="00CE0945" w:rsidP="00CE0945">
            <w:pPr>
              <w:rPr>
                <w:sz w:val="16"/>
                <w:szCs w:val="16"/>
              </w:rPr>
            </w:pPr>
            <w:r w:rsidRPr="00CE0945">
              <w:rPr>
                <w:rFonts w:ascii="Calibri" w:hAnsi="Calibri" w:cs="Calibri"/>
                <w:color w:val="000000"/>
                <w:sz w:val="16"/>
                <w:szCs w:val="16"/>
              </w:rPr>
              <w:t xml:space="preserve">van </w:t>
            </w:r>
            <w:proofErr w:type="spellStart"/>
            <w:r w:rsidRPr="00CE0945">
              <w:rPr>
                <w:rFonts w:ascii="Calibri" w:hAnsi="Calibri" w:cs="Calibri"/>
                <w:color w:val="000000"/>
                <w:sz w:val="16"/>
                <w:szCs w:val="16"/>
              </w:rPr>
              <w:t>Griensven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A|Meixner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T|Grunwald</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S|Bishop</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T|Diluzio</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A|Srinivasan</w:t>
            </w:r>
            <w:proofErr w:type="spellEnd"/>
            <w:r w:rsidRPr="00CE0945">
              <w:rPr>
                <w:rFonts w:ascii="Calibri" w:hAnsi="Calibri" w:cs="Calibri"/>
                <w:color w:val="000000"/>
                <w:sz w:val="16"/>
                <w:szCs w:val="16"/>
              </w:rPr>
              <w:t>, R</w:t>
            </w:r>
          </w:p>
        </w:tc>
        <w:tc>
          <w:tcPr>
            <w:tcW w:w="691" w:type="dxa"/>
            <w:noWrap/>
            <w:vAlign w:val="bottom"/>
            <w:hideMark/>
          </w:tcPr>
          <w:p w14:paraId="5FB29A89" w14:textId="7E0E7E8D" w:rsidR="00CE0945" w:rsidRPr="00CE0945" w:rsidRDefault="00CE0945" w:rsidP="00CE0945">
            <w:pPr>
              <w:rPr>
                <w:sz w:val="16"/>
                <w:szCs w:val="16"/>
              </w:rPr>
            </w:pPr>
            <w:r w:rsidRPr="00CE0945">
              <w:rPr>
                <w:rFonts w:ascii="Calibri" w:hAnsi="Calibri" w:cs="Calibri"/>
                <w:color w:val="000000"/>
                <w:sz w:val="16"/>
                <w:szCs w:val="16"/>
              </w:rPr>
              <w:t>2006</w:t>
            </w:r>
          </w:p>
        </w:tc>
        <w:tc>
          <w:tcPr>
            <w:tcW w:w="3853" w:type="dxa"/>
            <w:noWrap/>
            <w:vAlign w:val="bottom"/>
            <w:hideMark/>
          </w:tcPr>
          <w:p w14:paraId="61DF73AD" w14:textId="37D85ADD" w:rsidR="00CE0945" w:rsidRPr="00CE0945" w:rsidRDefault="00CE0945" w:rsidP="00CE0945">
            <w:pPr>
              <w:rPr>
                <w:sz w:val="16"/>
                <w:szCs w:val="16"/>
              </w:rPr>
            </w:pPr>
            <w:r w:rsidRPr="00CE0945">
              <w:rPr>
                <w:rFonts w:ascii="Calibri" w:hAnsi="Calibri" w:cs="Calibri"/>
                <w:color w:val="000000"/>
                <w:sz w:val="16"/>
                <w:szCs w:val="16"/>
              </w:rPr>
              <w:t>A global sensitivity analysis tool for the parameters of multi-variable catchment models</w:t>
            </w:r>
          </w:p>
        </w:tc>
        <w:tc>
          <w:tcPr>
            <w:tcW w:w="2486" w:type="dxa"/>
            <w:noWrap/>
            <w:vAlign w:val="bottom"/>
            <w:hideMark/>
          </w:tcPr>
          <w:p w14:paraId="5465A1FE" w14:textId="04479D6F" w:rsidR="00CE0945" w:rsidRPr="00CE0945" w:rsidRDefault="00CE0945" w:rsidP="00CE0945">
            <w:pPr>
              <w:rPr>
                <w:sz w:val="16"/>
                <w:szCs w:val="16"/>
              </w:rPr>
            </w:pPr>
            <w:r w:rsidRPr="00CE0945">
              <w:rPr>
                <w:rFonts w:ascii="Calibri" w:hAnsi="Calibri" w:cs="Calibri"/>
                <w:color w:val="000000"/>
                <w:sz w:val="16"/>
                <w:szCs w:val="16"/>
              </w:rPr>
              <w:t>JOURNAL OF HYDROLOGY</w:t>
            </w:r>
          </w:p>
        </w:tc>
        <w:tc>
          <w:tcPr>
            <w:tcW w:w="1080" w:type="dxa"/>
            <w:noWrap/>
            <w:vAlign w:val="bottom"/>
            <w:hideMark/>
          </w:tcPr>
          <w:p w14:paraId="5A046790" w14:textId="2DAEA5FA" w:rsidR="00CE0945" w:rsidRPr="00CE0945" w:rsidRDefault="00CE0945" w:rsidP="00CE0945">
            <w:pPr>
              <w:rPr>
                <w:sz w:val="16"/>
                <w:szCs w:val="16"/>
              </w:rPr>
            </w:pPr>
            <w:r w:rsidRPr="00CE0945">
              <w:rPr>
                <w:rFonts w:ascii="Calibri" w:hAnsi="Calibri" w:cs="Calibri"/>
                <w:color w:val="000000"/>
                <w:sz w:val="16"/>
                <w:szCs w:val="16"/>
              </w:rPr>
              <w:t>555</w:t>
            </w:r>
          </w:p>
        </w:tc>
        <w:tc>
          <w:tcPr>
            <w:tcW w:w="3441" w:type="dxa"/>
            <w:noWrap/>
            <w:vAlign w:val="bottom"/>
            <w:hideMark/>
          </w:tcPr>
          <w:p w14:paraId="7605D46E" w14:textId="59B72AAC" w:rsidR="00CE0945" w:rsidRPr="00CE0945" w:rsidRDefault="00CE0945" w:rsidP="00CE0945">
            <w:pPr>
              <w:rPr>
                <w:sz w:val="16"/>
                <w:szCs w:val="16"/>
              </w:rPr>
            </w:pPr>
            <w:r w:rsidRPr="00CE0945">
              <w:rPr>
                <w:rFonts w:ascii="Calibri" w:hAnsi="Calibri" w:cs="Calibri"/>
                <w:color w:val="000000"/>
                <w:sz w:val="16"/>
                <w:szCs w:val="16"/>
              </w:rPr>
              <w:t>https://dx.doi.org/10.1016/j.jhydrol.2005.09.008</w:t>
            </w:r>
          </w:p>
        </w:tc>
      </w:tr>
      <w:tr w:rsidR="00CE0945" w:rsidRPr="00671481" w14:paraId="5B6C97F4" w14:textId="77777777" w:rsidTr="00CE0945">
        <w:trPr>
          <w:trHeight w:val="300"/>
        </w:trPr>
        <w:tc>
          <w:tcPr>
            <w:tcW w:w="3291" w:type="dxa"/>
            <w:noWrap/>
            <w:vAlign w:val="bottom"/>
            <w:hideMark/>
          </w:tcPr>
          <w:p w14:paraId="7582C875" w14:textId="38D52C3C" w:rsidR="00CE0945" w:rsidRPr="00CE0945" w:rsidRDefault="00CE0945" w:rsidP="00CE0945">
            <w:pPr>
              <w:rPr>
                <w:sz w:val="16"/>
                <w:szCs w:val="16"/>
              </w:rPr>
            </w:pPr>
            <w:proofErr w:type="spellStart"/>
            <w:r w:rsidRPr="00CE0945">
              <w:rPr>
                <w:rFonts w:ascii="Calibri" w:hAnsi="Calibri" w:cs="Calibri"/>
                <w:color w:val="000000"/>
                <w:sz w:val="16"/>
                <w:szCs w:val="16"/>
              </w:rPr>
              <w:t>Refsgaard</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JC|van</w:t>
            </w:r>
            <w:proofErr w:type="spellEnd"/>
            <w:r w:rsidRPr="00CE0945">
              <w:rPr>
                <w:rFonts w:ascii="Calibri" w:hAnsi="Calibri" w:cs="Calibri"/>
                <w:color w:val="000000"/>
                <w:sz w:val="16"/>
                <w:szCs w:val="16"/>
              </w:rPr>
              <w:t xml:space="preserve"> der </w:t>
            </w:r>
            <w:proofErr w:type="spellStart"/>
            <w:r w:rsidRPr="00CE0945">
              <w:rPr>
                <w:rFonts w:ascii="Calibri" w:hAnsi="Calibri" w:cs="Calibri"/>
                <w:color w:val="000000"/>
                <w:sz w:val="16"/>
                <w:szCs w:val="16"/>
              </w:rPr>
              <w:t>Sluijs</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JP|Hojberg</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AL|Vanrolleghem</w:t>
            </w:r>
            <w:proofErr w:type="spellEnd"/>
            <w:r w:rsidRPr="00CE0945">
              <w:rPr>
                <w:rFonts w:ascii="Calibri" w:hAnsi="Calibri" w:cs="Calibri"/>
                <w:color w:val="000000"/>
                <w:sz w:val="16"/>
                <w:szCs w:val="16"/>
              </w:rPr>
              <w:t>, PA</w:t>
            </w:r>
          </w:p>
        </w:tc>
        <w:tc>
          <w:tcPr>
            <w:tcW w:w="691" w:type="dxa"/>
            <w:noWrap/>
            <w:vAlign w:val="bottom"/>
            <w:hideMark/>
          </w:tcPr>
          <w:p w14:paraId="35511476" w14:textId="01BAC9D8" w:rsidR="00CE0945" w:rsidRPr="00CE0945" w:rsidRDefault="00CE0945" w:rsidP="00CE0945">
            <w:pPr>
              <w:rPr>
                <w:sz w:val="16"/>
                <w:szCs w:val="16"/>
              </w:rPr>
            </w:pPr>
            <w:r w:rsidRPr="00CE0945">
              <w:rPr>
                <w:rFonts w:ascii="Calibri" w:hAnsi="Calibri" w:cs="Calibri"/>
                <w:color w:val="000000"/>
                <w:sz w:val="16"/>
                <w:szCs w:val="16"/>
              </w:rPr>
              <w:t>2007</w:t>
            </w:r>
          </w:p>
        </w:tc>
        <w:tc>
          <w:tcPr>
            <w:tcW w:w="3853" w:type="dxa"/>
            <w:noWrap/>
            <w:vAlign w:val="bottom"/>
            <w:hideMark/>
          </w:tcPr>
          <w:p w14:paraId="028AB256" w14:textId="63489D6A" w:rsidR="00CE0945" w:rsidRPr="00CE0945" w:rsidRDefault="00CE0945" w:rsidP="00CE0945">
            <w:pPr>
              <w:rPr>
                <w:sz w:val="16"/>
                <w:szCs w:val="16"/>
              </w:rPr>
            </w:pPr>
            <w:r w:rsidRPr="00CE0945">
              <w:rPr>
                <w:rFonts w:ascii="Calibri" w:hAnsi="Calibri" w:cs="Calibri"/>
                <w:color w:val="000000"/>
                <w:sz w:val="16"/>
                <w:szCs w:val="16"/>
              </w:rPr>
              <w:t>Uncertainty in the environmental modelling process - A framework and guidance</w:t>
            </w:r>
          </w:p>
        </w:tc>
        <w:tc>
          <w:tcPr>
            <w:tcW w:w="2486" w:type="dxa"/>
            <w:noWrap/>
            <w:vAlign w:val="bottom"/>
            <w:hideMark/>
          </w:tcPr>
          <w:p w14:paraId="1DE83AF3" w14:textId="6FB44715" w:rsidR="00CE0945" w:rsidRPr="00CE0945" w:rsidRDefault="00CE0945" w:rsidP="00CE0945">
            <w:pPr>
              <w:rPr>
                <w:sz w:val="16"/>
                <w:szCs w:val="16"/>
              </w:rPr>
            </w:pPr>
            <w:r w:rsidRPr="00CE0945">
              <w:rPr>
                <w:rFonts w:ascii="Calibri" w:hAnsi="Calibri" w:cs="Calibri"/>
                <w:color w:val="000000"/>
                <w:sz w:val="16"/>
                <w:szCs w:val="16"/>
              </w:rPr>
              <w:t>ENVIRONMENTAL MODELLING &amp; SOFTWARE</w:t>
            </w:r>
          </w:p>
        </w:tc>
        <w:tc>
          <w:tcPr>
            <w:tcW w:w="1080" w:type="dxa"/>
            <w:noWrap/>
            <w:vAlign w:val="bottom"/>
            <w:hideMark/>
          </w:tcPr>
          <w:p w14:paraId="712A4E79" w14:textId="18C18CAF" w:rsidR="00CE0945" w:rsidRPr="00CE0945" w:rsidRDefault="00CE0945" w:rsidP="00CE0945">
            <w:pPr>
              <w:rPr>
                <w:sz w:val="16"/>
                <w:szCs w:val="16"/>
              </w:rPr>
            </w:pPr>
            <w:r w:rsidRPr="00CE0945">
              <w:rPr>
                <w:rFonts w:ascii="Calibri" w:hAnsi="Calibri" w:cs="Calibri"/>
                <w:color w:val="000000"/>
                <w:sz w:val="16"/>
                <w:szCs w:val="16"/>
              </w:rPr>
              <w:t>510</w:t>
            </w:r>
          </w:p>
        </w:tc>
        <w:tc>
          <w:tcPr>
            <w:tcW w:w="3441" w:type="dxa"/>
            <w:noWrap/>
            <w:vAlign w:val="bottom"/>
            <w:hideMark/>
          </w:tcPr>
          <w:p w14:paraId="7F1172C3" w14:textId="09E7300D" w:rsidR="00CE0945" w:rsidRPr="00CE0945" w:rsidRDefault="00CE0945" w:rsidP="00CE0945">
            <w:pPr>
              <w:rPr>
                <w:sz w:val="16"/>
                <w:szCs w:val="16"/>
              </w:rPr>
            </w:pPr>
            <w:r w:rsidRPr="00CE0945">
              <w:rPr>
                <w:rFonts w:ascii="Calibri" w:hAnsi="Calibri" w:cs="Calibri"/>
                <w:color w:val="000000"/>
                <w:sz w:val="16"/>
                <w:szCs w:val="16"/>
              </w:rPr>
              <w:t>https://dx.doi.org/10.1016/j.envsoft.2007.02.004</w:t>
            </w:r>
          </w:p>
        </w:tc>
      </w:tr>
      <w:tr w:rsidR="00CE0945" w:rsidRPr="00671481" w14:paraId="3D8322D3" w14:textId="77777777" w:rsidTr="00CE0945">
        <w:trPr>
          <w:trHeight w:val="300"/>
        </w:trPr>
        <w:tc>
          <w:tcPr>
            <w:tcW w:w="3291" w:type="dxa"/>
            <w:noWrap/>
            <w:vAlign w:val="bottom"/>
            <w:hideMark/>
          </w:tcPr>
          <w:p w14:paraId="700E41E1" w14:textId="609DB898" w:rsidR="00CE0945" w:rsidRPr="00CE0945" w:rsidRDefault="00CE0945" w:rsidP="00CE0945">
            <w:pPr>
              <w:rPr>
                <w:sz w:val="16"/>
                <w:szCs w:val="16"/>
              </w:rPr>
            </w:pPr>
            <w:r w:rsidRPr="00CE0945">
              <w:rPr>
                <w:rFonts w:ascii="Calibri" w:hAnsi="Calibri" w:cs="Calibri"/>
                <w:color w:val="000000"/>
                <w:sz w:val="16"/>
                <w:szCs w:val="16"/>
              </w:rPr>
              <w:t xml:space="preserve">Merritt, </w:t>
            </w:r>
            <w:proofErr w:type="spellStart"/>
            <w:r w:rsidRPr="00CE0945">
              <w:rPr>
                <w:rFonts w:ascii="Calibri" w:hAnsi="Calibri" w:cs="Calibri"/>
                <w:color w:val="000000"/>
                <w:sz w:val="16"/>
                <w:szCs w:val="16"/>
              </w:rPr>
              <w:t>WS|Letcher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RA|Jakeman</w:t>
            </w:r>
            <w:proofErr w:type="spellEnd"/>
            <w:r w:rsidRPr="00CE0945">
              <w:rPr>
                <w:rFonts w:ascii="Calibri" w:hAnsi="Calibri" w:cs="Calibri"/>
                <w:color w:val="000000"/>
                <w:sz w:val="16"/>
                <w:szCs w:val="16"/>
              </w:rPr>
              <w:t>, AJ</w:t>
            </w:r>
          </w:p>
        </w:tc>
        <w:tc>
          <w:tcPr>
            <w:tcW w:w="691" w:type="dxa"/>
            <w:noWrap/>
            <w:vAlign w:val="bottom"/>
            <w:hideMark/>
          </w:tcPr>
          <w:p w14:paraId="6E025790" w14:textId="5942DBB3" w:rsidR="00CE0945" w:rsidRPr="00CE0945" w:rsidRDefault="00CE0945" w:rsidP="00CE0945">
            <w:pPr>
              <w:rPr>
                <w:sz w:val="16"/>
                <w:szCs w:val="16"/>
              </w:rPr>
            </w:pPr>
            <w:r w:rsidRPr="00CE0945">
              <w:rPr>
                <w:rFonts w:ascii="Calibri" w:hAnsi="Calibri" w:cs="Calibri"/>
                <w:color w:val="000000"/>
                <w:sz w:val="16"/>
                <w:szCs w:val="16"/>
              </w:rPr>
              <w:t>2003</w:t>
            </w:r>
          </w:p>
        </w:tc>
        <w:tc>
          <w:tcPr>
            <w:tcW w:w="3853" w:type="dxa"/>
            <w:noWrap/>
            <w:vAlign w:val="bottom"/>
            <w:hideMark/>
          </w:tcPr>
          <w:p w14:paraId="6AE60ED8" w14:textId="36A21367" w:rsidR="00CE0945" w:rsidRPr="00CE0945" w:rsidRDefault="00CE0945" w:rsidP="00CE0945">
            <w:pPr>
              <w:rPr>
                <w:sz w:val="16"/>
                <w:szCs w:val="16"/>
              </w:rPr>
            </w:pPr>
            <w:r w:rsidRPr="00CE0945">
              <w:rPr>
                <w:rFonts w:ascii="Calibri" w:hAnsi="Calibri" w:cs="Calibri"/>
                <w:color w:val="000000"/>
                <w:sz w:val="16"/>
                <w:szCs w:val="16"/>
              </w:rPr>
              <w:t>A review of erosion and sediment transport models</w:t>
            </w:r>
          </w:p>
        </w:tc>
        <w:tc>
          <w:tcPr>
            <w:tcW w:w="2486" w:type="dxa"/>
            <w:noWrap/>
            <w:vAlign w:val="bottom"/>
            <w:hideMark/>
          </w:tcPr>
          <w:p w14:paraId="16D46517" w14:textId="5EBDC534" w:rsidR="00CE0945" w:rsidRPr="00CE0945" w:rsidRDefault="00CE0945" w:rsidP="00CE0945">
            <w:pPr>
              <w:rPr>
                <w:sz w:val="16"/>
                <w:szCs w:val="16"/>
              </w:rPr>
            </w:pPr>
            <w:r w:rsidRPr="00CE0945">
              <w:rPr>
                <w:rFonts w:ascii="Calibri" w:hAnsi="Calibri" w:cs="Calibri"/>
                <w:color w:val="000000"/>
                <w:sz w:val="16"/>
                <w:szCs w:val="16"/>
              </w:rPr>
              <w:t>ENVIRONMENTAL MODELLING &amp; SOFTWARE</w:t>
            </w:r>
          </w:p>
        </w:tc>
        <w:tc>
          <w:tcPr>
            <w:tcW w:w="1080" w:type="dxa"/>
            <w:noWrap/>
            <w:vAlign w:val="bottom"/>
            <w:hideMark/>
          </w:tcPr>
          <w:p w14:paraId="6D36D721" w14:textId="7B96626A" w:rsidR="00CE0945" w:rsidRPr="00CE0945" w:rsidRDefault="00CE0945" w:rsidP="00CE0945">
            <w:pPr>
              <w:rPr>
                <w:sz w:val="16"/>
                <w:szCs w:val="16"/>
              </w:rPr>
            </w:pPr>
            <w:r w:rsidRPr="00CE0945">
              <w:rPr>
                <w:rFonts w:ascii="Calibri" w:hAnsi="Calibri" w:cs="Calibri"/>
                <w:color w:val="000000"/>
                <w:sz w:val="16"/>
                <w:szCs w:val="16"/>
              </w:rPr>
              <w:t>407</w:t>
            </w:r>
          </w:p>
        </w:tc>
        <w:tc>
          <w:tcPr>
            <w:tcW w:w="3441" w:type="dxa"/>
            <w:noWrap/>
            <w:vAlign w:val="bottom"/>
            <w:hideMark/>
          </w:tcPr>
          <w:p w14:paraId="6BE7FA88" w14:textId="6A715184" w:rsidR="00CE0945" w:rsidRPr="00CE0945" w:rsidRDefault="00CE0945" w:rsidP="00CE0945">
            <w:pPr>
              <w:rPr>
                <w:sz w:val="16"/>
                <w:szCs w:val="16"/>
              </w:rPr>
            </w:pPr>
            <w:r w:rsidRPr="00CE0945">
              <w:rPr>
                <w:rFonts w:ascii="Calibri" w:hAnsi="Calibri" w:cs="Calibri"/>
                <w:color w:val="000000"/>
                <w:sz w:val="16"/>
                <w:szCs w:val="16"/>
              </w:rPr>
              <w:t>https://dx.doi.org/10.1016/S1364-8152(03)00078-1</w:t>
            </w:r>
          </w:p>
        </w:tc>
      </w:tr>
      <w:tr w:rsidR="00CE0945" w:rsidRPr="00671481" w14:paraId="63CC8119" w14:textId="77777777" w:rsidTr="00CE0945">
        <w:trPr>
          <w:trHeight w:val="300"/>
        </w:trPr>
        <w:tc>
          <w:tcPr>
            <w:tcW w:w="3291" w:type="dxa"/>
            <w:noWrap/>
            <w:vAlign w:val="bottom"/>
            <w:hideMark/>
          </w:tcPr>
          <w:p w14:paraId="6ADBD663" w14:textId="7C51C9A4" w:rsidR="00CE0945" w:rsidRPr="00CE0945" w:rsidRDefault="00CE0945" w:rsidP="00CE0945">
            <w:pPr>
              <w:rPr>
                <w:sz w:val="16"/>
                <w:szCs w:val="16"/>
              </w:rPr>
            </w:pPr>
            <w:r w:rsidRPr="00CE0945">
              <w:rPr>
                <w:rFonts w:ascii="Calibri" w:hAnsi="Calibri" w:cs="Calibri"/>
                <w:color w:val="000000"/>
                <w:sz w:val="16"/>
                <w:szCs w:val="16"/>
              </w:rPr>
              <w:t xml:space="preserve">Sigmund, </w:t>
            </w:r>
            <w:proofErr w:type="spellStart"/>
            <w:r w:rsidRPr="00CE0945">
              <w:rPr>
                <w:rFonts w:ascii="Calibri" w:hAnsi="Calibri" w:cs="Calibri"/>
                <w:color w:val="000000"/>
                <w:sz w:val="16"/>
                <w:szCs w:val="16"/>
              </w:rPr>
              <w:t>O|Maute</w:t>
            </w:r>
            <w:proofErr w:type="spellEnd"/>
            <w:r w:rsidRPr="00CE0945">
              <w:rPr>
                <w:rFonts w:ascii="Calibri" w:hAnsi="Calibri" w:cs="Calibri"/>
                <w:color w:val="000000"/>
                <w:sz w:val="16"/>
                <w:szCs w:val="16"/>
              </w:rPr>
              <w:t>, K</w:t>
            </w:r>
          </w:p>
        </w:tc>
        <w:tc>
          <w:tcPr>
            <w:tcW w:w="691" w:type="dxa"/>
            <w:noWrap/>
            <w:vAlign w:val="bottom"/>
            <w:hideMark/>
          </w:tcPr>
          <w:p w14:paraId="0EBC76B9" w14:textId="01EB4F10" w:rsidR="00CE0945" w:rsidRPr="00CE0945" w:rsidRDefault="00CE0945" w:rsidP="00CE0945">
            <w:pPr>
              <w:rPr>
                <w:sz w:val="16"/>
                <w:szCs w:val="16"/>
              </w:rPr>
            </w:pPr>
            <w:r w:rsidRPr="00CE0945">
              <w:rPr>
                <w:rFonts w:ascii="Calibri" w:hAnsi="Calibri" w:cs="Calibri"/>
                <w:color w:val="000000"/>
                <w:sz w:val="16"/>
                <w:szCs w:val="16"/>
              </w:rPr>
              <w:t>2013</w:t>
            </w:r>
          </w:p>
        </w:tc>
        <w:tc>
          <w:tcPr>
            <w:tcW w:w="3853" w:type="dxa"/>
            <w:noWrap/>
            <w:vAlign w:val="bottom"/>
            <w:hideMark/>
          </w:tcPr>
          <w:p w14:paraId="6F235A44" w14:textId="594425B8" w:rsidR="00CE0945" w:rsidRPr="00CE0945" w:rsidRDefault="00CE0945" w:rsidP="00CE0945">
            <w:pPr>
              <w:rPr>
                <w:sz w:val="16"/>
                <w:szCs w:val="16"/>
              </w:rPr>
            </w:pPr>
            <w:r w:rsidRPr="00CE0945">
              <w:rPr>
                <w:rFonts w:ascii="Calibri" w:hAnsi="Calibri" w:cs="Calibri"/>
                <w:color w:val="000000"/>
                <w:sz w:val="16"/>
                <w:szCs w:val="16"/>
              </w:rPr>
              <w:t>Topology optimization approaches A comparative review</w:t>
            </w:r>
          </w:p>
        </w:tc>
        <w:tc>
          <w:tcPr>
            <w:tcW w:w="2486" w:type="dxa"/>
            <w:noWrap/>
            <w:vAlign w:val="bottom"/>
            <w:hideMark/>
          </w:tcPr>
          <w:p w14:paraId="3A4AD259" w14:textId="7CE0AF84" w:rsidR="00CE0945" w:rsidRPr="00CE0945" w:rsidRDefault="00CE0945" w:rsidP="00CE0945">
            <w:pPr>
              <w:rPr>
                <w:sz w:val="16"/>
                <w:szCs w:val="16"/>
              </w:rPr>
            </w:pPr>
            <w:r w:rsidRPr="00CE0945">
              <w:rPr>
                <w:rFonts w:ascii="Calibri" w:hAnsi="Calibri" w:cs="Calibri"/>
                <w:color w:val="000000"/>
                <w:sz w:val="16"/>
                <w:szCs w:val="16"/>
              </w:rPr>
              <w:t>STRUCTURAL AND MULTIDISCIPLINARY OPTIMIZATION</w:t>
            </w:r>
          </w:p>
        </w:tc>
        <w:tc>
          <w:tcPr>
            <w:tcW w:w="1080" w:type="dxa"/>
            <w:noWrap/>
            <w:vAlign w:val="bottom"/>
            <w:hideMark/>
          </w:tcPr>
          <w:p w14:paraId="63746CAF" w14:textId="4F4B41AE" w:rsidR="00CE0945" w:rsidRPr="00CE0945" w:rsidRDefault="00CE0945" w:rsidP="00CE0945">
            <w:pPr>
              <w:rPr>
                <w:sz w:val="16"/>
                <w:szCs w:val="16"/>
              </w:rPr>
            </w:pPr>
            <w:r w:rsidRPr="00CE0945">
              <w:rPr>
                <w:rFonts w:ascii="Calibri" w:hAnsi="Calibri" w:cs="Calibri"/>
                <w:color w:val="000000"/>
                <w:sz w:val="16"/>
                <w:szCs w:val="16"/>
              </w:rPr>
              <w:t>382</w:t>
            </w:r>
          </w:p>
        </w:tc>
        <w:tc>
          <w:tcPr>
            <w:tcW w:w="3441" w:type="dxa"/>
            <w:noWrap/>
            <w:vAlign w:val="bottom"/>
            <w:hideMark/>
          </w:tcPr>
          <w:p w14:paraId="047A52F0" w14:textId="0DFB5757" w:rsidR="00CE0945" w:rsidRPr="00CE0945" w:rsidRDefault="00CE0945" w:rsidP="00CE0945">
            <w:pPr>
              <w:rPr>
                <w:sz w:val="16"/>
                <w:szCs w:val="16"/>
              </w:rPr>
            </w:pPr>
            <w:r w:rsidRPr="00CE0945">
              <w:rPr>
                <w:rFonts w:ascii="Calibri" w:hAnsi="Calibri" w:cs="Calibri"/>
                <w:color w:val="000000"/>
                <w:sz w:val="16"/>
                <w:szCs w:val="16"/>
              </w:rPr>
              <w:t>https://dx.doi.org/10.1007/s00158-013-0978-6</w:t>
            </w:r>
          </w:p>
        </w:tc>
      </w:tr>
      <w:tr w:rsidR="00CE0945" w:rsidRPr="00671481" w14:paraId="1B515306" w14:textId="77777777" w:rsidTr="00CE0945">
        <w:trPr>
          <w:trHeight w:val="300"/>
        </w:trPr>
        <w:tc>
          <w:tcPr>
            <w:tcW w:w="3291" w:type="dxa"/>
            <w:noWrap/>
            <w:vAlign w:val="bottom"/>
            <w:hideMark/>
          </w:tcPr>
          <w:p w14:paraId="378199F6" w14:textId="38630B4B" w:rsidR="00CE0945" w:rsidRPr="00CE0945" w:rsidRDefault="00CE0945" w:rsidP="00CE0945">
            <w:pPr>
              <w:rPr>
                <w:sz w:val="16"/>
                <w:szCs w:val="16"/>
              </w:rPr>
            </w:pPr>
            <w:proofErr w:type="spellStart"/>
            <w:r w:rsidRPr="00CE0945">
              <w:rPr>
                <w:rFonts w:ascii="Calibri" w:hAnsi="Calibri" w:cs="Calibri"/>
                <w:color w:val="000000"/>
                <w:sz w:val="16"/>
                <w:szCs w:val="16"/>
              </w:rPr>
              <w:t>Saltelli</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A|Annoni</w:t>
            </w:r>
            <w:proofErr w:type="spellEnd"/>
            <w:r w:rsidRPr="00CE0945">
              <w:rPr>
                <w:rFonts w:ascii="Calibri" w:hAnsi="Calibri" w:cs="Calibri"/>
                <w:color w:val="000000"/>
                <w:sz w:val="16"/>
                <w:szCs w:val="16"/>
              </w:rPr>
              <w:t>, P</w:t>
            </w:r>
          </w:p>
        </w:tc>
        <w:tc>
          <w:tcPr>
            <w:tcW w:w="691" w:type="dxa"/>
            <w:noWrap/>
            <w:vAlign w:val="bottom"/>
            <w:hideMark/>
          </w:tcPr>
          <w:p w14:paraId="01FC5234" w14:textId="1E28F22B" w:rsidR="00CE0945" w:rsidRPr="00CE0945" w:rsidRDefault="00CE0945" w:rsidP="00CE0945">
            <w:pPr>
              <w:rPr>
                <w:sz w:val="16"/>
                <w:szCs w:val="16"/>
              </w:rPr>
            </w:pPr>
            <w:r w:rsidRPr="00CE0945">
              <w:rPr>
                <w:rFonts w:ascii="Calibri" w:hAnsi="Calibri" w:cs="Calibri"/>
                <w:color w:val="000000"/>
                <w:sz w:val="16"/>
                <w:szCs w:val="16"/>
              </w:rPr>
              <w:t>2010</w:t>
            </w:r>
          </w:p>
        </w:tc>
        <w:tc>
          <w:tcPr>
            <w:tcW w:w="3853" w:type="dxa"/>
            <w:noWrap/>
            <w:vAlign w:val="bottom"/>
            <w:hideMark/>
          </w:tcPr>
          <w:p w14:paraId="47EA5494" w14:textId="433B56C0" w:rsidR="00CE0945" w:rsidRPr="00CE0945" w:rsidRDefault="00CE0945" w:rsidP="00CE0945">
            <w:pPr>
              <w:rPr>
                <w:sz w:val="16"/>
                <w:szCs w:val="16"/>
              </w:rPr>
            </w:pPr>
            <w:r w:rsidRPr="00CE0945">
              <w:rPr>
                <w:rFonts w:ascii="Calibri" w:hAnsi="Calibri" w:cs="Calibri"/>
                <w:color w:val="000000"/>
                <w:sz w:val="16"/>
                <w:szCs w:val="16"/>
              </w:rPr>
              <w:t>How to avoid a perfunctory sensitivity analysis</w:t>
            </w:r>
          </w:p>
        </w:tc>
        <w:tc>
          <w:tcPr>
            <w:tcW w:w="2486" w:type="dxa"/>
            <w:noWrap/>
            <w:vAlign w:val="bottom"/>
            <w:hideMark/>
          </w:tcPr>
          <w:p w14:paraId="03BB9ABF" w14:textId="66AC15A6" w:rsidR="00CE0945" w:rsidRPr="00CE0945" w:rsidRDefault="00CE0945" w:rsidP="00CE0945">
            <w:pPr>
              <w:rPr>
                <w:sz w:val="16"/>
                <w:szCs w:val="16"/>
              </w:rPr>
            </w:pPr>
            <w:r w:rsidRPr="00CE0945">
              <w:rPr>
                <w:rFonts w:ascii="Calibri" w:hAnsi="Calibri" w:cs="Calibri"/>
                <w:color w:val="000000"/>
                <w:sz w:val="16"/>
                <w:szCs w:val="16"/>
              </w:rPr>
              <w:t>ENVIRONMENTAL MODELLING &amp; SOFTWARE</w:t>
            </w:r>
          </w:p>
        </w:tc>
        <w:tc>
          <w:tcPr>
            <w:tcW w:w="1080" w:type="dxa"/>
            <w:noWrap/>
            <w:vAlign w:val="bottom"/>
            <w:hideMark/>
          </w:tcPr>
          <w:p w14:paraId="4F2C47DC" w14:textId="68F43E97" w:rsidR="00CE0945" w:rsidRPr="00CE0945" w:rsidRDefault="00CE0945" w:rsidP="00CE0945">
            <w:pPr>
              <w:rPr>
                <w:sz w:val="16"/>
                <w:szCs w:val="16"/>
              </w:rPr>
            </w:pPr>
            <w:r w:rsidRPr="00CE0945">
              <w:rPr>
                <w:rFonts w:ascii="Calibri" w:hAnsi="Calibri" w:cs="Calibri"/>
                <w:color w:val="000000"/>
                <w:sz w:val="16"/>
                <w:szCs w:val="16"/>
              </w:rPr>
              <w:t>355</w:t>
            </w:r>
          </w:p>
        </w:tc>
        <w:tc>
          <w:tcPr>
            <w:tcW w:w="3441" w:type="dxa"/>
            <w:noWrap/>
            <w:vAlign w:val="bottom"/>
            <w:hideMark/>
          </w:tcPr>
          <w:p w14:paraId="70CD9EC8" w14:textId="37B9F270" w:rsidR="00CE0945" w:rsidRPr="00CE0945" w:rsidRDefault="00CE0945" w:rsidP="00CE0945">
            <w:pPr>
              <w:rPr>
                <w:sz w:val="16"/>
                <w:szCs w:val="16"/>
              </w:rPr>
            </w:pPr>
            <w:r w:rsidRPr="00CE0945">
              <w:rPr>
                <w:rFonts w:ascii="Calibri" w:hAnsi="Calibri" w:cs="Calibri"/>
                <w:color w:val="000000"/>
                <w:sz w:val="16"/>
                <w:szCs w:val="16"/>
              </w:rPr>
              <w:t>https://dx.doi.org/10.1016/j.envsoft.2010.04.012</w:t>
            </w:r>
          </w:p>
        </w:tc>
      </w:tr>
      <w:tr w:rsidR="00CE0945" w:rsidRPr="00671481" w14:paraId="054AEB43" w14:textId="77777777" w:rsidTr="00CE0945">
        <w:trPr>
          <w:trHeight w:val="300"/>
        </w:trPr>
        <w:tc>
          <w:tcPr>
            <w:tcW w:w="3291" w:type="dxa"/>
            <w:noWrap/>
            <w:vAlign w:val="bottom"/>
            <w:hideMark/>
          </w:tcPr>
          <w:p w14:paraId="19EAC41B" w14:textId="723AE178" w:rsidR="00CE0945" w:rsidRPr="00CE0945" w:rsidRDefault="00CE0945" w:rsidP="00CE0945">
            <w:pPr>
              <w:rPr>
                <w:sz w:val="16"/>
                <w:szCs w:val="16"/>
              </w:rPr>
            </w:pPr>
            <w:proofErr w:type="spellStart"/>
            <w:r w:rsidRPr="00CE0945">
              <w:rPr>
                <w:rFonts w:ascii="Calibri" w:hAnsi="Calibri" w:cs="Calibri"/>
                <w:color w:val="000000"/>
                <w:sz w:val="16"/>
                <w:szCs w:val="16"/>
              </w:rPr>
              <w:t>Oudin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L|Hervieu</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F|Michel</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C|Perrin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C|Andreassian</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V|Anctil</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F|Loumagne</w:t>
            </w:r>
            <w:proofErr w:type="spellEnd"/>
            <w:r w:rsidRPr="00CE0945">
              <w:rPr>
                <w:rFonts w:ascii="Calibri" w:hAnsi="Calibri" w:cs="Calibri"/>
                <w:color w:val="000000"/>
                <w:sz w:val="16"/>
                <w:szCs w:val="16"/>
              </w:rPr>
              <w:t>, C</w:t>
            </w:r>
          </w:p>
        </w:tc>
        <w:tc>
          <w:tcPr>
            <w:tcW w:w="691" w:type="dxa"/>
            <w:noWrap/>
            <w:vAlign w:val="bottom"/>
            <w:hideMark/>
          </w:tcPr>
          <w:p w14:paraId="5E71F8C1" w14:textId="15E3BD69" w:rsidR="00CE0945" w:rsidRPr="00CE0945" w:rsidRDefault="00CE0945" w:rsidP="00CE0945">
            <w:pPr>
              <w:rPr>
                <w:sz w:val="16"/>
                <w:szCs w:val="16"/>
              </w:rPr>
            </w:pPr>
            <w:r w:rsidRPr="00CE0945">
              <w:rPr>
                <w:rFonts w:ascii="Calibri" w:hAnsi="Calibri" w:cs="Calibri"/>
                <w:color w:val="000000"/>
                <w:sz w:val="16"/>
                <w:szCs w:val="16"/>
              </w:rPr>
              <w:t>2005</w:t>
            </w:r>
          </w:p>
        </w:tc>
        <w:tc>
          <w:tcPr>
            <w:tcW w:w="3853" w:type="dxa"/>
            <w:noWrap/>
            <w:vAlign w:val="bottom"/>
            <w:hideMark/>
          </w:tcPr>
          <w:p w14:paraId="5560DFC0" w14:textId="04EEDF0C" w:rsidR="00CE0945" w:rsidRPr="00CE0945" w:rsidRDefault="00CE0945" w:rsidP="00CE0945">
            <w:pPr>
              <w:rPr>
                <w:sz w:val="16"/>
                <w:szCs w:val="16"/>
              </w:rPr>
            </w:pPr>
            <w:r w:rsidRPr="00CE0945">
              <w:rPr>
                <w:rFonts w:ascii="Calibri" w:hAnsi="Calibri" w:cs="Calibri"/>
                <w:color w:val="000000"/>
                <w:sz w:val="16"/>
                <w:szCs w:val="16"/>
              </w:rPr>
              <w:t>Which potential evapotranspiration input for a lumped rainfall-runoff model? Part 2 - Towards a simple and efficient potential evapotranspiration model for rainfall-runoff modelling</w:t>
            </w:r>
          </w:p>
        </w:tc>
        <w:tc>
          <w:tcPr>
            <w:tcW w:w="2486" w:type="dxa"/>
            <w:noWrap/>
            <w:vAlign w:val="bottom"/>
            <w:hideMark/>
          </w:tcPr>
          <w:p w14:paraId="0074A836" w14:textId="30028E5B" w:rsidR="00CE0945" w:rsidRPr="00CE0945" w:rsidRDefault="00CE0945" w:rsidP="00CE0945">
            <w:pPr>
              <w:rPr>
                <w:sz w:val="16"/>
                <w:szCs w:val="16"/>
              </w:rPr>
            </w:pPr>
            <w:r w:rsidRPr="00CE0945">
              <w:rPr>
                <w:rFonts w:ascii="Calibri" w:hAnsi="Calibri" w:cs="Calibri"/>
                <w:color w:val="000000"/>
                <w:sz w:val="16"/>
                <w:szCs w:val="16"/>
              </w:rPr>
              <w:t>JOURNAL OF HYDROLOGY</w:t>
            </w:r>
          </w:p>
        </w:tc>
        <w:tc>
          <w:tcPr>
            <w:tcW w:w="1080" w:type="dxa"/>
            <w:noWrap/>
            <w:vAlign w:val="bottom"/>
            <w:hideMark/>
          </w:tcPr>
          <w:p w14:paraId="1665E2D5" w14:textId="6966EF37" w:rsidR="00CE0945" w:rsidRPr="00CE0945" w:rsidRDefault="00CE0945" w:rsidP="00CE0945">
            <w:pPr>
              <w:rPr>
                <w:sz w:val="16"/>
                <w:szCs w:val="16"/>
              </w:rPr>
            </w:pPr>
            <w:r w:rsidRPr="00CE0945">
              <w:rPr>
                <w:rFonts w:ascii="Calibri" w:hAnsi="Calibri" w:cs="Calibri"/>
                <w:color w:val="000000"/>
                <w:sz w:val="16"/>
                <w:szCs w:val="16"/>
              </w:rPr>
              <w:t>321</w:t>
            </w:r>
          </w:p>
        </w:tc>
        <w:tc>
          <w:tcPr>
            <w:tcW w:w="3441" w:type="dxa"/>
            <w:noWrap/>
            <w:vAlign w:val="bottom"/>
            <w:hideMark/>
          </w:tcPr>
          <w:p w14:paraId="5DBBB63B" w14:textId="284FE040" w:rsidR="00CE0945" w:rsidRPr="00CE0945" w:rsidRDefault="00CE0945" w:rsidP="00CE0945">
            <w:pPr>
              <w:rPr>
                <w:sz w:val="16"/>
                <w:szCs w:val="16"/>
              </w:rPr>
            </w:pPr>
            <w:r w:rsidRPr="00CE0945">
              <w:rPr>
                <w:rFonts w:ascii="Calibri" w:hAnsi="Calibri" w:cs="Calibri"/>
                <w:color w:val="000000"/>
                <w:sz w:val="16"/>
                <w:szCs w:val="16"/>
              </w:rPr>
              <w:t>https://dx.doi.org/10.1016/j.jhydrol.2004.08.026</w:t>
            </w:r>
          </w:p>
        </w:tc>
      </w:tr>
      <w:tr w:rsidR="00CE0945" w:rsidRPr="00671481" w14:paraId="0A1379D2" w14:textId="77777777" w:rsidTr="00CE0945">
        <w:trPr>
          <w:trHeight w:val="300"/>
        </w:trPr>
        <w:tc>
          <w:tcPr>
            <w:tcW w:w="3291" w:type="dxa"/>
            <w:noWrap/>
            <w:vAlign w:val="bottom"/>
          </w:tcPr>
          <w:p w14:paraId="546B403B" w14:textId="043CC63E" w:rsidR="00CE0945" w:rsidRPr="00CE0945" w:rsidRDefault="00CE0945" w:rsidP="00CE0945">
            <w:pPr>
              <w:rPr>
                <w:sz w:val="16"/>
                <w:szCs w:val="16"/>
              </w:rPr>
            </w:pPr>
            <w:r w:rsidRPr="00CE0945">
              <w:rPr>
                <w:rFonts w:ascii="Calibri" w:hAnsi="Calibri" w:cs="Calibri"/>
                <w:color w:val="000000"/>
                <w:sz w:val="16"/>
                <w:szCs w:val="16"/>
              </w:rPr>
              <w:t xml:space="preserve">Yang, </w:t>
            </w:r>
            <w:proofErr w:type="spellStart"/>
            <w:r w:rsidRPr="00CE0945">
              <w:rPr>
                <w:rFonts w:ascii="Calibri" w:hAnsi="Calibri" w:cs="Calibri"/>
                <w:color w:val="000000"/>
                <w:sz w:val="16"/>
                <w:szCs w:val="16"/>
              </w:rPr>
              <w:t>J|Reichert</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P|Abbaspour</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KC|Xia</w:t>
            </w:r>
            <w:proofErr w:type="spellEnd"/>
            <w:r w:rsidRPr="00CE0945">
              <w:rPr>
                <w:rFonts w:ascii="Calibri" w:hAnsi="Calibri" w:cs="Calibri"/>
                <w:color w:val="000000"/>
                <w:sz w:val="16"/>
                <w:szCs w:val="16"/>
              </w:rPr>
              <w:t xml:space="preserve">, </w:t>
            </w:r>
            <w:proofErr w:type="spellStart"/>
            <w:r w:rsidRPr="00CE0945">
              <w:rPr>
                <w:rFonts w:ascii="Calibri" w:hAnsi="Calibri" w:cs="Calibri"/>
                <w:color w:val="000000"/>
                <w:sz w:val="16"/>
                <w:szCs w:val="16"/>
              </w:rPr>
              <w:t>J|Yang</w:t>
            </w:r>
            <w:proofErr w:type="spellEnd"/>
            <w:r w:rsidRPr="00CE0945">
              <w:rPr>
                <w:rFonts w:ascii="Calibri" w:hAnsi="Calibri" w:cs="Calibri"/>
                <w:color w:val="000000"/>
                <w:sz w:val="16"/>
                <w:szCs w:val="16"/>
              </w:rPr>
              <w:t>, H</w:t>
            </w:r>
          </w:p>
        </w:tc>
        <w:tc>
          <w:tcPr>
            <w:tcW w:w="691" w:type="dxa"/>
            <w:noWrap/>
            <w:vAlign w:val="bottom"/>
          </w:tcPr>
          <w:p w14:paraId="318C0D4C" w14:textId="1F5EE7CC" w:rsidR="00CE0945" w:rsidRPr="00CE0945" w:rsidRDefault="00CE0945" w:rsidP="00CE0945">
            <w:pPr>
              <w:rPr>
                <w:sz w:val="16"/>
                <w:szCs w:val="16"/>
              </w:rPr>
            </w:pPr>
            <w:r w:rsidRPr="00CE0945">
              <w:rPr>
                <w:rFonts w:ascii="Calibri" w:hAnsi="Calibri" w:cs="Calibri"/>
                <w:color w:val="000000"/>
                <w:sz w:val="16"/>
                <w:szCs w:val="16"/>
              </w:rPr>
              <w:t>2008</w:t>
            </w:r>
          </w:p>
        </w:tc>
        <w:tc>
          <w:tcPr>
            <w:tcW w:w="3853" w:type="dxa"/>
            <w:noWrap/>
            <w:vAlign w:val="bottom"/>
          </w:tcPr>
          <w:p w14:paraId="64E6EBBB" w14:textId="751B8EA3" w:rsidR="00CE0945" w:rsidRPr="00CE0945" w:rsidRDefault="00CE0945" w:rsidP="00CE0945">
            <w:pPr>
              <w:rPr>
                <w:sz w:val="16"/>
                <w:szCs w:val="16"/>
              </w:rPr>
            </w:pPr>
            <w:r w:rsidRPr="00CE0945">
              <w:rPr>
                <w:rFonts w:ascii="Calibri" w:hAnsi="Calibri" w:cs="Calibri"/>
                <w:color w:val="000000"/>
                <w:sz w:val="16"/>
                <w:szCs w:val="16"/>
              </w:rPr>
              <w:t xml:space="preserve">Comparing uncertainty analysis techniques for a SWAT application to the </w:t>
            </w:r>
            <w:proofErr w:type="spellStart"/>
            <w:r w:rsidRPr="00CE0945">
              <w:rPr>
                <w:rFonts w:ascii="Calibri" w:hAnsi="Calibri" w:cs="Calibri"/>
                <w:color w:val="000000"/>
                <w:sz w:val="16"/>
                <w:szCs w:val="16"/>
              </w:rPr>
              <w:t>Chaohe</w:t>
            </w:r>
            <w:proofErr w:type="spellEnd"/>
            <w:r w:rsidRPr="00CE0945">
              <w:rPr>
                <w:rFonts w:ascii="Calibri" w:hAnsi="Calibri" w:cs="Calibri"/>
                <w:color w:val="000000"/>
                <w:sz w:val="16"/>
                <w:szCs w:val="16"/>
              </w:rPr>
              <w:t xml:space="preserve"> Basin in China</w:t>
            </w:r>
          </w:p>
        </w:tc>
        <w:tc>
          <w:tcPr>
            <w:tcW w:w="2486" w:type="dxa"/>
            <w:noWrap/>
            <w:vAlign w:val="bottom"/>
          </w:tcPr>
          <w:p w14:paraId="09EE5DF2" w14:textId="435EA5FB" w:rsidR="00CE0945" w:rsidRPr="00CE0945" w:rsidRDefault="00CE0945" w:rsidP="00CE0945">
            <w:pPr>
              <w:rPr>
                <w:sz w:val="16"/>
                <w:szCs w:val="16"/>
              </w:rPr>
            </w:pPr>
            <w:r w:rsidRPr="00CE0945">
              <w:rPr>
                <w:rFonts w:ascii="Calibri" w:hAnsi="Calibri" w:cs="Calibri"/>
                <w:color w:val="000000"/>
                <w:sz w:val="16"/>
                <w:szCs w:val="16"/>
              </w:rPr>
              <w:t>JOURNAL OF HYDROLOGY</w:t>
            </w:r>
          </w:p>
        </w:tc>
        <w:tc>
          <w:tcPr>
            <w:tcW w:w="1080" w:type="dxa"/>
            <w:noWrap/>
            <w:vAlign w:val="bottom"/>
          </w:tcPr>
          <w:p w14:paraId="1896CDCE" w14:textId="575080D4" w:rsidR="00CE0945" w:rsidRPr="00CE0945" w:rsidRDefault="00CE0945" w:rsidP="00CE0945">
            <w:pPr>
              <w:rPr>
                <w:sz w:val="16"/>
                <w:szCs w:val="16"/>
              </w:rPr>
            </w:pPr>
            <w:r w:rsidRPr="00CE0945">
              <w:rPr>
                <w:rFonts w:ascii="Calibri" w:hAnsi="Calibri" w:cs="Calibri"/>
                <w:color w:val="000000"/>
                <w:sz w:val="16"/>
                <w:szCs w:val="16"/>
              </w:rPr>
              <w:t>312</w:t>
            </w:r>
          </w:p>
        </w:tc>
        <w:tc>
          <w:tcPr>
            <w:tcW w:w="3441" w:type="dxa"/>
            <w:noWrap/>
            <w:vAlign w:val="bottom"/>
          </w:tcPr>
          <w:p w14:paraId="6C6216D9" w14:textId="18BC1004" w:rsidR="00CE0945" w:rsidRPr="00CE0945" w:rsidRDefault="00CE0945" w:rsidP="00CE0945">
            <w:pPr>
              <w:rPr>
                <w:sz w:val="16"/>
                <w:szCs w:val="16"/>
              </w:rPr>
            </w:pPr>
            <w:r w:rsidRPr="00CE0945">
              <w:rPr>
                <w:rFonts w:ascii="Calibri" w:hAnsi="Calibri" w:cs="Calibri"/>
                <w:color w:val="000000"/>
                <w:sz w:val="16"/>
                <w:szCs w:val="16"/>
              </w:rPr>
              <w:t>https://dx.doi.org/10.1016/j.jhydrol.2008.05.012</w:t>
            </w:r>
          </w:p>
        </w:tc>
      </w:tr>
    </w:tbl>
    <w:p w14:paraId="10430CEF" w14:textId="77777777" w:rsidR="00671481" w:rsidRDefault="00671481" w:rsidP="4A7B7131">
      <w:pPr>
        <w:sectPr w:rsidR="00671481" w:rsidSect="00671481">
          <w:headerReference w:type="default" r:id="rId17"/>
          <w:pgSz w:w="15840" w:h="12240" w:orient="landscape"/>
          <w:pgMar w:top="1440" w:right="1440" w:bottom="1440" w:left="1440" w:header="720" w:footer="720" w:gutter="0"/>
          <w:cols w:space="720"/>
          <w:docGrid w:linePitch="360"/>
        </w:sectPr>
      </w:pPr>
    </w:p>
    <w:tbl>
      <w:tblPr>
        <w:tblStyle w:val="TableGrid"/>
        <w:tblW w:w="13036" w:type="dxa"/>
        <w:tblLayout w:type="fixed"/>
        <w:tblLook w:val="06A0" w:firstRow="1" w:lastRow="0" w:firstColumn="1" w:lastColumn="0" w:noHBand="1" w:noVBand="1"/>
      </w:tblPr>
      <w:tblGrid>
        <w:gridCol w:w="1413"/>
        <w:gridCol w:w="1086"/>
        <w:gridCol w:w="1134"/>
        <w:gridCol w:w="1149"/>
        <w:gridCol w:w="1261"/>
        <w:gridCol w:w="1701"/>
        <w:gridCol w:w="1843"/>
        <w:gridCol w:w="1701"/>
        <w:gridCol w:w="1748"/>
      </w:tblGrid>
      <w:tr w:rsidR="00DE4AA4" w14:paraId="44C137C5" w14:textId="4C9FD577" w:rsidTr="006012CA">
        <w:trPr>
          <w:trHeight w:val="342"/>
        </w:trPr>
        <w:tc>
          <w:tcPr>
            <w:tcW w:w="1413" w:type="dxa"/>
          </w:tcPr>
          <w:p w14:paraId="1E42718D" w14:textId="0235C722" w:rsidR="00DE4AA4" w:rsidRDefault="00DE4AA4" w:rsidP="00DE4AA4">
            <w:pPr>
              <w:spacing w:line="259" w:lineRule="auto"/>
              <w:rPr>
                <w:rFonts w:ascii="Calibri" w:eastAsia="Calibri" w:hAnsi="Calibri" w:cs="Calibri"/>
                <w:sz w:val="18"/>
                <w:szCs w:val="18"/>
              </w:rPr>
            </w:pPr>
            <w:r w:rsidRPr="6FE9A9E8">
              <w:rPr>
                <w:rFonts w:ascii="Calibri" w:eastAsia="Calibri" w:hAnsi="Calibri" w:cs="Calibri"/>
                <w:b/>
                <w:bCs/>
                <w:sz w:val="18"/>
                <w:szCs w:val="18"/>
              </w:rPr>
              <w:lastRenderedPageBreak/>
              <w:t>Journal</w:t>
            </w:r>
          </w:p>
        </w:tc>
        <w:tc>
          <w:tcPr>
            <w:tcW w:w="1086" w:type="dxa"/>
          </w:tcPr>
          <w:p w14:paraId="1992E592" w14:textId="3F69FC55" w:rsidR="00DE4AA4" w:rsidRDefault="00DE4AA4" w:rsidP="00426DCA">
            <w:pPr>
              <w:spacing w:line="259" w:lineRule="auto"/>
              <w:rPr>
                <w:rFonts w:ascii="Calibri" w:eastAsia="Calibri" w:hAnsi="Calibri" w:cs="Calibri"/>
                <w:sz w:val="18"/>
                <w:szCs w:val="18"/>
              </w:rPr>
            </w:pPr>
            <w:r w:rsidRPr="6FE9A9E8">
              <w:rPr>
                <w:rFonts w:ascii="Calibri" w:eastAsia="Calibri" w:hAnsi="Calibri" w:cs="Calibri"/>
                <w:b/>
                <w:bCs/>
                <w:sz w:val="18"/>
                <w:szCs w:val="18"/>
              </w:rPr>
              <w:t>No. papers in corpora</w:t>
            </w:r>
          </w:p>
        </w:tc>
        <w:tc>
          <w:tcPr>
            <w:tcW w:w="1134" w:type="dxa"/>
          </w:tcPr>
          <w:p w14:paraId="1303B2F1" w14:textId="53CBC17F" w:rsidR="00DE4AA4" w:rsidRDefault="00DE4AA4" w:rsidP="00DE4AA4">
            <w:pPr>
              <w:spacing w:line="259" w:lineRule="auto"/>
              <w:rPr>
                <w:rFonts w:ascii="Calibri" w:eastAsia="Calibri" w:hAnsi="Calibri" w:cs="Calibri"/>
                <w:sz w:val="18"/>
                <w:szCs w:val="18"/>
              </w:rPr>
            </w:pPr>
            <w:r w:rsidRPr="6FE9A9E8">
              <w:rPr>
                <w:rFonts w:ascii="Calibri" w:eastAsia="Calibri" w:hAnsi="Calibri" w:cs="Calibri"/>
                <w:b/>
                <w:bCs/>
                <w:sz w:val="18"/>
                <w:szCs w:val="18"/>
              </w:rPr>
              <w:t>Percentage of corpora</w:t>
            </w:r>
          </w:p>
        </w:tc>
        <w:tc>
          <w:tcPr>
            <w:tcW w:w="1149" w:type="dxa"/>
          </w:tcPr>
          <w:p w14:paraId="2E234B0A" w14:textId="575E1489" w:rsidR="00DE4AA4" w:rsidRDefault="00DE4AA4" w:rsidP="00DE4AA4">
            <w:pPr>
              <w:spacing w:line="259" w:lineRule="auto"/>
              <w:rPr>
                <w:rFonts w:ascii="Calibri" w:eastAsia="Calibri" w:hAnsi="Calibri" w:cs="Calibri"/>
                <w:sz w:val="18"/>
                <w:szCs w:val="18"/>
              </w:rPr>
            </w:pPr>
            <w:r w:rsidRPr="6FE9A9E8">
              <w:rPr>
                <w:rFonts w:ascii="Calibri" w:eastAsia="Calibri" w:hAnsi="Calibri" w:cs="Calibri"/>
                <w:b/>
                <w:bCs/>
                <w:sz w:val="18"/>
                <w:szCs w:val="18"/>
              </w:rPr>
              <w:t>Starting year</w:t>
            </w:r>
            <w:r>
              <w:rPr>
                <w:rFonts w:ascii="Calibri" w:eastAsia="Calibri" w:hAnsi="Calibri" w:cs="Calibri"/>
                <w:b/>
                <w:bCs/>
                <w:sz w:val="18"/>
                <w:szCs w:val="18"/>
              </w:rPr>
              <w:t xml:space="preserve"> </w:t>
            </w:r>
            <w:r w:rsidRPr="6FE9A9E8">
              <w:rPr>
                <w:rFonts w:ascii="Calibri" w:eastAsia="Calibri" w:hAnsi="Calibri" w:cs="Calibri"/>
                <w:b/>
                <w:bCs/>
                <w:sz w:val="18"/>
                <w:szCs w:val="18"/>
              </w:rPr>
              <w:t>(ending year)</w:t>
            </w:r>
          </w:p>
        </w:tc>
        <w:tc>
          <w:tcPr>
            <w:tcW w:w="1261" w:type="dxa"/>
          </w:tcPr>
          <w:p w14:paraId="3EFBBC8D" w14:textId="4B75A048" w:rsidR="00DE4AA4" w:rsidRDefault="00DE4AA4" w:rsidP="00DE4AA4">
            <w:pPr>
              <w:spacing w:line="259" w:lineRule="auto"/>
              <w:rPr>
                <w:rFonts w:ascii="Calibri" w:eastAsia="Calibri" w:hAnsi="Calibri" w:cs="Calibri"/>
                <w:sz w:val="18"/>
                <w:szCs w:val="18"/>
              </w:rPr>
            </w:pPr>
            <w:r w:rsidRPr="6FE9A9E8">
              <w:rPr>
                <w:rFonts w:ascii="Calibri" w:eastAsia="Calibri" w:hAnsi="Calibri" w:cs="Calibri"/>
                <w:b/>
                <w:bCs/>
                <w:sz w:val="18"/>
                <w:szCs w:val="18"/>
              </w:rPr>
              <w:t>No. papers/active years</w:t>
            </w:r>
          </w:p>
        </w:tc>
        <w:tc>
          <w:tcPr>
            <w:tcW w:w="1701" w:type="dxa"/>
          </w:tcPr>
          <w:p w14:paraId="1D25C27A" w14:textId="172EC2E2" w:rsidR="00DE4AA4" w:rsidRPr="6FE9A9E8" w:rsidRDefault="00DE4AA4" w:rsidP="00DE4AA4">
            <w:pPr>
              <w:rPr>
                <w:rFonts w:ascii="Calibri" w:eastAsia="Calibri" w:hAnsi="Calibri" w:cs="Calibri"/>
                <w:b/>
                <w:bCs/>
                <w:sz w:val="18"/>
                <w:szCs w:val="18"/>
              </w:rPr>
            </w:pPr>
            <w:r w:rsidRPr="6FE9A9E8">
              <w:rPr>
                <w:rFonts w:ascii="Calibri" w:eastAsia="Calibri" w:hAnsi="Calibri" w:cs="Calibri"/>
                <w:b/>
                <w:bCs/>
                <w:sz w:val="18"/>
                <w:szCs w:val="18"/>
              </w:rPr>
              <w:t xml:space="preserve">No. </w:t>
            </w:r>
            <w:r>
              <w:rPr>
                <w:rFonts w:ascii="Calibri" w:eastAsia="Calibri" w:hAnsi="Calibri" w:cs="Calibri"/>
                <w:b/>
                <w:bCs/>
                <w:sz w:val="18"/>
                <w:szCs w:val="18"/>
              </w:rPr>
              <w:t>software packages papers</w:t>
            </w:r>
          </w:p>
        </w:tc>
        <w:tc>
          <w:tcPr>
            <w:tcW w:w="1843" w:type="dxa"/>
          </w:tcPr>
          <w:p w14:paraId="5F4283F7" w14:textId="5DCDF6E1" w:rsidR="00DE4AA4" w:rsidRDefault="00DE4AA4" w:rsidP="00DE4AA4">
            <w:pPr>
              <w:rPr>
                <w:rFonts w:ascii="Calibri" w:eastAsia="Calibri" w:hAnsi="Calibri" w:cs="Calibri"/>
                <w:b/>
                <w:bCs/>
                <w:sz w:val="18"/>
                <w:szCs w:val="18"/>
              </w:rPr>
            </w:pPr>
            <w:r>
              <w:rPr>
                <w:rFonts w:ascii="Calibri" w:eastAsia="Calibri" w:hAnsi="Calibri" w:cs="Calibri"/>
                <w:b/>
                <w:bCs/>
                <w:sz w:val="18"/>
                <w:szCs w:val="18"/>
              </w:rPr>
              <w:t>Percentage of software packages papers</w:t>
            </w:r>
          </w:p>
        </w:tc>
        <w:tc>
          <w:tcPr>
            <w:tcW w:w="1701" w:type="dxa"/>
          </w:tcPr>
          <w:p w14:paraId="1E4B82A3" w14:textId="3B70FC61" w:rsidR="00DE4AA4" w:rsidRDefault="00DE4AA4" w:rsidP="00DE4AA4">
            <w:pPr>
              <w:rPr>
                <w:rFonts w:ascii="Calibri" w:eastAsia="Calibri" w:hAnsi="Calibri" w:cs="Calibri"/>
                <w:b/>
                <w:bCs/>
                <w:sz w:val="18"/>
                <w:szCs w:val="18"/>
              </w:rPr>
            </w:pPr>
            <w:r w:rsidRPr="6FE9A9E8">
              <w:rPr>
                <w:rFonts w:ascii="Calibri" w:eastAsia="Calibri" w:hAnsi="Calibri" w:cs="Calibri"/>
                <w:b/>
                <w:bCs/>
                <w:sz w:val="18"/>
                <w:szCs w:val="18"/>
              </w:rPr>
              <w:t>Starting year</w:t>
            </w:r>
            <w:r>
              <w:rPr>
                <w:rFonts w:ascii="Calibri" w:eastAsia="Calibri" w:hAnsi="Calibri" w:cs="Calibri"/>
                <w:b/>
                <w:bCs/>
                <w:sz w:val="18"/>
                <w:szCs w:val="18"/>
              </w:rPr>
              <w:t xml:space="preserve"> </w:t>
            </w:r>
            <w:r w:rsidRPr="6FE9A9E8">
              <w:rPr>
                <w:rFonts w:ascii="Calibri" w:eastAsia="Calibri" w:hAnsi="Calibri" w:cs="Calibri"/>
                <w:b/>
                <w:bCs/>
                <w:sz w:val="18"/>
                <w:szCs w:val="18"/>
              </w:rPr>
              <w:t>(ending year)</w:t>
            </w:r>
            <w:r>
              <w:rPr>
                <w:rFonts w:ascii="Calibri" w:eastAsia="Calibri" w:hAnsi="Calibri" w:cs="Calibri"/>
                <w:b/>
                <w:bCs/>
                <w:sz w:val="18"/>
                <w:szCs w:val="18"/>
              </w:rPr>
              <w:t xml:space="preserve"> in software packages collection</w:t>
            </w:r>
          </w:p>
        </w:tc>
        <w:tc>
          <w:tcPr>
            <w:tcW w:w="1748" w:type="dxa"/>
          </w:tcPr>
          <w:p w14:paraId="2ACD08A7" w14:textId="727EEAB6" w:rsidR="00DE4AA4" w:rsidRDefault="00DE4AA4" w:rsidP="00DE4AA4">
            <w:pPr>
              <w:rPr>
                <w:rFonts w:ascii="Calibri" w:eastAsia="Calibri" w:hAnsi="Calibri" w:cs="Calibri"/>
                <w:b/>
                <w:bCs/>
                <w:sz w:val="18"/>
                <w:szCs w:val="18"/>
              </w:rPr>
            </w:pPr>
            <w:r w:rsidRPr="6FE9A9E8">
              <w:rPr>
                <w:rFonts w:ascii="Calibri" w:eastAsia="Calibri" w:hAnsi="Calibri" w:cs="Calibri"/>
                <w:b/>
                <w:bCs/>
                <w:sz w:val="18"/>
                <w:szCs w:val="18"/>
              </w:rPr>
              <w:t>No. papers/active years</w:t>
            </w:r>
            <w:r>
              <w:rPr>
                <w:rFonts w:ascii="Calibri" w:eastAsia="Calibri" w:hAnsi="Calibri" w:cs="Calibri"/>
                <w:b/>
                <w:bCs/>
                <w:sz w:val="18"/>
                <w:szCs w:val="18"/>
              </w:rPr>
              <w:t xml:space="preserve"> in software packages collection</w:t>
            </w:r>
          </w:p>
        </w:tc>
      </w:tr>
      <w:tr w:rsidR="00DE4AA4" w14:paraId="5FA0A759" w14:textId="310F97E1" w:rsidTr="006012CA">
        <w:trPr>
          <w:trHeight w:val="153"/>
        </w:trPr>
        <w:tc>
          <w:tcPr>
            <w:tcW w:w="1413" w:type="dxa"/>
          </w:tcPr>
          <w:p w14:paraId="6E996076" w14:textId="6A75DF18"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Journal of Hydrology</w:t>
            </w:r>
          </w:p>
        </w:tc>
        <w:tc>
          <w:tcPr>
            <w:tcW w:w="1086" w:type="dxa"/>
          </w:tcPr>
          <w:p w14:paraId="44630F9E" w14:textId="66228769" w:rsidR="00DE4AA4" w:rsidRPr="00241ED4" w:rsidRDefault="00DE4AA4" w:rsidP="00DE4AA4">
            <w:pPr>
              <w:spacing w:line="259" w:lineRule="auto"/>
              <w:rPr>
                <w:rFonts w:ascii="Calibri" w:eastAsia="Calibri" w:hAnsi="Calibri" w:cs="Calibri"/>
                <w:b/>
                <w:sz w:val="16"/>
                <w:szCs w:val="16"/>
              </w:rPr>
            </w:pPr>
            <w:r w:rsidRPr="00241ED4">
              <w:rPr>
                <w:rFonts w:ascii="Calibri" w:eastAsia="Calibri" w:hAnsi="Calibri" w:cs="Calibri"/>
                <w:b/>
                <w:sz w:val="16"/>
                <w:szCs w:val="16"/>
              </w:rPr>
              <w:t>475</w:t>
            </w:r>
          </w:p>
        </w:tc>
        <w:tc>
          <w:tcPr>
            <w:tcW w:w="1134" w:type="dxa"/>
          </w:tcPr>
          <w:p w14:paraId="04371818" w14:textId="4A46CA52" w:rsidR="00DE4AA4" w:rsidRPr="00DE4AA4" w:rsidRDefault="00DE4AA4" w:rsidP="00DE4AA4">
            <w:pPr>
              <w:spacing w:line="259" w:lineRule="auto"/>
              <w:rPr>
                <w:rFonts w:ascii="Calibri" w:eastAsia="Calibri" w:hAnsi="Calibri" w:cs="Calibri"/>
                <w:b/>
                <w:sz w:val="16"/>
                <w:szCs w:val="16"/>
              </w:rPr>
            </w:pPr>
            <w:r w:rsidRPr="00DE4AA4">
              <w:rPr>
                <w:rFonts w:ascii="Calibri" w:eastAsia="Calibri" w:hAnsi="Calibri" w:cs="Calibri"/>
                <w:b/>
                <w:sz w:val="16"/>
                <w:szCs w:val="16"/>
              </w:rPr>
              <w:t>0.04</w:t>
            </w:r>
          </w:p>
        </w:tc>
        <w:tc>
          <w:tcPr>
            <w:tcW w:w="1149" w:type="dxa"/>
          </w:tcPr>
          <w:p w14:paraId="40A51BF7" w14:textId="5A9C724D"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 xml:space="preserve">2000 </w:t>
            </w:r>
            <w:r w:rsidRPr="6FE9A9E8">
              <w:rPr>
                <w:rFonts w:ascii="Calibri" w:eastAsia="Calibri" w:hAnsi="Calibri" w:cs="Calibri"/>
                <w:sz w:val="16"/>
                <w:szCs w:val="16"/>
              </w:rPr>
              <w:t>(2017)</w:t>
            </w:r>
          </w:p>
        </w:tc>
        <w:tc>
          <w:tcPr>
            <w:tcW w:w="1261" w:type="dxa"/>
          </w:tcPr>
          <w:p w14:paraId="10BEEF85" w14:textId="5E873E51" w:rsidR="00DE4AA4" w:rsidRPr="00DE4AA4" w:rsidRDefault="00DE4AA4" w:rsidP="00DE4AA4">
            <w:pPr>
              <w:spacing w:line="259" w:lineRule="auto"/>
              <w:rPr>
                <w:rFonts w:ascii="Calibri" w:eastAsia="Calibri" w:hAnsi="Calibri" w:cs="Calibri"/>
                <w:b/>
                <w:sz w:val="16"/>
                <w:szCs w:val="16"/>
              </w:rPr>
            </w:pPr>
            <w:r w:rsidRPr="00DE4AA4">
              <w:rPr>
                <w:rFonts w:ascii="Calibri" w:eastAsia="Calibri" w:hAnsi="Calibri" w:cs="Calibri"/>
                <w:b/>
                <w:sz w:val="16"/>
                <w:szCs w:val="16"/>
              </w:rPr>
              <w:t>28</w:t>
            </w:r>
          </w:p>
        </w:tc>
        <w:tc>
          <w:tcPr>
            <w:tcW w:w="1701" w:type="dxa"/>
          </w:tcPr>
          <w:p w14:paraId="4D56F664" w14:textId="15E83D27" w:rsidR="00DE4AA4" w:rsidRPr="00513F62" w:rsidRDefault="00513F62" w:rsidP="00DE4AA4">
            <w:pPr>
              <w:rPr>
                <w:rFonts w:ascii="Calibri" w:eastAsia="Calibri" w:hAnsi="Calibri" w:cs="Calibri"/>
                <w:sz w:val="16"/>
                <w:szCs w:val="16"/>
              </w:rPr>
            </w:pPr>
            <w:r w:rsidRPr="00513F62">
              <w:rPr>
                <w:rFonts w:ascii="Calibri" w:eastAsia="Calibri" w:hAnsi="Calibri" w:cs="Calibri"/>
                <w:sz w:val="16"/>
                <w:szCs w:val="16"/>
              </w:rPr>
              <w:t>6</w:t>
            </w:r>
          </w:p>
        </w:tc>
        <w:tc>
          <w:tcPr>
            <w:tcW w:w="1843" w:type="dxa"/>
          </w:tcPr>
          <w:p w14:paraId="5A011C38" w14:textId="2DCBE90B" w:rsidR="00DE4AA4" w:rsidRPr="00513F62" w:rsidRDefault="000F4DD1" w:rsidP="00DE4AA4">
            <w:pPr>
              <w:rPr>
                <w:rFonts w:ascii="Calibri" w:eastAsia="Calibri" w:hAnsi="Calibri" w:cs="Calibri"/>
                <w:sz w:val="16"/>
                <w:szCs w:val="16"/>
              </w:rPr>
            </w:pPr>
            <w:r>
              <w:rPr>
                <w:rFonts w:ascii="Calibri" w:eastAsia="Calibri" w:hAnsi="Calibri" w:cs="Calibri"/>
                <w:sz w:val="16"/>
                <w:szCs w:val="16"/>
              </w:rPr>
              <w:t>0.03</w:t>
            </w:r>
          </w:p>
        </w:tc>
        <w:tc>
          <w:tcPr>
            <w:tcW w:w="1701" w:type="dxa"/>
          </w:tcPr>
          <w:p w14:paraId="0D1A810B" w14:textId="3E1FAABA" w:rsidR="00DE4AA4" w:rsidRPr="00513F62" w:rsidRDefault="00513F62" w:rsidP="00DE4AA4">
            <w:pPr>
              <w:rPr>
                <w:rFonts w:ascii="Calibri" w:eastAsia="Calibri" w:hAnsi="Calibri" w:cs="Calibri"/>
                <w:sz w:val="16"/>
                <w:szCs w:val="16"/>
              </w:rPr>
            </w:pPr>
            <w:r w:rsidRPr="00513F62">
              <w:rPr>
                <w:rFonts w:ascii="Calibri" w:eastAsia="Calibri" w:hAnsi="Calibri" w:cs="Calibri"/>
                <w:sz w:val="16"/>
                <w:szCs w:val="16"/>
              </w:rPr>
              <w:t>2009</w:t>
            </w:r>
            <w:r>
              <w:rPr>
                <w:rFonts w:ascii="Calibri" w:eastAsia="Calibri" w:hAnsi="Calibri" w:cs="Calibri"/>
                <w:sz w:val="16"/>
                <w:szCs w:val="16"/>
              </w:rPr>
              <w:t xml:space="preserve"> </w:t>
            </w:r>
            <w:r w:rsidRPr="00513F62">
              <w:rPr>
                <w:rFonts w:ascii="Calibri" w:eastAsia="Calibri" w:hAnsi="Calibri" w:cs="Calibri"/>
                <w:sz w:val="16"/>
                <w:szCs w:val="16"/>
              </w:rPr>
              <w:t>(2017)</w:t>
            </w:r>
          </w:p>
        </w:tc>
        <w:tc>
          <w:tcPr>
            <w:tcW w:w="1748" w:type="dxa"/>
          </w:tcPr>
          <w:p w14:paraId="3E4261DD" w14:textId="4857AE6D" w:rsidR="00DE4AA4" w:rsidRDefault="000F4DD1" w:rsidP="00DE4AA4">
            <w:pPr>
              <w:rPr>
                <w:rFonts w:ascii="Calibri" w:eastAsia="Calibri" w:hAnsi="Calibri" w:cs="Calibri"/>
                <w:b/>
                <w:sz w:val="16"/>
                <w:szCs w:val="16"/>
              </w:rPr>
            </w:pPr>
            <w:r>
              <w:rPr>
                <w:rFonts w:ascii="Calibri" w:eastAsia="Calibri" w:hAnsi="Calibri" w:cs="Calibri"/>
                <w:sz w:val="16"/>
                <w:szCs w:val="16"/>
              </w:rPr>
              <w:t>1</w:t>
            </w:r>
          </w:p>
        </w:tc>
      </w:tr>
      <w:tr w:rsidR="00DE4AA4" w14:paraId="7890FCB5" w14:textId="08A82D80" w:rsidTr="006012CA">
        <w:trPr>
          <w:trHeight w:val="464"/>
        </w:trPr>
        <w:tc>
          <w:tcPr>
            <w:tcW w:w="1413" w:type="dxa"/>
          </w:tcPr>
          <w:p w14:paraId="250E1E26" w14:textId="620F9EAC"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Structural and Multidisciplinary Optimization</w:t>
            </w:r>
          </w:p>
        </w:tc>
        <w:tc>
          <w:tcPr>
            <w:tcW w:w="1086" w:type="dxa"/>
          </w:tcPr>
          <w:p w14:paraId="67AE311C" w14:textId="0E263049" w:rsidR="00DE4AA4" w:rsidRPr="00241ED4" w:rsidRDefault="00DE4AA4" w:rsidP="00DE4AA4">
            <w:pPr>
              <w:spacing w:line="259" w:lineRule="auto"/>
              <w:rPr>
                <w:rFonts w:ascii="Calibri" w:eastAsia="Calibri" w:hAnsi="Calibri" w:cs="Calibri"/>
                <w:sz w:val="16"/>
                <w:szCs w:val="16"/>
              </w:rPr>
            </w:pPr>
            <w:r w:rsidRPr="00241ED4">
              <w:rPr>
                <w:rFonts w:ascii="Calibri" w:eastAsia="Calibri" w:hAnsi="Calibri" w:cs="Calibri"/>
                <w:bCs/>
                <w:sz w:val="16"/>
                <w:szCs w:val="16"/>
              </w:rPr>
              <w:t>359</w:t>
            </w:r>
          </w:p>
        </w:tc>
        <w:tc>
          <w:tcPr>
            <w:tcW w:w="1134" w:type="dxa"/>
          </w:tcPr>
          <w:p w14:paraId="4B1DB83B" w14:textId="606A3B1D" w:rsidR="00DE4AA4" w:rsidRDefault="00DE4AA4" w:rsidP="00DE4AA4">
            <w:pPr>
              <w:spacing w:line="259" w:lineRule="auto"/>
              <w:rPr>
                <w:rFonts w:ascii="Calibri" w:eastAsia="Calibri" w:hAnsi="Calibri" w:cs="Calibri"/>
                <w:sz w:val="16"/>
                <w:szCs w:val="16"/>
              </w:rPr>
            </w:pPr>
            <w:r>
              <w:rPr>
                <w:rFonts w:ascii="Calibri" w:eastAsia="Calibri" w:hAnsi="Calibri" w:cs="Calibri"/>
                <w:bCs/>
                <w:sz w:val="16"/>
                <w:szCs w:val="16"/>
              </w:rPr>
              <w:t>0.03</w:t>
            </w:r>
          </w:p>
        </w:tc>
        <w:tc>
          <w:tcPr>
            <w:tcW w:w="1149" w:type="dxa"/>
          </w:tcPr>
          <w:p w14:paraId="0A114789" w14:textId="7238E309"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57AA726A" w14:textId="1A14E7E3" w:rsidR="00DE4AA4" w:rsidRDefault="00DE4AA4" w:rsidP="00DE4AA4">
            <w:pPr>
              <w:spacing w:line="259" w:lineRule="auto"/>
              <w:rPr>
                <w:rFonts w:ascii="Calibri" w:eastAsia="Calibri" w:hAnsi="Calibri" w:cs="Calibri"/>
                <w:sz w:val="16"/>
                <w:szCs w:val="16"/>
              </w:rPr>
            </w:pPr>
            <w:r>
              <w:rPr>
                <w:rFonts w:ascii="Calibri" w:eastAsia="Calibri" w:hAnsi="Calibri" w:cs="Calibri"/>
                <w:bCs/>
                <w:sz w:val="16"/>
                <w:szCs w:val="16"/>
              </w:rPr>
              <w:t>21</w:t>
            </w:r>
          </w:p>
        </w:tc>
        <w:tc>
          <w:tcPr>
            <w:tcW w:w="1701" w:type="dxa"/>
          </w:tcPr>
          <w:p w14:paraId="719E16D5" w14:textId="555437B9" w:rsidR="00DE4AA4" w:rsidRDefault="00513F62" w:rsidP="00DE4AA4">
            <w:pPr>
              <w:rPr>
                <w:rFonts w:ascii="Calibri" w:eastAsia="Calibri" w:hAnsi="Calibri" w:cs="Calibri"/>
                <w:bCs/>
                <w:sz w:val="16"/>
                <w:szCs w:val="16"/>
              </w:rPr>
            </w:pPr>
            <w:r>
              <w:rPr>
                <w:rFonts w:ascii="Calibri" w:eastAsia="Calibri" w:hAnsi="Calibri" w:cs="Calibri"/>
                <w:bCs/>
                <w:sz w:val="16"/>
                <w:szCs w:val="16"/>
              </w:rPr>
              <w:t>11</w:t>
            </w:r>
          </w:p>
        </w:tc>
        <w:tc>
          <w:tcPr>
            <w:tcW w:w="1843" w:type="dxa"/>
          </w:tcPr>
          <w:p w14:paraId="1C60F19E" w14:textId="4D950D65" w:rsidR="00DE4AA4" w:rsidRDefault="000F4DD1" w:rsidP="00DE4AA4">
            <w:pPr>
              <w:rPr>
                <w:rFonts w:ascii="Calibri" w:eastAsia="Calibri" w:hAnsi="Calibri" w:cs="Calibri"/>
                <w:bCs/>
                <w:sz w:val="16"/>
                <w:szCs w:val="16"/>
              </w:rPr>
            </w:pPr>
            <w:r>
              <w:rPr>
                <w:rFonts w:ascii="Calibri" w:eastAsia="Calibri" w:hAnsi="Calibri" w:cs="Calibri"/>
                <w:bCs/>
                <w:sz w:val="16"/>
                <w:szCs w:val="16"/>
              </w:rPr>
              <w:t>0.05</w:t>
            </w:r>
          </w:p>
        </w:tc>
        <w:tc>
          <w:tcPr>
            <w:tcW w:w="1701" w:type="dxa"/>
          </w:tcPr>
          <w:p w14:paraId="467C08A1" w14:textId="20CB0D06" w:rsidR="00DE4AA4" w:rsidRPr="006012CA" w:rsidRDefault="00513F62" w:rsidP="00DE4AA4">
            <w:pPr>
              <w:rPr>
                <w:rFonts w:ascii="Calibri" w:eastAsia="Calibri" w:hAnsi="Calibri" w:cs="Calibri"/>
                <w:b/>
                <w:bCs/>
                <w:sz w:val="16"/>
                <w:szCs w:val="16"/>
              </w:rPr>
            </w:pPr>
            <w:r w:rsidRPr="006012CA">
              <w:rPr>
                <w:rFonts w:ascii="Calibri" w:eastAsia="Calibri" w:hAnsi="Calibri" w:cs="Calibri"/>
                <w:b/>
                <w:bCs/>
                <w:sz w:val="16"/>
                <w:szCs w:val="16"/>
              </w:rPr>
              <w:t>2000 (2016)</w:t>
            </w:r>
          </w:p>
        </w:tc>
        <w:tc>
          <w:tcPr>
            <w:tcW w:w="1748" w:type="dxa"/>
          </w:tcPr>
          <w:p w14:paraId="36E631C3" w14:textId="5456BE78" w:rsidR="00DE4AA4" w:rsidRDefault="000F4DD1" w:rsidP="00DE4AA4">
            <w:pPr>
              <w:rPr>
                <w:rFonts w:ascii="Calibri" w:eastAsia="Calibri" w:hAnsi="Calibri" w:cs="Calibri"/>
                <w:bCs/>
                <w:sz w:val="16"/>
                <w:szCs w:val="16"/>
              </w:rPr>
            </w:pPr>
            <w:r>
              <w:rPr>
                <w:rFonts w:ascii="Calibri" w:eastAsia="Calibri" w:hAnsi="Calibri" w:cs="Calibri"/>
                <w:bCs/>
                <w:sz w:val="16"/>
                <w:szCs w:val="16"/>
              </w:rPr>
              <w:t>1</w:t>
            </w:r>
          </w:p>
        </w:tc>
      </w:tr>
      <w:tr w:rsidR="00DE4AA4" w14:paraId="6C999DDB" w14:textId="0523298C" w:rsidTr="006012CA">
        <w:trPr>
          <w:trHeight w:val="309"/>
        </w:trPr>
        <w:tc>
          <w:tcPr>
            <w:tcW w:w="1413" w:type="dxa"/>
          </w:tcPr>
          <w:p w14:paraId="79A7125A" w14:textId="0CE38A07"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Environmental Modelling &amp; Software</w:t>
            </w:r>
            <w:r w:rsidRPr="6FE9A9E8">
              <w:rPr>
                <w:rFonts w:ascii="Calibri" w:eastAsia="Calibri" w:hAnsi="Calibri" w:cs="Calibri"/>
                <w:sz w:val="16"/>
                <w:szCs w:val="16"/>
              </w:rPr>
              <w:t xml:space="preserve"> </w:t>
            </w:r>
          </w:p>
        </w:tc>
        <w:tc>
          <w:tcPr>
            <w:tcW w:w="1086" w:type="dxa"/>
          </w:tcPr>
          <w:p w14:paraId="30B78075" w14:textId="39CF2817"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356</w:t>
            </w:r>
          </w:p>
        </w:tc>
        <w:tc>
          <w:tcPr>
            <w:tcW w:w="1134" w:type="dxa"/>
          </w:tcPr>
          <w:p w14:paraId="7C252289" w14:textId="1FD751BE"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0.03</w:t>
            </w:r>
          </w:p>
        </w:tc>
        <w:tc>
          <w:tcPr>
            <w:tcW w:w="1149" w:type="dxa"/>
          </w:tcPr>
          <w:p w14:paraId="426B412F" w14:textId="0CD97BE6"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41D3067F" w14:textId="66E22007"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21</w:t>
            </w:r>
          </w:p>
        </w:tc>
        <w:tc>
          <w:tcPr>
            <w:tcW w:w="1701" w:type="dxa"/>
          </w:tcPr>
          <w:p w14:paraId="59F68367" w14:textId="16415C90" w:rsidR="00DE4AA4" w:rsidRPr="006012CA" w:rsidRDefault="000758D4" w:rsidP="00DE4AA4">
            <w:pPr>
              <w:rPr>
                <w:rFonts w:ascii="Calibri" w:eastAsia="Calibri" w:hAnsi="Calibri" w:cs="Calibri"/>
                <w:b/>
                <w:sz w:val="16"/>
                <w:szCs w:val="16"/>
              </w:rPr>
            </w:pPr>
            <w:r w:rsidRPr="006012CA">
              <w:rPr>
                <w:rFonts w:ascii="Calibri" w:eastAsia="Calibri" w:hAnsi="Calibri" w:cs="Calibri"/>
                <w:b/>
                <w:sz w:val="16"/>
                <w:szCs w:val="16"/>
              </w:rPr>
              <w:t>23</w:t>
            </w:r>
          </w:p>
        </w:tc>
        <w:tc>
          <w:tcPr>
            <w:tcW w:w="1843" w:type="dxa"/>
          </w:tcPr>
          <w:p w14:paraId="08FA292F" w14:textId="00348A11" w:rsidR="00DE4AA4" w:rsidRPr="006012CA" w:rsidRDefault="000F4DD1" w:rsidP="00DE4AA4">
            <w:pPr>
              <w:rPr>
                <w:rFonts w:ascii="Calibri" w:eastAsia="Calibri" w:hAnsi="Calibri" w:cs="Calibri"/>
                <w:b/>
                <w:sz w:val="16"/>
                <w:szCs w:val="16"/>
              </w:rPr>
            </w:pPr>
            <w:r w:rsidRPr="006012CA">
              <w:rPr>
                <w:rFonts w:ascii="Calibri" w:eastAsia="Calibri" w:hAnsi="Calibri" w:cs="Calibri"/>
                <w:b/>
                <w:sz w:val="16"/>
                <w:szCs w:val="16"/>
              </w:rPr>
              <w:t>0.11</w:t>
            </w:r>
          </w:p>
        </w:tc>
        <w:tc>
          <w:tcPr>
            <w:tcW w:w="1701" w:type="dxa"/>
          </w:tcPr>
          <w:p w14:paraId="5271D5C4" w14:textId="4D52A645" w:rsidR="00DE4AA4" w:rsidRDefault="000758D4" w:rsidP="00DE4AA4">
            <w:pPr>
              <w:rPr>
                <w:rFonts w:ascii="Calibri" w:eastAsia="Calibri" w:hAnsi="Calibri" w:cs="Calibri"/>
                <w:sz w:val="16"/>
                <w:szCs w:val="16"/>
              </w:rPr>
            </w:pPr>
            <w:r>
              <w:rPr>
                <w:rFonts w:ascii="Calibri" w:eastAsia="Calibri" w:hAnsi="Calibri" w:cs="Calibri"/>
                <w:sz w:val="16"/>
                <w:szCs w:val="16"/>
              </w:rPr>
              <w:t>2004 (2017)</w:t>
            </w:r>
          </w:p>
        </w:tc>
        <w:tc>
          <w:tcPr>
            <w:tcW w:w="1748" w:type="dxa"/>
          </w:tcPr>
          <w:p w14:paraId="30FD906A" w14:textId="21E225F4" w:rsidR="00DE4AA4" w:rsidRPr="006012CA" w:rsidRDefault="000F4DD1" w:rsidP="00DE4AA4">
            <w:pPr>
              <w:rPr>
                <w:rFonts w:ascii="Calibri" w:eastAsia="Calibri" w:hAnsi="Calibri" w:cs="Calibri"/>
                <w:b/>
                <w:sz w:val="16"/>
                <w:szCs w:val="16"/>
              </w:rPr>
            </w:pPr>
            <w:r w:rsidRPr="006012CA">
              <w:rPr>
                <w:rFonts w:ascii="Calibri" w:eastAsia="Calibri" w:hAnsi="Calibri" w:cs="Calibri"/>
                <w:b/>
                <w:sz w:val="16"/>
                <w:szCs w:val="16"/>
              </w:rPr>
              <w:t>2</w:t>
            </w:r>
          </w:p>
        </w:tc>
      </w:tr>
      <w:tr w:rsidR="00DE4AA4" w14:paraId="4D889C3A" w14:textId="5D7E145F" w:rsidTr="006012CA">
        <w:trPr>
          <w:trHeight w:val="298"/>
        </w:trPr>
        <w:tc>
          <w:tcPr>
            <w:tcW w:w="1413" w:type="dxa"/>
          </w:tcPr>
          <w:p w14:paraId="2B99331D" w14:textId="6569EA0E"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Water Resources Research</w:t>
            </w:r>
          </w:p>
        </w:tc>
        <w:tc>
          <w:tcPr>
            <w:tcW w:w="1086" w:type="dxa"/>
          </w:tcPr>
          <w:p w14:paraId="334E9A99" w14:textId="29F9BBC9"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352</w:t>
            </w:r>
          </w:p>
        </w:tc>
        <w:tc>
          <w:tcPr>
            <w:tcW w:w="1134" w:type="dxa"/>
          </w:tcPr>
          <w:p w14:paraId="6F86801A" w14:textId="099E740A"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0.03</w:t>
            </w:r>
          </w:p>
        </w:tc>
        <w:tc>
          <w:tcPr>
            <w:tcW w:w="1149" w:type="dxa"/>
          </w:tcPr>
          <w:p w14:paraId="54683E97" w14:textId="60CA4AFB"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 xml:space="preserve">2000 </w:t>
            </w:r>
            <w:r w:rsidRPr="6FE9A9E8">
              <w:rPr>
                <w:rFonts w:ascii="Calibri" w:eastAsia="Calibri" w:hAnsi="Calibri" w:cs="Calibri"/>
                <w:sz w:val="16"/>
                <w:szCs w:val="16"/>
              </w:rPr>
              <w:t>(2017)</w:t>
            </w:r>
          </w:p>
        </w:tc>
        <w:tc>
          <w:tcPr>
            <w:tcW w:w="1261" w:type="dxa"/>
          </w:tcPr>
          <w:p w14:paraId="6484A3DC" w14:textId="32E0B94A"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21</w:t>
            </w:r>
          </w:p>
        </w:tc>
        <w:tc>
          <w:tcPr>
            <w:tcW w:w="1701" w:type="dxa"/>
          </w:tcPr>
          <w:p w14:paraId="65D65B23" w14:textId="797CDFF4" w:rsidR="00DE4AA4" w:rsidRDefault="000758D4" w:rsidP="00DE4AA4">
            <w:pPr>
              <w:rPr>
                <w:rFonts w:ascii="Calibri" w:eastAsia="Calibri" w:hAnsi="Calibri" w:cs="Calibri"/>
                <w:sz w:val="16"/>
                <w:szCs w:val="16"/>
              </w:rPr>
            </w:pPr>
            <w:r>
              <w:rPr>
                <w:rFonts w:ascii="Calibri" w:eastAsia="Calibri" w:hAnsi="Calibri" w:cs="Calibri"/>
                <w:sz w:val="16"/>
                <w:szCs w:val="16"/>
              </w:rPr>
              <w:t>3</w:t>
            </w:r>
          </w:p>
        </w:tc>
        <w:tc>
          <w:tcPr>
            <w:tcW w:w="1843" w:type="dxa"/>
          </w:tcPr>
          <w:p w14:paraId="1A10042C" w14:textId="7D1AD831" w:rsidR="00DE4AA4" w:rsidRDefault="000F4DD1" w:rsidP="00DE4AA4">
            <w:pPr>
              <w:rPr>
                <w:rFonts w:ascii="Calibri" w:eastAsia="Calibri" w:hAnsi="Calibri" w:cs="Calibri"/>
                <w:sz w:val="16"/>
                <w:szCs w:val="16"/>
              </w:rPr>
            </w:pPr>
            <w:r>
              <w:rPr>
                <w:rFonts w:ascii="Calibri" w:eastAsia="Calibri" w:hAnsi="Calibri" w:cs="Calibri"/>
                <w:sz w:val="16"/>
                <w:szCs w:val="16"/>
              </w:rPr>
              <w:t>0.01</w:t>
            </w:r>
          </w:p>
        </w:tc>
        <w:tc>
          <w:tcPr>
            <w:tcW w:w="1701" w:type="dxa"/>
          </w:tcPr>
          <w:p w14:paraId="530E98E0" w14:textId="728D676A" w:rsidR="00DE4AA4" w:rsidRDefault="000758D4" w:rsidP="00DE4AA4">
            <w:pPr>
              <w:rPr>
                <w:rFonts w:ascii="Calibri" w:eastAsia="Calibri" w:hAnsi="Calibri" w:cs="Calibri"/>
                <w:sz w:val="16"/>
                <w:szCs w:val="16"/>
              </w:rPr>
            </w:pPr>
            <w:r>
              <w:rPr>
                <w:rFonts w:ascii="Calibri" w:eastAsia="Calibri" w:hAnsi="Calibri" w:cs="Calibri"/>
                <w:sz w:val="16"/>
                <w:szCs w:val="16"/>
              </w:rPr>
              <w:t>2009 (2017)</w:t>
            </w:r>
          </w:p>
        </w:tc>
        <w:tc>
          <w:tcPr>
            <w:tcW w:w="1748" w:type="dxa"/>
          </w:tcPr>
          <w:p w14:paraId="48E06285" w14:textId="1EC008C3" w:rsidR="00DE4AA4" w:rsidRDefault="000F4DD1" w:rsidP="00DE4AA4">
            <w:pPr>
              <w:rPr>
                <w:rFonts w:ascii="Calibri" w:eastAsia="Calibri" w:hAnsi="Calibri" w:cs="Calibri"/>
                <w:sz w:val="16"/>
                <w:szCs w:val="16"/>
              </w:rPr>
            </w:pPr>
            <w:r>
              <w:rPr>
                <w:rFonts w:ascii="Calibri" w:eastAsia="Calibri" w:hAnsi="Calibri" w:cs="Calibri"/>
                <w:sz w:val="16"/>
                <w:szCs w:val="16"/>
              </w:rPr>
              <w:t>0.4</w:t>
            </w:r>
          </w:p>
        </w:tc>
      </w:tr>
      <w:tr w:rsidR="00DE4AA4" w14:paraId="0BCEEF3B" w14:textId="20D17576" w:rsidTr="006012CA">
        <w:trPr>
          <w:trHeight w:val="464"/>
        </w:trPr>
        <w:tc>
          <w:tcPr>
            <w:tcW w:w="1413" w:type="dxa"/>
          </w:tcPr>
          <w:p w14:paraId="20EA8AF7" w14:textId="577AD08B"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Computer Methods in Applied Mechanics and Engineering</w:t>
            </w:r>
          </w:p>
        </w:tc>
        <w:tc>
          <w:tcPr>
            <w:tcW w:w="1086" w:type="dxa"/>
          </w:tcPr>
          <w:p w14:paraId="2A4A221D" w14:textId="77375833"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322</w:t>
            </w:r>
          </w:p>
        </w:tc>
        <w:tc>
          <w:tcPr>
            <w:tcW w:w="1134" w:type="dxa"/>
          </w:tcPr>
          <w:p w14:paraId="0C516D3A" w14:textId="5ABC3892"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0.03</w:t>
            </w:r>
          </w:p>
        </w:tc>
        <w:tc>
          <w:tcPr>
            <w:tcW w:w="1149" w:type="dxa"/>
          </w:tcPr>
          <w:p w14:paraId="51F698E2" w14:textId="3A780006"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6B499296" w14:textId="79A763EF"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19</w:t>
            </w:r>
          </w:p>
        </w:tc>
        <w:tc>
          <w:tcPr>
            <w:tcW w:w="1701" w:type="dxa"/>
          </w:tcPr>
          <w:p w14:paraId="60AB4CA5" w14:textId="4D43CF5A" w:rsidR="00DE4AA4" w:rsidRDefault="000758D4" w:rsidP="00DE4AA4">
            <w:pPr>
              <w:rPr>
                <w:rFonts w:ascii="Calibri" w:eastAsia="Calibri" w:hAnsi="Calibri" w:cs="Calibri"/>
                <w:sz w:val="16"/>
                <w:szCs w:val="16"/>
              </w:rPr>
            </w:pPr>
            <w:r>
              <w:rPr>
                <w:rFonts w:ascii="Calibri" w:eastAsia="Calibri" w:hAnsi="Calibri" w:cs="Calibri"/>
                <w:sz w:val="16"/>
                <w:szCs w:val="16"/>
              </w:rPr>
              <w:t>4</w:t>
            </w:r>
          </w:p>
        </w:tc>
        <w:tc>
          <w:tcPr>
            <w:tcW w:w="1843" w:type="dxa"/>
          </w:tcPr>
          <w:p w14:paraId="23D28BD2" w14:textId="3E9D9BE7" w:rsidR="00DE4AA4" w:rsidRDefault="000F4DD1" w:rsidP="00DE4AA4">
            <w:pPr>
              <w:rPr>
                <w:rFonts w:ascii="Calibri" w:eastAsia="Calibri" w:hAnsi="Calibri" w:cs="Calibri"/>
                <w:sz w:val="16"/>
                <w:szCs w:val="16"/>
              </w:rPr>
            </w:pPr>
            <w:r>
              <w:rPr>
                <w:rFonts w:ascii="Calibri" w:eastAsia="Calibri" w:hAnsi="Calibri" w:cs="Calibri"/>
                <w:sz w:val="16"/>
                <w:szCs w:val="16"/>
              </w:rPr>
              <w:t>0.02</w:t>
            </w:r>
          </w:p>
        </w:tc>
        <w:tc>
          <w:tcPr>
            <w:tcW w:w="1701" w:type="dxa"/>
          </w:tcPr>
          <w:p w14:paraId="1F3B4122" w14:textId="386AB861" w:rsidR="00DE4AA4" w:rsidRPr="006012CA" w:rsidRDefault="000758D4" w:rsidP="00DE4AA4">
            <w:pPr>
              <w:rPr>
                <w:rFonts w:ascii="Calibri" w:eastAsia="Calibri" w:hAnsi="Calibri" w:cs="Calibri"/>
                <w:b/>
                <w:sz w:val="16"/>
                <w:szCs w:val="16"/>
              </w:rPr>
            </w:pPr>
            <w:r w:rsidRPr="006012CA">
              <w:rPr>
                <w:rFonts w:ascii="Calibri" w:eastAsia="Calibri" w:hAnsi="Calibri" w:cs="Calibri"/>
                <w:b/>
                <w:sz w:val="16"/>
                <w:szCs w:val="16"/>
              </w:rPr>
              <w:t>2001 (2017)</w:t>
            </w:r>
          </w:p>
        </w:tc>
        <w:tc>
          <w:tcPr>
            <w:tcW w:w="1748" w:type="dxa"/>
          </w:tcPr>
          <w:p w14:paraId="1E93FB66" w14:textId="16A9E30E" w:rsidR="00DE4AA4" w:rsidRDefault="000F4DD1" w:rsidP="00DE4AA4">
            <w:pPr>
              <w:rPr>
                <w:rFonts w:ascii="Calibri" w:eastAsia="Calibri" w:hAnsi="Calibri" w:cs="Calibri"/>
                <w:sz w:val="16"/>
                <w:szCs w:val="16"/>
              </w:rPr>
            </w:pPr>
            <w:r>
              <w:rPr>
                <w:rFonts w:ascii="Calibri" w:eastAsia="Calibri" w:hAnsi="Calibri" w:cs="Calibri"/>
                <w:sz w:val="16"/>
                <w:szCs w:val="16"/>
              </w:rPr>
              <w:t>0.3</w:t>
            </w:r>
          </w:p>
        </w:tc>
      </w:tr>
      <w:tr w:rsidR="00DE4AA4" w14:paraId="1A3B8E86" w14:textId="1CE5FD69" w:rsidTr="006012CA">
        <w:trPr>
          <w:trHeight w:val="309"/>
        </w:trPr>
        <w:tc>
          <w:tcPr>
            <w:tcW w:w="1413" w:type="dxa"/>
          </w:tcPr>
          <w:p w14:paraId="0DB3A990" w14:textId="78A6A6BD"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Journal of Computational Physics</w:t>
            </w:r>
          </w:p>
        </w:tc>
        <w:tc>
          <w:tcPr>
            <w:tcW w:w="1086" w:type="dxa"/>
          </w:tcPr>
          <w:p w14:paraId="788F27E6" w14:textId="60491A1B"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278</w:t>
            </w:r>
          </w:p>
        </w:tc>
        <w:tc>
          <w:tcPr>
            <w:tcW w:w="1134" w:type="dxa"/>
          </w:tcPr>
          <w:p w14:paraId="3CE6A3CC" w14:textId="4E1EB425"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0.02</w:t>
            </w:r>
          </w:p>
        </w:tc>
        <w:tc>
          <w:tcPr>
            <w:tcW w:w="1149" w:type="dxa"/>
          </w:tcPr>
          <w:p w14:paraId="2D6DC9D7" w14:textId="3E7C956B"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 xml:space="preserve">2001 </w:t>
            </w:r>
            <w:r w:rsidRPr="6FE9A9E8">
              <w:rPr>
                <w:rFonts w:ascii="Calibri" w:eastAsia="Calibri" w:hAnsi="Calibri" w:cs="Calibri"/>
                <w:sz w:val="16"/>
                <w:szCs w:val="16"/>
              </w:rPr>
              <w:t>(2017)</w:t>
            </w:r>
          </w:p>
        </w:tc>
        <w:tc>
          <w:tcPr>
            <w:tcW w:w="1261" w:type="dxa"/>
          </w:tcPr>
          <w:p w14:paraId="35862A39" w14:textId="0EE5DFCF"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17</w:t>
            </w:r>
          </w:p>
        </w:tc>
        <w:tc>
          <w:tcPr>
            <w:tcW w:w="1701" w:type="dxa"/>
          </w:tcPr>
          <w:p w14:paraId="0D9EB6B6" w14:textId="6CB773A2" w:rsidR="00DE4AA4" w:rsidRDefault="000F4DD1" w:rsidP="00DE4AA4">
            <w:pPr>
              <w:rPr>
                <w:rFonts w:ascii="Calibri" w:eastAsia="Calibri" w:hAnsi="Calibri" w:cs="Calibri"/>
                <w:sz w:val="16"/>
                <w:szCs w:val="16"/>
              </w:rPr>
            </w:pPr>
            <w:r>
              <w:rPr>
                <w:rFonts w:ascii="Calibri" w:eastAsia="Calibri" w:hAnsi="Calibri" w:cs="Calibri"/>
                <w:sz w:val="16"/>
                <w:szCs w:val="16"/>
              </w:rPr>
              <w:t>2</w:t>
            </w:r>
          </w:p>
        </w:tc>
        <w:tc>
          <w:tcPr>
            <w:tcW w:w="1843" w:type="dxa"/>
          </w:tcPr>
          <w:p w14:paraId="357634B6" w14:textId="595C5AA9" w:rsidR="00DE4AA4" w:rsidRDefault="000F4DD1" w:rsidP="00DE4AA4">
            <w:pPr>
              <w:rPr>
                <w:rFonts w:ascii="Calibri" w:eastAsia="Calibri" w:hAnsi="Calibri" w:cs="Calibri"/>
                <w:sz w:val="16"/>
                <w:szCs w:val="16"/>
              </w:rPr>
            </w:pPr>
            <w:r>
              <w:rPr>
                <w:rFonts w:ascii="Calibri" w:eastAsia="Calibri" w:hAnsi="Calibri" w:cs="Calibri"/>
                <w:sz w:val="16"/>
                <w:szCs w:val="16"/>
              </w:rPr>
              <w:t>0.01</w:t>
            </w:r>
          </w:p>
        </w:tc>
        <w:tc>
          <w:tcPr>
            <w:tcW w:w="1701" w:type="dxa"/>
          </w:tcPr>
          <w:p w14:paraId="24430EAD" w14:textId="2C4971D6" w:rsidR="00DE4AA4" w:rsidRDefault="000F4DD1" w:rsidP="00DE4AA4">
            <w:pPr>
              <w:rPr>
                <w:rFonts w:ascii="Calibri" w:eastAsia="Calibri" w:hAnsi="Calibri" w:cs="Calibri"/>
                <w:sz w:val="16"/>
                <w:szCs w:val="16"/>
              </w:rPr>
            </w:pPr>
            <w:r>
              <w:rPr>
                <w:rFonts w:ascii="Calibri" w:eastAsia="Calibri" w:hAnsi="Calibri" w:cs="Calibri"/>
                <w:sz w:val="16"/>
                <w:szCs w:val="16"/>
              </w:rPr>
              <w:t>2015 (2017)</w:t>
            </w:r>
          </w:p>
        </w:tc>
        <w:tc>
          <w:tcPr>
            <w:tcW w:w="1748" w:type="dxa"/>
          </w:tcPr>
          <w:p w14:paraId="3E375EFD" w14:textId="2F5629BD"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r>
      <w:tr w:rsidR="00DE4AA4" w14:paraId="2D569709" w14:textId="61E1D017" w:rsidTr="006012CA">
        <w:trPr>
          <w:trHeight w:val="153"/>
        </w:trPr>
        <w:tc>
          <w:tcPr>
            <w:tcW w:w="1413" w:type="dxa"/>
          </w:tcPr>
          <w:p w14:paraId="6825274C" w14:textId="3BEE1277"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Hydrological Processes</w:t>
            </w:r>
          </w:p>
        </w:tc>
        <w:tc>
          <w:tcPr>
            <w:tcW w:w="1086" w:type="dxa"/>
          </w:tcPr>
          <w:p w14:paraId="1888C690" w14:textId="4CA3C0F5"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268</w:t>
            </w:r>
          </w:p>
        </w:tc>
        <w:tc>
          <w:tcPr>
            <w:tcW w:w="1134" w:type="dxa"/>
          </w:tcPr>
          <w:p w14:paraId="547543C4" w14:textId="4CDE14EA"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0.02</w:t>
            </w:r>
          </w:p>
        </w:tc>
        <w:tc>
          <w:tcPr>
            <w:tcW w:w="1149" w:type="dxa"/>
          </w:tcPr>
          <w:p w14:paraId="575D4744" w14:textId="069173D0"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1C4D3907" w14:textId="6F6C949F"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16</w:t>
            </w:r>
          </w:p>
        </w:tc>
        <w:tc>
          <w:tcPr>
            <w:tcW w:w="1701" w:type="dxa"/>
          </w:tcPr>
          <w:p w14:paraId="43D4120C" w14:textId="7D797106" w:rsidR="00DE4AA4" w:rsidRDefault="000F4DD1" w:rsidP="00DE4AA4">
            <w:pPr>
              <w:rPr>
                <w:rFonts w:ascii="Calibri" w:eastAsia="Calibri" w:hAnsi="Calibri" w:cs="Calibri"/>
                <w:sz w:val="16"/>
                <w:szCs w:val="16"/>
              </w:rPr>
            </w:pPr>
            <w:r>
              <w:rPr>
                <w:rFonts w:ascii="Calibri" w:eastAsia="Calibri" w:hAnsi="Calibri" w:cs="Calibri"/>
                <w:sz w:val="16"/>
                <w:szCs w:val="16"/>
              </w:rPr>
              <w:t>2</w:t>
            </w:r>
          </w:p>
        </w:tc>
        <w:tc>
          <w:tcPr>
            <w:tcW w:w="1843" w:type="dxa"/>
          </w:tcPr>
          <w:p w14:paraId="0702D497" w14:textId="27A0D535" w:rsidR="00DE4AA4" w:rsidRDefault="000F4DD1" w:rsidP="00DE4AA4">
            <w:pPr>
              <w:rPr>
                <w:rFonts w:ascii="Calibri" w:eastAsia="Calibri" w:hAnsi="Calibri" w:cs="Calibri"/>
                <w:sz w:val="16"/>
                <w:szCs w:val="16"/>
              </w:rPr>
            </w:pPr>
            <w:r>
              <w:rPr>
                <w:rFonts w:ascii="Calibri" w:eastAsia="Calibri" w:hAnsi="Calibri" w:cs="Calibri"/>
                <w:sz w:val="16"/>
                <w:szCs w:val="16"/>
              </w:rPr>
              <w:t>0.01</w:t>
            </w:r>
          </w:p>
        </w:tc>
        <w:tc>
          <w:tcPr>
            <w:tcW w:w="1701" w:type="dxa"/>
          </w:tcPr>
          <w:p w14:paraId="7629E408" w14:textId="5BE5DE25" w:rsidR="00DE4AA4" w:rsidRDefault="000F4DD1" w:rsidP="000F4DD1">
            <w:pPr>
              <w:rPr>
                <w:rFonts w:ascii="Calibri" w:eastAsia="Calibri" w:hAnsi="Calibri" w:cs="Calibri"/>
                <w:sz w:val="16"/>
                <w:szCs w:val="16"/>
              </w:rPr>
            </w:pPr>
            <w:r>
              <w:rPr>
                <w:rFonts w:ascii="Calibri" w:eastAsia="Calibri" w:hAnsi="Calibri" w:cs="Calibri"/>
                <w:sz w:val="16"/>
                <w:szCs w:val="16"/>
              </w:rPr>
              <w:t>2000 (2013)</w:t>
            </w:r>
          </w:p>
        </w:tc>
        <w:tc>
          <w:tcPr>
            <w:tcW w:w="1748" w:type="dxa"/>
          </w:tcPr>
          <w:p w14:paraId="2EF8E39D" w14:textId="094122B9" w:rsidR="00DE4AA4" w:rsidRDefault="000F4DD1" w:rsidP="00DE4AA4">
            <w:pPr>
              <w:rPr>
                <w:rFonts w:ascii="Calibri" w:eastAsia="Calibri" w:hAnsi="Calibri" w:cs="Calibri"/>
                <w:sz w:val="16"/>
                <w:szCs w:val="16"/>
              </w:rPr>
            </w:pPr>
            <w:r>
              <w:rPr>
                <w:rFonts w:ascii="Calibri" w:eastAsia="Calibri" w:hAnsi="Calibri" w:cs="Calibri"/>
                <w:sz w:val="16"/>
                <w:szCs w:val="16"/>
              </w:rPr>
              <w:t>0.2</w:t>
            </w:r>
          </w:p>
        </w:tc>
      </w:tr>
      <w:tr w:rsidR="00DE4AA4" w14:paraId="5751F0A6" w14:textId="48C99CA6" w:rsidTr="006012CA">
        <w:trPr>
          <w:trHeight w:val="298"/>
        </w:trPr>
        <w:tc>
          <w:tcPr>
            <w:tcW w:w="1413" w:type="dxa"/>
          </w:tcPr>
          <w:p w14:paraId="328ACC0B" w14:textId="331DABC7"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Science of the Total Environment</w:t>
            </w:r>
          </w:p>
        </w:tc>
        <w:tc>
          <w:tcPr>
            <w:tcW w:w="1086" w:type="dxa"/>
          </w:tcPr>
          <w:p w14:paraId="08DFAAD0" w14:textId="1F63AF2B"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263</w:t>
            </w:r>
          </w:p>
        </w:tc>
        <w:tc>
          <w:tcPr>
            <w:tcW w:w="1134" w:type="dxa"/>
          </w:tcPr>
          <w:p w14:paraId="442E1494" w14:textId="5D329F5C"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0.02</w:t>
            </w:r>
          </w:p>
        </w:tc>
        <w:tc>
          <w:tcPr>
            <w:tcW w:w="1149" w:type="dxa"/>
          </w:tcPr>
          <w:p w14:paraId="5D48E4C3" w14:textId="48FDFFC1"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5799CC2E" w14:textId="2F800036"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15</w:t>
            </w:r>
          </w:p>
        </w:tc>
        <w:tc>
          <w:tcPr>
            <w:tcW w:w="1701" w:type="dxa"/>
          </w:tcPr>
          <w:p w14:paraId="0C16D26D" w14:textId="779E60C9" w:rsidR="00DE4AA4" w:rsidRDefault="000F4DD1" w:rsidP="00DE4AA4">
            <w:pPr>
              <w:rPr>
                <w:rFonts w:ascii="Calibri" w:eastAsia="Calibri" w:hAnsi="Calibri" w:cs="Calibri"/>
                <w:sz w:val="16"/>
                <w:szCs w:val="16"/>
              </w:rPr>
            </w:pPr>
            <w:r>
              <w:rPr>
                <w:rFonts w:ascii="Calibri" w:eastAsia="Calibri" w:hAnsi="Calibri" w:cs="Calibri"/>
                <w:sz w:val="16"/>
                <w:szCs w:val="16"/>
              </w:rPr>
              <w:t>5</w:t>
            </w:r>
          </w:p>
        </w:tc>
        <w:tc>
          <w:tcPr>
            <w:tcW w:w="1843" w:type="dxa"/>
          </w:tcPr>
          <w:p w14:paraId="34E6C440" w14:textId="1C900716" w:rsidR="00DE4AA4" w:rsidRDefault="000F4DD1" w:rsidP="00DE4AA4">
            <w:pPr>
              <w:rPr>
                <w:rFonts w:ascii="Calibri" w:eastAsia="Calibri" w:hAnsi="Calibri" w:cs="Calibri"/>
                <w:sz w:val="16"/>
                <w:szCs w:val="16"/>
              </w:rPr>
            </w:pPr>
            <w:r>
              <w:rPr>
                <w:rFonts w:ascii="Calibri" w:eastAsia="Calibri" w:hAnsi="Calibri" w:cs="Calibri"/>
                <w:sz w:val="16"/>
                <w:szCs w:val="16"/>
              </w:rPr>
              <w:t>0.02</w:t>
            </w:r>
          </w:p>
        </w:tc>
        <w:tc>
          <w:tcPr>
            <w:tcW w:w="1701" w:type="dxa"/>
          </w:tcPr>
          <w:p w14:paraId="4E95DCCC" w14:textId="39472337" w:rsidR="00DE4AA4" w:rsidRDefault="000F4DD1" w:rsidP="00DE4AA4">
            <w:pPr>
              <w:rPr>
                <w:rFonts w:ascii="Calibri" w:eastAsia="Calibri" w:hAnsi="Calibri" w:cs="Calibri"/>
                <w:sz w:val="16"/>
                <w:szCs w:val="16"/>
              </w:rPr>
            </w:pPr>
            <w:r>
              <w:rPr>
                <w:rFonts w:ascii="Calibri" w:eastAsia="Calibri" w:hAnsi="Calibri" w:cs="Calibri"/>
                <w:sz w:val="16"/>
                <w:szCs w:val="16"/>
              </w:rPr>
              <w:t>2009 (2015)</w:t>
            </w:r>
          </w:p>
        </w:tc>
        <w:tc>
          <w:tcPr>
            <w:tcW w:w="1748" w:type="dxa"/>
          </w:tcPr>
          <w:p w14:paraId="798B7B0C" w14:textId="2937461D"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r>
      <w:tr w:rsidR="00DE4AA4" w14:paraId="2EC69F97" w14:textId="22606AD8" w:rsidTr="006012CA">
        <w:trPr>
          <w:trHeight w:val="309"/>
        </w:trPr>
        <w:tc>
          <w:tcPr>
            <w:tcW w:w="1413" w:type="dxa"/>
          </w:tcPr>
          <w:p w14:paraId="213ECB50" w14:textId="19F9D519"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Atmospheric Environment</w:t>
            </w:r>
          </w:p>
        </w:tc>
        <w:tc>
          <w:tcPr>
            <w:tcW w:w="1086" w:type="dxa"/>
          </w:tcPr>
          <w:p w14:paraId="08548266" w14:textId="3EF4E4E3"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241</w:t>
            </w:r>
          </w:p>
        </w:tc>
        <w:tc>
          <w:tcPr>
            <w:tcW w:w="1134" w:type="dxa"/>
          </w:tcPr>
          <w:p w14:paraId="2FFEBF85" w14:textId="43FC9C98"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0.02</w:t>
            </w:r>
          </w:p>
        </w:tc>
        <w:tc>
          <w:tcPr>
            <w:tcW w:w="1149" w:type="dxa"/>
          </w:tcPr>
          <w:p w14:paraId="45C387CF" w14:textId="3A638879"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2000</w:t>
            </w:r>
            <w:r>
              <w:rPr>
                <w:rFonts w:ascii="Calibri" w:eastAsia="Calibri" w:hAnsi="Calibri" w:cs="Calibri"/>
                <w:sz w:val="16"/>
                <w:szCs w:val="16"/>
              </w:rPr>
              <w:t xml:space="preserve"> </w:t>
            </w:r>
            <w:r w:rsidRPr="6FE9A9E8">
              <w:rPr>
                <w:rFonts w:ascii="Calibri" w:eastAsia="Calibri" w:hAnsi="Calibri" w:cs="Calibri"/>
                <w:sz w:val="16"/>
                <w:szCs w:val="16"/>
              </w:rPr>
              <w:t>(2017)</w:t>
            </w:r>
          </w:p>
        </w:tc>
        <w:tc>
          <w:tcPr>
            <w:tcW w:w="1261" w:type="dxa"/>
          </w:tcPr>
          <w:p w14:paraId="73285C1B" w14:textId="5142E929"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14</w:t>
            </w:r>
          </w:p>
        </w:tc>
        <w:tc>
          <w:tcPr>
            <w:tcW w:w="1701" w:type="dxa"/>
          </w:tcPr>
          <w:p w14:paraId="79538735" w14:textId="5930259B"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c>
          <w:tcPr>
            <w:tcW w:w="1843" w:type="dxa"/>
          </w:tcPr>
          <w:p w14:paraId="4D2386EE" w14:textId="6E744AD7" w:rsidR="00DE4AA4" w:rsidRDefault="000F4DD1" w:rsidP="00DE4AA4">
            <w:pPr>
              <w:rPr>
                <w:rFonts w:ascii="Calibri" w:eastAsia="Calibri" w:hAnsi="Calibri" w:cs="Calibri"/>
                <w:sz w:val="16"/>
                <w:szCs w:val="16"/>
              </w:rPr>
            </w:pPr>
            <w:r>
              <w:rPr>
                <w:rFonts w:ascii="Calibri" w:eastAsia="Calibri" w:hAnsi="Calibri" w:cs="Calibri"/>
                <w:sz w:val="16"/>
                <w:szCs w:val="16"/>
              </w:rPr>
              <w:t>0.004</w:t>
            </w:r>
          </w:p>
        </w:tc>
        <w:tc>
          <w:tcPr>
            <w:tcW w:w="1701" w:type="dxa"/>
          </w:tcPr>
          <w:p w14:paraId="26A72BC6" w14:textId="52A62212" w:rsidR="00DE4AA4" w:rsidRDefault="000F4DD1" w:rsidP="00DE4AA4">
            <w:pPr>
              <w:rPr>
                <w:rFonts w:ascii="Calibri" w:eastAsia="Calibri" w:hAnsi="Calibri" w:cs="Calibri"/>
                <w:sz w:val="16"/>
                <w:szCs w:val="16"/>
              </w:rPr>
            </w:pPr>
            <w:r>
              <w:rPr>
                <w:rFonts w:ascii="Calibri" w:eastAsia="Calibri" w:hAnsi="Calibri" w:cs="Calibri"/>
                <w:sz w:val="16"/>
                <w:szCs w:val="16"/>
              </w:rPr>
              <w:t>2003 (2003)</w:t>
            </w:r>
          </w:p>
        </w:tc>
        <w:tc>
          <w:tcPr>
            <w:tcW w:w="1748" w:type="dxa"/>
          </w:tcPr>
          <w:p w14:paraId="67EF979D" w14:textId="08B365A1"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r>
      <w:tr w:rsidR="00DE4AA4" w14:paraId="0CF7B7A4" w14:textId="73818969" w:rsidTr="006012CA">
        <w:trPr>
          <w:trHeight w:val="287"/>
        </w:trPr>
        <w:tc>
          <w:tcPr>
            <w:tcW w:w="1413" w:type="dxa"/>
          </w:tcPr>
          <w:p w14:paraId="66EB06E5" w14:textId="5568275F" w:rsidR="00DE4AA4" w:rsidRDefault="00DE4AA4" w:rsidP="00DE4AA4">
            <w:pPr>
              <w:rPr>
                <w:rFonts w:ascii="Calibri" w:eastAsia="Calibri" w:hAnsi="Calibri" w:cs="Calibri"/>
                <w:sz w:val="16"/>
                <w:szCs w:val="16"/>
              </w:rPr>
            </w:pPr>
            <w:r>
              <w:rPr>
                <w:rFonts w:ascii="Calibri" w:eastAsia="Calibri" w:hAnsi="Calibri" w:cs="Calibri"/>
                <w:sz w:val="16"/>
                <w:szCs w:val="16"/>
              </w:rPr>
              <w:t>Environmental Science &amp; Technology</w:t>
            </w:r>
          </w:p>
        </w:tc>
        <w:tc>
          <w:tcPr>
            <w:tcW w:w="1086" w:type="dxa"/>
          </w:tcPr>
          <w:p w14:paraId="61747C3F" w14:textId="1CDACBB2" w:rsidR="00DE4AA4" w:rsidRDefault="00DE4AA4" w:rsidP="00DE4AA4">
            <w:pPr>
              <w:rPr>
                <w:rFonts w:ascii="Calibri" w:eastAsia="Calibri" w:hAnsi="Calibri" w:cs="Calibri"/>
                <w:sz w:val="16"/>
                <w:szCs w:val="16"/>
              </w:rPr>
            </w:pPr>
            <w:r>
              <w:rPr>
                <w:rFonts w:ascii="Calibri" w:eastAsia="Calibri" w:hAnsi="Calibri" w:cs="Calibri"/>
                <w:sz w:val="16"/>
                <w:szCs w:val="16"/>
              </w:rPr>
              <w:t>204</w:t>
            </w:r>
          </w:p>
        </w:tc>
        <w:tc>
          <w:tcPr>
            <w:tcW w:w="1134" w:type="dxa"/>
          </w:tcPr>
          <w:p w14:paraId="4A27C4C4" w14:textId="1ED9D6EF" w:rsidR="00DE4AA4" w:rsidRPr="6FE9A9E8" w:rsidRDefault="00DE4AA4" w:rsidP="00DE4AA4">
            <w:pPr>
              <w:rPr>
                <w:rFonts w:ascii="Calibri" w:eastAsia="Calibri" w:hAnsi="Calibri" w:cs="Calibri"/>
                <w:sz w:val="16"/>
                <w:szCs w:val="16"/>
              </w:rPr>
            </w:pPr>
            <w:r>
              <w:rPr>
                <w:rFonts w:ascii="Calibri" w:eastAsia="Calibri" w:hAnsi="Calibri" w:cs="Calibri"/>
                <w:sz w:val="16"/>
                <w:szCs w:val="16"/>
              </w:rPr>
              <w:t>0.02</w:t>
            </w:r>
          </w:p>
        </w:tc>
        <w:tc>
          <w:tcPr>
            <w:tcW w:w="1149" w:type="dxa"/>
          </w:tcPr>
          <w:p w14:paraId="106E9DA9" w14:textId="169107A2" w:rsidR="00DE4AA4" w:rsidRPr="6FE9A9E8" w:rsidRDefault="00DE4AA4" w:rsidP="00DE4AA4">
            <w:pPr>
              <w:rPr>
                <w:rFonts w:ascii="Calibri" w:eastAsia="Calibri" w:hAnsi="Calibri" w:cs="Calibri"/>
                <w:sz w:val="16"/>
                <w:szCs w:val="16"/>
              </w:rPr>
            </w:pPr>
            <w:r>
              <w:rPr>
                <w:rFonts w:ascii="Calibri" w:eastAsia="Calibri" w:hAnsi="Calibri" w:cs="Calibri"/>
                <w:sz w:val="16"/>
                <w:szCs w:val="16"/>
              </w:rPr>
              <w:t>2000 (2017)</w:t>
            </w:r>
          </w:p>
        </w:tc>
        <w:tc>
          <w:tcPr>
            <w:tcW w:w="1261" w:type="dxa"/>
          </w:tcPr>
          <w:p w14:paraId="7EA31782" w14:textId="6EF8422C" w:rsidR="00DE4AA4" w:rsidRPr="6FE9A9E8" w:rsidRDefault="00DE4AA4" w:rsidP="00DE4AA4">
            <w:pPr>
              <w:rPr>
                <w:rFonts w:ascii="Calibri" w:eastAsia="Calibri" w:hAnsi="Calibri" w:cs="Calibri"/>
                <w:sz w:val="16"/>
                <w:szCs w:val="16"/>
              </w:rPr>
            </w:pPr>
            <w:r>
              <w:rPr>
                <w:rFonts w:ascii="Calibri" w:eastAsia="Calibri" w:hAnsi="Calibri" w:cs="Calibri"/>
                <w:sz w:val="16"/>
                <w:szCs w:val="16"/>
              </w:rPr>
              <w:t>12</w:t>
            </w:r>
          </w:p>
        </w:tc>
        <w:tc>
          <w:tcPr>
            <w:tcW w:w="1701" w:type="dxa"/>
          </w:tcPr>
          <w:p w14:paraId="67E21750" w14:textId="1A39FD59"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c>
          <w:tcPr>
            <w:tcW w:w="1843" w:type="dxa"/>
          </w:tcPr>
          <w:p w14:paraId="392BD3D3" w14:textId="496936FF" w:rsidR="00DE4AA4" w:rsidRDefault="000F4DD1" w:rsidP="00DE4AA4">
            <w:pPr>
              <w:rPr>
                <w:rFonts w:ascii="Calibri" w:eastAsia="Calibri" w:hAnsi="Calibri" w:cs="Calibri"/>
                <w:sz w:val="16"/>
                <w:szCs w:val="16"/>
              </w:rPr>
            </w:pPr>
            <w:r>
              <w:rPr>
                <w:rFonts w:ascii="Calibri" w:eastAsia="Calibri" w:hAnsi="Calibri" w:cs="Calibri"/>
                <w:sz w:val="16"/>
                <w:szCs w:val="16"/>
              </w:rPr>
              <w:t>0.004</w:t>
            </w:r>
          </w:p>
        </w:tc>
        <w:tc>
          <w:tcPr>
            <w:tcW w:w="1701" w:type="dxa"/>
          </w:tcPr>
          <w:p w14:paraId="7927F7FA" w14:textId="7B13CE31" w:rsidR="00DE4AA4" w:rsidRDefault="000F4DD1" w:rsidP="00DE4AA4">
            <w:pPr>
              <w:rPr>
                <w:rFonts w:ascii="Calibri" w:eastAsia="Calibri" w:hAnsi="Calibri" w:cs="Calibri"/>
                <w:sz w:val="16"/>
                <w:szCs w:val="16"/>
              </w:rPr>
            </w:pPr>
            <w:r>
              <w:rPr>
                <w:rFonts w:ascii="Calibri" w:eastAsia="Calibri" w:hAnsi="Calibri" w:cs="Calibri"/>
                <w:sz w:val="16"/>
                <w:szCs w:val="16"/>
              </w:rPr>
              <w:t>2016 (2016)</w:t>
            </w:r>
          </w:p>
        </w:tc>
        <w:tc>
          <w:tcPr>
            <w:tcW w:w="1748" w:type="dxa"/>
          </w:tcPr>
          <w:p w14:paraId="4B816E17" w14:textId="323FC4A3" w:rsidR="00DE4AA4" w:rsidRDefault="000F4DD1" w:rsidP="00DE4AA4">
            <w:pPr>
              <w:rPr>
                <w:rFonts w:ascii="Calibri" w:eastAsia="Calibri" w:hAnsi="Calibri" w:cs="Calibri"/>
                <w:sz w:val="16"/>
                <w:szCs w:val="16"/>
              </w:rPr>
            </w:pPr>
            <w:r>
              <w:rPr>
                <w:rFonts w:ascii="Calibri" w:eastAsia="Calibri" w:hAnsi="Calibri" w:cs="Calibri"/>
                <w:sz w:val="16"/>
                <w:szCs w:val="16"/>
              </w:rPr>
              <w:t>1</w:t>
            </w:r>
          </w:p>
        </w:tc>
      </w:tr>
      <w:tr w:rsidR="00DE4AA4" w14:paraId="0972EF55" w14:textId="520D9A02" w:rsidTr="006012CA">
        <w:trPr>
          <w:trHeight w:val="843"/>
        </w:trPr>
        <w:tc>
          <w:tcPr>
            <w:tcW w:w="1413" w:type="dxa"/>
          </w:tcPr>
          <w:p w14:paraId="61C8A8E8" w14:textId="65BD9F80"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 xml:space="preserve">International Journal </w:t>
            </w:r>
            <w:r>
              <w:rPr>
                <w:rFonts w:ascii="Calibri" w:eastAsia="Calibri" w:hAnsi="Calibri" w:cs="Calibri"/>
                <w:sz w:val="16"/>
                <w:szCs w:val="16"/>
              </w:rPr>
              <w:t>for Numerical Methods in Engineering</w:t>
            </w:r>
          </w:p>
        </w:tc>
        <w:tc>
          <w:tcPr>
            <w:tcW w:w="1086" w:type="dxa"/>
          </w:tcPr>
          <w:p w14:paraId="0E93B133" w14:textId="1A4D501C" w:rsidR="00DE4AA4" w:rsidRDefault="00DE4AA4" w:rsidP="00DE4AA4">
            <w:pPr>
              <w:spacing w:line="259" w:lineRule="auto"/>
              <w:rPr>
                <w:rFonts w:ascii="Calibri" w:eastAsia="Calibri" w:hAnsi="Calibri" w:cs="Calibri"/>
                <w:sz w:val="16"/>
                <w:szCs w:val="16"/>
              </w:rPr>
            </w:pPr>
            <w:r w:rsidRPr="6FE9A9E8">
              <w:rPr>
                <w:rFonts w:ascii="Calibri" w:eastAsia="Calibri" w:hAnsi="Calibri" w:cs="Calibri"/>
                <w:sz w:val="16"/>
                <w:szCs w:val="16"/>
              </w:rPr>
              <w:t>2</w:t>
            </w:r>
            <w:r>
              <w:rPr>
                <w:rFonts w:ascii="Calibri" w:eastAsia="Calibri" w:hAnsi="Calibri" w:cs="Calibri"/>
                <w:sz w:val="16"/>
                <w:szCs w:val="16"/>
              </w:rPr>
              <w:t>01</w:t>
            </w:r>
          </w:p>
        </w:tc>
        <w:tc>
          <w:tcPr>
            <w:tcW w:w="1134" w:type="dxa"/>
          </w:tcPr>
          <w:p w14:paraId="2AD03231" w14:textId="5891A40E"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0.02</w:t>
            </w:r>
          </w:p>
        </w:tc>
        <w:tc>
          <w:tcPr>
            <w:tcW w:w="1149" w:type="dxa"/>
          </w:tcPr>
          <w:p w14:paraId="4651981B" w14:textId="7A830C12"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 xml:space="preserve">2000 </w:t>
            </w:r>
            <w:r w:rsidRPr="6FE9A9E8">
              <w:rPr>
                <w:rFonts w:ascii="Calibri" w:eastAsia="Calibri" w:hAnsi="Calibri" w:cs="Calibri"/>
                <w:sz w:val="16"/>
                <w:szCs w:val="16"/>
              </w:rPr>
              <w:t>(2017)</w:t>
            </w:r>
          </w:p>
        </w:tc>
        <w:tc>
          <w:tcPr>
            <w:tcW w:w="1261" w:type="dxa"/>
          </w:tcPr>
          <w:p w14:paraId="1AE042F6" w14:textId="0BC86AF8" w:rsidR="00DE4AA4" w:rsidRDefault="00DE4AA4" w:rsidP="00DE4AA4">
            <w:pPr>
              <w:spacing w:line="259" w:lineRule="auto"/>
              <w:rPr>
                <w:rFonts w:ascii="Calibri" w:eastAsia="Calibri" w:hAnsi="Calibri" w:cs="Calibri"/>
                <w:sz w:val="16"/>
                <w:szCs w:val="16"/>
              </w:rPr>
            </w:pPr>
            <w:r>
              <w:rPr>
                <w:rFonts w:ascii="Calibri" w:eastAsia="Calibri" w:hAnsi="Calibri" w:cs="Calibri"/>
                <w:sz w:val="16"/>
                <w:szCs w:val="16"/>
              </w:rPr>
              <w:t>12</w:t>
            </w:r>
          </w:p>
        </w:tc>
        <w:tc>
          <w:tcPr>
            <w:tcW w:w="1701" w:type="dxa"/>
          </w:tcPr>
          <w:p w14:paraId="3ED6E1DA" w14:textId="0FC9AD72" w:rsidR="00DE4AA4" w:rsidRDefault="000F4DD1" w:rsidP="00DE4AA4">
            <w:pPr>
              <w:rPr>
                <w:rFonts w:ascii="Calibri" w:eastAsia="Calibri" w:hAnsi="Calibri" w:cs="Calibri"/>
                <w:sz w:val="16"/>
                <w:szCs w:val="16"/>
              </w:rPr>
            </w:pPr>
            <w:r>
              <w:rPr>
                <w:rFonts w:ascii="Calibri" w:eastAsia="Calibri" w:hAnsi="Calibri" w:cs="Calibri"/>
                <w:sz w:val="16"/>
                <w:szCs w:val="16"/>
              </w:rPr>
              <w:t>4</w:t>
            </w:r>
          </w:p>
        </w:tc>
        <w:tc>
          <w:tcPr>
            <w:tcW w:w="1843" w:type="dxa"/>
          </w:tcPr>
          <w:p w14:paraId="36D91466" w14:textId="133FDC40" w:rsidR="00DE4AA4" w:rsidRDefault="000F4DD1" w:rsidP="00DE4AA4">
            <w:pPr>
              <w:rPr>
                <w:rFonts w:ascii="Calibri" w:eastAsia="Calibri" w:hAnsi="Calibri" w:cs="Calibri"/>
                <w:sz w:val="16"/>
                <w:szCs w:val="16"/>
              </w:rPr>
            </w:pPr>
            <w:r>
              <w:rPr>
                <w:rFonts w:ascii="Calibri" w:eastAsia="Calibri" w:hAnsi="Calibri" w:cs="Calibri"/>
                <w:sz w:val="16"/>
                <w:szCs w:val="16"/>
              </w:rPr>
              <w:t>0.02</w:t>
            </w:r>
          </w:p>
        </w:tc>
        <w:tc>
          <w:tcPr>
            <w:tcW w:w="1701" w:type="dxa"/>
          </w:tcPr>
          <w:p w14:paraId="08031490" w14:textId="0250E56F" w:rsidR="00DE4AA4" w:rsidRDefault="000F4DD1" w:rsidP="00DE4AA4">
            <w:pPr>
              <w:rPr>
                <w:rFonts w:ascii="Calibri" w:eastAsia="Calibri" w:hAnsi="Calibri" w:cs="Calibri"/>
                <w:sz w:val="16"/>
                <w:szCs w:val="16"/>
              </w:rPr>
            </w:pPr>
            <w:r>
              <w:rPr>
                <w:rFonts w:ascii="Calibri" w:eastAsia="Calibri" w:hAnsi="Calibri" w:cs="Calibri"/>
                <w:sz w:val="16"/>
                <w:szCs w:val="16"/>
              </w:rPr>
              <w:t>2003 (2015)</w:t>
            </w:r>
          </w:p>
        </w:tc>
        <w:tc>
          <w:tcPr>
            <w:tcW w:w="1748" w:type="dxa"/>
          </w:tcPr>
          <w:p w14:paraId="6EDA21EE" w14:textId="25E0CFF2" w:rsidR="00DE4AA4" w:rsidRDefault="000F4DD1" w:rsidP="00DE4AA4">
            <w:pPr>
              <w:rPr>
                <w:rFonts w:ascii="Calibri" w:eastAsia="Calibri" w:hAnsi="Calibri" w:cs="Calibri"/>
                <w:sz w:val="16"/>
                <w:szCs w:val="16"/>
              </w:rPr>
            </w:pPr>
            <w:r>
              <w:rPr>
                <w:rFonts w:ascii="Calibri" w:eastAsia="Calibri" w:hAnsi="Calibri" w:cs="Calibri"/>
                <w:sz w:val="16"/>
                <w:szCs w:val="16"/>
              </w:rPr>
              <w:t>0.3</w:t>
            </w:r>
          </w:p>
        </w:tc>
      </w:tr>
    </w:tbl>
    <w:p w14:paraId="283CB76C" w14:textId="602FB310" w:rsidR="391CC43E" w:rsidRDefault="391CC43E" w:rsidP="5E3FBA8B"/>
    <w:p w14:paraId="7275961D" w14:textId="09816C5A" w:rsidR="00CD2B64" w:rsidRPr="00385452" w:rsidRDefault="00CD2B64" w:rsidP="00417A8B">
      <w:pPr>
        <w:pStyle w:val="Heading2"/>
      </w:pPr>
      <w:r>
        <w:t>Topic Identification</w:t>
      </w:r>
    </w:p>
    <w:p w14:paraId="475D6704" w14:textId="54874DD9" w:rsidR="4A7B7131" w:rsidRPr="00385452" w:rsidRDefault="5E3FBA8B" w:rsidP="5E3FBA8B">
      <w:pPr>
        <w:rPr>
          <w:rFonts w:ascii="Calibri" w:eastAsia="Calibri" w:hAnsi="Calibri" w:cs="Calibri"/>
        </w:rPr>
      </w:pPr>
      <w:r>
        <w:t xml:space="preserve">Topic models attempt to cluster the corpora into similar or related topics. </w:t>
      </w:r>
      <w:r w:rsidRPr="5E3FBA8B">
        <w:rPr>
          <w:rFonts w:ascii="Calibri" w:eastAsia="Calibri" w:hAnsi="Calibri" w:cs="Calibri"/>
        </w:rPr>
        <w:t xml:space="preserve">They group texts by the words occurring commonly in each text, relying on the assumption of common semantics in various fields. Topic models can be more efficient at discovering texts relevant to a field compared to an exhaustive manual search as it identifies relevant texts based on commonly occurring </w:t>
      </w:r>
      <w:proofErr w:type="gramStart"/>
      <w:r w:rsidRPr="5E3FBA8B">
        <w:rPr>
          <w:rFonts w:ascii="Calibri" w:eastAsia="Calibri" w:hAnsi="Calibri" w:cs="Calibri"/>
        </w:rPr>
        <w:t>words which</w:t>
      </w:r>
      <w:proofErr w:type="gramEnd"/>
      <w:r w:rsidRPr="5E3FBA8B">
        <w:rPr>
          <w:rFonts w:ascii="Calibri" w:eastAsia="Calibri" w:hAnsi="Calibri" w:cs="Calibri"/>
        </w:rPr>
        <w:t xml:space="preserve"> indicate a specific context or topic. For example, sensitivity in the context of sensitivity analysis </w:t>
      </w:r>
      <w:proofErr w:type="gramStart"/>
      <w:r w:rsidRPr="5E3FBA8B">
        <w:rPr>
          <w:rFonts w:ascii="Calibri" w:eastAsia="Calibri" w:hAnsi="Calibri" w:cs="Calibri"/>
        </w:rPr>
        <w:t>would be expected</w:t>
      </w:r>
      <w:proofErr w:type="gramEnd"/>
      <w:r w:rsidRPr="5E3FBA8B">
        <w:rPr>
          <w:rFonts w:ascii="Calibri" w:eastAsia="Calibri" w:hAnsi="Calibri" w:cs="Calibri"/>
        </w:rPr>
        <w:t xml:space="preserve"> to appear in texts containing words such as “analysis”</w:t>
      </w:r>
      <w:r w:rsidR="000D6300">
        <w:rPr>
          <w:rFonts w:ascii="Calibri" w:eastAsia="Calibri" w:hAnsi="Calibri" w:cs="Calibri"/>
        </w:rPr>
        <w:t>,</w:t>
      </w:r>
      <w:r w:rsidRPr="5E3FBA8B">
        <w:rPr>
          <w:rFonts w:ascii="Calibri" w:eastAsia="Calibri" w:hAnsi="Calibri" w:cs="Calibri"/>
        </w:rPr>
        <w:t xml:space="preserve"> “uncertainty”</w:t>
      </w:r>
      <w:r w:rsidR="000D6300">
        <w:rPr>
          <w:rFonts w:ascii="Calibri" w:eastAsia="Calibri" w:hAnsi="Calibri" w:cs="Calibri"/>
        </w:rPr>
        <w:t>,</w:t>
      </w:r>
      <w:r w:rsidRPr="5E3FBA8B">
        <w:rPr>
          <w:rFonts w:ascii="Calibri" w:eastAsia="Calibri" w:hAnsi="Calibri" w:cs="Calibri"/>
        </w:rPr>
        <w:t xml:space="preserve"> </w:t>
      </w:r>
      <w:r w:rsidR="000D6300">
        <w:rPr>
          <w:rFonts w:ascii="Calibri" w:eastAsia="Calibri" w:hAnsi="Calibri" w:cs="Calibri"/>
        </w:rPr>
        <w:t xml:space="preserve">and </w:t>
      </w:r>
      <w:r w:rsidRPr="5E3FBA8B">
        <w:rPr>
          <w:rFonts w:ascii="Calibri" w:eastAsia="Calibri" w:hAnsi="Calibri" w:cs="Calibri"/>
        </w:rPr>
        <w:t>“modelling”</w:t>
      </w:r>
      <w:r w:rsidR="000D6300">
        <w:rPr>
          <w:rFonts w:ascii="Calibri" w:eastAsia="Calibri" w:hAnsi="Calibri" w:cs="Calibri"/>
        </w:rPr>
        <w:t>,</w:t>
      </w:r>
      <w:r w:rsidRPr="5E3FBA8B">
        <w:rPr>
          <w:rFonts w:ascii="Calibri" w:eastAsia="Calibri" w:hAnsi="Calibri" w:cs="Calibri"/>
        </w:rPr>
        <w:t xml:space="preserve"> whereas it could also appear in relation to perceptiveness of technologies to stimulus, in which case it would appear with such words as “precision,” “technology,” “response</w:t>
      </w:r>
      <w:commentRangeStart w:id="18"/>
      <w:r w:rsidRPr="5E3FBA8B">
        <w:rPr>
          <w:rFonts w:ascii="Calibri" w:eastAsia="Calibri" w:hAnsi="Calibri" w:cs="Calibri"/>
        </w:rPr>
        <w:t>.”</w:t>
      </w:r>
      <w:commentRangeEnd w:id="18"/>
      <w:r w:rsidR="76F194CE">
        <w:rPr>
          <w:rStyle w:val="CommentReference"/>
        </w:rPr>
        <w:commentReference w:id="18"/>
      </w:r>
      <w:r w:rsidRPr="5E3FBA8B">
        <w:rPr>
          <w:rFonts w:ascii="Calibri" w:eastAsia="Calibri" w:hAnsi="Calibri" w:cs="Calibri"/>
        </w:rPr>
        <w:t xml:space="preserve"> </w:t>
      </w:r>
      <w:r w:rsidR="00246E6D">
        <w:rPr>
          <w:rFonts w:ascii="Calibri" w:eastAsia="Calibri" w:hAnsi="Calibri" w:cs="Calibri"/>
        </w:rPr>
        <w:t>Through t</w:t>
      </w:r>
      <w:r w:rsidRPr="5E3FBA8B">
        <w:rPr>
          <w:rFonts w:ascii="Calibri" w:eastAsia="Calibri" w:hAnsi="Calibri" w:cs="Calibri"/>
        </w:rPr>
        <w:t xml:space="preserve">his </w:t>
      </w:r>
      <w:proofErr w:type="gramStart"/>
      <w:r w:rsidR="00246E6D">
        <w:rPr>
          <w:rFonts w:ascii="Calibri" w:eastAsia="Calibri" w:hAnsi="Calibri" w:cs="Calibri"/>
        </w:rPr>
        <w:t>approach</w:t>
      </w:r>
      <w:proofErr w:type="gramEnd"/>
      <w:r w:rsidR="00246E6D">
        <w:rPr>
          <w:rFonts w:ascii="Calibri" w:eastAsia="Calibri" w:hAnsi="Calibri" w:cs="Calibri"/>
        </w:rPr>
        <w:t xml:space="preserve"> </w:t>
      </w:r>
      <w:r w:rsidRPr="5E3FBA8B">
        <w:rPr>
          <w:rFonts w:ascii="Calibri" w:eastAsia="Calibri" w:hAnsi="Calibri" w:cs="Calibri"/>
        </w:rPr>
        <w:t xml:space="preserve">a semi-supervised search </w:t>
      </w:r>
      <w:r w:rsidR="00246E6D">
        <w:rPr>
          <w:rFonts w:ascii="Calibri" w:eastAsia="Calibri" w:hAnsi="Calibri" w:cs="Calibri"/>
        </w:rPr>
        <w:t xml:space="preserve">can </w:t>
      </w:r>
      <w:r w:rsidRPr="5E3FBA8B">
        <w:rPr>
          <w:rFonts w:ascii="Calibri" w:eastAsia="Calibri" w:hAnsi="Calibri" w:cs="Calibri"/>
        </w:rPr>
        <w:t xml:space="preserve">be conducted wherein the topic model is applied, irrelevant topics filtered, and the process repeated until only </w:t>
      </w:r>
      <w:r w:rsidR="00CB2065">
        <w:rPr>
          <w:rFonts w:ascii="Calibri" w:eastAsia="Calibri" w:hAnsi="Calibri" w:cs="Calibri"/>
        </w:rPr>
        <w:t xml:space="preserve">the relevant </w:t>
      </w:r>
      <w:r w:rsidRPr="5E3FBA8B">
        <w:rPr>
          <w:rFonts w:ascii="Calibri" w:eastAsia="Calibri" w:hAnsi="Calibri" w:cs="Calibri"/>
        </w:rPr>
        <w:t xml:space="preserve">texts </w:t>
      </w:r>
      <w:r w:rsidR="00CB2065">
        <w:rPr>
          <w:rFonts w:ascii="Calibri" w:eastAsia="Calibri" w:hAnsi="Calibri" w:cs="Calibri"/>
        </w:rPr>
        <w:t>are left</w:t>
      </w:r>
      <w:r w:rsidRPr="5E3FBA8B">
        <w:rPr>
          <w:rFonts w:ascii="Calibri" w:eastAsia="Calibri" w:hAnsi="Calibri" w:cs="Calibri"/>
        </w:rPr>
        <w:t>.</w:t>
      </w:r>
    </w:p>
    <w:p w14:paraId="5956D4BF" w14:textId="73009769" w:rsidR="412275B7" w:rsidRPr="00385452" w:rsidRDefault="412275B7" w:rsidP="412275B7">
      <w:commentRangeStart w:id="19"/>
      <w:r w:rsidRPr="00385452">
        <w:rPr>
          <w:rFonts w:ascii="Calibri" w:eastAsia="Calibri" w:hAnsi="Calibri" w:cs="Calibri"/>
        </w:rPr>
        <w:t xml:space="preserve">Topic </w:t>
      </w:r>
      <w:commentRangeEnd w:id="19"/>
      <w:r w:rsidRPr="00385452">
        <w:rPr>
          <w:rStyle w:val="CommentReference"/>
        </w:rPr>
        <w:commentReference w:id="19"/>
      </w:r>
      <w:r w:rsidR="007F7E35">
        <w:rPr>
          <w:rFonts w:ascii="Calibri" w:eastAsia="Calibri" w:hAnsi="Calibri" w:cs="Calibri"/>
        </w:rPr>
        <w:t>mode</w:t>
      </w:r>
      <w:r w:rsidRPr="00385452">
        <w:rPr>
          <w:rFonts w:ascii="Calibri" w:eastAsia="Calibri" w:hAnsi="Calibri" w:cs="Calibri"/>
        </w:rPr>
        <w:t xml:space="preserve">ling can be of great benefit to scientific literature reviews.  </w:t>
      </w:r>
      <w:r w:rsidR="00114577" w:rsidRPr="00385452">
        <w:fldChar w:fldCharType="begin"/>
      </w:r>
      <w:r w:rsidR="00497B06" w:rsidRPr="00385452">
        <w:rPr>
          <w:rFonts w:ascii="Calibri" w:eastAsia="Calibri" w:hAnsi="Calibri" w:cs="Calibri"/>
        </w:rPr>
        <w:instrText xml:space="preserve"> ADDIN ZOTERO_ITEM CSL_CITATION {"citationID":"Hm1iaiE6","properties":{"formattedCitation":"(Achakulvisut et al., 2016)","plainCitation":"(Achakulvisut et al., 2016)","noteIndex":0},"citationItems":[{"id":61,"uris":["http://zotero.org/groups/2263312/items/CUYZ4APE"],"uri":["http://zotero.org/groups/2263312/items/CUYZ4APE"],"itemData":{"id":61,"type":"article-journal","title":"Science Concierge: A Fast Content-Based Recommendation System for Scientific Publications","container-title":"PLOS ONE","page":"e0158423","volume":"11","issue":"7","source":"PLoS Journals","abstract":"Finding relevant publications is important for scientists who have to cope with exponentially increasing numbers of scholarly material. Algorithms can help with this task as they help for music, movie, and product recommendations. However, we know little about the performance of these algorithms with scholarly material. Here, we develop an algorithm, and an accompanying Python library, that implements a recommendation system based on the content of articles. Design principles are to adapt to new content, provide near-real time suggestions, and be open source. We tested the library on 15K posters from the Society of Neuroscience Conference 2015. Human curated topics are used to cross validate parameters in the algorithm and produce a similarity metric that maximally correlates with human judgments. We show that our algorithm significantly outperformed suggestions based on keywords. The work presented here promises to make the exploration of scholarly material faster and more accurate.","DOI":"10.1371/journal.pone.0158423","ISSN":"1932-6203","shortTitle":"Science Concierge","journalAbbreviation":"PLOS ONE","language":"en","author":[{"family":"Achakulvisut","given":"Titipat"},{"family":"Acuna","given":"Daniel E."},{"family":"Ruangrong","given":"Tulakan"},{"family":"Kording","given":"Konrad"}],"issued":{"date-parts":[["2016",6,7]]}}}],"schema":"https://github.com/citation-style-language/schema/raw/master/csl-citation.json"} </w:instrText>
      </w:r>
      <w:r w:rsidR="00114577" w:rsidRPr="00385452">
        <w:rPr>
          <w:rFonts w:ascii="Calibri" w:eastAsia="Calibri" w:hAnsi="Calibri" w:cs="Calibri"/>
        </w:rPr>
        <w:fldChar w:fldCharType="separate"/>
      </w:r>
      <w:r w:rsidR="00497B06" w:rsidRPr="00385452">
        <w:rPr>
          <w:rFonts w:ascii="Calibri" w:hAnsi="Calibri" w:cs="Calibri"/>
        </w:rPr>
        <w:t>(Achakulvisut et al., 2016)</w:t>
      </w:r>
      <w:r w:rsidR="00114577" w:rsidRPr="00385452">
        <w:fldChar w:fldCharType="end"/>
      </w:r>
      <w:r w:rsidR="00497B06" w:rsidRPr="00385452">
        <w:rPr>
          <w:rFonts w:ascii="Calibri" w:eastAsia="Calibri" w:hAnsi="Calibri" w:cs="Calibri"/>
        </w:rPr>
        <w:t xml:space="preserve"> </w:t>
      </w:r>
      <w:r w:rsidRPr="00385452">
        <w:rPr>
          <w:rFonts w:ascii="Calibri" w:eastAsia="Calibri" w:hAnsi="Calibri" w:cs="Calibri"/>
        </w:rPr>
        <w:t xml:space="preserve">outline the shortcomings of a standard keyword search for scientific literature: </w:t>
      </w:r>
      <w:r w:rsidR="005A0F65">
        <w:rPr>
          <w:rFonts w:ascii="Calibri" w:eastAsia="Calibri" w:hAnsi="Calibri" w:cs="Calibri"/>
        </w:rPr>
        <w:t>including a likelihood of bias, scientific specialization</w:t>
      </w:r>
      <w:r w:rsidRPr="00385452">
        <w:rPr>
          <w:rFonts w:ascii="Calibri" w:eastAsia="Calibri" w:hAnsi="Calibri" w:cs="Calibri"/>
        </w:rPr>
        <w:t xml:space="preserve">, and the </w:t>
      </w:r>
      <w:r w:rsidR="007F7E35">
        <w:rPr>
          <w:rFonts w:ascii="Calibri" w:eastAsia="Calibri" w:hAnsi="Calibri" w:cs="Calibri"/>
        </w:rPr>
        <w:t xml:space="preserve">rapid emergence of new fields. </w:t>
      </w:r>
      <w:r w:rsidRPr="00385452">
        <w:rPr>
          <w:rFonts w:ascii="Calibri" w:eastAsia="Calibri" w:hAnsi="Calibri" w:cs="Calibri"/>
        </w:rPr>
        <w:t xml:space="preserve">It is becoming increasingly difficult for </w:t>
      </w:r>
      <w:r w:rsidRPr="00385452">
        <w:rPr>
          <w:rFonts w:ascii="Calibri" w:eastAsia="Calibri" w:hAnsi="Calibri" w:cs="Calibri"/>
        </w:rPr>
        <w:lastRenderedPageBreak/>
        <w:t>researchers to communicate and apply the available knowledge, given the sheer volume of papers and corresponding hours needed for manual so</w:t>
      </w:r>
      <w:r w:rsidR="00497B06" w:rsidRPr="00385452">
        <w:rPr>
          <w:rFonts w:ascii="Calibri" w:eastAsia="Calibri" w:hAnsi="Calibri" w:cs="Calibri"/>
        </w:rPr>
        <w:t xml:space="preserve">rting </w:t>
      </w:r>
      <w:r w:rsidR="00497B06" w:rsidRPr="00385452">
        <w:fldChar w:fldCharType="begin"/>
      </w:r>
      <w:r w:rsidR="00497B06" w:rsidRPr="00385452">
        <w:rPr>
          <w:rFonts w:ascii="Calibri" w:eastAsia="Calibri" w:hAnsi="Calibri" w:cs="Calibri"/>
        </w:rPr>
        <w:instrText xml:space="preserve"> ADDIN ZOTERO_ITEM CSL_CITATION {"citationID":"kAaYmMOc","properties":{"formattedCitation":"(Westgate et al., 2018)","plainCitation":"(Westgate et al., 2018)","noteIndex":0},"citationItems":[{"id":74,"uris":["http://zotero.org/groups/2263312/items/DRMEBPVW"],"uri":["http://zotero.org/groups/2263312/items/DRMEBPVW"],"itemData":{"id":74,"type":"article-journal","title":"Software support for environmental evidence synthesis","container-title":"Nature Ecology &amp; Evolution","volume":"in press","author":[{"family":"Westgate","given":"M.J."},{"family":"Haddaway","given":"N.R."},{"family":"Cheng","given":"S.H."},{"family":"McIntosh","given":"E.J."},{"family":"Marshall","given":"C."},{"family":"Lindenmayer","given":"D.B."}],"issued":{"date-parts":[["2018"]]}}}],"schema":"https://github.com/citation-style-language/schema/raw/master/csl-citation.json"} </w:instrText>
      </w:r>
      <w:r w:rsidR="00497B06" w:rsidRPr="00385452">
        <w:rPr>
          <w:rFonts w:ascii="Calibri" w:eastAsia="Calibri" w:hAnsi="Calibri" w:cs="Calibri"/>
        </w:rPr>
        <w:fldChar w:fldCharType="separate"/>
      </w:r>
      <w:r w:rsidR="00497B06" w:rsidRPr="00385452">
        <w:rPr>
          <w:rFonts w:ascii="Calibri" w:hAnsi="Calibri" w:cs="Calibri"/>
        </w:rPr>
        <w:t>(Westgate et al., 2018)</w:t>
      </w:r>
      <w:r w:rsidR="00497B06" w:rsidRPr="00385452">
        <w:fldChar w:fldCharType="end"/>
      </w:r>
      <w:r w:rsidRPr="00385452">
        <w:rPr>
          <w:rFonts w:ascii="Calibri" w:eastAsia="Calibri" w:hAnsi="Calibri" w:cs="Calibri"/>
        </w:rPr>
        <w:t>.  Topic modelling, in taking advantage of machine learning, can greatly reduce the required hours for a thorough, less-biased, and more systematic review of a subject area.  A key advantage, for example, is that it can analyze the data stored in abstracts, a richer source of information than keywords.</w:t>
      </w:r>
    </w:p>
    <w:p w14:paraId="42D9DBD2" w14:textId="77777777" w:rsidR="0014170F" w:rsidRDefault="00D1141E" w:rsidP="7B6C1025">
      <w:pPr>
        <w:rPr>
          <w:rFonts w:ascii="Calibri" w:eastAsia="Calibri" w:hAnsi="Calibri" w:cs="Calibri"/>
        </w:rPr>
      </w:pPr>
      <w:r>
        <w:t xml:space="preserve">In this </w:t>
      </w:r>
      <w:proofErr w:type="gramStart"/>
      <w:r>
        <w:t>study</w:t>
      </w:r>
      <w:proofErr w:type="gramEnd"/>
      <w:r w:rsidR="00BE2E73">
        <w:t xml:space="preserve"> Non-negative Matrix Factorization (NMF) was applied to model the topics within the corpora. NMF </w:t>
      </w:r>
      <w:r w:rsidR="4350AFBA" w:rsidRPr="00385452">
        <w:t xml:space="preserve">is a linear-algebraic </w:t>
      </w:r>
      <w:proofErr w:type="gramStart"/>
      <w:r w:rsidR="4350AFBA" w:rsidRPr="00385452">
        <w:t>algorithm which</w:t>
      </w:r>
      <w:proofErr w:type="gramEnd"/>
      <w:r w:rsidR="4350AFBA" w:rsidRPr="00385452">
        <w:t xml:space="preserve"> </w:t>
      </w:r>
      <w:r w:rsidR="4350AFBA" w:rsidRPr="00385452">
        <w:rPr>
          <w:rFonts w:ascii="Calibri" w:eastAsia="Calibri" w:hAnsi="Calibri" w:cs="Calibri"/>
        </w:rPr>
        <w:t>requires</w:t>
      </w:r>
      <w:r w:rsidR="0015754E">
        <w:rPr>
          <w:rFonts w:ascii="Calibri" w:eastAsia="Calibri" w:hAnsi="Calibri" w:cs="Calibri"/>
        </w:rPr>
        <w:t xml:space="preserve"> the number of topics to be pre-specified by the modeler</w:t>
      </w:r>
      <w:r w:rsidR="009251B1">
        <w:rPr>
          <w:rFonts w:ascii="Calibri" w:eastAsia="Calibri" w:hAnsi="Calibri" w:cs="Calibri"/>
        </w:rPr>
        <w:t xml:space="preserve">. A publication </w:t>
      </w:r>
      <w:proofErr w:type="gramStart"/>
      <w:r w:rsidR="009251B1">
        <w:rPr>
          <w:rFonts w:ascii="Calibri" w:eastAsia="Calibri" w:hAnsi="Calibri" w:cs="Calibri"/>
        </w:rPr>
        <w:t>may be assigned</w:t>
      </w:r>
      <w:proofErr w:type="gramEnd"/>
      <w:r w:rsidR="009251B1">
        <w:rPr>
          <w:rFonts w:ascii="Calibri" w:eastAsia="Calibri" w:hAnsi="Calibri" w:cs="Calibri"/>
        </w:rPr>
        <w:t xml:space="preserve"> to one or more topics with the NMF approach.</w:t>
      </w:r>
      <w:r w:rsidR="00FD28BB">
        <w:rPr>
          <w:rFonts w:ascii="Calibri" w:eastAsia="Calibri" w:hAnsi="Calibri" w:cs="Calibri"/>
        </w:rPr>
        <w:t xml:space="preserve"> The NMF model requires a document-term matrix, also referred to as a bag-of-words matrix, in which each row </w:t>
      </w:r>
      <w:r w:rsidR="00E37566">
        <w:rPr>
          <w:rFonts w:ascii="Calibri" w:eastAsia="Calibri" w:hAnsi="Calibri" w:cs="Calibri"/>
        </w:rPr>
        <w:t xml:space="preserve">represents a document, </w:t>
      </w:r>
      <w:r w:rsidR="00FD28BB">
        <w:rPr>
          <w:rFonts w:ascii="Calibri" w:eastAsia="Calibri" w:hAnsi="Calibri" w:cs="Calibri"/>
        </w:rPr>
        <w:t xml:space="preserve">and </w:t>
      </w:r>
      <w:r w:rsidR="00E37566">
        <w:rPr>
          <w:rFonts w:ascii="Calibri" w:eastAsia="Calibri" w:hAnsi="Calibri" w:cs="Calibri"/>
        </w:rPr>
        <w:t xml:space="preserve">each </w:t>
      </w:r>
      <w:r w:rsidR="00FD28BB">
        <w:rPr>
          <w:rFonts w:ascii="Calibri" w:eastAsia="Calibri" w:hAnsi="Calibri" w:cs="Calibri"/>
        </w:rPr>
        <w:t xml:space="preserve">column vector represents a </w:t>
      </w:r>
      <w:r w:rsidR="00E37566">
        <w:rPr>
          <w:rFonts w:ascii="Calibri" w:eastAsia="Calibri" w:hAnsi="Calibri" w:cs="Calibri"/>
        </w:rPr>
        <w:t>considered word token.</w:t>
      </w:r>
      <w:r w:rsidR="0014170F">
        <w:rPr>
          <w:rFonts w:ascii="Calibri" w:eastAsia="Calibri" w:hAnsi="Calibri" w:cs="Calibri"/>
        </w:rPr>
        <w:t xml:space="preserve"> </w:t>
      </w:r>
      <w:r w:rsidR="0014170F" w:rsidRPr="00385452">
        <w:rPr>
          <w:rFonts w:ascii="Calibri" w:eastAsia="Calibri" w:hAnsi="Calibri" w:cs="Calibri"/>
        </w:rPr>
        <w:t>A complete explanation of the NMF approach is not in the scope of this paper, however further information can be fou</w:t>
      </w:r>
      <w:r w:rsidR="0014170F">
        <w:rPr>
          <w:rFonts w:ascii="Calibri" w:eastAsia="Calibri" w:hAnsi="Calibri" w:cs="Calibri"/>
        </w:rPr>
        <w:t xml:space="preserve">nd in the following </w:t>
      </w:r>
      <w:commentRangeStart w:id="20"/>
      <w:r w:rsidR="0014170F">
        <w:rPr>
          <w:rFonts w:ascii="Calibri" w:eastAsia="Calibri" w:hAnsi="Calibri" w:cs="Calibri"/>
        </w:rPr>
        <w:t xml:space="preserve">references </w:t>
      </w:r>
      <w:commentRangeEnd w:id="20"/>
      <w:r w:rsidR="0014170F">
        <w:rPr>
          <w:rStyle w:val="CommentReference"/>
        </w:rPr>
        <w:commentReference w:id="20"/>
      </w:r>
      <w:r w:rsidR="0014170F" w:rsidRPr="76F194CE">
        <w:fldChar w:fldCharType="begin"/>
      </w:r>
      <w:r w:rsidR="0014170F">
        <w:rPr>
          <w:rFonts w:ascii="Calibri" w:eastAsia="Calibri" w:hAnsi="Calibri" w:cs="Calibri"/>
        </w:rPr>
        <w:instrText xml:space="preserve"> ADDIN ZOTERO_ITEM CSL_CITATION {"citationID":"9CuStkY6","properties":{"formattedCitation":"(Arora et al., 2012)","plainCitation":"(Arora et al., 2012)","noteIndex":0},"citationItems":[{"id":78,"uris":["http://zotero.org/groups/2263312/items/C7E3Z62W"],"uri":["http://zotero.org/groups/2263312/items/C7E3Z62W"],"itemData":{"id":78,"type":"article-journal","title":"Learning Topic Models - Going beyond SVD","source":"arxiv.org","abstract":"Topic Modeling is an approach used for automatic comprehension and\nclassification of data in a variety of settings, and perhaps the canonical\napplication is in uncovering thematic structure in a corpus of documents. A\nnumber of foundational works both in machine learning and in theory have\nsuggested a probabilistic model for documents, whereby documents arise as a\nconvex combination of (i.e. distribution on) a small number of topic vectors,\neach topic vector being a distribution on words (i.e. a vector of\nword-frequencies). Similar models have since been used in a variety of\napplication areas; the Latent Dirichlet Allocation or LDA model of Blei et al.\nis especially popular.\n  Theoretical studies of topic modeling focus on learning the model's\nparameters assuming the data is actually generated from it. Existing approaches\nfor the most part rely on Singular Value Decomposition(SVD), and consequently\nhave one of two limitations: these works need to either assume that each\ndocument contains only one topic, or else can only recover the span of the\ntopic vectors instead of the topic vectors themselves.\n  This paper formally justifies Nonnegative Matrix Factorization(NMF) as a main\ntool in this context, which is an analog of SVD where all vectors are\nnonnegative. Using this tool we give the first polynomial-time algorithm for\nlearning topic models without the above two limitations. The algorithm uses a\nfairly mild assumption about the underlying topic matrix called separability,\nwhich is usually found to hold in real-life data. A compelling feature of our\nalgorithm is that it generalizes to models that incorporate topic-topic\ncorrelations, such as the Correlated Topic Model and the Pachinko Allocation\nModel.\n  We hope that this paper will motivate further theoretical results that use\nNMF as a replacement for SVD - just as NMF has come to replace SVD in many\napplications.","URL":"https://arxiv.org/abs/1204.1956v2","language":"en","author":[{"family":"Arora","given":"Sanjeev"},{"family":"Ge","given":"Rong"},{"family":"Moitra","given":"Ankur"}],"issued":{"date-parts":[["2012",4,9]]},"accessed":{"date-parts":[["2019",1,15]]}}}],"schema":"https://github.com/citation-style-language/schema/raw/master/csl-citation.json"} </w:instrText>
      </w:r>
      <w:r w:rsidR="0014170F" w:rsidRPr="76F194CE">
        <w:rPr>
          <w:rFonts w:ascii="Calibri" w:eastAsia="Calibri" w:hAnsi="Calibri" w:cs="Calibri"/>
        </w:rPr>
        <w:fldChar w:fldCharType="separate"/>
      </w:r>
      <w:r w:rsidR="0014170F" w:rsidRPr="00BE2E73">
        <w:rPr>
          <w:rFonts w:ascii="Calibri" w:hAnsi="Calibri" w:cs="Calibri"/>
        </w:rPr>
        <w:t>(Arora et al., 2012)</w:t>
      </w:r>
      <w:r w:rsidR="0014170F" w:rsidRPr="76F194CE">
        <w:fldChar w:fldCharType="end"/>
      </w:r>
      <w:r w:rsidR="0014170F" w:rsidRPr="00385452">
        <w:rPr>
          <w:rFonts w:ascii="Calibri" w:eastAsia="Calibri" w:hAnsi="Calibri" w:cs="Calibri"/>
        </w:rPr>
        <w:t>.</w:t>
      </w:r>
    </w:p>
    <w:p w14:paraId="3633A672" w14:textId="4A7F4A5E" w:rsidR="00552175" w:rsidRDefault="00E67CF3" w:rsidP="00552175">
      <w:pPr>
        <w:rPr>
          <w:rFonts w:ascii="Calibri" w:eastAsia="Calibri" w:hAnsi="Calibri" w:cs="Calibri"/>
        </w:rPr>
      </w:pPr>
      <w:r w:rsidRPr="00385452">
        <w:rPr>
          <w:rFonts w:ascii="Calibri" w:eastAsia="Calibri" w:hAnsi="Calibri" w:cs="Calibri"/>
        </w:rPr>
        <w:t xml:space="preserve">For our </w:t>
      </w:r>
      <w:proofErr w:type="gramStart"/>
      <w:r w:rsidRPr="00385452">
        <w:rPr>
          <w:rFonts w:ascii="Calibri" w:eastAsia="Calibri" w:hAnsi="Calibri" w:cs="Calibri"/>
        </w:rPr>
        <w:t>purposes</w:t>
      </w:r>
      <w:proofErr w:type="gramEnd"/>
      <w:r w:rsidRPr="00385452">
        <w:rPr>
          <w:rFonts w:ascii="Calibri" w:eastAsia="Calibri" w:hAnsi="Calibri" w:cs="Calibri"/>
        </w:rPr>
        <w:t xml:space="preserve"> the </w:t>
      </w:r>
      <w:r w:rsidR="00E37566">
        <w:rPr>
          <w:rFonts w:ascii="Calibri" w:eastAsia="Calibri" w:hAnsi="Calibri" w:cs="Calibri"/>
        </w:rPr>
        <w:t>word tokens</w:t>
      </w:r>
      <w:r w:rsidRPr="00385452">
        <w:rPr>
          <w:rFonts w:ascii="Calibri" w:eastAsia="Calibri" w:hAnsi="Calibri" w:cs="Calibri"/>
        </w:rPr>
        <w:t xml:space="preserve"> consisted of the </w:t>
      </w:r>
      <w:r>
        <w:rPr>
          <w:rFonts w:ascii="Calibri" w:eastAsia="Calibri" w:hAnsi="Calibri" w:cs="Calibri"/>
        </w:rPr>
        <w:t>text</w:t>
      </w:r>
      <w:r w:rsidRPr="00385452">
        <w:rPr>
          <w:rFonts w:ascii="Calibri" w:eastAsia="Calibri" w:hAnsi="Calibri" w:cs="Calibri"/>
        </w:rPr>
        <w:t xml:space="preserve"> found in the title, abstract, and keywords</w:t>
      </w:r>
      <w:r w:rsidR="00552175">
        <w:rPr>
          <w:rFonts w:ascii="Calibri" w:eastAsia="Calibri" w:hAnsi="Calibri" w:cs="Calibri"/>
        </w:rPr>
        <w:t xml:space="preserve">. Term Frequency-Inverse Document Frequency ranking (TF-IDF) </w:t>
      </w:r>
      <w:proofErr w:type="gramStart"/>
      <w:r w:rsidR="00552175">
        <w:rPr>
          <w:rFonts w:ascii="Calibri" w:eastAsia="Calibri" w:hAnsi="Calibri" w:cs="Calibri"/>
        </w:rPr>
        <w:t>was used</w:t>
      </w:r>
      <w:proofErr w:type="gramEnd"/>
      <w:r w:rsidR="00552175">
        <w:rPr>
          <w:rFonts w:ascii="Calibri" w:eastAsia="Calibri" w:hAnsi="Calibri" w:cs="Calibri"/>
        </w:rPr>
        <w:t xml:space="preserve"> to select 1000</w:t>
      </w:r>
      <w:r w:rsidR="0014170F">
        <w:rPr>
          <w:rFonts w:ascii="Calibri" w:eastAsia="Calibri" w:hAnsi="Calibri" w:cs="Calibri"/>
        </w:rPr>
        <w:t xml:space="preserve"> tokens from these texts. A high TF-IDF score indicates that the word has a high frequency within specific document(s), but a low number of occurrences within the entire corpora. Weighting the score in such a manner has the effect of filtering out commonly used </w:t>
      </w:r>
      <w:proofErr w:type="gramStart"/>
      <w:r w:rsidR="0014170F">
        <w:rPr>
          <w:rFonts w:ascii="Calibri" w:eastAsia="Calibri" w:hAnsi="Calibri" w:cs="Calibri"/>
        </w:rPr>
        <w:t>tokens which</w:t>
      </w:r>
      <w:proofErr w:type="gramEnd"/>
      <w:r w:rsidR="0014170F">
        <w:rPr>
          <w:rFonts w:ascii="Calibri" w:eastAsia="Calibri" w:hAnsi="Calibri" w:cs="Calibri"/>
        </w:rPr>
        <w:t xml:space="preserve"> may not have high semantic importance (such as “the”, “and”, </w:t>
      </w:r>
      <w:proofErr w:type="spellStart"/>
      <w:r w:rsidR="0014170F">
        <w:rPr>
          <w:rFonts w:ascii="Calibri" w:eastAsia="Calibri" w:hAnsi="Calibri" w:cs="Calibri"/>
        </w:rPr>
        <w:t>etc</w:t>
      </w:r>
      <w:proofErr w:type="spellEnd"/>
      <w:r w:rsidR="0014170F">
        <w:rPr>
          <w:rFonts w:ascii="Calibri" w:eastAsia="Calibri" w:hAnsi="Calibri" w:cs="Calibri"/>
        </w:rPr>
        <w:t xml:space="preserve">). TF-IDF is a common ranking method used in text mining </w:t>
      </w:r>
      <w:r w:rsidR="009B38FF">
        <w:rPr>
          <w:rFonts w:ascii="Calibri" w:eastAsia="Calibri" w:hAnsi="Calibri" w:cs="Calibri"/>
        </w:rPr>
        <w:fldChar w:fldCharType="begin"/>
      </w:r>
      <w:r w:rsidR="009B38FF">
        <w:rPr>
          <w:rFonts w:ascii="Calibri" w:eastAsia="Calibri" w:hAnsi="Calibri" w:cs="Calibri"/>
        </w:rPr>
        <w:instrText xml:space="preserve"> ADDIN ZOTERO_ITEM CSL_CITATION {"citationID":"SxhO2oCV","properties":{"formattedCitation":"(Beel et al., 2016)","plainCitation":"(Beel et al., 2016)","noteIndex":0},"citationItems":[{"id":99,"uris":["http://zotero.org/groups/2263312/items/HMQI6HPR"],"uri":["http://zotero.org/groups/2263312/items/HMQI6HPR"],"itemData":{"id":99,"type":"article-journal","title":"Research-paper recommender systems: a literature survey","container-title":"International Journal on Digital Librairies","page":"305-338","volume":"17","issue":"4","abstract":"In the last 16 years, more than 200 research articles were published about research-paper recommender systems. We reviewed these articles and present some descriptive statistics in this paper, as well as a discussion about the major advancements and shortcomings and an overview of the most common recommendation concepts and approaches. We found that more than half of the recommendation approaches applied content-based filtering (55 %). Collaborative filtering was applied by only 18 % of the reviewed approaches, and graph-based recommendations by 16 %. Other recommendation concepts included stereotyping, item-centric recommendations, and hybrid recommendations. The content-based filtering approaches mainly utilized papers that the users had authored, tagged, browsed, or downloaded. TF-IDF was the most frequently applied weighting scheme. In addition to simple terms, n-grams, topics, and citations were utilized to model users’ information needs. Our review revealed some shortcomings of the current research. First, it remains unclear which recommendation concepts and approaches are the most promising. For instance, researchers reported different results on the performance of content-based and collaborative filtering. Sometimes content-based filtering performed better than collaborative filtering and sometimes it performed worse. We identified three potential reasons for the ambiguity of the results. (A) Several evaluations had limitations. They were based on strongly pruned datasets, few participants in user studies, or did not use appropriate baselines. (B) Some authors provided little information about their algorithms, which makes it difficult to re-implement the approaches. Consequently, researchers use different implementations of the same recommendations approaches, which might lead to variations in the results. (C) We speculated that minor variations in datasets, algorithms, or user populations inevitably lead to strong variations in the performance of the approaches. Hence, finding the most promising approaches is a challenge. As a second limitation, we noted that many authors neglected to take into account factors other than accuracy, for example overall user satisfaction. In addition, most approaches (81 %) neglected the user-modeling process and did not infer information automatically but let users provide keywords, text snippets, or a single paper as input. Information on runtime was provided for 10 % of the approaches. Finally, few research papers had an impact on research-paper recommender systems in practice. We also identified a lack of authority and long-term research interest in the field: 73 % of the authors published no more than one paper on research-paper recommender systems, and there was little cooperation among different co-author groups. We concluded that several actions could improve the research landscape: developing a common evaluation framework, agreement on the information to include in research papers, a stronger focus on non-accuracy aspects and user modeling, a platform for researchers to exchange information, and an open-source framework that bundles the available recommendation approaches.","DOI":"10.1007/s00799-015-0156-0","author":[{"family":"Beel","given":"Joeran"},{"family":"Gipp","given":"Bela"},{"family":"Langer","given":"Stefan"},{"family":"Breitinger","given":"Corinna"}],"issued":{"date-parts":[["2016",11]]}}}],"schema":"https://github.com/citation-style-language/schema/raw/master/csl-citation.json"} </w:instrText>
      </w:r>
      <w:r w:rsidR="009B38FF">
        <w:rPr>
          <w:rFonts w:ascii="Calibri" w:eastAsia="Calibri" w:hAnsi="Calibri" w:cs="Calibri"/>
        </w:rPr>
        <w:fldChar w:fldCharType="separate"/>
      </w:r>
      <w:r w:rsidR="009B38FF" w:rsidRPr="009B38FF">
        <w:rPr>
          <w:rFonts w:ascii="Calibri" w:hAnsi="Calibri" w:cs="Calibri"/>
        </w:rPr>
        <w:t>(Beel et al., 2016)</w:t>
      </w:r>
      <w:r w:rsidR="009B38FF">
        <w:rPr>
          <w:rFonts w:ascii="Calibri" w:eastAsia="Calibri" w:hAnsi="Calibri" w:cs="Calibri"/>
        </w:rPr>
        <w:fldChar w:fldCharType="end"/>
      </w:r>
      <w:r w:rsidR="009B38FF">
        <w:rPr>
          <w:rFonts w:ascii="Calibri" w:eastAsia="Calibri" w:hAnsi="Calibri" w:cs="Calibri"/>
        </w:rPr>
        <w:t>.</w:t>
      </w:r>
    </w:p>
    <w:p w14:paraId="7E896F33" w14:textId="6717FF84" w:rsidR="0067758F" w:rsidRDefault="00D1141E" w:rsidP="00D1141E">
      <w:r>
        <w:rPr>
          <w:rFonts w:ascii="Calibri" w:eastAsia="Calibri" w:hAnsi="Calibri" w:cs="Calibri"/>
        </w:rPr>
        <w:t xml:space="preserve">Topic modeling and bibliometric analysis have been applied before to reduce the time and difficulties encountered when conducting systematic reviews </w:t>
      </w:r>
      <w:r w:rsidRPr="00385452">
        <w:fldChar w:fldCharType="begin"/>
      </w:r>
      <w:r w:rsidR="00E67793">
        <w:instrText xml:space="preserve"> ADDIN ZOTERO_ITEM CSL_CITATION {"citationID":"UVjIBmjS","properties":{"formattedCitation":"(Westgate and Lindenmayer, 2017)","plainCitation":"(Westgate and Lindenmayer, 2017)","noteIndex":0},"citationItems":[{"id":63,"uris":["http://zotero.org/groups/2263312/items/DD6F9F4M"],"uri":["http://zotero.org/groups/2263312/items/DD6F9F4M"],"itemData":{"id":63,"type":"article-journal","title":"The difficulties of systematic reviews","container-title":"Conservation Biology","page":"1002-1007","volume":"31","issue":"5","source":"Wiley Online Library","abstract":"The need for robust evidence to support conservation actions has driven the adoption of systematic approaches to research synthesis in ecology. However, applying systematic review to complex or open questions remains challenging, and this task is becoming more difficult as the quantity of scientific literature increases. We drew on the science of linguistics for guidance as to why the process of identifying and sorting information during systematic review remains so labor intensive, and to provide potential solutions. Several linguistic properties of peer-reviewed corpora—including nonrandom selection of review topics, small-world properties of semantic networks, and spatiotemporal variation in word meaning—greatly increase the effort needed to complete the systematic review process. Conversely, the resolution of these semantic complexities is a common motivation for narrative reviews, but this process is rarely enacted with the rigor applied during linguistic analysis. Therefore, linguistics provides a unifying framework for understanding some key challenges of systematic review and highlights 2 useful directions for future research. First, in cases where semantic complexity generates barriers to synthesis, ecologists should consider drawing on existing methods—such as natural language processing or the construction of research thesauri and ontologies—that provide tools for mapping and resolving that complexity. These tools could help individual researchers classify research material in a more robust manner and provide valuable guidance for future researchers on that topic. Second, a linguistic perspective highlights that scientific writing is a rich resource worthy of detailed study, an observation that can sometimes be lost during the search for data during systematic review or meta-analysis. For example, mapping semantic networks can reveal redundancy and complementarity among scientific concepts, leading to new insights and research questions. Consequently, wider adoption of linguistic approaches may facilitate improved rigor and richness in research synthesis.","DOI":"10.1111/cobi.12890","ISSN":"1523-1739","language":"es","author":[{"family":"Westgate","given":"Martin J."},{"family":"Lindenmayer","given":"David B."}],"issued":{"date-parts":[["2017"]]}}}],"schema":"https://github.com/citation-style-language/schema/raw/master/csl-citation.json"} </w:instrText>
      </w:r>
      <w:r w:rsidRPr="00385452">
        <w:fldChar w:fldCharType="separate"/>
      </w:r>
      <w:r w:rsidR="00970040" w:rsidRPr="00970040">
        <w:rPr>
          <w:rFonts w:ascii="Calibri" w:hAnsi="Calibri"/>
        </w:rPr>
        <w:t>(Westgate and Lindenmayer, 2017)</w:t>
      </w:r>
      <w:r w:rsidRPr="00385452">
        <w:fldChar w:fldCharType="end"/>
      </w:r>
      <w:r>
        <w:t>.</w:t>
      </w:r>
      <w:r>
        <w:rPr>
          <w:rFonts w:ascii="Calibri" w:eastAsia="Calibri" w:hAnsi="Calibri" w:cs="Calibri"/>
        </w:rPr>
        <w:t xml:space="preserve"> </w:t>
      </w:r>
      <w:r w:rsidR="0067758F">
        <w:rPr>
          <w:rFonts w:ascii="Calibri" w:eastAsia="Calibri" w:hAnsi="Calibri" w:cs="Calibri"/>
        </w:rPr>
        <w:t xml:space="preserve">Although software is available to aid in these bibliometric approaches, currently no single software package provides all necessary functionality. </w:t>
      </w:r>
      <w:r w:rsidR="004020DF">
        <w:rPr>
          <w:rFonts w:ascii="Calibri" w:eastAsia="Calibri" w:hAnsi="Calibri" w:cs="Calibri"/>
        </w:rPr>
        <w:t xml:space="preserve">Arguably </w:t>
      </w:r>
      <w:r w:rsidR="004020DF">
        <w:t>t</w:t>
      </w:r>
      <w:r w:rsidR="0067758F">
        <w:t xml:space="preserve">he application of conjunctive systematic mapping and bibliometric analysis is still in its infancy </w:t>
      </w:r>
      <w:r w:rsidR="0067758F">
        <w:fldChar w:fldCharType="begin"/>
      </w:r>
      <w:r w:rsidR="00E67793">
        <w:instrText xml:space="preserve"> ADDIN ZOTERO_ITEM CSL_CITATION {"citationID":"TV6geOGt","properties":{"formattedCitation":"(Nakagawa et al., 2018)","plainCitation":"(Nakagawa et al., 2018)","dontUpdate":true,"noteIndex":0},"citationItems":[{"id":77,"uris":["http://zotero.org/groups/2263312/items/NCQESA2I"],"uri":["http://zotero.org/groups/2263312/items/NCQESA2I"],"itemData":{"id":77,"type":"article-journal","title":"Research Weaving: Visualizing the Future of Research Synthesis","container-title":"Trends in Ecology &amp; Evolution","source":"ScienceDirect","abstract":"We propose a new framework for research synthesis of both evidence and influence, named research weaving. It summarizes and visualizes information content, history, and networks among a collection of documents on any given topic. Research weaving achieves this feat by combining the power of two methods: systematic mapping and bibliometrics. Systematic mapping provides a snapshot of the current state of knowledge, identifying areas needing more research attention and those ready for full synthesis. Bibliometrics enables researchers to see how pieces of evidence are connected, revealing the structure and development of a field. We explain how researchers can use some or all of these tools to gain a deeper, more nuanced understanding of the scientific literature.","URL":"http://www.sciencedirect.com/science/article/pii/S0169534718302787","DOI":"10.1016/j.tree.2018.11.007","ISSN":"0169-5347","shortTitle":"Research Weaving","journalAbbreviation":"Trends in Ecology &amp; Evolution","author":[{"family":"Nakagawa","given":"Shinichi"},{"family":"Samarasinghe","given":"Gihan"},{"family":"Haddaway","given":"Neal R."},{"family":"Westgate","given":"Martin J."},{"family":"O’Dea","given":"Rose E."},{"family":"Noble","given":"Daniel W. A."},{"family":"Lagisz","given":"Malgorzata"}],"issued":{"date-parts":[["2018",12,20]]},"accessed":{"date-parts":[["2019",1,15]]}}}],"schema":"https://github.com/citation-style-language/schema/raw/master/csl-citation.json"} </w:instrText>
      </w:r>
      <w:r w:rsidR="0067758F">
        <w:fldChar w:fldCharType="separate"/>
      </w:r>
      <w:r w:rsidR="0067758F" w:rsidRPr="00D1141E">
        <w:rPr>
          <w:rFonts w:ascii="Calibri" w:hAnsi="Calibri"/>
        </w:rPr>
        <w:t>(</w:t>
      </w:r>
      <w:r w:rsidR="0067758F">
        <w:rPr>
          <w:rFonts w:ascii="Calibri" w:hAnsi="Calibri"/>
        </w:rPr>
        <w:t xml:space="preserve">as evidenced by </w:t>
      </w:r>
      <w:r w:rsidR="0067758F" w:rsidRPr="00D1141E">
        <w:rPr>
          <w:rFonts w:ascii="Calibri" w:hAnsi="Calibri"/>
        </w:rPr>
        <w:t>Nakagawa et al., 2018)</w:t>
      </w:r>
      <w:r w:rsidR="0067758F">
        <w:fldChar w:fldCharType="end"/>
      </w:r>
      <w:r w:rsidR="0067758F">
        <w:t>.</w:t>
      </w:r>
    </w:p>
    <w:p w14:paraId="5F054139" w14:textId="60D6D9C7" w:rsidR="0067758F" w:rsidRDefault="0067758F" w:rsidP="0067758F">
      <w:pPr>
        <w:pStyle w:val="Heading3"/>
        <w:rPr>
          <w:rFonts w:ascii="Calibri" w:eastAsia="Calibri" w:hAnsi="Calibri" w:cs="Calibri"/>
        </w:rPr>
      </w:pPr>
      <w:r>
        <w:t>Citation Analysis</w:t>
      </w:r>
    </w:p>
    <w:p w14:paraId="01CC14F2" w14:textId="331D1A12" w:rsidR="4A7B7131" w:rsidRPr="00385452" w:rsidRDefault="65C2CB88" w:rsidP="263899A3">
      <w:r w:rsidRPr="00385452">
        <w:t xml:space="preserve">Citation analysis indicates the papers </w:t>
      </w:r>
      <w:proofErr w:type="gramStart"/>
      <w:r w:rsidRPr="00385452">
        <w:t>being referred</w:t>
      </w:r>
      <w:proofErr w:type="gramEnd"/>
      <w:r w:rsidRPr="00385452">
        <w:t xml:space="preserve"> to by other papers within the corpora as well as the overall number of citations the given publication has received, the assumption here being that impactful papers are more likely to be cited. The number of citations </w:t>
      </w:r>
      <w:proofErr w:type="gramStart"/>
      <w:r w:rsidRPr="00385452">
        <w:t>is then used</w:t>
      </w:r>
      <w:proofErr w:type="gramEnd"/>
      <w:r w:rsidRPr="00385452">
        <w:t xml:space="preserve"> to indicate papers that are of high importance to the subject at hand.</w:t>
      </w:r>
    </w:p>
    <w:p w14:paraId="39CC41F3" w14:textId="0D86D9D8" w:rsidR="263899A3" w:rsidRPr="00385452" w:rsidRDefault="263899A3" w:rsidP="65C2CB88">
      <w:pPr>
        <w:rPr>
          <w:rFonts w:ascii="Calibri" w:eastAsia="Calibri" w:hAnsi="Calibri" w:cs="Calibri"/>
        </w:rPr>
      </w:pPr>
      <w:commentRangeStart w:id="21"/>
      <w:commentRangeStart w:id="22"/>
      <w:commentRangeStart w:id="23"/>
      <w:commentRangeStart w:id="24"/>
      <w:commentRangeEnd w:id="21"/>
      <w:r w:rsidRPr="00385452">
        <w:rPr>
          <w:rStyle w:val="CommentReference"/>
        </w:rPr>
        <w:commentReference w:id="21"/>
      </w:r>
      <w:commentRangeEnd w:id="22"/>
      <w:r w:rsidR="00E02C89">
        <w:rPr>
          <w:rStyle w:val="CommentReference"/>
        </w:rPr>
        <w:commentReference w:id="22"/>
      </w:r>
      <w:commentRangeEnd w:id="23"/>
      <w:r w:rsidR="00E108EC">
        <w:rPr>
          <w:rStyle w:val="CommentReference"/>
        </w:rPr>
        <w:commentReference w:id="23"/>
      </w:r>
      <w:commentRangeEnd w:id="24"/>
      <w:r w:rsidR="00A2293A">
        <w:rPr>
          <w:rStyle w:val="CommentReference"/>
        </w:rPr>
        <w:commentReference w:id="24"/>
      </w:r>
    </w:p>
    <w:p w14:paraId="00BA239A" w14:textId="77777777" w:rsidR="00DE2A52" w:rsidRDefault="00DE2A52" w:rsidP="00DE2A52">
      <w:pPr>
        <w:pStyle w:val="Heading3"/>
      </w:pPr>
      <w:r>
        <w:t>Trend Analysis</w:t>
      </w:r>
    </w:p>
    <w:p w14:paraId="6654B534" w14:textId="5A166032" w:rsidR="001F27D5" w:rsidRDefault="001F27D5" w:rsidP="00DE2A52">
      <w:r>
        <w:t>Analyzing the trend of publications within topic areas can aid in identifying the general focus and direction taken by the research community.</w:t>
      </w:r>
    </w:p>
    <w:p w14:paraId="27755394" w14:textId="77777777" w:rsidR="00A2293A" w:rsidRDefault="00A2293A" w:rsidP="00DE2A52"/>
    <w:p w14:paraId="6411BF16" w14:textId="5F65365F" w:rsidR="0067758F" w:rsidRDefault="00D67FC1" w:rsidP="00D67FC1">
      <w:pPr>
        <w:pStyle w:val="Heading3"/>
      </w:pPr>
      <w:r>
        <w:t>Key Phrase Identification</w:t>
      </w:r>
    </w:p>
    <w:p w14:paraId="74329A50" w14:textId="0A1ECE0C" w:rsidR="009B4F19" w:rsidRDefault="009B3103" w:rsidP="009B618B">
      <w:r>
        <w:t xml:space="preserve">The corpora can be further constrained through key phrase identification, which the </w:t>
      </w:r>
      <w:proofErr w:type="spellStart"/>
      <w:r>
        <w:t>wosis</w:t>
      </w:r>
      <w:proofErr w:type="spellEnd"/>
      <w:r>
        <w:t xml:space="preserve"> </w:t>
      </w:r>
      <w:r w:rsidR="007A081E">
        <w:t xml:space="preserve">package </w:t>
      </w:r>
      <w:r w:rsidR="007C2CE9">
        <w:t>can apply</w:t>
      </w:r>
      <w:r w:rsidR="007A081E">
        <w:t>. The automate</w:t>
      </w:r>
      <w:r w:rsidR="00A8494F">
        <w:t xml:space="preserve">d process identifies </w:t>
      </w:r>
      <w:r w:rsidR="00EB09AD">
        <w:t xml:space="preserve">and displays </w:t>
      </w:r>
      <w:r w:rsidR="00A8494F">
        <w:t>a pre-selected number of key phrases</w:t>
      </w:r>
      <w:r w:rsidR="00EB09AD">
        <w:t xml:space="preserve"> for each given publication aiding</w:t>
      </w:r>
      <w:r w:rsidR="007C2CE9">
        <w:t xml:space="preserve"> reviewers to identify irrelevant publications.</w:t>
      </w:r>
      <w:r w:rsidR="00B937EA">
        <w:t xml:space="preserve"> The approach implemented in </w:t>
      </w:r>
      <w:proofErr w:type="spellStart"/>
      <w:r w:rsidR="00B937EA">
        <w:lastRenderedPageBreak/>
        <w:t>wosis</w:t>
      </w:r>
      <w:proofErr w:type="spellEnd"/>
      <w:r w:rsidR="00B937EA">
        <w:t xml:space="preserve"> attempts to identify phrases of interest by scoring sentences based on its similarity with other sentences throughout the </w:t>
      </w:r>
      <w:r w:rsidR="009B4F19">
        <w:t xml:space="preserve">abstract </w:t>
      </w:r>
      <w:r w:rsidR="00B937EA">
        <w:t xml:space="preserve">text. </w:t>
      </w:r>
    </w:p>
    <w:p w14:paraId="7B947E71" w14:textId="77777777" w:rsidR="00766F35" w:rsidRDefault="00D67FC1" w:rsidP="009B618B">
      <w:r>
        <w:t xml:space="preserve">Sentences with three or less </w:t>
      </w:r>
      <w:r w:rsidR="008514F2">
        <w:t>tokens</w:t>
      </w:r>
      <w:r>
        <w:t xml:space="preserve"> (i.e. words, numbers, or other; counted by splitting the text on individual spaces) are ignored. Sentence similarity </w:t>
      </w:r>
      <w:proofErr w:type="gramStart"/>
      <w:r>
        <w:t>is scored</w:t>
      </w:r>
      <w:proofErr w:type="gramEnd"/>
      <w:r>
        <w:t xml:space="preserve"> based on </w:t>
      </w:r>
      <w:r w:rsidR="008514F2">
        <w:t xml:space="preserve">the ratio of the intersection of two sentences. This functionality is provided by the </w:t>
      </w:r>
      <w:r w:rsidR="007C60FC">
        <w:t xml:space="preserve">Python </w:t>
      </w:r>
      <w:r w:rsidR="008514F2">
        <w:t>`</w:t>
      </w:r>
      <w:proofErr w:type="spellStart"/>
      <w:r w:rsidR="008514F2">
        <w:t>fuzzywuzzy</w:t>
      </w:r>
      <w:proofErr w:type="spellEnd"/>
      <w:r w:rsidR="008514F2">
        <w:t xml:space="preserve">` string matching package </w:t>
      </w:r>
      <w:r w:rsidR="007C60FC">
        <w:t>through the `</w:t>
      </w:r>
      <w:proofErr w:type="spellStart"/>
      <w:r w:rsidR="007C60FC">
        <w:t>token_set_</w:t>
      </w:r>
      <w:proofErr w:type="gramStart"/>
      <w:r w:rsidR="007C60FC">
        <w:t>ratio</w:t>
      </w:r>
      <w:proofErr w:type="spellEnd"/>
      <w:r w:rsidR="007C60FC">
        <w:t>(</w:t>
      </w:r>
      <w:proofErr w:type="gramEnd"/>
      <w:r w:rsidR="007C60FC">
        <w:t>)` function</w:t>
      </w:r>
      <w:r w:rsidR="008514F2">
        <w:t xml:space="preserve">. Candidate sentences are initially filtered based on the presence of a root </w:t>
      </w:r>
      <w:r w:rsidR="00EC2A10">
        <w:t>word</w:t>
      </w:r>
      <w:r w:rsidR="008514F2">
        <w:t xml:space="preserve"> – taken to be the token that appears in the middle of a </w:t>
      </w:r>
      <w:r w:rsidR="004759F1">
        <w:t>candidate phrase;</w:t>
      </w:r>
      <w:r w:rsidR="008514F2">
        <w:t xml:space="preserve"> an approach used in </w:t>
      </w:r>
      <w:r w:rsidR="008514F2">
        <w:fldChar w:fldCharType="begin"/>
      </w:r>
      <w:r w:rsidR="00E67793">
        <w:instrText xml:space="preserve"> ADDIN ZOTERO_ITEM CSL_CITATION {"citationID":"hBHTBeqK","properties":{"formattedCitation":"(Rabby et al., 2018)","plainCitation":"(Rabby et al., 2018)","dontUpdate":true,"noteIndex":0},"citationItems":[{"id":76,"uris":["http://zotero.org/groups/2263312/items/KMRCLGFN"],"uri":["http://zotero.org/groups/2263312/items/KMRCLGFN"],"itemData":{"id":76,"type":"article-journal","title":"A Flexible Keyphrase Extraction Technique for Academic Literature","container-title":"Procedia Computer Science","collection-title":"The 3rd International Conference on Computer Science and Computational Intelligence (ICCSCI 2018) : Empowering Smart Technology in Digital Era for a Better Life","page":"553-563","volume":"135","source":"ScienceDirect","abstract":"A keyphrase extraction technique endeavors to extract quality keyphrases from a given document, which provide a high-level summary of that document. Except statistical keyphrase extraction approaches, all other approaches are either domain-dependent or require a sufficient amount of training data, which are rare at present. Therefore, in this paper, a new tree-based automatic keyphrase extraction technique is proposed, which is domain-independent and employs nominal statistical knowledge; but no train data are required. The proposed technique extracts a quality keyphrase through forming a tree from a candidate keyphrase; and later, it is expanded or shrunk or remained in the same state depending on other similar candidate keyphrases. At the end, keyphrases are extracted from the resultant trees based on a value, µ (which is the Maturity Index (MI) of a node in the tree), which enables flexibility in this process. A small µ value would yield many and/or lengthy keyphrases (greedy approach); whereas, a large µ value would yield lower and/or abbreviated keyphrases (conservative approach). Thereby, a user can extract his/her desired-level of keyphrases through tuning µ value. The effectiveness of the proposed technique is evaluated on an actual corpus, and compared with Rapid Automatic Keyphrase Extraction (RAKE) technique.","DOI":"10.1016/j.procs.2018.08.208","ISSN":"1877-0509","journalAbbreviation":"Procedia Computer Science","author":[{"family":"Rabby","given":"Gollam"},{"family":"Azad","given":"Saiful"},{"family":"Mufti Mahmud","given":"“"},{"family":"Zamli","given":"Kamal Z."},{"family":"Mostafizur Rahman","given":"Mohammed"}],"issued":{"date-parts":[["2018",1,1]]}}}],"schema":"https://github.com/citation-style-language/schema/raw/master/csl-citation.json"} </w:instrText>
      </w:r>
      <w:r w:rsidR="008514F2">
        <w:fldChar w:fldCharType="separate"/>
      </w:r>
      <w:r w:rsidR="008514F2">
        <w:rPr>
          <w:rFonts w:ascii="Calibri" w:hAnsi="Calibri" w:cs="Calibri"/>
        </w:rPr>
        <w:t>Rabby et al.</w:t>
      </w:r>
      <w:r w:rsidR="008514F2" w:rsidRPr="008514F2">
        <w:rPr>
          <w:rFonts w:ascii="Calibri" w:hAnsi="Calibri" w:cs="Calibri"/>
        </w:rPr>
        <w:t xml:space="preserve"> </w:t>
      </w:r>
      <w:r w:rsidR="008514F2">
        <w:rPr>
          <w:rFonts w:ascii="Calibri" w:hAnsi="Calibri" w:cs="Calibri"/>
        </w:rPr>
        <w:t>(</w:t>
      </w:r>
      <w:r w:rsidR="008514F2" w:rsidRPr="008514F2">
        <w:rPr>
          <w:rFonts w:ascii="Calibri" w:hAnsi="Calibri" w:cs="Calibri"/>
        </w:rPr>
        <w:t>2018)</w:t>
      </w:r>
      <w:r w:rsidR="008514F2">
        <w:fldChar w:fldCharType="end"/>
      </w:r>
      <w:r w:rsidR="008514F2">
        <w:t>.</w:t>
      </w:r>
      <w:r w:rsidR="00144BA3">
        <w:t xml:space="preserve"> </w:t>
      </w:r>
    </w:p>
    <w:p w14:paraId="2DD81F30" w14:textId="532A6558" w:rsidR="00F1322E" w:rsidRDefault="00144BA3" w:rsidP="009B618B">
      <w:r>
        <w:t>This approach</w:t>
      </w:r>
      <w:r w:rsidR="008514F2">
        <w:t xml:space="preserve"> assume</w:t>
      </w:r>
      <w:r>
        <w:t>s</w:t>
      </w:r>
      <w:r w:rsidR="008514F2">
        <w:t xml:space="preserve"> that important </w:t>
      </w:r>
      <w:r w:rsidR="003513EE">
        <w:t>features</w:t>
      </w:r>
      <w:r w:rsidR="008514F2">
        <w:t xml:space="preserve"> of </w:t>
      </w:r>
      <w:r w:rsidR="003513EE">
        <w:t>the publication (such as its findings)</w:t>
      </w:r>
      <w:r w:rsidR="008514F2">
        <w:t xml:space="preserve"> </w:t>
      </w:r>
      <w:proofErr w:type="gramStart"/>
      <w:r w:rsidR="008514F2">
        <w:t>will be introduced</w:t>
      </w:r>
      <w:r w:rsidR="003513EE">
        <w:t xml:space="preserve"> or framed and subsequently</w:t>
      </w:r>
      <w:r w:rsidR="008514F2">
        <w:t xml:space="preserve"> discussed</w:t>
      </w:r>
      <w:r w:rsidR="003513EE">
        <w:t xml:space="preserve"> in</w:t>
      </w:r>
      <w:r w:rsidR="008514F2">
        <w:t xml:space="preserve"> the abstract text</w:t>
      </w:r>
      <w:proofErr w:type="gramEnd"/>
      <w:r w:rsidR="008514F2">
        <w:t>.</w:t>
      </w:r>
      <w:r w:rsidR="00C06F43">
        <w:t xml:space="preserve"> </w:t>
      </w:r>
      <w:r w:rsidR="00BC4344">
        <w:t>The implemented approach is therefore dependent on the abstract length, with longer texts preferred</w:t>
      </w:r>
      <w:r w:rsidR="00FB277E">
        <w:t xml:space="preserve"> and poor performance </w:t>
      </w:r>
      <w:proofErr w:type="gramStart"/>
      <w:r w:rsidR="00FB277E">
        <w:t>can be expected</w:t>
      </w:r>
      <w:proofErr w:type="gramEnd"/>
      <w:r w:rsidR="00FB277E">
        <w:t xml:space="preserve"> for very short abstracts (e.g. </w:t>
      </w:r>
      <w:r w:rsidR="006E070C">
        <w:t xml:space="preserve">no key phrases could be </w:t>
      </w:r>
      <w:r w:rsidR="00A22FFA">
        <w:t>identified</w:t>
      </w:r>
      <w:r w:rsidR="006E070C">
        <w:t xml:space="preserve"> for abstracts less than three sentences long)</w:t>
      </w:r>
      <w:r w:rsidR="00FB277E">
        <w:t>.</w:t>
      </w:r>
      <w:r w:rsidR="00766F35">
        <w:t xml:space="preserve"> </w:t>
      </w:r>
      <w:r w:rsidR="00940099">
        <w:t>C</w:t>
      </w:r>
      <w:r w:rsidR="00530B94">
        <w:t xml:space="preserve">omparisons with </w:t>
      </w:r>
      <w:r w:rsidR="00DE0EAB">
        <w:t xml:space="preserve">RAKE </w:t>
      </w:r>
      <w:r w:rsidR="006A063B">
        <w:t>– Rapid Automatic Keyword Extraction</w:t>
      </w:r>
      <w:r w:rsidR="008C6643">
        <w:t xml:space="preserve"> (</w:t>
      </w:r>
      <w:commentRangeStart w:id="25"/>
      <w:commentRangeStart w:id="26"/>
      <w:r w:rsidR="008C6643">
        <w:t xml:space="preserve">Rose </w:t>
      </w:r>
      <w:commentRangeEnd w:id="25"/>
      <w:r w:rsidR="008C6643">
        <w:rPr>
          <w:rStyle w:val="CommentReference"/>
        </w:rPr>
        <w:commentReference w:id="25"/>
      </w:r>
      <w:commentRangeEnd w:id="26"/>
      <w:r w:rsidR="008A4BBA">
        <w:rPr>
          <w:rStyle w:val="CommentReference"/>
        </w:rPr>
        <w:commentReference w:id="26"/>
      </w:r>
      <w:r w:rsidR="008C6643">
        <w:t>et al. 2010)</w:t>
      </w:r>
      <w:r w:rsidR="006A063B">
        <w:t xml:space="preserve"> – </w:t>
      </w:r>
      <w:r w:rsidR="001C0047">
        <w:t>implemented through the rake-</w:t>
      </w:r>
      <w:proofErr w:type="spellStart"/>
      <w:r w:rsidR="001C0047">
        <w:t>nltk</w:t>
      </w:r>
      <w:proofErr w:type="spellEnd"/>
      <w:r w:rsidR="001C0047">
        <w:t xml:space="preserve"> </w:t>
      </w:r>
      <w:r w:rsidR="002438D6">
        <w:t xml:space="preserve">python package </w:t>
      </w:r>
      <w:r w:rsidR="00EF169B">
        <w:t xml:space="preserve">indicates that the above approach produces, subjectively, key phrases </w:t>
      </w:r>
      <w:r w:rsidR="00F1322E">
        <w:t>that are more relevant for the purpose of this study.</w:t>
      </w:r>
    </w:p>
    <w:p w14:paraId="7106C160" w14:textId="3B420D96" w:rsidR="00AE4C20" w:rsidRPr="00385452" w:rsidRDefault="008B6693" w:rsidP="00AE4C20">
      <w:r>
        <w:t>[</w:t>
      </w:r>
      <w:r w:rsidRPr="00766F35">
        <w:rPr>
          <w:b/>
        </w:rPr>
        <w:t>TODO</w:t>
      </w:r>
      <w:r>
        <w:t xml:space="preserve">: Table or figure comparing the results from RAKE algorithm vs the custom approach implemented in </w:t>
      </w:r>
      <w:commentRangeStart w:id="27"/>
      <w:proofErr w:type="spellStart"/>
      <w:r>
        <w:t>wosis</w:t>
      </w:r>
      <w:commentRangeEnd w:id="27"/>
      <w:proofErr w:type="spellEnd"/>
      <w:r w:rsidR="006855C9">
        <w:rPr>
          <w:rStyle w:val="CommentReference"/>
        </w:rPr>
        <w:commentReference w:id="27"/>
      </w:r>
      <w:r>
        <w:t>]</w:t>
      </w:r>
    </w:p>
    <w:p w14:paraId="38484412" w14:textId="73F7D0C6" w:rsidR="00A50372" w:rsidRDefault="154590DC" w:rsidP="154590DC">
      <w:pPr>
        <w:pStyle w:val="Heading1"/>
      </w:pPr>
      <w:commentRangeStart w:id="28"/>
      <w:commentRangeStart w:id="29"/>
      <w:r w:rsidRPr="00385452">
        <w:t xml:space="preserve">Key </w:t>
      </w:r>
      <w:commentRangeEnd w:id="28"/>
      <w:r w:rsidR="00A50372" w:rsidRPr="00385452">
        <w:rPr>
          <w:rStyle w:val="CommentReference"/>
        </w:rPr>
        <w:commentReference w:id="28"/>
      </w:r>
      <w:commentRangeEnd w:id="29"/>
      <w:r w:rsidR="00A50372" w:rsidRPr="00385452">
        <w:rPr>
          <w:rStyle w:val="CommentReference"/>
        </w:rPr>
        <w:commentReference w:id="29"/>
      </w:r>
      <w:r w:rsidRPr="00385452">
        <w:t xml:space="preserve">terminologies and </w:t>
      </w:r>
      <w:commentRangeStart w:id="30"/>
      <w:r w:rsidRPr="00385452">
        <w:t>methods</w:t>
      </w:r>
      <w:commentRangeEnd w:id="30"/>
      <w:r w:rsidR="006855C9">
        <w:rPr>
          <w:rStyle w:val="CommentReference"/>
          <w:rFonts w:asciiTheme="minorHAnsi" w:eastAsiaTheme="minorHAnsi" w:hAnsiTheme="minorHAnsi" w:cstheme="minorBidi"/>
          <w:color w:val="auto"/>
        </w:rPr>
        <w:commentReference w:id="30"/>
      </w:r>
    </w:p>
    <w:p w14:paraId="05112702" w14:textId="77777777" w:rsidR="006855C9" w:rsidRPr="006855C9" w:rsidRDefault="006855C9" w:rsidP="006855C9"/>
    <w:p w14:paraId="2EB8C9C6" w14:textId="77777777" w:rsidR="005A0F65" w:rsidRDefault="005A0F65" w:rsidP="067FF194">
      <w:pPr>
        <w:rPr>
          <w:rFonts w:ascii="Calibri" w:eastAsia="Calibri" w:hAnsi="Calibri" w:cs="Calibri"/>
        </w:rPr>
      </w:pPr>
      <w:r>
        <w:rPr>
          <w:rFonts w:ascii="Calibri" w:eastAsia="Calibri" w:hAnsi="Calibri" w:cs="Calibri"/>
        </w:rPr>
        <w:t>The most naïve method of SA is one-at-a-time (</w:t>
      </w:r>
      <w:r w:rsidRPr="00385452">
        <w:rPr>
          <w:rFonts w:ascii="Calibri" w:eastAsia="Calibri" w:hAnsi="Calibri" w:cs="Calibri"/>
        </w:rPr>
        <w:t>OAT</w:t>
      </w:r>
      <w:r>
        <w:rPr>
          <w:rFonts w:ascii="Calibri" w:eastAsia="Calibri" w:hAnsi="Calibri" w:cs="Calibri"/>
        </w:rPr>
        <w:t>).  OAT SA</w:t>
      </w:r>
      <w:r w:rsidRPr="00385452">
        <w:rPr>
          <w:rFonts w:ascii="Calibri" w:eastAsia="Calibri" w:hAnsi="Calibri" w:cs="Calibri"/>
        </w:rPr>
        <w:t xml:space="preserve"> involves perturbing one model factor, and examining the resulting output, whilst fixing all other factors. </w:t>
      </w:r>
    </w:p>
    <w:p w14:paraId="439C2C8E" w14:textId="5B125FA9" w:rsidR="005A0F65" w:rsidRDefault="005A0F65" w:rsidP="067FF194">
      <w:pPr>
        <w:rPr>
          <w:rFonts w:ascii="Calibri" w:eastAsia="Calibri" w:hAnsi="Calibri" w:cs="Calibri"/>
        </w:rPr>
      </w:pPr>
      <w:r>
        <w:rPr>
          <w:rFonts w:ascii="Calibri" w:eastAsia="Calibri" w:hAnsi="Calibri" w:cs="Calibri"/>
        </w:rPr>
        <w:t>OAT is a local approach to SA.  Other local SA methods examine the</w:t>
      </w:r>
      <w:r w:rsidRPr="00385452">
        <w:rPr>
          <w:rFonts w:ascii="Calibri" w:eastAsia="Calibri" w:hAnsi="Calibri" w:cs="Calibri"/>
        </w:rPr>
        <w:t xml:space="preserve"> partial derivatives of output with respect to each input parameter</w:t>
      </w:r>
      <w:r w:rsidR="002419DC">
        <w:rPr>
          <w:rFonts w:ascii="Calibri" w:eastAsia="Calibri" w:hAnsi="Calibri" w:cs="Calibri"/>
        </w:rPr>
        <w:t>.  These</w:t>
      </w:r>
      <w:r w:rsidRPr="00385452">
        <w:rPr>
          <w:rFonts w:ascii="Calibri" w:eastAsia="Calibri" w:hAnsi="Calibri" w:cs="Calibri"/>
        </w:rPr>
        <w:t xml:space="preserve"> </w:t>
      </w:r>
      <w:proofErr w:type="gramStart"/>
      <w:r w:rsidRPr="00385452">
        <w:rPr>
          <w:rFonts w:ascii="Calibri" w:eastAsia="Calibri" w:hAnsi="Calibri" w:cs="Calibri"/>
        </w:rPr>
        <w:t>are computed</w:t>
      </w:r>
      <w:proofErr w:type="gramEnd"/>
      <w:r w:rsidRPr="00385452">
        <w:rPr>
          <w:rFonts w:ascii="Calibri" w:eastAsia="Calibri" w:hAnsi="Calibri" w:cs="Calibri"/>
        </w:rPr>
        <w:t xml:space="preserve"> at one point in the sample space to determine sensitivity indices.  The simplicity of the procedure is advantageous, as well as being computationally inexpensive for first order derivatives.  However, </w:t>
      </w:r>
      <w:r w:rsidR="00472B15">
        <w:rPr>
          <w:rFonts w:ascii="Calibri" w:eastAsia="Calibri" w:hAnsi="Calibri" w:cs="Calibri"/>
        </w:rPr>
        <w:t>LSA</w:t>
      </w:r>
      <w:r w:rsidRPr="00385452">
        <w:rPr>
          <w:rFonts w:ascii="Calibri" w:eastAsia="Calibri" w:hAnsi="Calibri" w:cs="Calibri"/>
        </w:rPr>
        <w:t xml:space="preserve"> method</w:t>
      </w:r>
      <w:r w:rsidR="00472B15">
        <w:rPr>
          <w:rFonts w:ascii="Calibri" w:eastAsia="Calibri" w:hAnsi="Calibri" w:cs="Calibri"/>
        </w:rPr>
        <w:t>s</w:t>
      </w:r>
      <w:r w:rsidRPr="00385452">
        <w:rPr>
          <w:rFonts w:ascii="Calibri" w:eastAsia="Calibri" w:hAnsi="Calibri" w:cs="Calibri"/>
        </w:rPr>
        <w:t xml:space="preserve"> only provides a robust SA for linear or additive models </w:t>
      </w:r>
      <w:r w:rsidRPr="00385452">
        <w:fldChar w:fldCharType="begin"/>
      </w:r>
      <w:r>
        <w:rPr>
          <w:rFonts w:ascii="Calibri" w:eastAsia="Calibri" w:hAnsi="Calibri" w:cs="Calibri"/>
        </w:rPr>
        <w:instrText xml:space="preserve"> ADDIN ZOTERO_ITEM CSL_CITATION {"citationID":"5sXhsjmY","properties":{"formattedCitation":"(Saltelli and Annoni, 2010)","plainCitation":"(Saltelli and Annoni, 2010)","noteIndex":0},"citationItems":[{"id":"uQfr1FNn/4l0uar1H","uris":["http://zotero.org/users/5234606/items/TZPFVJ88"],"uri":["http://zotero.org/users/5234606/items/TZPFVJ88"],"itemData":{"id":7111,"type":"article-journal","title":"How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(Saltelli and Annoni, 2010)</w:t>
      </w:r>
      <w:r w:rsidRPr="00385452">
        <w:fldChar w:fldCharType="end"/>
      </w:r>
      <w:r w:rsidRPr="00385452">
        <w:rPr>
          <w:rFonts w:ascii="Calibri" w:eastAsia="Calibri" w:hAnsi="Calibri" w:cs="Calibri"/>
        </w:rPr>
        <w:t xml:space="preserve">: it doesn’t account for parameter interactions and becomes computationally expensive when higher </w:t>
      </w:r>
      <w:r w:rsidR="002419DC">
        <w:rPr>
          <w:rFonts w:ascii="Calibri" w:eastAsia="Calibri" w:hAnsi="Calibri" w:cs="Calibri"/>
        </w:rPr>
        <w:t xml:space="preserve">order effects are considered.  </w:t>
      </w:r>
    </w:p>
    <w:p w14:paraId="32B822D2" w14:textId="2C53B60B" w:rsidR="005A0F65" w:rsidRDefault="005A0F65" w:rsidP="067FF194">
      <w:pPr>
        <w:rPr>
          <w:rFonts w:ascii="Calibri" w:eastAsia="Calibri" w:hAnsi="Calibri" w:cs="Calibri"/>
        </w:rPr>
      </w:pPr>
      <w:r w:rsidRPr="00385452">
        <w:rPr>
          <w:rFonts w:ascii="Calibri" w:eastAsia="Calibri" w:hAnsi="Calibri" w:cs="Calibri"/>
        </w:rPr>
        <w:t xml:space="preserve"> More generally, a global sensitivity analysis </w:t>
      </w:r>
      <w:r w:rsidR="002419DC">
        <w:rPr>
          <w:rFonts w:ascii="Calibri" w:eastAsia="Calibri" w:hAnsi="Calibri" w:cs="Calibri"/>
        </w:rPr>
        <w:t xml:space="preserve">(GSA) </w:t>
      </w:r>
      <w:r w:rsidRPr="00385452">
        <w:rPr>
          <w:rFonts w:ascii="Calibri" w:eastAsia="Calibri" w:hAnsi="Calibri" w:cs="Calibri"/>
        </w:rPr>
        <w:t>examines the variation in output resulting from variation across all the inputs.</w:t>
      </w:r>
    </w:p>
    <w:p w14:paraId="16D3F623" w14:textId="229614D7" w:rsidR="067FF194" w:rsidRPr="00385452" w:rsidRDefault="002419DC" w:rsidP="067FF194">
      <w:pPr>
        <w:rPr>
          <w:rFonts w:ascii="Calibri" w:eastAsia="Calibri" w:hAnsi="Calibri" w:cs="Calibri"/>
        </w:rPr>
      </w:pPr>
      <w:r>
        <w:rPr>
          <w:rFonts w:ascii="Calibri" w:eastAsia="Calibri" w:hAnsi="Calibri" w:cs="Calibri"/>
        </w:rPr>
        <w:t>GSA</w:t>
      </w:r>
      <w:r w:rsidR="067FF194" w:rsidRPr="00385452">
        <w:rPr>
          <w:rFonts w:ascii="Calibri" w:eastAsia="Calibri" w:hAnsi="Calibri" w:cs="Calibri"/>
        </w:rPr>
        <w:t xml:space="preserve"> methods </w:t>
      </w:r>
      <w:proofErr w:type="gramStart"/>
      <w:r w:rsidR="067FF194" w:rsidRPr="00385452">
        <w:rPr>
          <w:rFonts w:ascii="Calibri" w:eastAsia="Calibri" w:hAnsi="Calibri" w:cs="Calibri"/>
        </w:rPr>
        <w:t>can be classed</w:t>
      </w:r>
      <w:proofErr w:type="gramEnd"/>
      <w:r w:rsidR="067FF194" w:rsidRPr="00385452">
        <w:rPr>
          <w:rFonts w:ascii="Calibri" w:eastAsia="Calibri" w:hAnsi="Calibri" w:cs="Calibri"/>
        </w:rPr>
        <w:t xml:space="preserve"> into two broad categories – derivative- and variance-based.   Derivative-based GSA methods provide indices which </w:t>
      </w:r>
      <w:proofErr w:type="spellStart"/>
      <w:r w:rsidR="067FF194" w:rsidRPr="00385452">
        <w:rPr>
          <w:rFonts w:ascii="Calibri" w:eastAsia="Calibri" w:hAnsi="Calibri" w:cs="Calibri"/>
        </w:rPr>
        <w:t>characterise</w:t>
      </w:r>
      <w:proofErr w:type="spellEnd"/>
      <w:r w:rsidR="067FF194" w:rsidRPr="00385452">
        <w:rPr>
          <w:rFonts w:ascii="Calibri" w:eastAsia="Calibri" w:hAnsi="Calibri" w:cs="Calibri"/>
        </w:rPr>
        <w:t xml:space="preserve"> the distributional prope</w:t>
      </w:r>
      <w:r w:rsidR="003C35E3" w:rsidRPr="00385452">
        <w:rPr>
          <w:rFonts w:ascii="Calibri" w:eastAsia="Calibri" w:hAnsi="Calibri" w:cs="Calibri"/>
        </w:rPr>
        <w:t xml:space="preserve">rties of partial derivatives </w:t>
      </w:r>
      <w:r w:rsidR="003C35E3" w:rsidRPr="00385452">
        <w:rPr>
          <w:rFonts w:ascii="Calibri" w:eastAsia="Calibri" w:hAnsi="Calibri" w:cs="Calibri"/>
        </w:rPr>
        <w:fldChar w:fldCharType="begin"/>
      </w:r>
      <w:r w:rsidR="00E67793">
        <w:rPr>
          <w:rFonts w:ascii="Calibri" w:eastAsia="Calibri" w:hAnsi="Calibri" w:cs="Calibri"/>
        </w:rPr>
        <w:instrText xml:space="preserve"> ADDIN ZOTERO_ITEM CSL_CITATION {"citationID":"STn5IBk7","properties":{"formattedCitation":"(Razavi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003C35E3" w:rsidRPr="00385452">
        <w:rPr>
          <w:rFonts w:ascii="Calibri" w:eastAsia="Calibri" w:hAnsi="Calibri" w:cs="Calibri"/>
        </w:rPr>
        <w:fldChar w:fldCharType="separate"/>
      </w:r>
      <w:r w:rsidR="00F83960" w:rsidRPr="00385452">
        <w:rPr>
          <w:rFonts w:ascii="Calibri" w:hAnsi="Calibri" w:cs="Calibri"/>
        </w:rPr>
        <w:t>(Razavi et al., 2019)</w:t>
      </w:r>
      <w:r w:rsidR="003C35E3" w:rsidRPr="00385452">
        <w:rPr>
          <w:rFonts w:ascii="Calibri" w:eastAsia="Calibri" w:hAnsi="Calibri" w:cs="Calibri"/>
        </w:rPr>
        <w:fldChar w:fldCharType="end"/>
      </w:r>
      <w:r w:rsidR="067FF194" w:rsidRPr="00385452">
        <w:rPr>
          <w:rFonts w:ascii="Calibri" w:eastAsia="Calibri" w:hAnsi="Calibri" w:cs="Calibri"/>
        </w:rPr>
        <w:t xml:space="preserve">.  Partial derivatives </w:t>
      </w:r>
      <w:proofErr w:type="gramStart"/>
      <w:r w:rsidR="067FF194" w:rsidRPr="00385452">
        <w:rPr>
          <w:rFonts w:ascii="Calibri" w:eastAsia="Calibri" w:hAnsi="Calibri" w:cs="Calibri"/>
        </w:rPr>
        <w:t>are computed</w:t>
      </w:r>
      <w:proofErr w:type="gramEnd"/>
      <w:r w:rsidR="067FF194" w:rsidRPr="00385452">
        <w:rPr>
          <w:rFonts w:ascii="Calibri" w:eastAsia="Calibri" w:hAnsi="Calibri" w:cs="Calibri"/>
        </w:rPr>
        <w:t xml:space="preserve"> for a selection of sample points (as opposed to one base point) and are combined.</w:t>
      </w:r>
    </w:p>
    <w:p w14:paraId="1A8C4FE4" w14:textId="77101DFF" w:rsidR="067FF194" w:rsidRPr="00385452" w:rsidRDefault="067FF194" w:rsidP="067FF194">
      <w:pPr>
        <w:rPr>
          <w:rFonts w:ascii="Calibri" w:eastAsia="Calibri" w:hAnsi="Calibri" w:cs="Calibri"/>
        </w:rPr>
      </w:pPr>
      <w:r w:rsidRPr="00385452">
        <w:rPr>
          <w:rFonts w:ascii="Calibri" w:eastAsia="Calibri" w:hAnsi="Calibri" w:cs="Calibri"/>
        </w:rPr>
        <w:t xml:space="preserve">Variance-based approaches determine how different factors contribute to model variance by </w:t>
      </w:r>
      <w:proofErr w:type="spellStart"/>
      <w:r w:rsidRPr="00385452">
        <w:rPr>
          <w:rFonts w:ascii="Calibri" w:eastAsia="Calibri" w:hAnsi="Calibri" w:cs="Calibri"/>
        </w:rPr>
        <w:t>analysing</w:t>
      </w:r>
      <w:proofErr w:type="spellEnd"/>
      <w:r w:rsidRPr="00385452">
        <w:rPr>
          <w:rFonts w:ascii="Calibri" w:eastAsia="Calibri" w:hAnsi="Calibri" w:cs="Calibri"/>
        </w:rPr>
        <w:t xml:space="preserve"> and decomposing t</w:t>
      </w:r>
      <w:r w:rsidR="00F83960" w:rsidRPr="00385452">
        <w:rPr>
          <w:rFonts w:ascii="Calibri" w:eastAsia="Calibri" w:hAnsi="Calibri" w:cs="Calibri"/>
        </w:rPr>
        <w:t xml:space="preserve">he variance in model outputs </w:t>
      </w:r>
      <w:r w:rsidR="00F83960" w:rsidRPr="00385452">
        <w:rPr>
          <w:rFonts w:ascii="Calibri" w:eastAsia="Calibri" w:hAnsi="Calibri" w:cs="Calibri"/>
        </w:rPr>
        <w:fldChar w:fldCharType="begin"/>
      </w:r>
      <w:r w:rsidR="00E67793">
        <w:rPr>
          <w:rFonts w:ascii="Calibri" w:eastAsia="Calibri" w:hAnsi="Calibri" w:cs="Calibri"/>
        </w:rPr>
        <w:instrText xml:space="preserve"> ADDIN ZOTERO_ITEM CSL_CITATION {"citationID":"Vp2Kus5V","properties":{"formattedCitation":"(Razavi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00F83960" w:rsidRPr="00385452">
        <w:rPr>
          <w:rFonts w:ascii="Calibri" w:eastAsia="Calibri" w:hAnsi="Calibri" w:cs="Calibri"/>
        </w:rPr>
        <w:fldChar w:fldCharType="separate"/>
      </w:r>
      <w:r w:rsidR="00F83960" w:rsidRPr="00385452">
        <w:rPr>
          <w:rFonts w:ascii="Calibri" w:hAnsi="Calibri" w:cs="Calibri"/>
        </w:rPr>
        <w:t>(Razavi et al., 2019)</w:t>
      </w:r>
      <w:r w:rsidR="00F83960" w:rsidRPr="00385452">
        <w:rPr>
          <w:rFonts w:ascii="Calibri" w:eastAsia="Calibri" w:hAnsi="Calibri" w:cs="Calibri"/>
        </w:rPr>
        <w:fldChar w:fldCharType="end"/>
      </w:r>
      <w:r w:rsidRPr="00385452">
        <w:rPr>
          <w:rFonts w:ascii="Calibri" w:eastAsia="Calibri" w:hAnsi="Calibri" w:cs="Calibri"/>
        </w:rPr>
        <w:t>.</w:t>
      </w:r>
    </w:p>
    <w:p w14:paraId="4AC1A467" w14:textId="2985B4E9" w:rsidR="067FF194" w:rsidRPr="00385452" w:rsidRDefault="067FF194" w:rsidP="067FF194">
      <w:pPr>
        <w:rPr>
          <w:rFonts w:ascii="Calibri" w:eastAsia="Calibri" w:hAnsi="Calibri" w:cs="Calibri"/>
        </w:rPr>
      </w:pPr>
      <w:r w:rsidRPr="00385452">
        <w:rPr>
          <w:rFonts w:ascii="Calibri" w:eastAsia="Calibri" w:hAnsi="Calibri" w:cs="Calibri"/>
        </w:rPr>
        <w:t>The strength of GSA methods comes in that they provide a more robust depiction of model uncertainty, in particular by comprehensively accounting for parameter interactions.</w:t>
      </w:r>
    </w:p>
    <w:p w14:paraId="215E2CD2" w14:textId="1D5360B2" w:rsidR="067FF194" w:rsidRPr="00385452" w:rsidRDefault="067FF194" w:rsidP="067FF194">
      <w:pPr>
        <w:rPr>
          <w:rFonts w:ascii="Calibri" w:eastAsia="Calibri" w:hAnsi="Calibri" w:cs="Calibri"/>
        </w:rPr>
      </w:pPr>
      <w:r w:rsidRPr="00385452">
        <w:rPr>
          <w:rFonts w:ascii="Calibri" w:eastAsia="Calibri" w:hAnsi="Calibri" w:cs="Calibri"/>
        </w:rPr>
        <w:lastRenderedPageBreak/>
        <w:t>A weakness is computational cost and an assumption of random distribution of output values in the parameter space.</w:t>
      </w:r>
    </w:p>
    <w:p w14:paraId="1ADE8A9B" w14:textId="4A83A49D" w:rsidR="067FF194" w:rsidRPr="00385452" w:rsidRDefault="067FF194" w:rsidP="067FF194">
      <w:pPr>
        <w:rPr>
          <w:rFonts w:ascii="Calibri" w:eastAsia="Calibri" w:hAnsi="Calibri" w:cs="Calibri"/>
        </w:rPr>
      </w:pPr>
      <w:r w:rsidRPr="00385452">
        <w:rPr>
          <w:rFonts w:ascii="Calibri" w:eastAsia="Calibri" w:hAnsi="Calibri" w:cs="Calibri"/>
        </w:rPr>
        <w:t>A third categ</w:t>
      </w:r>
      <w:r w:rsidR="00F83960" w:rsidRPr="00385452">
        <w:rPr>
          <w:rFonts w:ascii="Calibri" w:eastAsia="Calibri" w:hAnsi="Calibri" w:cs="Calibri"/>
        </w:rPr>
        <w:t xml:space="preserve">ory of </w:t>
      </w:r>
      <w:proofErr w:type="spellStart"/>
      <w:r w:rsidR="002419DC">
        <w:rPr>
          <w:rFonts w:ascii="Calibri" w:eastAsia="Calibri" w:hAnsi="Calibri" w:cs="Calibri"/>
        </w:rPr>
        <w:t>variogram</w:t>
      </w:r>
      <w:proofErr w:type="spellEnd"/>
      <w:r w:rsidR="002419DC">
        <w:rPr>
          <w:rFonts w:ascii="Calibri" w:eastAsia="Calibri" w:hAnsi="Calibri" w:cs="Calibri"/>
        </w:rPr>
        <w:t xml:space="preserve">-based </w:t>
      </w:r>
      <w:r w:rsidR="00F83960" w:rsidRPr="00385452">
        <w:rPr>
          <w:rFonts w:ascii="Calibri" w:eastAsia="Calibri" w:hAnsi="Calibri" w:cs="Calibri"/>
        </w:rPr>
        <w:t xml:space="preserve">methods was proposed by </w:t>
      </w:r>
      <w:r w:rsidR="00F83960" w:rsidRPr="00385452">
        <w:rPr>
          <w:rFonts w:ascii="Calibri" w:eastAsia="Calibri" w:hAnsi="Calibri" w:cs="Calibri"/>
        </w:rPr>
        <w:fldChar w:fldCharType="begin"/>
      </w:r>
      <w:r w:rsidR="00E67793">
        <w:rPr>
          <w:rFonts w:ascii="Calibri" w:eastAsia="Calibri" w:hAnsi="Calibri" w:cs="Calibri"/>
        </w:rPr>
        <w:instrText xml:space="preserve"> ADDIN ZOTERO_ITEM CSL_CITATION {"citationID":"B1HEEyfF","properties":{"formattedCitation":"(Razavi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00F83960" w:rsidRPr="00385452">
        <w:rPr>
          <w:rFonts w:ascii="Calibri" w:eastAsia="Calibri" w:hAnsi="Calibri" w:cs="Calibri"/>
        </w:rPr>
        <w:fldChar w:fldCharType="separate"/>
      </w:r>
      <w:r w:rsidR="00F83960" w:rsidRPr="00385452">
        <w:rPr>
          <w:rFonts w:ascii="Calibri" w:hAnsi="Calibri" w:cs="Calibri"/>
        </w:rPr>
        <w:t>(Razavi et al., 2019)</w:t>
      </w:r>
      <w:r w:rsidR="00F83960" w:rsidRPr="00385452">
        <w:rPr>
          <w:rFonts w:ascii="Calibri" w:eastAsia="Calibri" w:hAnsi="Calibri" w:cs="Calibri"/>
        </w:rPr>
        <w:fldChar w:fldCharType="end"/>
      </w:r>
      <w:r w:rsidRPr="00385452">
        <w:rPr>
          <w:rFonts w:ascii="Calibri" w:eastAsia="Calibri" w:hAnsi="Calibri" w:cs="Calibri"/>
        </w:rPr>
        <w:t>.</w:t>
      </w:r>
      <w:r w:rsidR="00F83960" w:rsidRPr="00385452">
        <w:rPr>
          <w:rFonts w:ascii="Calibri" w:eastAsia="Calibri" w:hAnsi="Calibri" w:cs="Calibri"/>
        </w:rPr>
        <w:t xml:space="preserve">  </w:t>
      </w:r>
      <w:r w:rsidRPr="00385452">
        <w:rPr>
          <w:rFonts w:ascii="Calibri" w:eastAsia="Calibri" w:hAnsi="Calibri" w:cs="Calibri"/>
        </w:rPr>
        <w:t xml:space="preserve">These methods </w:t>
      </w:r>
      <w:proofErr w:type="spellStart"/>
      <w:r w:rsidRPr="00385452">
        <w:rPr>
          <w:rFonts w:ascii="Calibri" w:eastAsia="Calibri" w:hAnsi="Calibri" w:cs="Calibri"/>
        </w:rPr>
        <w:t>characterise</w:t>
      </w:r>
      <w:proofErr w:type="spellEnd"/>
      <w:r w:rsidRPr="00385452">
        <w:rPr>
          <w:rFonts w:ascii="Calibri" w:eastAsia="Calibri" w:hAnsi="Calibri" w:cs="Calibri"/>
        </w:rPr>
        <w:t xml:space="preserve"> sensitivity by generating directional </w:t>
      </w:r>
      <w:proofErr w:type="spellStart"/>
      <w:r w:rsidRPr="00385452">
        <w:rPr>
          <w:rFonts w:ascii="Calibri" w:eastAsia="Calibri" w:hAnsi="Calibri" w:cs="Calibri"/>
        </w:rPr>
        <w:t>variograms</w:t>
      </w:r>
      <w:proofErr w:type="spellEnd"/>
      <w:r w:rsidRPr="00385452">
        <w:rPr>
          <w:rFonts w:ascii="Calibri" w:eastAsia="Calibri" w:hAnsi="Calibri" w:cs="Calibri"/>
        </w:rPr>
        <w:t xml:space="preserve"> associated with each parameter.  The methods account for the spatial distribution of the model response. </w:t>
      </w:r>
      <w:r w:rsidR="00084816">
        <w:rPr>
          <w:rFonts w:ascii="Calibri" w:eastAsia="Calibri" w:hAnsi="Calibri" w:cs="Calibri"/>
        </w:rPr>
        <w:t xml:space="preserve"> </w:t>
      </w:r>
      <w:proofErr w:type="spellStart"/>
      <w:r w:rsidR="00084816" w:rsidRPr="00385452">
        <w:rPr>
          <w:rFonts w:ascii="Calibri" w:eastAsia="Calibri" w:hAnsi="Calibri" w:cs="Calibri"/>
        </w:rPr>
        <w:t>Variogram</w:t>
      </w:r>
      <w:proofErr w:type="spellEnd"/>
      <w:r w:rsidR="00084816" w:rsidRPr="00385452">
        <w:rPr>
          <w:rFonts w:ascii="Calibri" w:eastAsia="Calibri" w:hAnsi="Calibri" w:cs="Calibri"/>
        </w:rPr>
        <w:t>-based methods determine which parameters have the most controlling influence on the model output, and hence the model uncertainty.</w:t>
      </w:r>
    </w:p>
    <w:p w14:paraId="167B5C82" w14:textId="1BA68916" w:rsidR="067FF194" w:rsidRPr="00385452" w:rsidRDefault="00082BDA" w:rsidP="067FF194">
      <w:r w:rsidRPr="00385452">
        <w:rPr>
          <w:rFonts w:ascii="Calibri" w:eastAsia="Calibri" w:hAnsi="Calibri" w:cs="Calibri"/>
        </w:rPr>
        <w:t>When implementing a GSA, sampling</w:t>
      </w:r>
      <w:r w:rsidR="067FF194" w:rsidRPr="00385452">
        <w:rPr>
          <w:rFonts w:ascii="Calibri" w:eastAsia="Calibri" w:hAnsi="Calibri" w:cs="Calibri"/>
        </w:rPr>
        <w:t xml:space="preserve"> methods are required </w:t>
      </w:r>
      <w:proofErr w:type="gramStart"/>
      <w:r w:rsidR="067FF194" w:rsidRPr="00385452">
        <w:rPr>
          <w:rFonts w:ascii="Calibri" w:eastAsia="Calibri" w:hAnsi="Calibri" w:cs="Calibri"/>
        </w:rPr>
        <w:t>to adequately represent</w:t>
      </w:r>
      <w:proofErr w:type="gramEnd"/>
      <w:r w:rsidR="067FF194" w:rsidRPr="00385452">
        <w:rPr>
          <w:rFonts w:ascii="Calibri" w:eastAsia="Calibri" w:hAnsi="Calibri" w:cs="Calibri"/>
        </w:rPr>
        <w:t xml:space="preserve"> parameter space whilst limiting computational expense.  OAT and LSA do no</w:t>
      </w:r>
      <w:r w:rsidR="0097773D">
        <w:rPr>
          <w:rFonts w:ascii="Calibri" w:eastAsia="Calibri" w:hAnsi="Calibri" w:cs="Calibri"/>
        </w:rPr>
        <w:t>t require sampling.  For GSA, Monte Carlo (MC)</w:t>
      </w:r>
      <w:r w:rsidR="067FF194" w:rsidRPr="00385452">
        <w:rPr>
          <w:rFonts w:ascii="Calibri" w:eastAsia="Calibri" w:hAnsi="Calibri" w:cs="Calibri"/>
        </w:rPr>
        <w:t xml:space="preserve"> sampling </w:t>
      </w:r>
      <w:proofErr w:type="gramStart"/>
      <w:r w:rsidR="067FF194" w:rsidRPr="00385452">
        <w:rPr>
          <w:rFonts w:ascii="Calibri" w:eastAsia="Calibri" w:hAnsi="Calibri" w:cs="Calibri"/>
        </w:rPr>
        <w:t>is commonly used</w:t>
      </w:r>
      <w:proofErr w:type="gramEnd"/>
      <w:r w:rsidR="067FF194" w:rsidRPr="00385452">
        <w:rPr>
          <w:rFonts w:ascii="Calibri" w:eastAsia="Calibri" w:hAnsi="Calibri" w:cs="Calibri"/>
        </w:rPr>
        <w:t xml:space="preserve">, although it offers a limited representation of the total space. </w:t>
      </w:r>
      <w:r w:rsidRPr="00385452">
        <w:rPr>
          <w:rFonts w:ascii="Calibri" w:eastAsia="Calibri" w:hAnsi="Calibri" w:cs="Calibri"/>
        </w:rPr>
        <w:t>L</w:t>
      </w:r>
      <w:r w:rsidR="0097773D">
        <w:rPr>
          <w:rFonts w:ascii="Calibri" w:eastAsia="Calibri" w:hAnsi="Calibri" w:cs="Calibri"/>
        </w:rPr>
        <w:t xml:space="preserve">atin </w:t>
      </w:r>
      <w:r w:rsidRPr="00385452">
        <w:rPr>
          <w:rFonts w:ascii="Calibri" w:eastAsia="Calibri" w:hAnsi="Calibri" w:cs="Calibri"/>
        </w:rPr>
        <w:t>H</w:t>
      </w:r>
      <w:r w:rsidR="0097773D">
        <w:rPr>
          <w:rFonts w:ascii="Calibri" w:eastAsia="Calibri" w:hAnsi="Calibri" w:cs="Calibri"/>
        </w:rPr>
        <w:t>ypercube sampling (LHS)</w:t>
      </w:r>
      <w:r w:rsidRPr="00385452">
        <w:rPr>
          <w:rFonts w:ascii="Calibri" w:eastAsia="Calibri" w:hAnsi="Calibri" w:cs="Calibri"/>
        </w:rPr>
        <w:t xml:space="preserve"> resolves this issue </w:t>
      </w:r>
      <w:r w:rsidRPr="00385452">
        <w:fldChar w:fldCharType="begin"/>
      </w:r>
      <w:r w:rsidR="00E67793">
        <w:rPr>
          <w:rFonts w:ascii="Calibri" w:eastAsia="Calibri" w:hAnsi="Calibri" w:cs="Calibri"/>
        </w:rPr>
        <w:instrText xml:space="preserve"> ADDIN ZOTERO_ITEM CSL_CITATION {"citationID":"B7DvEzks","properties":{"formattedCitation":"(Norton,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Pr="00385452">
        <w:rPr>
          <w:rFonts w:ascii="Calibri" w:eastAsia="Calibri" w:hAnsi="Calibri" w:cs="Calibri"/>
        </w:rPr>
        <w:fldChar w:fldCharType="separate"/>
      </w:r>
      <w:r w:rsidR="00F32BD3" w:rsidRPr="00385452">
        <w:rPr>
          <w:rFonts w:ascii="Calibri" w:hAnsi="Calibri" w:cs="Calibri"/>
        </w:rPr>
        <w:t>(Norton, 2015)</w:t>
      </w:r>
      <w:r w:rsidRPr="00385452">
        <w:fldChar w:fldCharType="end"/>
      </w:r>
      <w:r w:rsidR="067FF194" w:rsidRPr="00385452">
        <w:rPr>
          <w:rFonts w:ascii="Calibri" w:eastAsia="Calibri" w:hAnsi="Calibri" w:cs="Calibri"/>
        </w:rPr>
        <w:t>.  A weakness of LHS is that the single sample it generates cannot be enlarged without altering the distributional properties: the user should be aware of the required sample size before implementing the method</w:t>
      </w:r>
      <w:r w:rsidR="00F32BD3" w:rsidRPr="00385452">
        <w:rPr>
          <w:rFonts w:ascii="Calibri" w:eastAsia="Calibri" w:hAnsi="Calibri" w:cs="Calibri"/>
        </w:rPr>
        <w:t xml:space="preserve"> </w:t>
      </w:r>
      <w:r w:rsidR="00F32BD3" w:rsidRPr="00385452">
        <w:fldChar w:fldCharType="begin"/>
      </w:r>
      <w:r w:rsidR="00E67793">
        <w:rPr>
          <w:rFonts w:ascii="Calibri" w:eastAsia="Calibri" w:hAnsi="Calibri" w:cs="Calibri"/>
        </w:rPr>
        <w:instrText xml:space="preserve"> ADDIN ZOTERO_ITEM CSL_CITATION {"citationID":"ERtePdnE","properties":{"formattedCitation":"(Razavi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00F32BD3" w:rsidRPr="00385452">
        <w:rPr>
          <w:rFonts w:ascii="Calibri" w:eastAsia="Calibri" w:hAnsi="Calibri" w:cs="Calibri"/>
        </w:rPr>
        <w:fldChar w:fldCharType="separate"/>
      </w:r>
      <w:r w:rsidR="00F32BD3" w:rsidRPr="00385452">
        <w:rPr>
          <w:rFonts w:ascii="Calibri" w:hAnsi="Calibri" w:cs="Calibri"/>
        </w:rPr>
        <w:t>(Razavi et al., 2019)</w:t>
      </w:r>
      <w:r w:rsidR="00F32BD3" w:rsidRPr="00385452">
        <w:fldChar w:fldCharType="end"/>
      </w:r>
      <w:r w:rsidR="067FF194" w:rsidRPr="00385452">
        <w:rPr>
          <w:rFonts w:ascii="Calibri" w:eastAsia="Calibri" w:hAnsi="Calibri" w:cs="Calibri"/>
        </w:rPr>
        <w:t xml:space="preserve">. LHS is an example of a stratified sampling method, and these methods, as well as MC and </w:t>
      </w:r>
      <w:proofErr w:type="spellStart"/>
      <w:r w:rsidR="067FF194" w:rsidRPr="00385452">
        <w:rPr>
          <w:rFonts w:ascii="Calibri" w:eastAsia="Calibri" w:hAnsi="Calibri" w:cs="Calibri"/>
        </w:rPr>
        <w:t>Sobol</w:t>
      </w:r>
      <w:proofErr w:type="spellEnd"/>
      <w:r w:rsidR="067FF194" w:rsidRPr="00385452">
        <w:rPr>
          <w:rFonts w:ascii="Calibri" w:eastAsia="Calibri" w:hAnsi="Calibri" w:cs="Calibri"/>
        </w:rPr>
        <w:t xml:space="preserve">’ </w:t>
      </w:r>
      <w:proofErr w:type="gramStart"/>
      <w:r w:rsidR="067FF194" w:rsidRPr="00385452">
        <w:rPr>
          <w:rFonts w:ascii="Calibri" w:eastAsia="Calibri" w:hAnsi="Calibri" w:cs="Calibri"/>
        </w:rPr>
        <w:t>sequences,</w:t>
      </w:r>
      <w:proofErr w:type="gramEnd"/>
      <w:r w:rsidR="067FF194" w:rsidRPr="00385452">
        <w:rPr>
          <w:rFonts w:ascii="Calibri" w:eastAsia="Calibri" w:hAnsi="Calibri" w:cs="Calibri"/>
        </w:rPr>
        <w:t xml:space="preserve"> are used for variance-based GSA.  Other commonly used sampling techniques are those designed specifically for part</w:t>
      </w:r>
      <w:r w:rsidR="00704EBA">
        <w:rPr>
          <w:rFonts w:ascii="Calibri" w:eastAsia="Calibri" w:hAnsi="Calibri" w:cs="Calibri"/>
        </w:rPr>
        <w:t>icular SA methods, such as FAST and the</w:t>
      </w:r>
      <w:r w:rsidR="067FF194" w:rsidRPr="00385452">
        <w:rPr>
          <w:rFonts w:ascii="Calibri" w:eastAsia="Calibri" w:hAnsi="Calibri" w:cs="Calibri"/>
        </w:rPr>
        <w:t xml:space="preserve"> Morris </w:t>
      </w:r>
      <w:r w:rsidR="00244F50">
        <w:rPr>
          <w:rFonts w:ascii="Calibri" w:eastAsia="Calibri" w:hAnsi="Calibri" w:cs="Calibri"/>
        </w:rPr>
        <w:t>method</w:t>
      </w:r>
      <w:r w:rsidR="00704EBA">
        <w:rPr>
          <w:rFonts w:ascii="Calibri" w:eastAsia="Calibri" w:hAnsi="Calibri" w:cs="Calibri"/>
        </w:rPr>
        <w:t xml:space="preserve"> </w:t>
      </w:r>
      <w:r w:rsidR="00B259BE" w:rsidRPr="00385452">
        <w:fldChar w:fldCharType="begin"/>
      </w:r>
      <w:r w:rsidR="00F71BD1">
        <w:rPr>
          <w:rFonts w:ascii="Calibri" w:eastAsia="Calibri" w:hAnsi="Calibri" w:cs="Calibri"/>
        </w:rPr>
        <w:instrText xml:space="preserve"> ADDIN ZOTERO_ITEM CSL_CITATION {"citationID":"nMtzz0n4","properties":{"formattedCitation":"(Pianosi et al., 2016)","plainCitation":"(Pianosi et al., 2016)","noteIndex":0},"citationItems":[{"id":17,"uris":["http://zotero.org/groups/2263312/items/88TYDIQU"],"uri":["http://zotero.org/groups/2263312/items/88TYDIQU"],"itemData":{"id":17,"type":"article-journal","title":"Sensitivity analysis of environmental models: A systematic review with practical workflow","container-title":"Environmental Modelling &amp; Software","page":"214-232","volume":"79","source":"ScienceDirect","abstract":"Sensitivity Analysis (SA) investigates how the variation in the output of a numerical model can be attributed to variations of its input factors. SA is increasingly being used in environmental modelling for a variety of purposes, including uncertainty assessment, model calibration and diagnostic evaluation, dominant control analysis and robust decision-making. In this paper we review the SA literature with the goal of providing: (i) a comprehensive view of SA approaches also in relation to other methodologies for model identification and application; (ii) a systematic classification of the most commonly used SA methods; (iii) practical guidelines for the application of SA. The paper aims at delivering an introduction to SA for non-specialist readers, as well as practical advice with best practice examples from the literature; and at stimulating the discussion within the community of SA developers and users regarding the setting of good practices and on defining priorities for future research.","DOI":"10.1016/j.envsoft.2016.02.008","ISSN":"1364-8152","shortTitle":"Sensitivity analysis of environmental models","journalAbbreviation":"Environmental Modelling &amp; Software","author":[{"family":"Pianosi","given":"Francesca"},{"family":"Beven","given":"Keith"},{"family":"Freer","given":"Jim"},{"family":"Hall","given":"Jim W."},{"family":"Rougier","given":"Jonathan"},{"family":"Stephenson","given":"David B."},{"family":"Wagener","given":"Thorsten"}],"issued":{"date-parts":[["2016",5,1]]}}}],"schema":"https://github.com/citation-style-language/schema/raw/master/csl-citation.json"} </w:instrText>
      </w:r>
      <w:r w:rsidR="00B259BE" w:rsidRPr="00385452">
        <w:rPr>
          <w:rFonts w:ascii="Calibri" w:eastAsia="Calibri" w:hAnsi="Calibri" w:cs="Calibri"/>
        </w:rPr>
        <w:fldChar w:fldCharType="separate"/>
      </w:r>
      <w:r w:rsidR="00F71BD1" w:rsidRPr="00F71BD1">
        <w:rPr>
          <w:rFonts w:ascii="Calibri" w:hAnsi="Calibri" w:cs="Calibri"/>
        </w:rPr>
        <w:t>(Pianosi et al., 2016)</w:t>
      </w:r>
      <w:r w:rsidR="00B259BE" w:rsidRPr="00385452">
        <w:fldChar w:fldCharType="end"/>
      </w:r>
      <w:r w:rsidR="067FF194" w:rsidRPr="00385452">
        <w:rPr>
          <w:rFonts w:ascii="Calibri" w:eastAsia="Calibri" w:hAnsi="Calibri" w:cs="Calibri"/>
        </w:rPr>
        <w:t>.</w:t>
      </w:r>
    </w:p>
    <w:p w14:paraId="7EEF3FA4" w14:textId="627D2255" w:rsidR="7EA1716F" w:rsidRPr="00385452" w:rsidRDefault="7EA1716F" w:rsidP="003F621D">
      <w:pPr>
        <w:pStyle w:val="Caption"/>
        <w:keepNext/>
        <w:jc w:val="center"/>
      </w:pPr>
    </w:p>
    <w:p w14:paraId="79CB7728" w14:textId="325FF66F" w:rsidR="000E7B32" w:rsidRPr="00385452" w:rsidRDefault="000E7B32" w:rsidP="000E7B32">
      <w:pPr>
        <w:pStyle w:val="Caption"/>
        <w:keepNext/>
        <w:jc w:val="center"/>
      </w:pPr>
      <w:r w:rsidRPr="00385452">
        <w:t xml:space="preserve">Table </w:t>
      </w:r>
      <w:r w:rsidR="00791B42" w:rsidRPr="00385452">
        <w:rPr>
          <w:noProof/>
        </w:rPr>
        <w:fldChar w:fldCharType="begin"/>
      </w:r>
      <w:r w:rsidR="00791B42" w:rsidRPr="00385452">
        <w:rPr>
          <w:noProof/>
        </w:rPr>
        <w:instrText xml:space="preserve"> SEQ Table \* ARABIC </w:instrText>
      </w:r>
      <w:r w:rsidR="00791B42" w:rsidRPr="00385452">
        <w:rPr>
          <w:noProof/>
        </w:rPr>
        <w:fldChar w:fldCharType="separate"/>
      </w:r>
      <w:r w:rsidR="00504DD2">
        <w:rPr>
          <w:noProof/>
        </w:rPr>
        <w:t>4</w:t>
      </w:r>
      <w:r w:rsidR="00791B42" w:rsidRPr="00385452">
        <w:rPr>
          <w:noProof/>
        </w:rPr>
        <w:fldChar w:fldCharType="end"/>
      </w:r>
      <w:r w:rsidRPr="00385452">
        <w:t xml:space="preserve">. Common UA/SA sampling and analysis techniques, their descriptions, and key </w:t>
      </w:r>
      <w:commentRangeStart w:id="31"/>
      <w:r w:rsidRPr="00385452">
        <w:t>texts</w:t>
      </w:r>
      <w:commentRangeEnd w:id="31"/>
      <w:r w:rsidR="0097773D">
        <w:rPr>
          <w:rStyle w:val="CommentReference"/>
          <w:i w:val="0"/>
          <w:iCs w:val="0"/>
          <w:color w:val="auto"/>
        </w:rPr>
        <w:commentReference w:id="31"/>
      </w:r>
    </w:p>
    <w:tbl>
      <w:tblPr>
        <w:tblStyle w:val="TableGrid"/>
        <w:tblW w:w="9360" w:type="dxa"/>
        <w:tblLayout w:type="fixed"/>
        <w:tblLook w:val="06A0" w:firstRow="1" w:lastRow="0" w:firstColumn="1" w:lastColumn="0" w:noHBand="1" w:noVBand="1"/>
      </w:tblPr>
      <w:tblGrid>
        <w:gridCol w:w="1525"/>
        <w:gridCol w:w="1530"/>
        <w:gridCol w:w="3965"/>
        <w:gridCol w:w="2340"/>
      </w:tblGrid>
      <w:tr w:rsidR="7EA1716F" w:rsidRPr="00385452" w14:paraId="267666E9" w14:textId="77777777" w:rsidTr="6A3A471F">
        <w:trPr>
          <w:tblHeader/>
        </w:trPr>
        <w:tc>
          <w:tcPr>
            <w:tcW w:w="1525" w:type="dxa"/>
          </w:tcPr>
          <w:p w14:paraId="27001C79" w14:textId="3764BC39" w:rsidR="7EA1716F" w:rsidRPr="00385452" w:rsidRDefault="7EA1716F" w:rsidP="7EA1716F">
            <w:pPr>
              <w:rPr>
                <w:b/>
                <w:bCs/>
              </w:rPr>
            </w:pPr>
            <w:r w:rsidRPr="00385452">
              <w:rPr>
                <w:b/>
                <w:bCs/>
              </w:rPr>
              <w:t>Name</w:t>
            </w:r>
          </w:p>
        </w:tc>
        <w:tc>
          <w:tcPr>
            <w:tcW w:w="1530" w:type="dxa"/>
          </w:tcPr>
          <w:p w14:paraId="18C62766" w14:textId="13A30316" w:rsidR="7EA1716F" w:rsidRPr="00385452" w:rsidRDefault="7EA1716F" w:rsidP="7EA1716F">
            <w:pPr>
              <w:rPr>
                <w:b/>
                <w:bCs/>
              </w:rPr>
            </w:pPr>
            <w:r w:rsidRPr="00385452">
              <w:rPr>
                <w:b/>
                <w:bCs/>
              </w:rPr>
              <w:t>Abbreviation</w:t>
            </w:r>
          </w:p>
        </w:tc>
        <w:tc>
          <w:tcPr>
            <w:tcW w:w="3965" w:type="dxa"/>
          </w:tcPr>
          <w:p w14:paraId="208666DB" w14:textId="477B79C8" w:rsidR="7EA1716F" w:rsidRPr="00385452" w:rsidRDefault="7EA1716F" w:rsidP="7EA1716F">
            <w:pPr>
              <w:rPr>
                <w:b/>
                <w:bCs/>
              </w:rPr>
            </w:pPr>
            <w:r w:rsidRPr="00385452">
              <w:rPr>
                <w:b/>
                <w:bCs/>
              </w:rPr>
              <w:t>Description</w:t>
            </w:r>
          </w:p>
        </w:tc>
        <w:tc>
          <w:tcPr>
            <w:tcW w:w="2340" w:type="dxa"/>
          </w:tcPr>
          <w:p w14:paraId="4C12C0D1" w14:textId="308E481A" w:rsidR="7EA1716F" w:rsidRPr="00385452" w:rsidRDefault="7EA1716F" w:rsidP="7EA1716F">
            <w:pPr>
              <w:rPr>
                <w:b/>
                <w:bCs/>
              </w:rPr>
            </w:pPr>
            <w:r w:rsidRPr="00385452">
              <w:rPr>
                <w:b/>
                <w:bCs/>
              </w:rPr>
              <w:t>More information</w:t>
            </w:r>
          </w:p>
        </w:tc>
      </w:tr>
      <w:tr w:rsidR="000E7B32" w:rsidRPr="00385452" w14:paraId="75C4F0F2" w14:textId="77777777" w:rsidTr="6A3A471F">
        <w:tc>
          <w:tcPr>
            <w:tcW w:w="1525" w:type="dxa"/>
          </w:tcPr>
          <w:p w14:paraId="72D5848A" w14:textId="075FEECB" w:rsidR="000E7B32" w:rsidRPr="00385452" w:rsidRDefault="000E7B32" w:rsidP="7EA1716F">
            <w:r w:rsidRPr="00385452">
              <w:t>Monte Carlo</w:t>
            </w:r>
          </w:p>
        </w:tc>
        <w:tc>
          <w:tcPr>
            <w:tcW w:w="1530" w:type="dxa"/>
          </w:tcPr>
          <w:p w14:paraId="044A9C58" w14:textId="4C917D4F" w:rsidR="000E7B32" w:rsidRPr="00385452" w:rsidRDefault="000E7B32" w:rsidP="000E7B32">
            <w:pPr>
              <w:jc w:val="center"/>
            </w:pPr>
            <w:r w:rsidRPr="00385452">
              <w:t>MC</w:t>
            </w:r>
          </w:p>
        </w:tc>
        <w:tc>
          <w:tcPr>
            <w:tcW w:w="3965" w:type="dxa"/>
          </w:tcPr>
          <w:p w14:paraId="3D5C9956" w14:textId="21047359" w:rsidR="000E7B32" w:rsidRPr="00385452" w:rsidRDefault="259833D0" w:rsidP="259833D0">
            <w:r w:rsidRPr="00385452">
              <w:rPr>
                <w:rFonts w:ascii="Calibri" w:eastAsia="Calibri" w:hAnsi="Calibri" w:cs="Calibri"/>
              </w:rPr>
              <w:t xml:space="preserve">Generates random sample points from a probability distribution </w:t>
            </w:r>
            <w:r w:rsidR="00164173" w:rsidRPr="00385452">
              <w:rPr>
                <w:rFonts w:ascii="Calibri" w:eastAsia="Calibri" w:hAnsi="Calibri" w:cs="Calibri"/>
              </w:rPr>
              <w:fldChar w:fldCharType="begin"/>
            </w:r>
            <w:r w:rsidR="00E67793">
              <w:rPr>
                <w:rFonts w:ascii="Calibri" w:eastAsia="Calibri" w:hAnsi="Calibri" w:cs="Calibri"/>
              </w:rPr>
              <w:instrText xml:space="preserve"> ADDIN ZOTERO_ITEM CSL_CITATION {"citationID":"877Gvum5","properties":{"formattedCitation":"(Gan et al., 2014)","plainCitation":"(Gan et al., 2014)","noteIndex":0},"citationItems":[{"id":16,"uris":["http://zotero.org/groups/2263312/items/PZNHJ4KU"],"uri":["http://zotero.org/groups/2263312/items/PZNHJ4KU"],"itemData":{"id":16,"type":"article-journal","title":"A comprehensive evaluation of various sensitivity analysis methods: A case study with a hydrological model","container-title":"Environmental Modelling &amp; Software","page":"269-285","volume":"51","source":"ScienceDirect","abstract":"Sensitivity analysis (SA) is a commonly used approach for identifying important parameters that dominate model behaviors. We use a newly developed software package, a Problem Solving environment for Uncertainty Analysis and Design Exploration (PSUADE), to evaluate the effectiveness and efficiency of ten widely used SA methods, including seven qualitative and three quantitative ones. All SA methods are tested using a variety of sampling techniques to screen out the most sensitive (i.e., important) parameters from the insensitive ones. The Sacramento Soil Moisture Accounting (SAC-SMA) model, which has thirteen tunable parameters, is used for illustration. The South Branch Potomac River basin near Springfield, West Virginia in the U.S. is chosen as the study area. The key findings from this study are: (1) For qualitative SA methods, Correlation Analysis (CA), Regression Analysis (RA), and Gaussian Process (GP) screening methods are shown to be not effective in this example. Morris One-At-a-Time (MOAT) screening is the most efficient, needing only 280 samples to identify the most important parameters, but it is the least robust method. Multivariate Adaptive Regression Splines (MARS), Delta Test (DT) and Sum-Of-Trees (SOT) screening methods need about 400–600 samples for the same purpose. Monte Carlo (MC), Orthogonal Array (OA) and Orthogonal Array based Latin Hypercube (OALH) are appropriate sampling techniques for them; (2) For quantitative SA methods, at least 2777 samples are needed for Fourier Amplitude Sensitivity Test (FAST) to identity parameter main effect. McKay method needs about 360 samples to evaluate the main effect, more than 1000 samples to assess the two-way interaction effect. OALH and LPτ (LPTAU) sampling techniques are more appropriate for McKay method. For the Sobol' method, the minimum samples needed are 1050 to compute the first-order and total sensitivity indices correctly. These comparisons show that qualitative SA methods are more efficient but less accurate and robust than quantitative ones.","DOI":"10.1016/j.envsoft.2013.09.031","ISSN":"1364-8152","shortTitle":"A comprehensive evaluation of various sensitivity analysis methods","journalAbbreviation":"Environmental Modelling &amp; Software","author":[{"family":"Gan","given":"Yanjun"},{"family":"Duan","given":"Qingyun"},{"family":"Gong","given":"Wei"},{"family":"Tong","given":"Charles"},{"family":"Sun","given":"Yunwei"},{"family":"Chu","given":"Wei"},{"family":"Ye","given":"Aizhong"},{"family":"Miao","given":"Chiyuan"},{"family":"Di","given":"Zhenhua"}],"issued":{"date-parts":[["2014",1,1]]}}}],"schema":"https://github.com/citation-style-language/schema/raw/master/csl-citation.json"} </w:instrText>
            </w:r>
            <w:r w:rsidR="00164173" w:rsidRPr="00385452">
              <w:rPr>
                <w:rFonts w:ascii="Calibri" w:eastAsia="Calibri" w:hAnsi="Calibri" w:cs="Calibri"/>
              </w:rPr>
              <w:fldChar w:fldCharType="separate"/>
            </w:r>
            <w:r w:rsidR="00164173" w:rsidRPr="00385452">
              <w:rPr>
                <w:rFonts w:ascii="Calibri" w:hAnsi="Calibri" w:cs="Calibri"/>
              </w:rPr>
              <w:t>(Gan et al., 2014)</w:t>
            </w:r>
            <w:r w:rsidR="00164173" w:rsidRPr="00385452">
              <w:rPr>
                <w:rFonts w:ascii="Calibri" w:eastAsia="Calibri" w:hAnsi="Calibri" w:cs="Calibri"/>
              </w:rPr>
              <w:fldChar w:fldCharType="end"/>
            </w:r>
            <w:r w:rsidRPr="00385452">
              <w:rPr>
                <w:rFonts w:ascii="Calibri" w:eastAsia="Calibri" w:hAnsi="Calibri" w:cs="Calibri"/>
              </w:rPr>
              <w:t>.</w:t>
            </w:r>
          </w:p>
        </w:tc>
        <w:tc>
          <w:tcPr>
            <w:tcW w:w="2340" w:type="dxa"/>
          </w:tcPr>
          <w:p w14:paraId="24734904" w14:textId="11976E89" w:rsidR="000E7B32" w:rsidRPr="00385452" w:rsidRDefault="00164173" w:rsidP="7EA1716F">
            <w:r w:rsidRPr="00385452">
              <w:fldChar w:fldCharType="begin"/>
            </w:r>
            <w:r w:rsidR="00E67793">
              <w:instrText xml:space="preserve"> ADDIN ZOTERO_ITEM CSL_CITATION {"citationID":"55adodsm","properties":{"formattedCitation":"(Metropolis and Ulam, 1949)","plainCitation":"(Metropolis and Ulam, 1949)","noteIndex":0},"citationItems":[{"id":54,"uris":["http://zotero.org/groups/2263312/items/RAKXDG3G"],"uri":["http://zotero.org/groups/2263312/items/RAKXDG3G"],"itemData":{"id":54,"type":"article-journal","title":"The Monte Carlo Method","container-title":"Journal of the American Statistical Association","page":"335-341","volume":"44","issue":"247","DOI":"doi:10.2307/2280232","author":[{"family":"Metropolis","given":"Nicholas"},{"family":"Ulam","given":"S"}],"issued":{"date-parts":[["1949"]]}}}],"schema":"https://github.com/citation-style-language/schema/raw/master/csl-citation.json"} </w:instrText>
            </w:r>
            <w:r w:rsidRPr="00385452">
              <w:fldChar w:fldCharType="separate"/>
            </w:r>
            <w:r w:rsidRPr="00385452">
              <w:rPr>
                <w:rFonts w:ascii="Calibri" w:hAnsi="Calibri" w:cs="Calibri"/>
              </w:rPr>
              <w:t>(Metropolis and Ulam, 1949)</w:t>
            </w:r>
            <w:r w:rsidRPr="00385452">
              <w:fldChar w:fldCharType="end"/>
            </w:r>
          </w:p>
        </w:tc>
      </w:tr>
      <w:tr w:rsidR="7EA1716F" w:rsidRPr="00385452" w14:paraId="06C16054" w14:textId="77777777" w:rsidTr="6A3A471F">
        <w:tc>
          <w:tcPr>
            <w:tcW w:w="1525" w:type="dxa"/>
          </w:tcPr>
          <w:p w14:paraId="155F03F4" w14:textId="1FD6E7DD" w:rsidR="7EA1716F" w:rsidRPr="00385452" w:rsidRDefault="7EA1716F" w:rsidP="7EA1716F">
            <w:r w:rsidRPr="00385452">
              <w:t>Morris</w:t>
            </w:r>
            <w:r w:rsidR="0097773D">
              <w:t xml:space="preserve"> method</w:t>
            </w:r>
          </w:p>
        </w:tc>
        <w:tc>
          <w:tcPr>
            <w:tcW w:w="1530" w:type="dxa"/>
          </w:tcPr>
          <w:p w14:paraId="20FC2FF4" w14:textId="200C6183" w:rsidR="7EA1716F" w:rsidRPr="00385452" w:rsidRDefault="000E7B32" w:rsidP="000E7B32">
            <w:pPr>
              <w:jc w:val="center"/>
            </w:pPr>
            <w:r w:rsidRPr="00385452">
              <w:t>-</w:t>
            </w:r>
          </w:p>
        </w:tc>
        <w:tc>
          <w:tcPr>
            <w:tcW w:w="3965" w:type="dxa"/>
          </w:tcPr>
          <w:p w14:paraId="657C36A1" w14:textId="15644DEA" w:rsidR="7EA1716F" w:rsidRPr="00385452" w:rsidRDefault="00164173" w:rsidP="00164173">
            <w:pPr>
              <w:pStyle w:val="paragraph"/>
              <w:textAlignment w:val="baseline"/>
              <w:rPr>
                <w:lang w:val="en-US"/>
              </w:rPr>
            </w:pPr>
            <w:r w:rsidRPr="00385452">
              <w:rPr>
                <w:rStyle w:val="normaltextrun"/>
                <w:rFonts w:ascii="Calibri" w:hAnsi="Calibri" w:cs="Calibri"/>
                <w:sz w:val="22"/>
                <w:szCs w:val="22"/>
                <w:lang w:val="en-US"/>
              </w:rPr>
              <w:t>Ranks parameters by influence on output and non-linearity.</w:t>
            </w:r>
            <w:r w:rsidRPr="00385452">
              <w:rPr>
                <w:rStyle w:val="eop"/>
                <w:rFonts w:ascii="Calibri" w:hAnsi="Calibri" w:cs="Calibri"/>
                <w:sz w:val="22"/>
                <w:szCs w:val="22"/>
                <w:lang w:val="en-US"/>
              </w:rPr>
              <w:t> </w:t>
            </w:r>
            <w:r w:rsidRPr="00385452">
              <w:rPr>
                <w:rStyle w:val="normaltextrun"/>
                <w:rFonts w:ascii="Calibri" w:hAnsi="Calibri" w:cs="Calibri"/>
                <w:sz w:val="22"/>
                <w:szCs w:val="22"/>
                <w:lang w:val="en-US"/>
              </w:rPr>
              <w:t xml:space="preserve">Each parameter is stepped along trajectories; usually the number of trajectories is less than the number of parameters.  The starting points are random and uniformly distributed.  The parameters are perturbed once in succession along the trajectory, in random order.  The resulting sample consists of the changes in model output caused by each parameter’s perturbation </w:t>
            </w:r>
            <w:r w:rsidRPr="00385452">
              <w:rPr>
                <w:rStyle w:val="normaltextrun"/>
                <w:rFonts w:ascii="Calibri" w:hAnsi="Calibri" w:cs="Calibri"/>
                <w:sz w:val="22"/>
                <w:szCs w:val="22"/>
                <w:lang w:val="en-US"/>
              </w:rPr>
              <w:fldChar w:fldCharType="begin"/>
            </w:r>
            <w:r w:rsidR="00E67793">
              <w:rPr>
                <w:rStyle w:val="normaltextrun"/>
                <w:rFonts w:ascii="Calibri" w:hAnsi="Calibri" w:cs="Calibri"/>
                <w:sz w:val="22"/>
                <w:szCs w:val="22"/>
                <w:lang w:val="en-US"/>
              </w:rPr>
              <w:instrText xml:space="preserve"> ADDIN ZOTERO_ITEM CSL_CITATION {"citationID":"y9s0tvtn","properties":{"formattedCitation":"(Norton,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Pr="00385452">
              <w:rPr>
                <w:rStyle w:val="normaltextrun"/>
                <w:rFonts w:ascii="Calibri" w:hAnsi="Calibri" w:cs="Calibri"/>
                <w:sz w:val="22"/>
                <w:szCs w:val="22"/>
                <w:lang w:val="en-US"/>
              </w:rPr>
              <w:fldChar w:fldCharType="separate"/>
            </w:r>
            <w:r w:rsidRPr="00385452">
              <w:rPr>
                <w:rFonts w:ascii="Calibri" w:hAnsi="Calibri" w:cs="Calibri"/>
                <w:sz w:val="22"/>
                <w:lang w:val="en-US"/>
              </w:rPr>
              <w:t>(Norton, 2015)</w:t>
            </w:r>
            <w:r w:rsidRPr="00385452">
              <w:rPr>
                <w:rStyle w:val="normaltextrun"/>
                <w:rFonts w:ascii="Calibri" w:hAnsi="Calibri" w:cs="Calibri"/>
                <w:sz w:val="22"/>
                <w:szCs w:val="22"/>
                <w:lang w:val="en-US"/>
              </w:rPr>
              <w:fldChar w:fldCharType="end"/>
            </w:r>
            <w:r w:rsidRPr="00385452">
              <w:rPr>
                <w:rStyle w:val="normaltextrun"/>
                <w:rFonts w:ascii="Calibri" w:hAnsi="Calibri" w:cs="Calibri"/>
                <w:sz w:val="22"/>
                <w:szCs w:val="22"/>
                <w:lang w:val="en-US"/>
              </w:rPr>
              <w:t>.</w:t>
            </w:r>
            <w:r w:rsidRPr="00385452">
              <w:rPr>
                <w:rStyle w:val="eop"/>
                <w:rFonts w:ascii="Calibri" w:hAnsi="Calibri" w:cs="Calibri"/>
                <w:sz w:val="22"/>
                <w:szCs w:val="22"/>
                <w:lang w:val="en-US"/>
              </w:rPr>
              <w:t> </w:t>
            </w:r>
          </w:p>
        </w:tc>
        <w:tc>
          <w:tcPr>
            <w:tcW w:w="2340" w:type="dxa"/>
          </w:tcPr>
          <w:p w14:paraId="1C043FB3" w14:textId="71BA3CE9" w:rsidR="7EA1716F" w:rsidRPr="00385452" w:rsidRDefault="00164173" w:rsidP="7EA1716F">
            <w:r w:rsidRPr="00385452">
              <w:fldChar w:fldCharType="begin"/>
            </w:r>
            <w:r w:rsidR="00E67793">
              <w:instrText xml:space="preserve"> ADDIN ZOTERO_ITEM CSL_CITATION {"citationID":"ZNvsG9md","properties":{"formattedCitation":"(Morris, 1991)","plainCitation":"(Morris, 1991)","noteIndex":0},"citationItems":[{"id":55,"uris":["http://zotero.org/groups/2263312/items/XVWZ8IAZ"],"uri":["http://zotero.org/groups/2263312/items/XVWZ8IAZ"],"itemData":{"id":55,"type":"article-journal","title":"Factorial sampling plans for preliminary computational experiments","container-title":"Technometrics","page":"161-174","volume":"33","issue":"2","DOI":"10.2307/1269043","author":[{"family":"Morris","given":"M.D."}],"issued":{"date-parts":[["1991"]]}}}],"schema":"https://github.com/citation-style-language/schema/raw/master/csl-citation.json"} </w:instrText>
            </w:r>
            <w:r w:rsidRPr="00385452">
              <w:fldChar w:fldCharType="separate"/>
            </w:r>
            <w:r w:rsidRPr="00385452">
              <w:rPr>
                <w:rFonts w:ascii="Calibri" w:hAnsi="Calibri" w:cs="Calibri"/>
              </w:rPr>
              <w:t>(Morris, 1991)</w:t>
            </w:r>
            <w:r w:rsidRPr="00385452">
              <w:fldChar w:fldCharType="end"/>
            </w:r>
          </w:p>
        </w:tc>
      </w:tr>
      <w:tr w:rsidR="7EA1716F" w:rsidRPr="00385452" w14:paraId="1DFCD07B" w14:textId="77777777" w:rsidTr="6A3A471F">
        <w:tc>
          <w:tcPr>
            <w:tcW w:w="1525" w:type="dxa"/>
          </w:tcPr>
          <w:p w14:paraId="4318FC75" w14:textId="6BAF016E" w:rsidR="7EA1716F" w:rsidRPr="00385452" w:rsidRDefault="7EA1716F" w:rsidP="7EA1716F">
            <w:r w:rsidRPr="00385452">
              <w:t>Latin Hypercube</w:t>
            </w:r>
            <w:r w:rsidR="0097773D">
              <w:t xml:space="preserve"> sampling</w:t>
            </w:r>
          </w:p>
        </w:tc>
        <w:tc>
          <w:tcPr>
            <w:tcW w:w="1530" w:type="dxa"/>
          </w:tcPr>
          <w:p w14:paraId="6920A86C" w14:textId="76513DAB" w:rsidR="7EA1716F" w:rsidRPr="00385452" w:rsidRDefault="001B3C28" w:rsidP="000E7B32">
            <w:pPr>
              <w:jc w:val="center"/>
            </w:pPr>
            <w:r>
              <w:t>LHS</w:t>
            </w:r>
          </w:p>
        </w:tc>
        <w:tc>
          <w:tcPr>
            <w:tcW w:w="3965" w:type="dxa"/>
          </w:tcPr>
          <w:p w14:paraId="0D967E50" w14:textId="5B3F842E" w:rsidR="7EA1716F" w:rsidRPr="00385452" w:rsidRDefault="00164173" w:rsidP="004A2B58">
            <w:r w:rsidRPr="00385452">
              <w:rPr>
                <w:rStyle w:val="normaltextrun"/>
                <w:rFonts w:ascii="Calibri" w:hAnsi="Calibri" w:cs="Calibri"/>
              </w:rPr>
              <w:t xml:space="preserve">The range of each parameter in the parameter space </w:t>
            </w:r>
            <w:proofErr w:type="gramStart"/>
            <w:r w:rsidRPr="00385452">
              <w:rPr>
                <w:rStyle w:val="normaltextrun"/>
                <w:rFonts w:ascii="Calibri" w:hAnsi="Calibri" w:cs="Calibri"/>
              </w:rPr>
              <w:t>is partitioned</w:t>
            </w:r>
            <w:proofErr w:type="gramEnd"/>
            <w:r w:rsidRPr="00385452">
              <w:rPr>
                <w:rStyle w:val="normaltextrun"/>
                <w:rFonts w:ascii="Calibri" w:hAnsi="Calibri" w:cs="Calibri"/>
              </w:rPr>
              <w:t xml:space="preserve"> into </w:t>
            </w:r>
            <m:oMath>
              <m:r>
                <w:rPr>
                  <w:rStyle w:val="normaltextrun"/>
                  <w:rFonts w:ascii="Cambria Math" w:hAnsi="Cambria Math" w:cs="Calibri"/>
                </w:rPr>
                <m:t>N</m:t>
              </m:r>
            </m:oMath>
            <w:r w:rsidRPr="00385452">
              <w:rPr>
                <w:rStyle w:val="normaltextrun"/>
                <w:rFonts w:ascii="Calibri" w:hAnsi="Calibri" w:cs="Calibri"/>
              </w:rPr>
              <w:t xml:space="preserve"> equal-probability divisions.  One sample </w:t>
            </w:r>
            <w:proofErr w:type="gramStart"/>
            <w:r w:rsidRPr="00385452">
              <w:rPr>
                <w:rStyle w:val="normaltextrun"/>
                <w:rFonts w:ascii="Calibri" w:hAnsi="Calibri" w:cs="Calibri"/>
              </w:rPr>
              <w:t>is taken</w:t>
            </w:r>
            <w:proofErr w:type="gramEnd"/>
            <w:r w:rsidRPr="00385452">
              <w:rPr>
                <w:rStyle w:val="normaltextrun"/>
                <w:rFonts w:ascii="Calibri" w:hAnsi="Calibri" w:cs="Calibri"/>
              </w:rPr>
              <w:t xml:space="preserve"> from each of the </w:t>
            </w:r>
            <m:oMath>
              <m:r>
                <w:rPr>
                  <w:rStyle w:val="normaltextrun"/>
                  <w:rFonts w:ascii="Cambria Math" w:hAnsi="Cambria Math" w:cs="Calibri"/>
                </w:rPr>
                <m:t>N</m:t>
              </m:r>
            </m:oMath>
            <w:r w:rsidRPr="00385452">
              <w:rPr>
                <w:rStyle w:val="normaltextrun"/>
                <w:rFonts w:ascii="Calibri" w:hAnsi="Calibri" w:cs="Calibri"/>
              </w:rPr>
              <w:t xml:space="preserve"> partitions, generating </w:t>
            </w:r>
            <m:oMath>
              <m:r>
                <w:rPr>
                  <w:rStyle w:val="normaltextrun"/>
                  <w:rFonts w:ascii="Cambria Math" w:hAnsi="Cambria Math" w:cs="Calibri"/>
                </w:rPr>
                <m:t>N</m:t>
              </m:r>
            </m:oMath>
            <w:r w:rsidRPr="00385452">
              <w:rPr>
                <w:rStyle w:val="normaltextrun"/>
                <w:rFonts w:ascii="Calibri" w:hAnsi="Calibri" w:cs="Calibri"/>
              </w:rPr>
              <w:t xml:space="preserve"> samples per parameter, and a sample from each set of </w:t>
            </w:r>
            <m:oMath>
              <m:r>
                <w:rPr>
                  <w:rStyle w:val="normaltextrun"/>
                  <w:rFonts w:ascii="Cambria Math" w:hAnsi="Cambria Math" w:cs="Calibri"/>
                </w:rPr>
                <m:t>N</m:t>
              </m:r>
            </m:oMath>
            <w:r w:rsidRPr="00385452">
              <w:rPr>
                <w:rStyle w:val="normaltextrun"/>
                <w:rFonts w:ascii="Calibri" w:hAnsi="Calibri" w:cs="Calibri"/>
              </w:rPr>
              <w:t xml:space="preserve"> samples is chosen for each parameter.  The proce</w:t>
            </w:r>
            <w:proofErr w:type="spellStart"/>
            <w:r w:rsidRPr="00385452">
              <w:rPr>
                <w:rStyle w:val="normaltextrun"/>
                <w:rFonts w:ascii="Calibri" w:hAnsi="Calibri" w:cs="Calibri"/>
              </w:rPr>
              <w:t>ss</w:t>
            </w:r>
            <w:proofErr w:type="spellEnd"/>
            <w:r w:rsidRPr="00385452">
              <w:rPr>
                <w:rStyle w:val="normaltextrun"/>
                <w:rFonts w:ascii="Calibri" w:hAnsi="Calibri" w:cs="Calibri"/>
              </w:rPr>
              <w:t xml:space="preserve"> is repeated for the remaining samples until no samples remain </w:t>
            </w:r>
            <w:r w:rsidRPr="00385452">
              <w:rPr>
                <w:rStyle w:val="normaltextrun"/>
                <w:rFonts w:ascii="Calibri" w:hAnsi="Calibri" w:cs="Calibri"/>
              </w:rPr>
              <w:fldChar w:fldCharType="begin"/>
            </w:r>
            <w:r w:rsidR="00E67793">
              <w:rPr>
                <w:rStyle w:val="normaltextrun"/>
                <w:rFonts w:ascii="Calibri" w:hAnsi="Calibri" w:cs="Calibri"/>
              </w:rPr>
              <w:instrText xml:space="preserve"> ADDIN ZOTERO_ITEM CSL_CITATION {"citationID":"gHubJ418","properties":{"formattedCitation":"(Norton,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Pr="00385452">
              <w:rPr>
                <w:rStyle w:val="normaltextrun"/>
                <w:rFonts w:ascii="Calibri" w:hAnsi="Calibri" w:cs="Calibri"/>
              </w:rPr>
              <w:fldChar w:fldCharType="separate"/>
            </w:r>
            <w:r w:rsidRPr="00385452">
              <w:rPr>
                <w:rFonts w:ascii="Calibri" w:hAnsi="Calibri" w:cs="Calibri"/>
              </w:rPr>
              <w:t>(Norton, 2015)</w:t>
            </w:r>
            <w:r w:rsidRPr="00385452">
              <w:rPr>
                <w:rStyle w:val="normaltextrun"/>
                <w:rFonts w:ascii="Calibri" w:hAnsi="Calibri" w:cs="Calibri"/>
              </w:rPr>
              <w:fldChar w:fldCharType="end"/>
            </w:r>
            <w:r w:rsidRPr="00385452">
              <w:rPr>
                <w:rStyle w:val="normaltextrun"/>
                <w:rFonts w:ascii="Calibri" w:hAnsi="Calibri" w:cs="Calibri"/>
              </w:rPr>
              <w:t>.</w:t>
            </w:r>
          </w:p>
        </w:tc>
        <w:tc>
          <w:tcPr>
            <w:tcW w:w="2340" w:type="dxa"/>
          </w:tcPr>
          <w:p w14:paraId="69F66E1A" w14:textId="37942082" w:rsidR="7EA1716F" w:rsidRPr="00385452" w:rsidRDefault="00164173" w:rsidP="7EA1716F">
            <w:r w:rsidRPr="00385452">
              <w:fldChar w:fldCharType="begin"/>
            </w:r>
            <w:r w:rsidR="00E67793">
              <w:instrText xml:space="preserve"> ADDIN ZOTERO_ITEM CSL_CITATION {"citationID":"KaAP2LBX","properties":{"formattedCitation":"(McKay et al., 1979)","plainCitation":"(McKay et al., 1979)","noteIndex":0},"citationItems":[{"id":56,"uris":["http://zotero.org/groups/2263312/items/I763UVBC"],"uri":["http://zotero.org/groups/2263312/items/I763UVBC"],"itemData":{"id":56,"type":"article-journal","title":"A comparison of three methods for selecting values of input variables in the analysis of output from a computer code","container-title":"Technometrics","page":"239-245","volume":"21","issue":"2","DOI":"10.2307/1268522","author":[{"family":"McKay","given":"M.D."},{"family":"Beckman","given":"R.J."},{"family":"Conover","given":"W.J."}],"issued":{"date-parts":[["1979"]]}}}],"schema":"https://github.com/citation-style-language/schema/raw/master/csl-citation.json"} </w:instrText>
            </w:r>
            <w:r w:rsidRPr="00385452">
              <w:fldChar w:fldCharType="separate"/>
            </w:r>
            <w:r w:rsidRPr="00385452">
              <w:rPr>
                <w:rFonts w:ascii="Calibri" w:hAnsi="Calibri" w:cs="Calibri"/>
              </w:rPr>
              <w:t>(McKay et al., 1979)</w:t>
            </w:r>
            <w:r w:rsidRPr="00385452">
              <w:fldChar w:fldCharType="end"/>
            </w:r>
          </w:p>
        </w:tc>
      </w:tr>
      <w:tr w:rsidR="7EA1716F" w:rsidRPr="00385452" w14:paraId="6003436A" w14:textId="77777777" w:rsidTr="6A3A471F">
        <w:tc>
          <w:tcPr>
            <w:tcW w:w="1525" w:type="dxa"/>
          </w:tcPr>
          <w:p w14:paraId="4134EF4F" w14:textId="713BE603" w:rsidR="7EA1716F" w:rsidRPr="00385452" w:rsidRDefault="000E7B32" w:rsidP="7EA1716F">
            <w:r w:rsidRPr="00385452">
              <w:lastRenderedPageBreak/>
              <w:t>Fourier Amplitude Sensitivity Test</w:t>
            </w:r>
          </w:p>
        </w:tc>
        <w:tc>
          <w:tcPr>
            <w:tcW w:w="1530" w:type="dxa"/>
          </w:tcPr>
          <w:p w14:paraId="0B404A6A" w14:textId="7511778D" w:rsidR="7EA1716F" w:rsidRPr="00385452" w:rsidRDefault="000E7B32" w:rsidP="000E7B32">
            <w:pPr>
              <w:jc w:val="center"/>
            </w:pPr>
            <w:r w:rsidRPr="00385452">
              <w:t>FAST</w:t>
            </w:r>
          </w:p>
        </w:tc>
        <w:tc>
          <w:tcPr>
            <w:tcW w:w="3965" w:type="dxa"/>
          </w:tcPr>
          <w:p w14:paraId="7CEBB1F5" w14:textId="78992BCE" w:rsidR="7EA1716F" w:rsidRPr="00385452" w:rsidRDefault="00164173" w:rsidP="004A2B58">
            <w:r w:rsidRPr="00385452">
              <w:rPr>
                <w:rStyle w:val="normaltextrun"/>
                <w:rFonts w:ascii="Calibri" w:hAnsi="Calibri" w:cs="Calibri"/>
              </w:rPr>
              <w:t xml:space="preserve">The output </w:t>
            </w:r>
            <w:proofErr w:type="gramStart"/>
            <w:r w:rsidRPr="00385452">
              <w:rPr>
                <w:rStyle w:val="normaltextrun"/>
                <w:rFonts w:ascii="Calibri" w:hAnsi="Calibri" w:cs="Calibri"/>
              </w:rPr>
              <w:t>is estimated</w:t>
            </w:r>
            <w:proofErr w:type="gramEnd"/>
            <w:r w:rsidRPr="00385452">
              <w:rPr>
                <w:rStyle w:val="normaltextrun"/>
                <w:rFonts w:ascii="Calibri" w:hAnsi="Calibri" w:cs="Calibri"/>
              </w:rPr>
              <w:t xml:space="preserve"> by a sum of sinusoids at frequencies given by a fixed chosen integer and other multiples of the base frequency.  Each parameter becomes a function of sin, the bas</w:t>
            </w:r>
            <w:r w:rsidR="004A2B58">
              <w:rPr>
                <w:rStyle w:val="normaltextrun"/>
                <w:rFonts w:ascii="Calibri" w:hAnsi="Calibri" w:cs="Calibri"/>
              </w:rPr>
              <w:t xml:space="preserve">e frequency, and a parameter </w:t>
            </w:r>
            <m:oMath>
              <m:r>
                <w:rPr>
                  <w:rStyle w:val="normaltextrun"/>
                  <w:rFonts w:ascii="Cambria Math" w:hAnsi="Cambria Math" w:cs="Calibri"/>
                </w:rPr>
                <m:t>s</m:t>
              </m:r>
            </m:oMath>
            <w:r w:rsidR="004A2B58">
              <w:rPr>
                <w:rStyle w:val="normaltextrun"/>
                <w:rFonts w:ascii="Calibri" w:hAnsi="Calibri" w:cs="Calibri"/>
              </w:rPr>
              <w:t xml:space="preserve"> ranging from </w:t>
            </w:r>
            <m:oMath>
              <m:r>
                <w:rPr>
                  <w:rStyle w:val="normaltextrun"/>
                  <w:rFonts w:ascii="Cambria Math" w:hAnsi="Cambria Math" w:cs="Calibri"/>
                </w:rPr>
                <m:t>-π</m:t>
              </m:r>
            </m:oMath>
            <w:r w:rsidR="004A2B58">
              <w:rPr>
                <w:rStyle w:val="normaltextrun"/>
                <w:rFonts w:ascii="Calibri" w:hAnsi="Calibri" w:cs="Calibri"/>
              </w:rPr>
              <w:t xml:space="preserve"> to </w:t>
            </w:r>
            <m:oMath>
              <m:r>
                <w:rPr>
                  <w:rStyle w:val="normaltextrun"/>
                  <w:rFonts w:ascii="Cambria Math" w:hAnsi="Cambria Math" w:cs="Calibri"/>
                </w:rPr>
                <m:t>π</m:t>
              </m:r>
            </m:oMath>
            <w:r w:rsidRPr="00385452">
              <w:rPr>
                <w:rStyle w:val="normaltextrun"/>
                <w:rFonts w:ascii="Calibri" w:hAnsi="Calibri" w:cs="Calibri"/>
              </w:rPr>
              <w:t xml:space="preserve"> </w:t>
            </w:r>
            <w:r w:rsidRPr="00385452">
              <w:fldChar w:fldCharType="begin"/>
            </w:r>
            <w:r w:rsidR="00E67793">
              <w:rPr>
                <w:rStyle w:val="normaltextrun"/>
                <w:rFonts w:ascii="Calibri" w:hAnsi="Calibri" w:cs="Calibri"/>
              </w:rPr>
              <w:instrText xml:space="preserve"> ADDIN ZOTERO_ITEM CSL_CITATION {"citationID":"kdpiVfjU","properties":{"formattedCitation":"(Norton,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Pr="00385452">
              <w:rPr>
                <w:rStyle w:val="normaltextrun"/>
                <w:rFonts w:ascii="Calibri" w:hAnsi="Calibri" w:cs="Calibri"/>
              </w:rPr>
              <w:fldChar w:fldCharType="separate"/>
            </w:r>
            <w:r w:rsidRPr="00385452">
              <w:rPr>
                <w:rFonts w:ascii="Calibri" w:hAnsi="Calibri" w:cs="Calibri"/>
              </w:rPr>
              <w:t>(Norton, 2015)</w:t>
            </w:r>
            <w:r w:rsidRPr="00385452">
              <w:fldChar w:fldCharType="end"/>
            </w:r>
            <w:r w:rsidRPr="00385452">
              <w:rPr>
                <w:rStyle w:val="normaltextrun"/>
                <w:rFonts w:ascii="Calibri" w:hAnsi="Calibri" w:cs="Calibri"/>
              </w:rPr>
              <w:t>. </w:t>
            </w:r>
          </w:p>
        </w:tc>
        <w:tc>
          <w:tcPr>
            <w:tcW w:w="2340" w:type="dxa"/>
          </w:tcPr>
          <w:p w14:paraId="01A921C5" w14:textId="0B469176" w:rsidR="7EA1716F" w:rsidRPr="00385452" w:rsidRDefault="00164173" w:rsidP="7EA1716F">
            <w:r w:rsidRPr="00385452">
              <w:fldChar w:fldCharType="begin"/>
            </w:r>
            <w:r w:rsidR="00E67793">
              <w:instrText xml:space="preserve"> ADDIN ZOTERO_ITEM CSL_CITATION {"citationID":"a2b1VETT","properties":{"formattedCitation":"(Cukier et al., 1973)","plainCitation":"(Cukier et al., 1973)","noteIndex":0},"citationItems":[{"id":57,"uris":["http://zotero.org/groups/2263312/items/UWQJMS2B"],"uri":["http://zotero.org/groups/2263312/items/UWQJMS2B"],"itemData":{"id":57,"type":"article-journal","title":"Study of the sensitivity of coupled reaction systems to uncertainties in rate coefficients. I theory","container-title":"Journal of Chemical Physics","page":"3873-3878","volume":"59","issue":"8","DOI":"10.1063/1.1680571","author":[{"family":"Cukier","given":"R.I."},{"family":"Fortuin","given":"C.M."},{"family":"Shuler","given":"K.E."},{"family":"Petschek","given":"A.G."},{"family":"Schaibly","given":"J.H."}],"issued":{"date-parts":[["1973"]]}}}],"schema":"https://github.com/citation-style-language/schema/raw/master/csl-citation.json"} </w:instrText>
            </w:r>
            <w:r w:rsidRPr="00385452">
              <w:fldChar w:fldCharType="separate"/>
            </w:r>
            <w:r w:rsidRPr="00385452">
              <w:rPr>
                <w:rFonts w:ascii="Calibri" w:hAnsi="Calibri" w:cs="Calibri"/>
              </w:rPr>
              <w:t>(Cukier et al., 1973)</w:t>
            </w:r>
            <w:r w:rsidRPr="00385452">
              <w:fldChar w:fldCharType="end"/>
            </w:r>
          </w:p>
        </w:tc>
      </w:tr>
      <w:tr w:rsidR="000E7B32" w:rsidRPr="00385452" w14:paraId="57FF9EFF" w14:textId="77777777" w:rsidTr="6A3A471F">
        <w:tc>
          <w:tcPr>
            <w:tcW w:w="1525" w:type="dxa"/>
          </w:tcPr>
          <w:p w14:paraId="63BFB821" w14:textId="05E7F0F8" w:rsidR="000E7B32" w:rsidRPr="00385452" w:rsidRDefault="000E7B32" w:rsidP="7EA1716F">
            <w:r w:rsidRPr="00385452">
              <w:t>Derivative-based Global Sensitivity Measure</w:t>
            </w:r>
          </w:p>
        </w:tc>
        <w:tc>
          <w:tcPr>
            <w:tcW w:w="1530" w:type="dxa"/>
          </w:tcPr>
          <w:p w14:paraId="4D07B5A9" w14:textId="7EC8CC28" w:rsidR="000E7B32" w:rsidRPr="00385452" w:rsidRDefault="000E7B32" w:rsidP="000E7B32">
            <w:pPr>
              <w:jc w:val="center"/>
            </w:pPr>
            <w:r w:rsidRPr="00385452">
              <w:t>DGSM</w:t>
            </w:r>
          </w:p>
        </w:tc>
        <w:tc>
          <w:tcPr>
            <w:tcW w:w="3965" w:type="dxa"/>
          </w:tcPr>
          <w:p w14:paraId="3BD0EEE9" w14:textId="7158F937" w:rsidR="000E7B32" w:rsidRPr="00385452" w:rsidRDefault="00164173" w:rsidP="7EA1716F">
            <w:r w:rsidRPr="00385452">
              <w:rPr>
                <w:rStyle w:val="normaltextrun"/>
                <w:rFonts w:ascii="Calibri" w:hAnsi="Calibri" w:cs="Calibri"/>
              </w:rPr>
              <w:t xml:space="preserve">Sensitivity indices are computed by taking the integral over the function domain of the square of the partial derivatives of each factor with respect to the function </w:t>
            </w:r>
            <w:r w:rsidRPr="00385452">
              <w:rPr>
                <w:rStyle w:val="normaltextrun"/>
                <w:rFonts w:ascii="Calibri" w:hAnsi="Calibri" w:cs="Calibri"/>
              </w:rPr>
              <w:fldChar w:fldCharType="begin"/>
            </w:r>
            <w:r w:rsidR="00E67793">
              <w:rPr>
                <w:rStyle w:val="normaltextrun"/>
                <w:rFonts w:ascii="Calibri" w:hAnsi="Calibri" w:cs="Calibri"/>
              </w:rPr>
              <w:instrText xml:space="preserve"> ADDIN ZOTERO_ITEM CSL_CITATION {"citationID":"f3GJ1QvF","properties":{"formattedCitation":"(Sobol\\uc0\\u8217{} and Kucherenko, 2009)","plainCitation":"(Sobol’ and Kucherenko, 2009)","noteIndex":0},"citationItems":[{"id":58,"uris":["http://zotero.org/groups/2263312/items/SLV5YZN2"],"uri":["http://zotero.org/groups/2263312/items/SLV5YZN2"],"itemData":{"id":58,"type":"article-journal","title":"Derivative based global sensitivity measures and their link with global sensitivity indices","container-title":"Mathematics and Computers in Simulation","page":"3009-3017","volume":"79","issue":"10","DOI":"https://doi.org/10.1016/j.matcom.2009.01.023","author":[{"family":"Sobol'","given":"I.M."},{"family":"Kucherenko","given":"S."}],"issued":{"date-parts":[["2009"]]}}}],"schema":"https://github.com/citation-style-language/schema/raw/master/csl-citation.json"} </w:instrText>
            </w:r>
            <w:r w:rsidRPr="00385452">
              <w:rPr>
                <w:rStyle w:val="normaltextrun"/>
                <w:rFonts w:ascii="Calibri" w:hAnsi="Calibri" w:cs="Calibri"/>
              </w:rPr>
              <w:fldChar w:fldCharType="separate"/>
            </w:r>
            <w:r w:rsidRPr="00385452">
              <w:rPr>
                <w:rFonts w:ascii="Calibri" w:hAnsi="Calibri" w:cs="Calibri"/>
                <w:szCs w:val="24"/>
              </w:rPr>
              <w:t>(Sobol’ and Kucherenko, 2009)</w:t>
            </w:r>
            <w:r w:rsidRPr="00385452">
              <w:rPr>
                <w:rStyle w:val="normaltextrun"/>
                <w:rFonts w:ascii="Calibri" w:hAnsi="Calibri" w:cs="Calibri"/>
              </w:rPr>
              <w:fldChar w:fldCharType="end"/>
            </w:r>
            <w:r w:rsidRPr="00385452">
              <w:rPr>
                <w:rStyle w:val="normaltextrun"/>
                <w:rFonts w:ascii="Calibri" w:hAnsi="Calibri" w:cs="Calibri"/>
              </w:rPr>
              <w:t>.</w:t>
            </w:r>
          </w:p>
        </w:tc>
        <w:tc>
          <w:tcPr>
            <w:tcW w:w="2340" w:type="dxa"/>
          </w:tcPr>
          <w:p w14:paraId="596A244E" w14:textId="1226CB30" w:rsidR="000E7B32" w:rsidRPr="00385452" w:rsidRDefault="00164173" w:rsidP="7EA1716F">
            <w:r w:rsidRPr="00385452">
              <w:fldChar w:fldCharType="begin"/>
            </w:r>
            <w:r w:rsidR="00E67793">
              <w:instrText xml:space="preserve"> ADDIN ZOTERO_ITEM CSL_CITATION {"citationID":"MGyY9Lyi","properties":{"formattedCitation":"(Sobol\\uc0\\u8217{} and Kucherenko, 2009)","plainCitation":"(Sobol’ and Kucherenko, 2009)","noteIndex":0},"citationItems":[{"id":58,"uris":["http://zotero.org/groups/2263312/items/SLV5YZN2"],"uri":["http://zotero.org/groups/2263312/items/SLV5YZN2"],"itemData":{"id":58,"type":"article-journal","title":"Derivative based global sensitivity measures and their link with global sensitivity indices","container-title":"Mathematics and Computers in Simulation","page":"3009-3017","volume":"79","issue":"10","DOI":"https://doi.org/10.1016/j.matcom.2009.01.023","author":[{"family":"Sobol'","given":"I.M."},{"family":"Kucherenko","given":"S."}],"issued":{"date-parts":[["2009"]]}}}],"schema":"https://github.com/citation-style-language/schema/raw/master/csl-citation.json"} </w:instrText>
            </w:r>
            <w:r w:rsidRPr="00385452">
              <w:fldChar w:fldCharType="separate"/>
            </w:r>
            <w:r w:rsidRPr="00385452">
              <w:rPr>
                <w:rFonts w:ascii="Calibri" w:hAnsi="Calibri" w:cs="Calibri"/>
                <w:szCs w:val="24"/>
              </w:rPr>
              <w:t>(Sobol’ and Kucherenko, 2009)</w:t>
            </w:r>
            <w:r w:rsidRPr="00385452">
              <w:fldChar w:fldCharType="end"/>
            </w:r>
          </w:p>
        </w:tc>
      </w:tr>
    </w:tbl>
    <w:p w14:paraId="4FC98186" w14:textId="4CD1ED6A" w:rsidR="005205E3" w:rsidRPr="00385452" w:rsidRDefault="005205E3" w:rsidP="005205E3">
      <w:pPr>
        <w:pStyle w:val="Heading1"/>
      </w:pPr>
      <w:r w:rsidRPr="00385452">
        <w:t xml:space="preserve">Typical </w:t>
      </w:r>
      <w:r w:rsidR="00350C50">
        <w:t xml:space="preserve">sensitivity </w:t>
      </w:r>
      <w:r w:rsidRPr="00385452">
        <w:t>analysis process</w:t>
      </w:r>
    </w:p>
    <w:p w14:paraId="22C63B11" w14:textId="7F4E724F" w:rsidR="003D6257" w:rsidRPr="00385452" w:rsidRDefault="005205E3" w:rsidP="154590DC">
      <w:pPr>
        <w:rPr>
          <w:rFonts w:ascii="Calibri" w:eastAsia="Calibri" w:hAnsi="Calibri" w:cs="Calibri"/>
          <w:b/>
          <w:bCs/>
        </w:rPr>
      </w:pPr>
      <w:commentRangeStart w:id="32"/>
      <w:commentRangeStart w:id="33"/>
      <w:commentRangeStart w:id="34"/>
      <w:commentRangeStart w:id="35"/>
      <w:commentRangeStart w:id="36"/>
      <w:r w:rsidRPr="00385452">
        <w:rPr>
          <w:rFonts w:ascii="Calibri" w:eastAsia="Calibri" w:hAnsi="Calibri" w:cs="Calibri"/>
        </w:rPr>
        <w:t xml:space="preserve">SA methods </w:t>
      </w:r>
      <w:commentRangeEnd w:id="32"/>
      <w:r w:rsidR="00EF0999" w:rsidRPr="00385452">
        <w:rPr>
          <w:rStyle w:val="CommentReference"/>
        </w:rPr>
        <w:commentReference w:id="32"/>
      </w:r>
      <w:commentRangeEnd w:id="33"/>
      <w:r w:rsidRPr="00385452">
        <w:rPr>
          <w:rStyle w:val="CommentReference"/>
        </w:rPr>
        <w:commentReference w:id="33"/>
      </w:r>
      <w:commentRangeEnd w:id="34"/>
      <w:r w:rsidRPr="00385452">
        <w:rPr>
          <w:rStyle w:val="CommentReference"/>
        </w:rPr>
        <w:commentReference w:id="34"/>
      </w:r>
      <w:commentRangeEnd w:id="35"/>
      <w:r w:rsidR="003D6257" w:rsidRPr="00385452">
        <w:rPr>
          <w:rStyle w:val="CommentReference"/>
        </w:rPr>
        <w:commentReference w:id="35"/>
      </w:r>
      <w:commentRangeEnd w:id="36"/>
      <w:r w:rsidR="00133560" w:rsidRPr="00385452">
        <w:rPr>
          <w:rStyle w:val="CommentReference"/>
        </w:rPr>
        <w:commentReference w:id="36"/>
      </w:r>
      <w:r w:rsidRPr="00385452">
        <w:rPr>
          <w:rFonts w:ascii="Calibri" w:eastAsia="Calibri" w:hAnsi="Calibri" w:cs="Calibri"/>
        </w:rPr>
        <w:t xml:space="preserve">determine where the uncertainty in a model is coming from </w:t>
      </w:r>
      <w:r w:rsidRPr="00385452">
        <w:fldChar w:fldCharType="begin"/>
      </w:r>
      <w:r w:rsidR="009B38FF">
        <w:rPr>
          <w:rFonts w:ascii="Calibri" w:eastAsia="Calibri" w:hAnsi="Calibri" w:cs="Calibri"/>
        </w:rPr>
        <w:instrText xml:space="preserve"> ADDIN ZOTERO_ITEM CSL_CITATION {"citationID":"5k9BWTTq","properties":{"formattedCitation":"(Saltelli and Annoni, 2010)","plainCitation":"(Saltelli and Annoni, 2010)","noteIndex":0},"citationItems":[{"id":"uQfr1FNn/4l0uar1H","uris":["http://zotero.org/users/5234606/items/TZPFVJ88"],"uri":["http://zotero.org/users/5234606/items/TZPFVJ88"],"itemData":{"id":7111,"type":"article-journal","title":"How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(Saltelli and Annoni, 2010)</w:t>
      </w:r>
      <w:r w:rsidRPr="00385452">
        <w:fldChar w:fldCharType="end"/>
      </w:r>
      <w:r w:rsidRPr="00385452">
        <w:rPr>
          <w:rFonts w:ascii="Calibri" w:eastAsia="Calibri" w:hAnsi="Calibri" w:cs="Calibri"/>
        </w:rPr>
        <w:t xml:space="preserve">.  Typically, the analysis identifies factors or groups of factors that have the greatest impact on model uncertainty.  </w:t>
      </w:r>
      <w:r w:rsidR="00D32A4D" w:rsidRPr="00385452">
        <w:rPr>
          <w:rFonts w:ascii="Calibri" w:eastAsia="Calibri" w:hAnsi="Calibri" w:cs="Calibri"/>
        </w:rPr>
        <w:t xml:space="preserve">Regardless of the analysis </w:t>
      </w:r>
      <w:proofErr w:type="gramStart"/>
      <w:r w:rsidR="00D32A4D" w:rsidRPr="00385452">
        <w:rPr>
          <w:rFonts w:ascii="Calibri" w:eastAsia="Calibri" w:hAnsi="Calibri" w:cs="Calibri"/>
        </w:rPr>
        <w:t>being conducted</w:t>
      </w:r>
      <w:proofErr w:type="gramEnd"/>
      <w:r w:rsidR="00D32A4D" w:rsidRPr="00385452">
        <w:rPr>
          <w:rFonts w:ascii="Calibri" w:eastAsia="Calibri" w:hAnsi="Calibri" w:cs="Calibri"/>
        </w:rPr>
        <w:t>, whether it be SA, UA, or EM</w:t>
      </w:r>
      <w:r w:rsidR="002419DC">
        <w:rPr>
          <w:rFonts w:ascii="Calibri" w:eastAsia="Calibri" w:hAnsi="Calibri" w:cs="Calibri"/>
        </w:rPr>
        <w:t>A</w:t>
      </w:r>
      <w:r w:rsidR="00D32A4D" w:rsidRPr="00385452">
        <w:rPr>
          <w:rFonts w:ascii="Calibri" w:eastAsia="Calibri" w:hAnsi="Calibri" w:cs="Calibri"/>
        </w:rPr>
        <w:t xml:space="preserve">, the primary conceptual idea is that of mapping a selection of model inputs to their results (i.e. associate the inputs to their </w:t>
      </w:r>
      <w:r w:rsidR="002A2514" w:rsidRPr="00385452">
        <w:rPr>
          <w:rFonts w:ascii="Calibri" w:eastAsia="Calibri" w:hAnsi="Calibri" w:cs="Calibri"/>
        </w:rPr>
        <w:t xml:space="preserve">resultant </w:t>
      </w:r>
      <w:commentRangeStart w:id="37"/>
      <w:r w:rsidR="00D32A4D" w:rsidRPr="00385452">
        <w:rPr>
          <w:rFonts w:ascii="Calibri" w:eastAsia="Calibri" w:hAnsi="Calibri" w:cs="Calibri"/>
        </w:rPr>
        <w:t>outputs</w:t>
      </w:r>
      <w:commentRangeEnd w:id="37"/>
      <w:r w:rsidR="002A2514" w:rsidRPr="00385452">
        <w:rPr>
          <w:rStyle w:val="CommentReference"/>
        </w:rPr>
        <w:commentReference w:id="37"/>
      </w:r>
      <w:r w:rsidR="00D32A4D" w:rsidRPr="00385452">
        <w:rPr>
          <w:rFonts w:ascii="Calibri" w:eastAsia="Calibri" w:hAnsi="Calibri" w:cs="Calibri"/>
        </w:rPr>
        <w:t xml:space="preserve">). </w:t>
      </w:r>
      <w:r w:rsidR="003D6257" w:rsidRPr="00385452">
        <w:rPr>
          <w:rFonts w:ascii="Calibri" w:eastAsia="Calibri" w:hAnsi="Calibri" w:cs="Calibri"/>
          <w:b/>
          <w:bCs/>
        </w:rPr>
        <w:t>[</w:t>
      </w:r>
      <w:proofErr w:type="gramStart"/>
      <w:r w:rsidR="003D6257" w:rsidRPr="00385452">
        <w:rPr>
          <w:rFonts w:ascii="Calibri" w:eastAsia="Calibri" w:hAnsi="Calibri" w:cs="Calibri"/>
          <w:b/>
          <w:bCs/>
        </w:rPr>
        <w:t>explanation</w:t>
      </w:r>
      <w:proofErr w:type="gramEnd"/>
      <w:r w:rsidR="003D6257" w:rsidRPr="00385452">
        <w:rPr>
          <w:rFonts w:ascii="Calibri" w:eastAsia="Calibri" w:hAnsi="Calibri" w:cs="Calibri"/>
          <w:b/>
          <w:bCs/>
        </w:rPr>
        <w:t xml:space="preserve"> of </w:t>
      </w:r>
      <w:proofErr w:type="spellStart"/>
      <w:r w:rsidR="003D6257" w:rsidRPr="00385452">
        <w:rPr>
          <w:rFonts w:ascii="Calibri" w:eastAsia="Calibri" w:hAnsi="Calibri" w:cs="Calibri"/>
          <w:b/>
          <w:bCs/>
        </w:rPr>
        <w:t>ua</w:t>
      </w:r>
      <w:proofErr w:type="spellEnd"/>
      <w:r w:rsidR="003D6257" w:rsidRPr="00385452">
        <w:rPr>
          <w:rFonts w:ascii="Calibri" w:eastAsia="Calibri" w:hAnsi="Calibri" w:cs="Calibri"/>
          <w:b/>
          <w:bCs/>
        </w:rPr>
        <w:t>/</w:t>
      </w:r>
      <w:proofErr w:type="spellStart"/>
      <w:r w:rsidR="003D6257" w:rsidRPr="00385452">
        <w:rPr>
          <w:rFonts w:ascii="Calibri" w:eastAsia="Calibri" w:hAnsi="Calibri" w:cs="Calibri"/>
          <w:b/>
          <w:bCs/>
        </w:rPr>
        <w:t>sa</w:t>
      </w:r>
      <w:proofErr w:type="spellEnd"/>
      <w:r w:rsidR="003D6257" w:rsidRPr="00385452">
        <w:rPr>
          <w:rFonts w:ascii="Calibri" w:eastAsia="Calibri" w:hAnsi="Calibri" w:cs="Calibri"/>
          <w:b/>
          <w:bCs/>
        </w:rPr>
        <w:t>/</w:t>
      </w:r>
      <w:proofErr w:type="spellStart"/>
      <w:r w:rsidR="003D6257" w:rsidRPr="00385452">
        <w:rPr>
          <w:rFonts w:ascii="Calibri" w:eastAsia="Calibri" w:hAnsi="Calibri" w:cs="Calibri"/>
          <w:b/>
          <w:bCs/>
        </w:rPr>
        <w:t>em</w:t>
      </w:r>
      <w:proofErr w:type="spellEnd"/>
      <w:r w:rsidR="003D6257" w:rsidRPr="00385452">
        <w:rPr>
          <w:rFonts w:ascii="Calibri" w:eastAsia="Calibri" w:hAnsi="Calibri" w:cs="Calibri"/>
          <w:b/>
          <w:bCs/>
        </w:rPr>
        <w:t xml:space="preserve"> difference]</w:t>
      </w:r>
    </w:p>
    <w:p w14:paraId="2C7082AA" w14:textId="666E802D" w:rsidR="0006490A" w:rsidRPr="00385452" w:rsidRDefault="005205E3" w:rsidP="47A1AB65">
      <w:pPr>
        <w:rPr>
          <w:rFonts w:ascii="Calibri" w:eastAsia="Calibri" w:hAnsi="Calibri" w:cs="Calibri"/>
        </w:rPr>
      </w:pPr>
      <w:r w:rsidRPr="00385452">
        <w:fldChar w:fldCharType="begin"/>
      </w:r>
      <w:r w:rsidR="009B38FF">
        <w:rPr>
          <w:rFonts w:ascii="Calibri" w:eastAsia="Calibri" w:hAnsi="Calibri" w:cs="Calibri"/>
        </w:rPr>
        <w:instrText xml:space="preserve"> ADDIN ZOTERO_ITEM CSL_CITATION {"citationID":"gUZq4Mb4","properties":{"formattedCitation":"(Pianosi et al., 2015)","plainCitation":"(Pianosi et al., 2015)","noteIndex":0},"citationItems":[{"id":"uQfr1FNn/Hv0OsDKH","uris":["http://zotero.org/users/5234606/items/ITVPYI7I"],"uri":["http://zotero.org/users/5234606/items/ITVPYI7I"],"itemData":{"id":7264,"type":"article-journal","title":"A Matlab toolbox for Global Sensitivity Analysis","container-title":"Environmental Modelling &amp; Software","page":"80-85","volume":"70","source":"ScienceDirect","abstract":"Global Sensitivity Analysis (GSA) is increasingly used in the development and assessment of environmental models. Here we present a Matlab/Octave toolbox for the application of GSA, called SAFE (Sensitivity Analysis For Everybody). It implements several established GSA methods and allows for easily integrating others. All methods implemented in SAFE support the assessment of the robustness and convergence of sensitivity indices. Furthermore, SAFE includes numerous visualisation tools for the effective investigation and communication of GSA results. The toolbox is designed to make GSA accessible to non-specialist users, and to provide a fully commented code for more experienced users to complement their own tools. The documentation includes a set of workflow scripts with practical guidelines on how to apply GSA and how to use the toolbox. SAFE is open source and freely available for academic and non-commercial purpose. Ultimately, SAFE aims at contributing towards improving the diffusion and quality of GSA practice in the environmental modelling community.","DOI":"10.1016/j.envsoft.2015.04.009","ISSN":"1364-8152","journalAbbreviation":"Environmental Modelling &amp; Software","author":[{"family":"Pianosi","given":"Francesca"},{"family":"Sarrazin","given":"Fanny"},{"family":"Wagener","given":"Thorsten"}],"issued":{"date-parts":[["2015",8,1]]}}}],"schema":"https://github.com/citation-style-language/schema/raw/master/csl-citation.json"}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(Pianosi et al., 2015)</w:t>
      </w:r>
      <w:r w:rsidRPr="00385452">
        <w:fldChar w:fldCharType="end"/>
      </w:r>
      <w:r w:rsidRPr="00385452">
        <w:rPr>
          <w:rFonts w:ascii="Calibri" w:eastAsia="Calibri" w:hAnsi="Calibri" w:cs="Calibri"/>
        </w:rPr>
        <w:t xml:space="preserve"> identify </w:t>
      </w:r>
      <w:commentRangeStart w:id="38"/>
      <w:r w:rsidRPr="00385452">
        <w:rPr>
          <w:rFonts w:ascii="Calibri" w:eastAsia="Calibri" w:hAnsi="Calibri" w:cs="Calibri"/>
        </w:rPr>
        <w:t xml:space="preserve">three stages </w:t>
      </w:r>
      <w:commentRangeEnd w:id="38"/>
      <w:r w:rsidRPr="00385452">
        <w:rPr>
          <w:rStyle w:val="CommentReference"/>
        </w:rPr>
        <w:commentReference w:id="38"/>
      </w:r>
      <w:r w:rsidRPr="00385452">
        <w:rPr>
          <w:rFonts w:ascii="Calibri" w:eastAsia="Calibri" w:hAnsi="Calibri" w:cs="Calibri"/>
        </w:rPr>
        <w:t xml:space="preserve">in a sensitivity analysis: selecting a sample of input values from the variability space, running a model evaluation against these input values, and applying a sensitivity analysis method to the input/output samples to compute sensitivity indices.  </w:t>
      </w:r>
    </w:p>
    <w:p w14:paraId="36DEFF95" w14:textId="3A87A8D3" w:rsidR="0003113A" w:rsidRPr="00385452" w:rsidRDefault="00D32A4D" w:rsidP="25D3402B">
      <w:pPr>
        <w:rPr>
          <w:rFonts w:ascii="Calibri" w:eastAsia="Calibri" w:hAnsi="Calibri" w:cs="Calibri"/>
        </w:rPr>
      </w:pPr>
      <w:r w:rsidRPr="00385452">
        <w:rPr>
          <w:rFonts w:ascii="Calibri" w:eastAsia="Calibri" w:hAnsi="Calibri" w:cs="Calibri"/>
        </w:rPr>
        <w:t xml:space="preserve">Here, the </w:t>
      </w:r>
      <w:r w:rsidR="000F40C6" w:rsidRPr="00385452">
        <w:rPr>
          <w:rFonts w:ascii="Calibri" w:eastAsia="Calibri" w:hAnsi="Calibri" w:cs="Calibri"/>
          <w:i/>
          <w:iCs/>
        </w:rPr>
        <w:t>variability space</w:t>
      </w:r>
      <w:r w:rsidR="000F40C6" w:rsidRPr="00385452">
        <w:rPr>
          <w:rFonts w:ascii="Calibri" w:eastAsia="Calibri" w:hAnsi="Calibri" w:cs="Calibri"/>
        </w:rPr>
        <w:t xml:space="preserve"> refers </w:t>
      </w:r>
      <w:r w:rsidR="00EC1DE3" w:rsidRPr="00385452">
        <w:rPr>
          <w:rFonts w:ascii="Calibri" w:eastAsia="Calibri" w:hAnsi="Calibri" w:cs="Calibri"/>
        </w:rPr>
        <w:t>to all</w:t>
      </w:r>
      <w:r w:rsidR="001A0366" w:rsidRPr="00385452">
        <w:rPr>
          <w:rFonts w:ascii="Calibri" w:eastAsia="Calibri" w:hAnsi="Calibri" w:cs="Calibri"/>
        </w:rPr>
        <w:t xml:space="preserve"> </w:t>
      </w:r>
      <w:r w:rsidR="00EC1DE3" w:rsidRPr="00385452">
        <w:rPr>
          <w:rFonts w:ascii="Calibri" w:eastAsia="Calibri" w:hAnsi="Calibri" w:cs="Calibri"/>
        </w:rPr>
        <w:t xml:space="preserve">possible </w:t>
      </w:r>
      <w:r w:rsidR="001A0366" w:rsidRPr="00385452">
        <w:rPr>
          <w:rFonts w:ascii="Calibri" w:eastAsia="Calibri" w:hAnsi="Calibri" w:cs="Calibri"/>
        </w:rPr>
        <w:t>combination</w:t>
      </w:r>
      <w:r w:rsidR="00EC1DE3" w:rsidRPr="00385452">
        <w:rPr>
          <w:rFonts w:ascii="Calibri" w:eastAsia="Calibri" w:hAnsi="Calibri" w:cs="Calibri"/>
        </w:rPr>
        <w:t>s</w:t>
      </w:r>
      <w:r w:rsidR="001A0366" w:rsidRPr="00385452">
        <w:rPr>
          <w:rFonts w:ascii="Calibri" w:eastAsia="Calibri" w:hAnsi="Calibri" w:cs="Calibri"/>
        </w:rPr>
        <w:t xml:space="preserve"> of values </w:t>
      </w:r>
      <w:r w:rsidR="00EC1DE3" w:rsidRPr="00385452">
        <w:rPr>
          <w:rFonts w:ascii="Calibri" w:eastAsia="Calibri" w:hAnsi="Calibri" w:cs="Calibri"/>
        </w:rPr>
        <w:t xml:space="preserve">that </w:t>
      </w:r>
      <w:proofErr w:type="gramStart"/>
      <w:r w:rsidR="00EC1DE3" w:rsidRPr="00385452">
        <w:rPr>
          <w:rFonts w:ascii="Calibri" w:eastAsia="Calibri" w:hAnsi="Calibri" w:cs="Calibri"/>
        </w:rPr>
        <w:t xml:space="preserve">can be </w:t>
      </w:r>
      <w:r w:rsidR="001A0366" w:rsidRPr="00385452">
        <w:rPr>
          <w:rFonts w:ascii="Calibri" w:eastAsia="Calibri" w:hAnsi="Calibri" w:cs="Calibri"/>
        </w:rPr>
        <w:t>assigned</w:t>
      </w:r>
      <w:proofErr w:type="gramEnd"/>
      <w:r w:rsidR="001A0366" w:rsidRPr="00385452">
        <w:rPr>
          <w:rFonts w:ascii="Calibri" w:eastAsia="Calibri" w:hAnsi="Calibri" w:cs="Calibri"/>
        </w:rPr>
        <w:t xml:space="preserve"> to </w:t>
      </w:r>
      <w:r w:rsidR="00EA345C" w:rsidRPr="00385452">
        <w:rPr>
          <w:rFonts w:ascii="Calibri" w:eastAsia="Calibri" w:hAnsi="Calibri" w:cs="Calibri"/>
        </w:rPr>
        <w:t>a model’s input</w:t>
      </w:r>
      <w:r w:rsidR="001A0366" w:rsidRPr="00385452">
        <w:rPr>
          <w:rFonts w:ascii="Calibri" w:eastAsia="Calibri" w:hAnsi="Calibri" w:cs="Calibri"/>
        </w:rPr>
        <w:t xml:space="preserve"> </w:t>
      </w:r>
      <w:r w:rsidR="00C81F95" w:rsidRPr="00385452">
        <w:rPr>
          <w:rFonts w:ascii="Calibri" w:eastAsia="Calibri" w:hAnsi="Calibri" w:cs="Calibri"/>
        </w:rPr>
        <w:t>parameter</w:t>
      </w:r>
      <w:r w:rsidR="00271D74" w:rsidRPr="00385452">
        <w:rPr>
          <w:rFonts w:ascii="Calibri" w:eastAsia="Calibri" w:hAnsi="Calibri" w:cs="Calibri"/>
        </w:rPr>
        <w:t xml:space="preserve"> set</w:t>
      </w:r>
      <w:r w:rsidR="001A0366" w:rsidRPr="00385452">
        <w:rPr>
          <w:rFonts w:ascii="Calibri" w:eastAsia="Calibri" w:hAnsi="Calibri" w:cs="Calibri"/>
        </w:rPr>
        <w:t>.</w:t>
      </w:r>
      <w:r w:rsidR="00C400F3" w:rsidRPr="00385452">
        <w:rPr>
          <w:rFonts w:ascii="Calibri" w:eastAsia="Calibri" w:hAnsi="Calibri" w:cs="Calibri"/>
        </w:rPr>
        <w:t xml:space="preserve"> </w:t>
      </w:r>
      <w:r w:rsidR="00CD10CE" w:rsidRPr="00385452">
        <w:rPr>
          <w:rFonts w:ascii="Calibri" w:eastAsia="Calibri" w:hAnsi="Calibri" w:cs="Calibri"/>
        </w:rPr>
        <w:t>By running the model with the values sampled from the variability space and taking note of the resultant outputs, analyses can be conducted to</w:t>
      </w:r>
      <w:r w:rsidR="00611970" w:rsidRPr="00385452">
        <w:rPr>
          <w:rFonts w:ascii="Calibri" w:eastAsia="Calibri" w:hAnsi="Calibri" w:cs="Calibri"/>
        </w:rPr>
        <w:t xml:space="preserve"> calculate the </w:t>
      </w:r>
      <w:r w:rsidR="00855755" w:rsidRPr="00385452">
        <w:rPr>
          <w:rFonts w:ascii="Calibri" w:eastAsia="Calibri" w:hAnsi="Calibri" w:cs="Calibri"/>
        </w:rPr>
        <w:t>influence that a specific input</w:t>
      </w:r>
      <w:r w:rsidR="002706A3" w:rsidRPr="00385452">
        <w:rPr>
          <w:rFonts w:ascii="Calibri" w:eastAsia="Calibri" w:hAnsi="Calibri" w:cs="Calibri"/>
        </w:rPr>
        <w:t>, or set of inputs,</w:t>
      </w:r>
      <w:r w:rsidR="00855755" w:rsidRPr="00385452">
        <w:rPr>
          <w:rFonts w:ascii="Calibri" w:eastAsia="Calibri" w:hAnsi="Calibri" w:cs="Calibri"/>
        </w:rPr>
        <w:t xml:space="preserve"> may have; the</w:t>
      </w:r>
      <w:r w:rsidR="005D60C6" w:rsidRPr="00385452">
        <w:rPr>
          <w:rFonts w:ascii="Calibri" w:eastAsia="Calibri" w:hAnsi="Calibri" w:cs="Calibri"/>
        </w:rPr>
        <w:t>ir</w:t>
      </w:r>
      <w:r w:rsidR="00855755" w:rsidRPr="00385452">
        <w:rPr>
          <w:rFonts w:ascii="Calibri" w:eastAsia="Calibri" w:hAnsi="Calibri" w:cs="Calibri"/>
        </w:rPr>
        <w:t xml:space="preserve"> sensitivities.</w:t>
      </w:r>
      <w:r w:rsidR="00556436" w:rsidRPr="00385452">
        <w:rPr>
          <w:rFonts w:ascii="Calibri" w:eastAsia="Calibri" w:hAnsi="Calibri" w:cs="Calibri"/>
        </w:rPr>
        <w:t xml:space="preserve"> The sample of inputs</w:t>
      </w:r>
      <w:r w:rsidR="005C0636" w:rsidRPr="00385452">
        <w:rPr>
          <w:rFonts w:ascii="Calibri" w:eastAsia="Calibri" w:hAnsi="Calibri" w:cs="Calibri"/>
        </w:rPr>
        <w:t>, ideally, would be suitably inclusive as to capture the entire range of possible parameter values</w:t>
      </w:r>
      <w:r w:rsidR="005919EB" w:rsidRPr="00385452">
        <w:rPr>
          <w:rFonts w:ascii="Calibri" w:eastAsia="Calibri" w:hAnsi="Calibri" w:cs="Calibri"/>
        </w:rPr>
        <w:t xml:space="preserve"> without excessive computational cost.</w:t>
      </w:r>
      <w:r w:rsidR="00117198" w:rsidRPr="00385452">
        <w:rPr>
          <w:rFonts w:ascii="Calibri" w:eastAsia="Calibri" w:hAnsi="Calibri" w:cs="Calibri"/>
        </w:rPr>
        <w:t xml:space="preserve"> </w:t>
      </w:r>
      <w:r w:rsidR="005205E3" w:rsidRPr="00385452">
        <w:rPr>
          <w:rFonts w:ascii="Calibri" w:eastAsia="Calibri" w:hAnsi="Calibri" w:cs="Calibri"/>
        </w:rPr>
        <w:t xml:space="preserve">Knowledge of the probability density function of the model parameters is also useful, to focus the analysis on the regions with the highest probability </w:t>
      </w:r>
      <w:r w:rsidR="005205E3" w:rsidRPr="00385452">
        <w:fldChar w:fldCharType="begin"/>
      </w:r>
      <w:r w:rsidR="00E67793">
        <w:rPr>
          <w:rFonts w:ascii="Calibri" w:eastAsia="Calibri" w:hAnsi="Calibri" w:cs="Calibri"/>
        </w:rPr>
        <w:instrText xml:space="preserve"> ADDIN ZOTERO_ITEM CSL_CITATION {"citationID":"PdlOKvVM","properties":{"formattedCitation":"(Norton, 2015)","plainCitation":"(Norton, 2015)","noteIndex":0},"citationItems":[{"id":21,"uris":["http://zotero.org/groups/2263312/items/WEKF2L7D"],"uri":["http://zotero.org/groups/2263312/items/WEKF2L7D"],"itemData":{"id":21,"type":"article-journal","title":"An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005205E3" w:rsidRPr="00385452">
        <w:rPr>
          <w:rFonts w:ascii="Calibri" w:eastAsia="Calibri" w:hAnsi="Calibri" w:cs="Calibri"/>
        </w:rPr>
        <w:fldChar w:fldCharType="separate"/>
      </w:r>
      <w:r w:rsidR="005205E3" w:rsidRPr="00385452">
        <w:rPr>
          <w:rFonts w:ascii="Calibri" w:hAnsi="Calibri" w:cs="Calibri"/>
        </w:rPr>
        <w:t>(Norton, 2015)</w:t>
      </w:r>
      <w:r w:rsidR="005205E3" w:rsidRPr="00385452">
        <w:fldChar w:fldCharType="end"/>
      </w:r>
      <w:r w:rsidR="005205E3" w:rsidRPr="00385452">
        <w:rPr>
          <w:rFonts w:ascii="Calibri" w:eastAsia="Calibri" w:hAnsi="Calibri" w:cs="Calibri"/>
        </w:rPr>
        <w:t xml:space="preserve">.  Random sampling with a uniform probability density over the parameter range is commonly assumed, but this assumption lacks accuracy (see </w:t>
      </w:r>
      <w:r w:rsidR="00AF07CB" w:rsidRPr="00385452">
        <w:fldChar w:fldCharType="begin"/>
      </w:r>
      <w:r w:rsidR="00E67793">
        <w:rPr>
          <w:rFonts w:ascii="Calibri" w:eastAsia="Calibri" w:hAnsi="Calibri" w:cs="Calibri"/>
        </w:rPr>
        <w:instrText xml:space="preserve"> ADDIN ZOTERO_ITEM CSL_CITATION {"citationID":"rsFveU4O","properties":{"formattedCitation":"(Norton, 2015)","plainCitation":"(Norton, 2015)","dontUpdate":true,"noteIndex":0},"citationItems":[{"id":21,"uris":["http://zotero.org/groups/2263312/items/WEKF2L7D"],"uri":["http://zotero.org/groups/2263312/items/WEKF2L7D"],"itemData":{"id":21,"type":"article-journal","title":"An introduction to sensitivity assessment of simulation models","container-title":"Environmental Modelling &amp; Software","page":"166-174","volume":"69","source":"ScienceDirect","abstract":"In view of increasing application of sensitivity assessment (SA) to environmental simulation models, a relatively short, informal introduction to aims and methods of SA is given. Their variety, motivation and scope are illustrated by outlines of a broad selection of approaches. Methods based on derivatives, algebraic analysis, sparse sampling, variance decomposition, Fourier analysis and binary classification are included.","DOI":"10.1016/j.envsoft.2015.03.020","ISSN":"1364-8152","journalAbbreviation":"Environmental Modelling &amp; Software","author":[{"family":"Norton","given":"John"}],"issued":{"date-parts":[["2015",7,1]]}}}],"schema":"https://github.com/citation-style-language/schema/raw/master/csl-citation.json"} </w:instrText>
      </w:r>
      <w:r w:rsidR="00AF07CB" w:rsidRPr="00385452">
        <w:rPr>
          <w:rFonts w:ascii="Calibri" w:eastAsia="Calibri" w:hAnsi="Calibri" w:cs="Calibri"/>
        </w:rPr>
        <w:fldChar w:fldCharType="separate"/>
      </w:r>
      <w:r w:rsidR="00AF07CB" w:rsidRPr="00385452">
        <w:rPr>
          <w:rFonts w:ascii="Calibri" w:hAnsi="Calibri" w:cs="Calibri"/>
        </w:rPr>
        <w:t>Norton, 2015</w:t>
      </w:r>
      <w:r w:rsidR="00AF07CB" w:rsidRPr="00385452">
        <w:fldChar w:fldCharType="end"/>
      </w:r>
      <w:r w:rsidR="005205E3" w:rsidRPr="00385452">
        <w:rPr>
          <w:rFonts w:ascii="Calibri" w:eastAsia="Calibri" w:hAnsi="Calibri" w:cs="Calibri"/>
        </w:rPr>
        <w:t xml:space="preserve">).  </w:t>
      </w:r>
    </w:p>
    <w:p w14:paraId="4FAD8B65" w14:textId="1C6D63E6" w:rsidR="0003113A" w:rsidRPr="00385452" w:rsidRDefault="00D32A4D" w:rsidP="1572C1C6">
      <w:pPr>
        <w:rPr>
          <w:rFonts w:ascii="Calibri" w:eastAsia="Calibri" w:hAnsi="Calibri" w:cs="Calibri"/>
        </w:rPr>
      </w:pPr>
      <w:commentRangeStart w:id="39"/>
      <w:commentRangeStart w:id="40"/>
      <w:commentRangeStart w:id="41"/>
      <w:commentRangeStart w:id="42"/>
      <w:r w:rsidRPr="00385452">
        <w:rPr>
          <w:rFonts w:ascii="Calibri" w:eastAsia="Calibri" w:hAnsi="Calibri" w:cs="Calibri"/>
        </w:rPr>
        <w:t xml:space="preserve">Common </w:t>
      </w:r>
      <w:commentRangeEnd w:id="39"/>
      <w:r w:rsidR="005D145A" w:rsidRPr="00385452">
        <w:rPr>
          <w:rStyle w:val="CommentReference"/>
        </w:rPr>
        <w:commentReference w:id="39"/>
      </w:r>
      <w:commentRangeEnd w:id="40"/>
      <w:r w:rsidRPr="00385452">
        <w:rPr>
          <w:rStyle w:val="CommentReference"/>
        </w:rPr>
        <w:commentReference w:id="40"/>
      </w:r>
      <w:commentRangeEnd w:id="41"/>
      <w:r w:rsidR="00D12F5A" w:rsidRPr="00385452">
        <w:rPr>
          <w:rStyle w:val="CommentReference"/>
        </w:rPr>
        <w:commentReference w:id="41"/>
      </w:r>
      <w:commentRangeEnd w:id="42"/>
      <w:r w:rsidR="00D10ED9">
        <w:rPr>
          <w:rStyle w:val="CommentReference"/>
        </w:rPr>
        <w:commentReference w:id="42"/>
      </w:r>
      <w:r w:rsidRPr="00385452">
        <w:rPr>
          <w:rFonts w:ascii="Calibri" w:eastAsia="Calibri" w:hAnsi="Calibri" w:cs="Calibri"/>
        </w:rPr>
        <w:t xml:space="preserve">sampling techniques include Monte Carlo sampling, Latin hypercube sampling, and the Morris screening method.  After evaluating the model over the sampled inputs, a sensitivity analysis </w:t>
      </w:r>
      <w:proofErr w:type="gramStart"/>
      <w:r w:rsidRPr="00385452">
        <w:rPr>
          <w:rFonts w:ascii="Calibri" w:eastAsia="Calibri" w:hAnsi="Calibri" w:cs="Calibri"/>
        </w:rPr>
        <w:t>is conducted</w:t>
      </w:r>
      <w:proofErr w:type="gramEnd"/>
      <w:r w:rsidRPr="00385452">
        <w:rPr>
          <w:rFonts w:ascii="Calibri" w:eastAsia="Calibri" w:hAnsi="Calibri" w:cs="Calibri"/>
        </w:rPr>
        <w:t xml:space="preserve">.  A local sensitivity analysis identifies the importance of a factor’s influence on model output by examining the partial derivative of the output with respect to the factor.  The term local refers to these derivatives </w:t>
      </w:r>
      <w:proofErr w:type="gramStart"/>
      <w:r w:rsidRPr="00385452">
        <w:rPr>
          <w:rFonts w:ascii="Calibri" w:eastAsia="Calibri" w:hAnsi="Calibri" w:cs="Calibri"/>
        </w:rPr>
        <w:t>being taken</w:t>
      </w:r>
      <w:proofErr w:type="gramEnd"/>
      <w:r w:rsidRPr="00385452">
        <w:rPr>
          <w:rFonts w:ascii="Calibri" w:eastAsia="Calibri" w:hAnsi="Calibri" w:cs="Calibri"/>
        </w:rPr>
        <w:t xml:space="preserve"> with respect to a single point</w:t>
      </w:r>
      <w:r w:rsidR="00843D5C" w:rsidRPr="00385452">
        <w:rPr>
          <w:rFonts w:ascii="Calibri" w:eastAsia="Calibri" w:hAnsi="Calibri" w:cs="Calibri"/>
        </w:rPr>
        <w:t xml:space="preserve"> in parameter space</w:t>
      </w:r>
      <w:r w:rsidRPr="00385452">
        <w:rPr>
          <w:rFonts w:ascii="Calibri" w:eastAsia="Calibri" w:hAnsi="Calibri" w:cs="Calibri"/>
        </w:rPr>
        <w:t xml:space="preserve">.  Such a SA method will produce a robust inference for linear or additive models </w:t>
      </w:r>
      <w:r w:rsidRPr="00385452">
        <w:fldChar w:fldCharType="begin"/>
      </w:r>
      <w:r w:rsidR="009B38FF">
        <w:rPr>
          <w:rFonts w:ascii="Calibri" w:eastAsia="Calibri" w:hAnsi="Calibri" w:cs="Calibri"/>
        </w:rPr>
        <w:instrText xml:space="preserve"> ADDIN ZOTERO_ITEM CSL_CITATION {"citationID":"LY39zzgP","properties":{"formattedCitation":"(Saltelli and Annoni, 2010)","plainCitation":"(Saltelli and Annoni, 2010)","noteIndex":0},"citationItems":[{"id":"uQfr1FNn/4l0uar1H","uris":["http://zotero.org/users/5234606/items/TZPFVJ88"],"uri":["http://zotero.org/users/5234606/items/TZPFVJ88"],"itemData":{"id":7111,"type":"article-journal","title":"How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(Saltelli and Annoni, 2010)</w:t>
      </w:r>
      <w:r w:rsidRPr="00385452">
        <w:fldChar w:fldCharType="end"/>
      </w:r>
      <w:r w:rsidRPr="00385452">
        <w:rPr>
          <w:rFonts w:ascii="Calibri" w:eastAsia="Calibri" w:hAnsi="Calibri" w:cs="Calibri"/>
        </w:rPr>
        <w:t xml:space="preserve">.  </w:t>
      </w:r>
    </w:p>
    <w:p w14:paraId="19D7CAA9" w14:textId="24D66355" w:rsidR="00D31492" w:rsidRPr="00385452" w:rsidRDefault="2D8CF408" w:rsidP="2D8CF408">
      <w:pPr>
        <w:pStyle w:val="Heading1"/>
      </w:pPr>
      <w:commentRangeStart w:id="43"/>
      <w:r w:rsidRPr="00385452">
        <w:t xml:space="preserve">Overview </w:t>
      </w:r>
      <w:commentRangeEnd w:id="43"/>
      <w:r w:rsidR="007651DA">
        <w:rPr>
          <w:rStyle w:val="CommentReference"/>
          <w:rFonts w:asciiTheme="minorHAnsi" w:eastAsiaTheme="minorHAnsi" w:hAnsiTheme="minorHAnsi" w:cstheme="minorBidi"/>
          <w:color w:val="auto"/>
        </w:rPr>
        <w:commentReference w:id="43"/>
      </w:r>
      <w:r w:rsidRPr="00385452">
        <w:t>of recent developments</w:t>
      </w:r>
    </w:p>
    <w:p w14:paraId="0D89611E" w14:textId="13B91F61" w:rsidR="00BB6B6F" w:rsidRPr="00385452" w:rsidRDefault="2D8CF408" w:rsidP="2DD805CF">
      <w:pPr>
        <w:rPr>
          <w:rFonts w:ascii="Calibri" w:eastAsia="Calibri" w:hAnsi="Calibri" w:cs="Calibri"/>
        </w:rPr>
      </w:pPr>
      <w:r w:rsidRPr="00385452">
        <w:rPr>
          <w:rFonts w:ascii="Calibri" w:eastAsia="Calibri" w:hAnsi="Calibri" w:cs="Calibri"/>
        </w:rPr>
        <w:t xml:space="preserve">Recent </w:t>
      </w:r>
      <w:r w:rsidR="002419DC">
        <w:rPr>
          <w:rFonts w:ascii="Calibri" w:eastAsia="Calibri" w:hAnsi="Calibri" w:cs="Calibri"/>
        </w:rPr>
        <w:t>impactful publications</w:t>
      </w:r>
      <w:r w:rsidRPr="00385452">
        <w:rPr>
          <w:rFonts w:ascii="Calibri" w:eastAsia="Calibri" w:hAnsi="Calibri" w:cs="Calibri"/>
        </w:rPr>
        <w:t xml:space="preserve"> in sensitivity analysis suggest a shift from a previous deference to local sensitivity </w:t>
      </w:r>
      <w:commentRangeStart w:id="44"/>
      <w:r w:rsidRPr="00385452">
        <w:rPr>
          <w:rFonts w:ascii="Calibri" w:eastAsia="Calibri" w:hAnsi="Calibri" w:cs="Calibri"/>
        </w:rPr>
        <w:t>methods</w:t>
      </w:r>
      <w:commentRangeEnd w:id="44"/>
      <w:r w:rsidR="00D328DD" w:rsidRPr="00385452">
        <w:rPr>
          <w:rStyle w:val="CommentReference"/>
        </w:rPr>
        <w:commentReference w:id="44"/>
      </w:r>
      <w:r w:rsidRPr="00385452">
        <w:rPr>
          <w:rFonts w:ascii="Calibri" w:eastAsia="Calibri" w:hAnsi="Calibri" w:cs="Calibri"/>
        </w:rPr>
        <w:t xml:space="preserve">.  Prior to 2010, ‘one-factor-at-a-time’ (OAT) local SA was the most prevalent practice </w:t>
      </w:r>
      <w:r w:rsidRPr="00385452">
        <w:rPr>
          <w:rFonts w:ascii="Calibri" w:eastAsia="Calibri" w:hAnsi="Calibri" w:cs="Calibri"/>
        </w:rPr>
        <w:lastRenderedPageBreak/>
        <w:t xml:space="preserve">in the literature </w:t>
      </w:r>
      <w:r w:rsidR="00532381" w:rsidRPr="00385452">
        <w:fldChar w:fldCharType="begin"/>
      </w:r>
      <w:r w:rsidR="009B38FF">
        <w:rPr>
          <w:rFonts w:ascii="Calibri" w:eastAsia="Calibri" w:hAnsi="Calibri" w:cs="Calibri"/>
        </w:rPr>
        <w:instrText xml:space="preserve"> ADDIN ZOTERO_ITEM CSL_CITATION {"citationID":"qvvviVZw","properties":{"formattedCitation":"(Saltelli and Annoni, 2010)","plainCitation":"(Saltelli and Annoni, 2010)","noteIndex":0},"citationItems":[{"id":"uQfr1FNn/4l0uar1H","uris":["http://zotero.org/users/5234606/items/TZPFVJ88"],"uri":["http://zotero.org/users/5234606/items/TZPFVJ88"],"itemData":{"id":7111,"type":"article-journal","title":"How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00532381" w:rsidRPr="00385452">
        <w:rPr>
          <w:rFonts w:ascii="Calibri" w:eastAsia="Calibri" w:hAnsi="Calibri" w:cs="Calibri"/>
        </w:rPr>
        <w:fldChar w:fldCharType="separate"/>
      </w:r>
      <w:r w:rsidR="00532381" w:rsidRPr="00385452">
        <w:rPr>
          <w:rFonts w:ascii="Calibri" w:hAnsi="Calibri" w:cs="Calibri"/>
        </w:rPr>
        <w:t>(Saltelli and Annoni, 2010)</w:t>
      </w:r>
      <w:r w:rsidR="00532381" w:rsidRPr="00385452">
        <w:fldChar w:fldCharType="end"/>
      </w:r>
      <w:r w:rsidR="005E5C28">
        <w:rPr>
          <w:rFonts w:ascii="Calibri" w:eastAsia="Calibri" w:hAnsi="Calibri" w:cs="Calibri"/>
        </w:rPr>
        <w:t xml:space="preserve">. </w:t>
      </w:r>
      <w:r w:rsidR="00C92A49">
        <w:rPr>
          <w:rFonts w:ascii="Calibri" w:eastAsia="Calibri" w:hAnsi="Calibri" w:cs="Calibri"/>
        </w:rPr>
        <w:t xml:space="preserve">Our </w:t>
      </w:r>
      <w:r w:rsidR="002419DC">
        <w:rPr>
          <w:rFonts w:ascii="Calibri" w:eastAsia="Calibri" w:hAnsi="Calibri" w:cs="Calibri"/>
        </w:rPr>
        <w:t xml:space="preserve">bibliometric </w:t>
      </w:r>
      <w:r w:rsidR="00C92A49">
        <w:rPr>
          <w:rFonts w:ascii="Calibri" w:eastAsia="Calibri" w:hAnsi="Calibri" w:cs="Calibri"/>
        </w:rPr>
        <w:t>analysis showed an increased interest in GSA methods, occurring after 2010 (</w:t>
      </w:r>
      <w:r w:rsidR="00C92A49" w:rsidRPr="00C92A49">
        <w:rPr>
          <w:rFonts w:ascii="Calibri" w:eastAsia="Calibri" w:hAnsi="Calibri" w:cs="Calibri"/>
          <w:b/>
        </w:rPr>
        <w:t>Fig.</w:t>
      </w:r>
      <w:r w:rsidR="00C92A49">
        <w:rPr>
          <w:rFonts w:ascii="Calibri" w:eastAsia="Calibri" w:hAnsi="Calibri" w:cs="Calibri"/>
        </w:rPr>
        <w:t xml:space="preserve">). </w:t>
      </w:r>
      <w:r w:rsidR="005E5C28">
        <w:rPr>
          <w:rFonts w:ascii="Calibri" w:eastAsia="Calibri" w:hAnsi="Calibri" w:cs="Calibri"/>
        </w:rPr>
        <w:t xml:space="preserve"> </w:t>
      </w:r>
      <w:r w:rsidR="00C92A49">
        <w:rPr>
          <w:rFonts w:ascii="Calibri" w:eastAsia="Calibri" w:hAnsi="Calibri" w:cs="Calibri"/>
        </w:rPr>
        <w:t>It seems m</w:t>
      </w:r>
      <w:r w:rsidR="005E5C28">
        <w:rPr>
          <w:rFonts w:ascii="Calibri" w:eastAsia="Calibri" w:hAnsi="Calibri" w:cs="Calibri"/>
        </w:rPr>
        <w:t>odelers have come to realiz</w:t>
      </w:r>
      <w:r w:rsidRPr="00385452">
        <w:rPr>
          <w:rFonts w:ascii="Calibri" w:eastAsia="Calibri" w:hAnsi="Calibri" w:cs="Calibri"/>
        </w:rPr>
        <w:t>e the greater importance of higher quality sensitivity analyses, especially for improving the reliability of forecasting</w:t>
      </w:r>
      <w:r w:rsidR="00C92A49">
        <w:rPr>
          <w:rFonts w:ascii="Calibri" w:eastAsia="Calibri" w:hAnsi="Calibri" w:cs="Calibri"/>
        </w:rPr>
        <w:t xml:space="preserve">, prediction, and </w:t>
      </w:r>
      <w:proofErr w:type="gramStart"/>
      <w:r w:rsidR="00C92A49">
        <w:rPr>
          <w:rFonts w:ascii="Calibri" w:eastAsia="Calibri" w:hAnsi="Calibri" w:cs="Calibri"/>
        </w:rPr>
        <w:t>policy making</w:t>
      </w:r>
      <w:proofErr w:type="gramEnd"/>
      <w:r w:rsidR="00C92A49">
        <w:rPr>
          <w:rFonts w:ascii="Calibri" w:eastAsia="Calibri" w:hAnsi="Calibri" w:cs="Calibri"/>
        </w:rPr>
        <w:t xml:space="preserve">.  </w:t>
      </w:r>
      <w:r w:rsidR="00532381" w:rsidRPr="00385452">
        <w:fldChar w:fldCharType="begin"/>
      </w:r>
      <w:r w:rsidR="009B38FF">
        <w:rPr>
          <w:rFonts w:ascii="Calibri" w:eastAsia="Calibri" w:hAnsi="Calibri" w:cs="Calibri"/>
        </w:rPr>
        <w:instrText xml:space="preserve"> ADDIN ZOTERO_ITEM CSL_CITATION {"citationID":"aPBZ0GdK","properties":{"formattedCitation":"(Saltelli and Annoni, 2010)","plainCitation":"(Saltelli and Annoni, 2010)","noteIndex":0},"citationItems":[{"id":"uQfr1FNn/4l0uar1H","uris":["http://zotero.org/users/5234606/items/TZPFVJ88"],"uri":["http://zotero.org/users/5234606/items/TZPFVJ88"],"itemData":{"id":7111,"type":"article-journal","title":"How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00532381" w:rsidRPr="00385452">
        <w:rPr>
          <w:rFonts w:ascii="Calibri" w:eastAsia="Calibri" w:hAnsi="Calibri" w:cs="Calibri"/>
        </w:rPr>
        <w:fldChar w:fldCharType="separate"/>
      </w:r>
      <w:r w:rsidR="00532381" w:rsidRPr="00385452">
        <w:rPr>
          <w:rFonts w:ascii="Calibri" w:hAnsi="Calibri" w:cs="Calibri"/>
        </w:rPr>
        <w:t>(Saltelli and Annoni, 2010)</w:t>
      </w:r>
      <w:r w:rsidR="00532381" w:rsidRPr="00385452">
        <w:fldChar w:fldCharType="end"/>
      </w:r>
      <w:r w:rsidR="00532381" w:rsidRPr="00385452">
        <w:rPr>
          <w:rFonts w:ascii="Calibri" w:eastAsia="Calibri" w:hAnsi="Calibri" w:cs="Calibri"/>
        </w:rPr>
        <w:t xml:space="preserve"> </w:t>
      </w:r>
      <w:r w:rsidR="00BB6B6F" w:rsidRPr="00385452">
        <w:rPr>
          <w:rFonts w:ascii="Calibri" w:eastAsia="Calibri" w:hAnsi="Calibri" w:cs="Calibri"/>
        </w:rPr>
        <w:t xml:space="preserve">demonstrated the </w:t>
      </w:r>
      <w:r w:rsidR="00DC418F" w:rsidRPr="00385452">
        <w:rPr>
          <w:rFonts w:ascii="Calibri" w:eastAsia="Calibri" w:hAnsi="Calibri" w:cs="Calibri"/>
        </w:rPr>
        <w:t>inefficacy</w:t>
      </w:r>
      <w:r w:rsidR="00BB6B6F" w:rsidRPr="00385452">
        <w:rPr>
          <w:rFonts w:ascii="Calibri" w:eastAsia="Calibri" w:hAnsi="Calibri" w:cs="Calibri"/>
        </w:rPr>
        <w:t xml:space="preserve"> of OAT analyses</w:t>
      </w:r>
      <w:r w:rsidR="00811751" w:rsidRPr="00385452">
        <w:rPr>
          <w:rFonts w:ascii="Calibri" w:eastAsia="Calibri" w:hAnsi="Calibri" w:cs="Calibri"/>
        </w:rPr>
        <w:t xml:space="preserve"> using a geometric proof</w:t>
      </w:r>
      <w:r w:rsidR="00BB6B6F" w:rsidRPr="00385452">
        <w:rPr>
          <w:rFonts w:ascii="Calibri" w:eastAsia="Calibri" w:hAnsi="Calibri" w:cs="Calibri"/>
        </w:rPr>
        <w:t xml:space="preserve">, </w:t>
      </w:r>
      <w:r w:rsidR="47A1AB65" w:rsidRPr="00385452">
        <w:rPr>
          <w:rFonts w:ascii="Calibri" w:eastAsia="Calibri" w:hAnsi="Calibri" w:cs="Calibri"/>
        </w:rPr>
        <w:t>wherein it was shown that simply varying the parameter values one at a time cannot adequately capture the output space</w:t>
      </w:r>
      <w:r w:rsidR="00DC418F" w:rsidRPr="00385452">
        <w:rPr>
          <w:rFonts w:ascii="Calibri" w:eastAsia="Calibri" w:hAnsi="Calibri" w:cs="Calibri"/>
        </w:rPr>
        <w:t xml:space="preserve">. They argued that such OAT analyses are, in all but the simplest (linear/additive) cases, unsuitable. </w:t>
      </w:r>
      <w:r w:rsidR="6312D9F5" w:rsidRPr="00385452">
        <w:rPr>
          <w:rFonts w:ascii="Calibri" w:eastAsia="Calibri" w:hAnsi="Calibri" w:cs="Calibri"/>
        </w:rPr>
        <w:t xml:space="preserve">Whilst it is not possible to ascertain the direct impact of this paper on current sensitivity analysis practices, it at least reflected the changing attitudes towards </w:t>
      </w:r>
      <w:r w:rsidR="009E1E04" w:rsidRPr="00385452">
        <w:rPr>
          <w:rFonts w:ascii="Calibri" w:eastAsia="Calibri" w:hAnsi="Calibri" w:cs="Calibri"/>
        </w:rPr>
        <w:t>SA that</w:t>
      </w:r>
      <w:r w:rsidR="6312D9F5" w:rsidRPr="00385452">
        <w:rPr>
          <w:rFonts w:ascii="Calibri" w:eastAsia="Calibri" w:hAnsi="Calibri" w:cs="Calibri"/>
        </w:rPr>
        <w:t xml:space="preserve"> were developing in the modelling community.  </w:t>
      </w:r>
    </w:p>
    <w:p w14:paraId="7250FB82" w14:textId="66BE245F" w:rsidR="0014226F" w:rsidRDefault="00843D5C" w:rsidP="2DD805CF">
      <w:pPr>
        <w:rPr>
          <w:rFonts w:ascii="Calibri" w:eastAsia="Calibri" w:hAnsi="Calibri" w:cs="Calibri"/>
        </w:rPr>
      </w:pPr>
      <w:r w:rsidRPr="00385452">
        <w:rPr>
          <w:rFonts w:ascii="Calibri" w:eastAsia="Calibri" w:hAnsi="Calibri" w:cs="Calibri"/>
        </w:rPr>
        <w:t>In the past decade</w:t>
      </w:r>
      <w:r w:rsidR="2D8CF408" w:rsidRPr="00385452">
        <w:rPr>
          <w:rFonts w:ascii="Calibri" w:eastAsia="Calibri" w:hAnsi="Calibri" w:cs="Calibri"/>
        </w:rPr>
        <w:t xml:space="preserve">, there has been an increasing awareness of the shortcomings of local SA, and more efficient, comprehensive UA/SA techniques and approaches </w:t>
      </w:r>
      <w:proofErr w:type="gramStart"/>
      <w:r w:rsidR="2D8CF408" w:rsidRPr="00385452">
        <w:rPr>
          <w:rFonts w:ascii="Calibri" w:eastAsia="Calibri" w:hAnsi="Calibri" w:cs="Calibri"/>
        </w:rPr>
        <w:t>have been sought</w:t>
      </w:r>
      <w:proofErr w:type="gramEnd"/>
      <w:r w:rsidR="2D8CF408" w:rsidRPr="00385452">
        <w:rPr>
          <w:rFonts w:ascii="Calibri" w:eastAsia="Calibri" w:hAnsi="Calibri" w:cs="Calibri"/>
        </w:rPr>
        <w:t>. Developers search for the best compromise between global sensitivity measures and computational efficiency.  There has been a recently increased interest in global SA based on design of experiment</w:t>
      </w:r>
      <w:r w:rsidR="00092316">
        <w:rPr>
          <w:rFonts w:ascii="Calibri" w:eastAsia="Calibri" w:hAnsi="Calibri" w:cs="Calibri"/>
        </w:rPr>
        <w:t>s, as these methods are recogniz</w:t>
      </w:r>
      <w:r w:rsidR="2D8CF408" w:rsidRPr="00385452">
        <w:rPr>
          <w:rFonts w:ascii="Calibri" w:eastAsia="Calibri" w:hAnsi="Calibri" w:cs="Calibri"/>
        </w:rPr>
        <w:t xml:space="preserve">ed as the currently best available </w:t>
      </w:r>
      <w:r w:rsidR="00532381" w:rsidRPr="00385452">
        <w:rPr>
          <w:rFonts w:ascii="Calibri" w:eastAsia="Calibri" w:hAnsi="Calibri" w:cs="Calibri"/>
        </w:rPr>
        <w:t xml:space="preserve">compromise </w:t>
      </w:r>
      <w:r w:rsidR="00532381" w:rsidRPr="00385452">
        <w:fldChar w:fldCharType="begin"/>
      </w:r>
      <w:r w:rsidR="00E67793">
        <w:rPr>
          <w:rFonts w:ascii="Calibri" w:eastAsia="Calibri" w:hAnsi="Calibri" w:cs="Calibri"/>
        </w:rPr>
        <w:instrText xml:space="preserve"> ADDIN ZOTERO_ITEM CSL_CITATION {"citationID":"e2Uvl4RN","properties":{"formattedCitation":"(Gan et al., 2014)","plainCitation":"(Gan et al., 2014)","noteIndex":0},"citationItems":[{"id":16,"uris":["http://zotero.org/groups/2263312/items/PZNHJ4KU"],"uri":["http://zotero.org/groups/2263312/items/PZNHJ4KU"],"itemData":{"id":16,"type":"article-journal","title":"A comprehensive evaluation of various sensitivity analysis methods: A case study with a hydrological model","container-title":"Environmental Modelling &amp; Software","page":"269-285","volume":"51","source":"ScienceDirect","abstract":"Sensitivity analysis (SA) is a commonly used approach for identifying important parameters that dominate model behaviors. We use a newly developed software package, a Problem Solving environment for Uncertainty Analysis and Design Exploration (PSUADE), to evaluate the effectiveness and efficiency of ten widely used SA methods, including seven qualitative and three quantitative ones. All SA methods are tested using a variety of sampling techniques to screen out the most sensitive (i.e., important) parameters from the insensitive ones. The Sacramento Soil Moisture Accounting (SAC-SMA) model, which has thirteen tunable parameters, is used for illustration. The South Branch Potomac River basin near Springfield, West Virginia in the U.S. is chosen as the study area. The key findings from this study are: (1) For qualitative SA methods, Correlation Analysis (CA), Regression Analysis (RA), and Gaussian Process (GP) screening methods are shown to be not effective in this example. Morris One-At-a-Time (MOAT) screening is the most efficient, needing only 280 samples to identify the most important parameters, but it is the least robust method. Multivariate Adaptive Regression Splines (MARS), Delta Test (DT) and Sum-Of-Trees (SOT) screening methods need about 400–600 samples for the same purpose. Monte Carlo (MC), Orthogonal Array (OA) and Orthogonal Array based Latin Hypercube (OALH) are appropriate sampling techniques for them; (2) For quantitative SA methods, at least 2777 samples are needed for Fourier Amplitude Sensitivity Test (FAST) to identity parameter main effect. McKay method needs about 360 samples to evaluate the main effect, more than 1000 samples to assess the two-way interaction effect. OALH and LPτ (LPTAU) sampling techniques are more appropriate for McKay method. For the Sobol' method, the minimum samples needed are 1050 to compute the first-order and total sensitivity indices correctly. These comparisons show that qualitative SA methods are more efficient but less accurate and robust than quantitative ones.","DOI":"10.1016/j.envsoft.2013.09.031","ISSN":"1364-8152","shortTitle":"A comprehensive evaluation of various sensitivity analysis methods","journalAbbreviation":"Environmental Modelling &amp; Software","author":[{"family":"Gan","given":"Yanjun"},{"family":"Duan","given":"Qingyun"},{"family":"Gong","given":"Wei"},{"family":"Tong","given":"Charles"},{"family":"Sun","given":"Yunwei"},{"family":"Chu","given":"Wei"},{"family":"Ye","given":"Aizhong"},{"family":"Miao","given":"Chiyuan"},{"family":"Di","given":"Zhenhua"}],"issued":{"date-parts":[["2014",1,1]]}}}],"schema":"https://github.com/citation-style-language/schema/raw/master/csl-citation.json"} </w:instrText>
      </w:r>
      <w:r w:rsidR="00532381" w:rsidRPr="00385452">
        <w:rPr>
          <w:rFonts w:ascii="Calibri" w:eastAsia="Calibri" w:hAnsi="Calibri" w:cs="Calibri"/>
        </w:rPr>
        <w:fldChar w:fldCharType="separate"/>
      </w:r>
      <w:r w:rsidR="00532381" w:rsidRPr="00385452">
        <w:rPr>
          <w:rFonts w:ascii="Calibri" w:hAnsi="Calibri" w:cs="Calibri"/>
        </w:rPr>
        <w:t>(Gan et al., 2014)</w:t>
      </w:r>
      <w:r w:rsidR="00532381" w:rsidRPr="00385452">
        <w:fldChar w:fldCharType="end"/>
      </w:r>
      <w:r w:rsidR="2D8CF408" w:rsidRPr="00385452">
        <w:rPr>
          <w:rFonts w:ascii="Calibri" w:eastAsia="Calibri" w:hAnsi="Calibri" w:cs="Calibri"/>
        </w:rPr>
        <w:t xml:space="preserve">.  </w:t>
      </w:r>
      <w:r w:rsidR="002419DC">
        <w:rPr>
          <w:rFonts w:ascii="Calibri" w:eastAsia="Calibri" w:hAnsi="Calibri" w:cs="Calibri"/>
        </w:rPr>
        <w:t>Despite the increased interest in GSA evidenced by the bibliometric analysis, l</w:t>
      </w:r>
      <w:r w:rsidR="65C2CB88" w:rsidRPr="00385452">
        <w:rPr>
          <w:rFonts w:ascii="Calibri" w:eastAsia="Calibri" w:hAnsi="Calibri" w:cs="Calibri"/>
        </w:rPr>
        <w:t>ocal SA a</w:t>
      </w:r>
      <w:r w:rsidR="002419DC">
        <w:rPr>
          <w:rFonts w:ascii="Calibri" w:eastAsia="Calibri" w:hAnsi="Calibri" w:cs="Calibri"/>
        </w:rPr>
        <w:t>nd OAT methods are still in use</w:t>
      </w:r>
      <w:r w:rsidR="006C264D">
        <w:rPr>
          <w:rFonts w:ascii="Calibri" w:eastAsia="Calibri" w:hAnsi="Calibri" w:cs="Calibri"/>
        </w:rPr>
        <w:t>.</w:t>
      </w:r>
      <w:r w:rsidR="65C2CB88" w:rsidRPr="00385452">
        <w:rPr>
          <w:rFonts w:ascii="Calibri" w:eastAsia="Calibri" w:hAnsi="Calibri" w:cs="Calibri"/>
        </w:rPr>
        <w:t xml:space="preserve">  </w:t>
      </w:r>
      <w:r w:rsidR="006C264D">
        <w:rPr>
          <w:rFonts w:ascii="Calibri" w:eastAsia="Calibri" w:hAnsi="Calibri" w:cs="Calibri"/>
        </w:rPr>
        <w:t>I</w:t>
      </w:r>
      <w:r w:rsidR="65C2CB88" w:rsidRPr="00385452">
        <w:rPr>
          <w:rFonts w:ascii="Calibri" w:eastAsia="Calibri" w:hAnsi="Calibri" w:cs="Calibri"/>
        </w:rPr>
        <w:t>t is difficult to ascertain the extent of continued OAT analysis in the modelling community</w:t>
      </w:r>
      <w:r w:rsidR="006C264D">
        <w:rPr>
          <w:rFonts w:ascii="Calibri" w:eastAsia="Calibri" w:hAnsi="Calibri" w:cs="Calibri"/>
        </w:rPr>
        <w:t xml:space="preserve"> through keyword analysis</w:t>
      </w:r>
      <w:r w:rsidR="65C2CB88" w:rsidRPr="00385452">
        <w:rPr>
          <w:rFonts w:ascii="Calibri" w:eastAsia="Calibri" w:hAnsi="Calibri" w:cs="Calibri"/>
        </w:rPr>
        <w:t>, as most researchers applying this technique will not explicitly refer to it as OAT.</w:t>
      </w:r>
      <w:r w:rsidR="006C264D">
        <w:rPr>
          <w:rFonts w:ascii="Calibri" w:eastAsia="Calibri" w:hAnsi="Calibri" w:cs="Calibri"/>
        </w:rPr>
        <w:t xml:space="preserve">  </w:t>
      </w:r>
      <w:r w:rsidR="0014226F">
        <w:rPr>
          <w:rFonts w:ascii="Calibri" w:eastAsia="Calibri" w:hAnsi="Calibri" w:cs="Calibri"/>
        </w:rPr>
        <w:t xml:space="preserve"> A keyword-match </w:t>
      </w:r>
      <w:proofErr w:type="gramStart"/>
      <w:r w:rsidR="0014226F">
        <w:rPr>
          <w:rFonts w:ascii="Calibri" w:eastAsia="Calibri" w:hAnsi="Calibri" w:cs="Calibri"/>
        </w:rPr>
        <w:t>was run</w:t>
      </w:r>
      <w:proofErr w:type="gramEnd"/>
      <w:r w:rsidR="0014226F">
        <w:rPr>
          <w:rFonts w:ascii="Calibri" w:eastAsia="Calibri" w:hAnsi="Calibri" w:cs="Calibri"/>
        </w:rPr>
        <w:t xml:space="preserve"> over the corpora, using the keywords “local sensitivity”, “OAT”, “one-at-a-time”, and “perturb”.  The resulting papers were </w:t>
      </w:r>
      <w:r w:rsidR="0014226F">
        <w:rPr>
          <w:rFonts w:ascii="Calibri" w:eastAsia="Calibri" w:hAnsi="Calibri" w:cs="Calibri"/>
          <w:b/>
        </w:rPr>
        <w:t>[751]</w:t>
      </w:r>
      <w:r w:rsidR="0014226F">
        <w:rPr>
          <w:rFonts w:ascii="Calibri" w:eastAsia="Calibri" w:hAnsi="Calibri" w:cs="Calibri"/>
        </w:rPr>
        <w:t xml:space="preserve"> in number.  As a percentage of the corpo</w:t>
      </w:r>
      <w:r w:rsidR="00B12240">
        <w:rPr>
          <w:rFonts w:ascii="Calibri" w:eastAsia="Calibri" w:hAnsi="Calibri" w:cs="Calibri"/>
        </w:rPr>
        <w:t>ra, these papers are decreasing.</w:t>
      </w:r>
    </w:p>
    <w:p w14:paraId="475910A5" w14:textId="451CE648" w:rsidR="00B12240" w:rsidRDefault="00B12240" w:rsidP="2DD805CF">
      <w:pPr>
        <w:rPr>
          <w:rFonts w:ascii="Calibri" w:eastAsia="Calibri" w:hAnsi="Calibri" w:cs="Calibri"/>
        </w:rPr>
      </w:pPr>
      <w:r>
        <w:rPr>
          <w:rFonts w:ascii="Calibri" w:eastAsia="Calibri" w:hAnsi="Calibri" w:cs="Calibri"/>
        </w:rPr>
        <w:t xml:space="preserve">Having such a volume of publications returned by the search, a keyword-match </w:t>
      </w:r>
      <w:proofErr w:type="gramStart"/>
      <w:r>
        <w:rPr>
          <w:rFonts w:ascii="Calibri" w:eastAsia="Calibri" w:hAnsi="Calibri" w:cs="Calibri"/>
        </w:rPr>
        <w:t>was used</w:t>
      </w:r>
      <w:proofErr w:type="gramEnd"/>
      <w:r>
        <w:rPr>
          <w:rFonts w:ascii="Calibri" w:eastAsia="Calibri" w:hAnsi="Calibri" w:cs="Calibri"/>
        </w:rPr>
        <w:t xml:space="preserve"> to sort them into their respective fields.  Fields searched for were hydrology, chemical engineering, mechanical engineering, ecology, risk assessment, technology, agriculture, computational physics, computer science, statistics, and mathematical modeling.  The fields </w:t>
      </w:r>
      <w:proofErr w:type="gramStart"/>
      <w:r>
        <w:rPr>
          <w:rFonts w:ascii="Calibri" w:eastAsia="Calibri" w:hAnsi="Calibri" w:cs="Calibri"/>
        </w:rPr>
        <w:t>were chosen</w:t>
      </w:r>
      <w:proofErr w:type="gramEnd"/>
      <w:r>
        <w:rPr>
          <w:rFonts w:ascii="Calibri" w:eastAsia="Calibri" w:hAnsi="Calibri" w:cs="Calibri"/>
        </w:rPr>
        <w:t xml:space="preserve"> based on the top 20 journals by publication</w:t>
      </w:r>
      <w:r w:rsidR="008D132F">
        <w:rPr>
          <w:rFonts w:ascii="Calibri" w:eastAsia="Calibri" w:hAnsi="Calibri" w:cs="Calibri"/>
        </w:rPr>
        <w:t xml:space="preserve"> in the topic area</w:t>
      </w:r>
      <w:r>
        <w:rPr>
          <w:rFonts w:ascii="Calibri" w:eastAsia="Calibri" w:hAnsi="Calibri" w:cs="Calibri"/>
        </w:rPr>
        <w:t xml:space="preserve">.  All fields, except hydrology, showed a decreasing trend as a percentage of the corpora.  Hydrology had an increase of roughly 1% over the timeframe.  The top </w:t>
      </w:r>
      <w:r w:rsidR="00167A77">
        <w:rPr>
          <w:rFonts w:ascii="Calibri" w:eastAsia="Calibri" w:hAnsi="Calibri" w:cs="Calibri"/>
        </w:rPr>
        <w:t>five</w:t>
      </w:r>
      <w:r>
        <w:rPr>
          <w:rFonts w:ascii="Calibri" w:eastAsia="Calibri" w:hAnsi="Calibri" w:cs="Calibri"/>
        </w:rPr>
        <w:t xml:space="preserve"> fields by publication were chemical engineering (146), hydrology (137), technology (121), ecology (102), and agriculture (</w:t>
      </w:r>
      <w:commentRangeStart w:id="45"/>
      <w:r>
        <w:rPr>
          <w:rFonts w:ascii="Calibri" w:eastAsia="Calibri" w:hAnsi="Calibri" w:cs="Calibri"/>
        </w:rPr>
        <w:t>78</w:t>
      </w:r>
      <w:commentRangeEnd w:id="45"/>
      <w:r w:rsidR="00AE2609">
        <w:rPr>
          <w:rStyle w:val="CommentReference"/>
        </w:rPr>
        <w:commentReference w:id="45"/>
      </w:r>
      <w:r>
        <w:rPr>
          <w:rFonts w:ascii="Calibri" w:eastAsia="Calibri" w:hAnsi="Calibri" w:cs="Calibri"/>
        </w:rPr>
        <w:t>).</w:t>
      </w:r>
      <w:r w:rsidR="00E73AA3">
        <w:rPr>
          <w:rFonts w:ascii="Calibri" w:eastAsia="Calibri" w:hAnsi="Calibri" w:cs="Calibri"/>
        </w:rPr>
        <w:t xml:space="preserve">  One must bear in mind the limitations to such analysis, as some returned papers may have been those condemning OAT: the top cited paper from the top</w:t>
      </w:r>
      <w:r w:rsidR="00917CDA">
        <w:rPr>
          <w:rFonts w:ascii="Calibri" w:eastAsia="Calibri" w:hAnsi="Calibri" w:cs="Calibri"/>
        </w:rPr>
        <w:t xml:space="preserve"> five</w:t>
      </w:r>
      <w:r w:rsidR="00E73AA3">
        <w:rPr>
          <w:rFonts w:ascii="Calibri" w:eastAsia="Calibri" w:hAnsi="Calibri" w:cs="Calibri"/>
        </w:rPr>
        <w:t xml:space="preserve"> journals by publication was </w:t>
      </w:r>
      <w:r w:rsidR="00E73AA3">
        <w:rPr>
          <w:rFonts w:ascii="Calibri" w:eastAsia="Calibri" w:hAnsi="Calibri" w:cs="Calibri"/>
        </w:rPr>
        <w:fldChar w:fldCharType="begin"/>
      </w:r>
      <w:r w:rsidR="00E73AA3">
        <w:rPr>
          <w:rFonts w:ascii="Calibri" w:eastAsia="Calibri" w:hAnsi="Calibri" w:cs="Calibri"/>
        </w:rPr>
        <w:instrText xml:space="preserve"> ADDIN ZOTERO_ITEM CSL_CITATION {"citationID":"UsVpRw55","properties":{"formattedCitation":"(Saltelli and Annoni, 2010)","plainCitation":"(Saltelli and Annoni, 2010)","noteIndex":0},"citationItems":[{"id":"dsJcmnI7/uvzRtfSP","uris":["http://zotero.org/users/5234606/items/TZPFVJ88"],"uri":["http://zotero.org/users/5234606/items/TZPFVJ88"],"itemData":{"id":"dsJcmnI7/uvzRtfSP","type":"article-journal","title":"How to avoid a perfunctory sensitivity analysis","container-title":"Environmental Modelling and Software","page":"1508–1517","volume":"25","issue":"12","abstract":"Mathematical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fixed. While the shortcomings of OAT are known from the statistical literature, its widespread use among modelers raises concern on the quality of the associated sensitivity analyses. The present paper introduces a novel geometric proof of the inefficiency of OAT, with the purpose of providing the modeling community with a convincing and possibly definitive argument against OAT. Alternatives to OAT are indicated which are based on statistical theory, drawing from experimental design, regression analysis and sensitivity analysis proper. © 2010 Elsevier Ltd.","DOI":"10.1016/j.envsoft.2010.04.012","ISSN":"13648152","author":[{"family":"Saltelli","given":"Andrea"},{"family":"Annoni","given":"Paola"}],"issued":{"date-parts":[["2010"]]}}}],"schema":"https://github.com/citation-style-language/schema/raw/master/csl-citation.json"} </w:instrText>
      </w:r>
      <w:r w:rsidR="00E73AA3">
        <w:rPr>
          <w:rFonts w:ascii="Calibri" w:eastAsia="Calibri" w:hAnsi="Calibri" w:cs="Calibri"/>
        </w:rPr>
        <w:fldChar w:fldCharType="separate"/>
      </w:r>
      <w:r w:rsidR="00E73AA3" w:rsidRPr="00E73AA3">
        <w:rPr>
          <w:rFonts w:ascii="Calibri" w:hAnsi="Calibri" w:cs="Calibri"/>
        </w:rPr>
        <w:t>(Saltelli and Annoni, 2010)</w:t>
      </w:r>
      <w:r w:rsidR="00E73AA3">
        <w:rPr>
          <w:rFonts w:ascii="Calibri" w:eastAsia="Calibri" w:hAnsi="Calibri" w:cs="Calibri"/>
        </w:rPr>
        <w:fldChar w:fldCharType="end"/>
      </w:r>
      <w:r w:rsidR="00E73AA3">
        <w:rPr>
          <w:rFonts w:ascii="Calibri" w:eastAsia="Calibri" w:hAnsi="Calibri" w:cs="Calibri"/>
        </w:rPr>
        <w:t>.</w:t>
      </w:r>
    </w:p>
    <w:p w14:paraId="565FD26A" w14:textId="7ADFBCE5" w:rsidR="0014226F" w:rsidRDefault="003439EE" w:rsidP="2DD805CF">
      <w:pPr>
        <w:rPr>
          <w:rFonts w:ascii="Calibri" w:eastAsia="Calibri" w:hAnsi="Calibri" w:cs="Calibri"/>
        </w:rPr>
      </w:pPr>
      <w:r>
        <w:rPr>
          <w:rFonts w:ascii="Calibri" w:eastAsia="Calibri" w:hAnsi="Calibri" w:cs="Calibri"/>
        </w:rPr>
        <w:pict w14:anchorId="099AF702">
          <v:shape id="_x0000_i1028" type="#_x0000_t75" style="width:468pt;height:171pt">
            <v:imagedata r:id="rId18" o:title="oat2_pub_trend"/>
          </v:shape>
        </w:pict>
      </w:r>
    </w:p>
    <w:p w14:paraId="745E935A" w14:textId="374BFA64" w:rsidR="0014226F" w:rsidRPr="0014226F" w:rsidRDefault="003439EE" w:rsidP="2DD805CF">
      <w:pPr>
        <w:rPr>
          <w:rFonts w:ascii="Calibri" w:eastAsia="Calibri" w:hAnsi="Calibri" w:cs="Calibri"/>
        </w:rPr>
      </w:pPr>
      <w:r>
        <w:rPr>
          <w:rFonts w:ascii="Calibri" w:eastAsia="Calibri" w:hAnsi="Calibri" w:cs="Calibri"/>
        </w:rPr>
        <w:lastRenderedPageBreak/>
        <w:pict w14:anchorId="2B56C120">
          <v:shape id="_x0000_i1029" type="#_x0000_t75" style="width:393pt;height:195.75pt">
            <v:imagedata r:id="rId19" o:title="oat_topic_trend_percentage"/>
          </v:shape>
        </w:pict>
      </w:r>
    </w:p>
    <w:p w14:paraId="238AE6C2" w14:textId="078711BF" w:rsidR="00C92A49" w:rsidRDefault="003439EE" w:rsidP="2DD805CF">
      <w:pPr>
        <w:rPr>
          <w:rFonts w:ascii="Calibri" w:eastAsia="Calibri" w:hAnsi="Calibri" w:cs="Calibri"/>
        </w:rPr>
      </w:pPr>
      <w:r>
        <w:rPr>
          <w:rFonts w:ascii="Calibri" w:eastAsia="Calibri" w:hAnsi="Calibri" w:cs="Calibri"/>
        </w:rPr>
        <w:pict w14:anchorId="3B9F1B05">
          <v:shape id="_x0000_i1030" type="#_x0000_t75" style="width:237pt;height:117.75pt">
            <v:imagedata r:id="rId20" o:title="gsa_topic_trend"/>
          </v:shape>
        </w:pict>
      </w:r>
      <w:r>
        <w:rPr>
          <w:rFonts w:ascii="Calibri" w:eastAsia="Calibri" w:hAnsi="Calibri" w:cs="Calibri"/>
        </w:rPr>
        <w:pict w14:anchorId="51326311">
          <v:shape id="_x0000_i1031" type="#_x0000_t75" style="width:220.5pt;height:109.5pt">
            <v:imagedata r:id="rId21" o:title="gsa_topic_trend_percentage"/>
          </v:shape>
        </w:pict>
      </w:r>
    </w:p>
    <w:p w14:paraId="73EBC0CB" w14:textId="77777777" w:rsidR="00AC14A4" w:rsidRDefault="003439EE" w:rsidP="00AC14A4">
      <w:pPr>
        <w:rPr>
          <w:rFonts w:ascii="Calibri" w:eastAsia="Calibri" w:hAnsi="Calibri" w:cs="Calibri"/>
        </w:rPr>
      </w:pPr>
      <w:r>
        <w:rPr>
          <w:rFonts w:ascii="Calibri" w:eastAsia="Calibri" w:hAnsi="Calibri" w:cs="Calibri"/>
        </w:rPr>
        <w:pict w14:anchorId="3A3A558E">
          <v:shape id="_x0000_i1032" type="#_x0000_t75" style="width:467.25pt;height:289.5pt">
            <v:imagedata r:id="rId22" o:title="oat22_topics_keyword_trend_percentage"/>
          </v:shape>
        </w:pict>
      </w:r>
    </w:p>
    <w:p w14:paraId="4D6EEFFB" w14:textId="7DA311B8" w:rsidR="00AC14A4" w:rsidRPr="00AC14A4" w:rsidRDefault="00AC14A4" w:rsidP="00AC14A4">
      <w:pPr>
        <w:rPr>
          <w:rFonts w:ascii="Calibri" w:eastAsia="Calibri" w:hAnsi="Calibri" w:cs="Calibri"/>
        </w:rPr>
      </w:pPr>
      <w:r w:rsidRPr="00385452">
        <w:lastRenderedPageBreak/>
        <w:t>Sensitivity analysis (SA) packages released in the last ten years appear to be more concerned with best practices in modelling and software design.  The purposes of t</w:t>
      </w:r>
      <w:r>
        <w:t xml:space="preserve">hese packages </w:t>
      </w:r>
      <w:proofErr w:type="gramStart"/>
      <w:r>
        <w:t>are more generaliz</w:t>
      </w:r>
      <w:r w:rsidRPr="00385452">
        <w:t>ed</w:t>
      </w:r>
      <w:proofErr w:type="gramEnd"/>
      <w:r w:rsidRPr="00385452">
        <w:t>, and the packages themselves offer a more comprehensive toolkit for uncertainty quantification (UQ).  (</w:t>
      </w:r>
      <w:proofErr w:type="spellStart"/>
      <w:r w:rsidRPr="00385452">
        <w:t>Pianosi</w:t>
      </w:r>
      <w:proofErr w:type="spellEnd"/>
      <w:r w:rsidRPr="00385452">
        <w:t>, et al, 2015) outline three principles of good practice for a sensitivity analysis package: the ability to apply multiple sensitivity analyses to one sample, provision of tools to assess and revise user choices, and visuali</w:t>
      </w:r>
      <w:r>
        <w:t>z</w:t>
      </w:r>
      <w:r w:rsidRPr="00385452">
        <w:t xml:space="preserve">ation tools.  </w:t>
      </w:r>
    </w:p>
    <w:p w14:paraId="33F955CA" w14:textId="77777777" w:rsidR="00AC14A4" w:rsidRPr="00385452" w:rsidRDefault="00AC14A4" w:rsidP="00AC14A4">
      <w:r w:rsidRPr="00385452">
        <w:t xml:space="preserve">Similarly, and extending these points, </w:t>
      </w:r>
      <w:r w:rsidRPr="00385452">
        <w:fldChar w:fldCharType="begin"/>
      </w:r>
      <w:r>
        <w:instrText xml:space="preserve"> ADDIN ZOTERO_ITEM CSL_CITATION {"citationID":"YU4Eg1FG","properties":{"formattedCitation":"(Marelli and Sudret, 2014)","plainCitation":"(Marelli and Sudret, 2014)","noteIndex":0},"citationItems":[{"id":19,"uris":["http://zotero.org/groups/2263312/items/SDMET4ZZ"],"uri":["http://zotero.org/groups/2263312/items/SDMET4ZZ"],"itemData":{"id":19,"type":"paper-conference","title":"UQLab: A Framework for Uncertainty Quantification in Matlab","container-title":"Vulnerability, Uncertainty, and Risk","publisher":"American Society of Civil Engineers","publisher-place":"Liverpool, UK","page":"2554-2563","source":"Crossref","event":"Second International Conference on Vulnerability and Risk Analysis and Management (ICVRAM) and the Sixth International Symposium on Uncertainty, Modeling, and Analysis (ISUMA)","event-place":"Liverpool, UK","URL":"http://ascelibrary.org/doi/10.1061/9780784413609.257","DOI":"10.1061/9780784413609.257","ISBN":"978-0-7844-1360-9","shortTitle":"UQLab","language":"en","author":[{"family":"Marelli","given":"Stefano"},{"family":"Sudret","given":"Bruno"}],"issued":{"date-parts":[["2014",6,27]]},"accessed":{"date-parts":[["2018",12,5]]}}}],"schema":"https://github.com/citation-style-language/schema/raw/master/csl-citation.json"} </w:instrText>
      </w:r>
      <w:r w:rsidRPr="00385452">
        <w:fldChar w:fldCharType="separate"/>
      </w:r>
      <w:r w:rsidRPr="00385452">
        <w:rPr>
          <w:rFonts w:ascii="Calibri" w:hAnsi="Calibri" w:cs="Calibri"/>
        </w:rPr>
        <w:t>(Marelli and Sudret, 2014)</w:t>
      </w:r>
      <w:r w:rsidRPr="00385452">
        <w:fldChar w:fldCharType="end"/>
      </w:r>
      <w:r w:rsidRPr="00385452">
        <w:t xml:space="preserve"> outlined the limitations of currently available SA packages: current packages lack generality, are too complex, lack extendibility and the ability to use high-performance computing, are intrusive (require tight-coupling to the model code, rather than working as a black</w:t>
      </w:r>
      <w:r>
        <w:t xml:space="preserve"> – or gray - </w:t>
      </w:r>
      <w:r w:rsidRPr="00385452">
        <w:t>box), lack portability between operating systems, and lack collaborative development.</w:t>
      </w:r>
    </w:p>
    <w:p w14:paraId="17D69EC4" w14:textId="4ACB63DE" w:rsidR="00AC14A4" w:rsidRPr="00AC14A4" w:rsidRDefault="00AC14A4" w:rsidP="65C2CB88">
      <w:proofErr w:type="gramStart"/>
      <w:r w:rsidRPr="00385452">
        <w:t>More comprehensive packages released in recent years</w:t>
      </w:r>
      <w:proofErr w:type="gramEnd"/>
      <w:r w:rsidRPr="00385452">
        <w:t xml:space="preserve"> also include test functions and case studies for research and educational </w:t>
      </w:r>
      <w:commentRangeStart w:id="46"/>
      <w:r w:rsidRPr="00385452">
        <w:t>purposes</w:t>
      </w:r>
      <w:commentRangeEnd w:id="46"/>
      <w:r>
        <w:rPr>
          <w:rStyle w:val="CommentReference"/>
        </w:rPr>
        <w:commentReference w:id="46"/>
      </w:r>
      <w:r w:rsidRPr="00385452">
        <w:t xml:space="preserve">.  </w:t>
      </w:r>
      <w:proofErr w:type="gramStart"/>
      <w:r w:rsidRPr="00385452">
        <w:t>Documentation is more detailed and includes examples and tutorials.</w:t>
      </w:r>
      <w:proofErr w:type="gramEnd"/>
      <w:r w:rsidRPr="00385452">
        <w:t xml:space="preserve">  The packages surveyed did not appear to provide information about </w:t>
      </w:r>
      <w:proofErr w:type="gramStart"/>
      <w:r w:rsidRPr="00385452">
        <w:t>sampling and SA methods and which ones are most appropriate</w:t>
      </w:r>
      <w:r>
        <w:t xml:space="preserve"> to given models</w:t>
      </w:r>
      <w:proofErr w:type="gramEnd"/>
      <w:r>
        <w:t>.  This emphasiz</w:t>
      </w:r>
      <w:r w:rsidRPr="00385452">
        <w:t xml:space="preserve">es the importance of an active user community to share knowledge and update code.  </w:t>
      </w:r>
    </w:p>
    <w:p w14:paraId="5C9C6FE6" w14:textId="697D495D" w:rsidR="00914382" w:rsidRDefault="65C2CB88" w:rsidP="65C2CB88">
      <w:pPr>
        <w:rPr>
          <w:rFonts w:ascii="Calibri" w:eastAsia="Calibri" w:hAnsi="Calibri" w:cs="Calibri"/>
        </w:rPr>
      </w:pPr>
      <w:r w:rsidRPr="00385452">
        <w:rPr>
          <w:rFonts w:ascii="Calibri" w:eastAsia="Calibri" w:hAnsi="Calibri" w:cs="Calibri"/>
        </w:rPr>
        <w:t xml:space="preserve">A </w:t>
      </w:r>
      <w:r w:rsidR="00426DCA">
        <w:rPr>
          <w:rFonts w:ascii="Calibri" w:eastAsia="Calibri" w:hAnsi="Calibri" w:cs="Calibri"/>
        </w:rPr>
        <w:t>keyword</w:t>
      </w:r>
      <w:r w:rsidRPr="00385452">
        <w:rPr>
          <w:rFonts w:ascii="Calibri" w:eastAsia="Calibri" w:hAnsi="Calibri" w:cs="Calibri"/>
        </w:rPr>
        <w:t>-matching search for best practices revealed increased interest in the years 2014-2016.</w:t>
      </w:r>
      <w:r w:rsidR="00315C48">
        <w:rPr>
          <w:rFonts w:ascii="Calibri" w:eastAsia="Calibri" w:hAnsi="Calibri" w:cs="Calibri"/>
        </w:rPr>
        <w:t xml:space="preserve"> Only 25 papers returned the search query.  A key-phrase extraction algorithm facilitated </w:t>
      </w:r>
      <w:r w:rsidR="008241ED">
        <w:rPr>
          <w:rFonts w:ascii="Calibri" w:eastAsia="Calibri" w:hAnsi="Calibri" w:cs="Calibri"/>
        </w:rPr>
        <w:t>identifying the fields publishing in this area</w:t>
      </w:r>
      <w:r w:rsidR="00315C48">
        <w:rPr>
          <w:rFonts w:ascii="Calibri" w:eastAsia="Calibri" w:hAnsi="Calibri" w:cs="Calibri"/>
        </w:rPr>
        <w:t>.  The largest number of publications concerned model validation and development (11, especially regarding environmental contexts: hydrology and chemistry), followed by environmental risk assessment (8, including emissions), SA (3), life cycle assessment (2, regarding sustainable production and consumption), and legislation (1, regarding climate change and ecology).</w:t>
      </w:r>
    </w:p>
    <w:p w14:paraId="026A8F0D" w14:textId="7FA92ABB" w:rsidR="00914382" w:rsidRDefault="00914382" w:rsidP="65C2CB88">
      <w:pPr>
        <w:rPr>
          <w:rFonts w:ascii="Calibri" w:eastAsia="Calibri" w:hAnsi="Calibri" w:cs="Calibri"/>
        </w:rPr>
      </w:pPr>
      <w:r>
        <w:rPr>
          <w:rFonts w:ascii="Calibri" w:eastAsia="Calibri" w:hAnsi="Calibri" w:cs="Calibri"/>
          <w:noProof/>
          <w:lang w:val="en-AU" w:eastAsia="en-AU"/>
        </w:rPr>
        <w:drawing>
          <wp:inline distT="0" distB="0" distL="0" distR="0" wp14:anchorId="5D64272B" wp14:editId="1C4AE112">
            <wp:extent cx="5934075" cy="2162175"/>
            <wp:effectExtent l="0" t="0" r="9525" b="9525"/>
            <wp:docPr id="1" name="Picture 1" descr="bp_kw_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p_kw_tre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6A7F1563" w14:textId="78055A5C" w:rsidR="0052183C" w:rsidRDefault="2D8CF408" w:rsidP="0C7A07E2">
      <w:pPr>
        <w:rPr>
          <w:rFonts w:ascii="Calibri" w:eastAsia="Calibri" w:hAnsi="Calibri" w:cs="Calibri"/>
        </w:rPr>
      </w:pPr>
      <w:r w:rsidRPr="00385452">
        <w:rPr>
          <w:rFonts w:ascii="Calibri" w:eastAsia="Calibri" w:hAnsi="Calibri" w:cs="Calibri"/>
        </w:rPr>
        <w:t xml:space="preserve">Furthermore, alternative methods for handling uncertainty </w:t>
      </w:r>
      <w:proofErr w:type="gramStart"/>
      <w:r w:rsidRPr="00385452">
        <w:rPr>
          <w:rFonts w:ascii="Calibri" w:eastAsia="Calibri" w:hAnsi="Calibri" w:cs="Calibri"/>
        </w:rPr>
        <w:t>have been developed</w:t>
      </w:r>
      <w:proofErr w:type="gramEnd"/>
      <w:r w:rsidRPr="00385452">
        <w:rPr>
          <w:rFonts w:ascii="Calibri" w:eastAsia="Calibri" w:hAnsi="Calibri" w:cs="Calibri"/>
        </w:rPr>
        <w:t xml:space="preserve">, especially to handle scenarios in which there is large uncertainty, but </w:t>
      </w:r>
      <w:r w:rsidR="0030616A" w:rsidRPr="00385452">
        <w:rPr>
          <w:rFonts w:ascii="Calibri" w:eastAsia="Calibri" w:hAnsi="Calibri" w:cs="Calibri"/>
        </w:rPr>
        <w:t xml:space="preserve">in which </w:t>
      </w:r>
      <w:r w:rsidRPr="00385452">
        <w:rPr>
          <w:rFonts w:ascii="Calibri" w:eastAsia="Calibri" w:hAnsi="Calibri" w:cs="Calibri"/>
        </w:rPr>
        <w:t xml:space="preserve">accurate predictions are necessary for future policy making.  In such cases, one proposed approach is </w:t>
      </w:r>
      <w:r w:rsidR="0030616A" w:rsidRPr="00385452">
        <w:rPr>
          <w:rFonts w:ascii="Calibri" w:eastAsia="Calibri" w:hAnsi="Calibri" w:cs="Calibri"/>
        </w:rPr>
        <w:t>EMA</w:t>
      </w:r>
      <w:r w:rsidRPr="00385452">
        <w:rPr>
          <w:rFonts w:ascii="Calibri" w:eastAsia="Calibri" w:hAnsi="Calibri" w:cs="Calibri"/>
        </w:rPr>
        <w:t>, which uses computational experiments to systematically explore the consequential outcomes of model uncer</w:t>
      </w:r>
      <w:r w:rsidR="00532381" w:rsidRPr="00385452">
        <w:rPr>
          <w:rFonts w:ascii="Calibri" w:eastAsia="Calibri" w:hAnsi="Calibri" w:cs="Calibri"/>
        </w:rPr>
        <w:t xml:space="preserve">tainty </w:t>
      </w:r>
      <w:r w:rsidR="00532381" w:rsidRPr="00385452">
        <w:fldChar w:fldCharType="begin"/>
      </w:r>
      <w:r w:rsidR="00E67793">
        <w:rPr>
          <w:rFonts w:ascii="Calibri" w:eastAsia="Calibri" w:hAnsi="Calibri" w:cs="Calibri"/>
        </w:rPr>
        <w:instrText xml:space="preserve"> ADDIN ZOTERO_ITEM CSL_CITATION {"citationID":"o4dBJO81","properties":{"formattedCitation":"(Kwakkel and Pruyt, 2013)","plainCitation":"(Kwakkel and Pruyt, 2013)","noteIndex":0},"citationItems":[{"id":48,"uris":["http://zotero.org/groups/2263312/items/3JYDUAVQ"],"uri":["http://zotero.org/groups/2263312/items/3JYDUAVQ"],"itemData":{"id":48,"type":"article-journal","title":"Exploratory Modeling and Analysis, an approach for model-based foresight under deep uncertainty","container-title":"Technological Forecasting and Social Change","page":"419-431","volume":"80","issue":"3","abstract":"Exploratory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FTA.","DOI":"10.1016/j.techfore.2012.10.005","author":[{"family":"Kwakkel","given":"Jan H"},{"family":"Pruyt","given":"Erik"}],"issued":{"date-parts":[["2013"]]}}}],"schema":"https://github.com/citation-style-language/schema/raw/master/csl-citation.json"} </w:instrText>
      </w:r>
      <w:r w:rsidR="00532381" w:rsidRPr="00385452">
        <w:rPr>
          <w:rFonts w:ascii="Calibri" w:eastAsia="Calibri" w:hAnsi="Calibri" w:cs="Calibri"/>
        </w:rPr>
        <w:fldChar w:fldCharType="separate"/>
      </w:r>
      <w:r w:rsidR="00532381" w:rsidRPr="00385452">
        <w:rPr>
          <w:rFonts w:ascii="Calibri" w:hAnsi="Calibri" w:cs="Calibri"/>
        </w:rPr>
        <w:t>(Kwakkel and Pruyt, 2013)</w:t>
      </w:r>
      <w:r w:rsidR="00532381" w:rsidRPr="00385452">
        <w:fldChar w:fldCharType="end"/>
      </w:r>
      <w:r w:rsidRPr="00385452">
        <w:rPr>
          <w:rFonts w:ascii="Calibri" w:eastAsia="Calibri" w:hAnsi="Calibri" w:cs="Calibri"/>
        </w:rPr>
        <w:t xml:space="preserve">.  Rather than simply </w:t>
      </w:r>
      <w:r w:rsidR="006C264D" w:rsidRPr="00385452">
        <w:rPr>
          <w:rFonts w:ascii="Calibri" w:eastAsia="Calibri" w:hAnsi="Calibri" w:cs="Calibri"/>
        </w:rPr>
        <w:t>minimizing</w:t>
      </w:r>
      <w:r w:rsidRPr="00385452">
        <w:rPr>
          <w:rFonts w:ascii="Calibri" w:eastAsia="Calibri" w:hAnsi="Calibri" w:cs="Calibri"/>
        </w:rPr>
        <w:t xml:space="preserve"> uncertainty, uncertainty </w:t>
      </w:r>
      <w:proofErr w:type="gramStart"/>
      <w:r w:rsidRPr="00385452">
        <w:rPr>
          <w:rFonts w:ascii="Calibri" w:eastAsia="Calibri" w:hAnsi="Calibri" w:cs="Calibri"/>
        </w:rPr>
        <w:t>is treated</w:t>
      </w:r>
      <w:proofErr w:type="gramEnd"/>
      <w:r w:rsidRPr="00385452">
        <w:rPr>
          <w:rFonts w:ascii="Calibri" w:eastAsia="Calibri" w:hAnsi="Calibri" w:cs="Calibri"/>
        </w:rPr>
        <w:t xml:space="preserve"> as inev</w:t>
      </w:r>
      <w:r w:rsidR="00532381" w:rsidRPr="00385452">
        <w:rPr>
          <w:rFonts w:ascii="Calibri" w:eastAsia="Calibri" w:hAnsi="Calibri" w:cs="Calibri"/>
        </w:rPr>
        <w:t>itable, and resp</w:t>
      </w:r>
      <w:r w:rsidRPr="00385452">
        <w:rPr>
          <w:rFonts w:ascii="Calibri" w:eastAsia="Calibri" w:hAnsi="Calibri" w:cs="Calibri"/>
        </w:rPr>
        <w:t>onses can be planned to respond to the</w:t>
      </w:r>
      <w:r w:rsidR="00E00DE2" w:rsidRPr="00385452">
        <w:rPr>
          <w:rFonts w:ascii="Calibri" w:eastAsia="Calibri" w:hAnsi="Calibri" w:cs="Calibri"/>
        </w:rPr>
        <w:t xml:space="preserve"> various feasible outcomes that</w:t>
      </w:r>
      <w:r w:rsidRPr="00385452">
        <w:rPr>
          <w:rFonts w:ascii="Calibri" w:eastAsia="Calibri" w:hAnsi="Calibri" w:cs="Calibri"/>
        </w:rPr>
        <w:t xml:space="preserve"> the model could produce.</w:t>
      </w:r>
    </w:p>
    <w:p w14:paraId="19AC5CF1" w14:textId="18E87C5E" w:rsidR="000109F4" w:rsidRDefault="6FE9A9E8" w:rsidP="000109F4">
      <w:pPr>
        <w:pStyle w:val="Heading2"/>
      </w:pPr>
      <w:r>
        <w:lastRenderedPageBreak/>
        <w:t xml:space="preserve">Identified </w:t>
      </w:r>
      <w:proofErr w:type="gramStart"/>
      <w:r>
        <w:t>Topic(</w:t>
      </w:r>
      <w:proofErr w:type="gramEnd"/>
      <w:r>
        <w:t>al) are</w:t>
      </w:r>
      <w:r w:rsidR="000109F4">
        <w:t>as</w:t>
      </w:r>
    </w:p>
    <w:p w14:paraId="29F7D9D3" w14:textId="33192F9D" w:rsidR="000109F4" w:rsidRPr="000109F4" w:rsidRDefault="000109F4" w:rsidP="000109F4">
      <w:r>
        <w:t xml:space="preserve">Running a topic model on the corpora enabled us to refine the corpora to those publications most relevant to our analysis, the idea being that the topic model would be run until all the </w:t>
      </w:r>
      <w:r w:rsidR="00BF4809">
        <w:t>resulting</w:t>
      </w:r>
      <w:r>
        <w:t xml:space="preserve"> topics were relevant.</w:t>
      </w:r>
    </w:p>
    <w:p w14:paraId="27A3621A" w14:textId="709CC5E8" w:rsidR="000109F4" w:rsidRPr="00B51F74" w:rsidRDefault="000109F4" w:rsidP="000109F4">
      <w:pPr>
        <w:rPr>
          <w:rFonts w:cstheme="minorHAnsi"/>
        </w:rPr>
      </w:pPr>
      <w:r w:rsidRPr="00B51F74">
        <w:rPr>
          <w:rFonts w:cstheme="minorHAnsi"/>
        </w:rPr>
        <w:t xml:space="preserve">A topic model </w:t>
      </w:r>
      <w:proofErr w:type="gramStart"/>
      <w:r w:rsidRPr="00B51F74">
        <w:rPr>
          <w:rFonts w:cstheme="minorHAnsi"/>
        </w:rPr>
        <w:t>was run</w:t>
      </w:r>
      <w:proofErr w:type="gramEnd"/>
      <w:r w:rsidRPr="00B51F74">
        <w:rPr>
          <w:rFonts w:cstheme="minorHAnsi"/>
        </w:rPr>
        <w:t xml:space="preserve"> on the c</w:t>
      </w:r>
      <w:r w:rsidR="00BF4809" w:rsidRPr="00B51F74">
        <w:rPr>
          <w:rFonts w:cstheme="minorHAnsi"/>
        </w:rPr>
        <w:t>orpora, obtaining five</w:t>
      </w:r>
      <w:r w:rsidRPr="00B51F74">
        <w:rPr>
          <w:rFonts w:cstheme="minorHAnsi"/>
        </w:rPr>
        <w:t xml:space="preserve"> topic areas, two of which were of interest to this study.  Topics 1 to 3 </w:t>
      </w:r>
      <w:proofErr w:type="gramStart"/>
      <w:r w:rsidRPr="00B51F74">
        <w:rPr>
          <w:rFonts w:cstheme="minorHAnsi"/>
        </w:rPr>
        <w:t>were considered</w:t>
      </w:r>
      <w:proofErr w:type="gramEnd"/>
      <w:r w:rsidRPr="00B51F74">
        <w:rPr>
          <w:rFonts w:cstheme="minorHAnsi"/>
        </w:rPr>
        <w:t xml:space="preserve"> relevant to SA, optimization, and UA, respectively</w:t>
      </w:r>
      <w:r w:rsidR="00B51F74">
        <w:rPr>
          <w:rFonts w:cstheme="minorHAnsi"/>
        </w:rPr>
        <w:t>.  The topics had the keywords “</w:t>
      </w:r>
      <w:r w:rsidRPr="00B51F74">
        <w:rPr>
          <w:rFonts w:cstheme="minorHAnsi"/>
        </w:rPr>
        <w:t>model parameters sensitivity models data analysis parameter flow calibration time</w:t>
      </w:r>
      <w:r w:rsidR="00B51F74">
        <w:rPr>
          <w:rFonts w:cstheme="minorHAnsi"/>
        </w:rPr>
        <w:t>”, “</w:t>
      </w:r>
      <w:r w:rsidRPr="00B51F74">
        <w:rPr>
          <w:rFonts w:cstheme="minorHAnsi"/>
        </w:rPr>
        <w:t>optimization design method shape topology problem sensitivity element structural finite</w:t>
      </w:r>
      <w:r w:rsidR="00B51F74">
        <w:rPr>
          <w:rFonts w:cstheme="minorHAnsi"/>
        </w:rPr>
        <w:t>”, and “</w:t>
      </w:r>
      <w:r w:rsidRPr="00B51F74">
        <w:rPr>
          <w:rFonts w:cstheme="minorHAnsi"/>
        </w:rPr>
        <w:t xml:space="preserve">uncertainty stochastic quantification </w:t>
      </w:r>
      <w:proofErr w:type="spellStart"/>
      <w:r w:rsidRPr="00B51F74">
        <w:rPr>
          <w:rFonts w:cstheme="minorHAnsi"/>
        </w:rPr>
        <w:t>carlo</w:t>
      </w:r>
      <w:proofErr w:type="spellEnd"/>
      <w:r w:rsidRPr="00B51F74">
        <w:rPr>
          <w:rFonts w:cstheme="minorHAnsi"/>
        </w:rPr>
        <w:t xml:space="preserve"> </w:t>
      </w:r>
      <w:proofErr w:type="spellStart"/>
      <w:r w:rsidRPr="00B51F74">
        <w:rPr>
          <w:rFonts w:cstheme="minorHAnsi"/>
        </w:rPr>
        <w:t>monte</w:t>
      </w:r>
      <w:proofErr w:type="spellEnd"/>
      <w:r w:rsidRPr="00B51F74">
        <w:rPr>
          <w:rFonts w:cstheme="minorHAnsi"/>
        </w:rPr>
        <w:t xml:space="preserve"> </w:t>
      </w:r>
      <w:proofErr w:type="spellStart"/>
      <w:r w:rsidRPr="00B51F74">
        <w:rPr>
          <w:rFonts w:cstheme="minorHAnsi"/>
        </w:rPr>
        <w:t>bayesian</w:t>
      </w:r>
      <w:proofErr w:type="spellEnd"/>
      <w:r w:rsidRPr="00B51F74">
        <w:rPr>
          <w:rFonts w:cstheme="minorHAnsi"/>
        </w:rPr>
        <w:t xml:space="preserve"> method uncertainties random polynomial</w:t>
      </w:r>
      <w:r w:rsidR="00B51F74">
        <w:rPr>
          <w:rFonts w:cstheme="minorHAnsi"/>
        </w:rPr>
        <w:t>”,</w:t>
      </w:r>
      <w:r w:rsidRPr="00B51F74">
        <w:rPr>
          <w:rFonts w:cstheme="minorHAnsi"/>
        </w:rPr>
        <w:t xml:space="preserve"> respectively. The three topics </w:t>
      </w:r>
      <w:proofErr w:type="gramStart"/>
      <w:r w:rsidRPr="00B51F74">
        <w:rPr>
          <w:rFonts w:cstheme="minorHAnsi"/>
        </w:rPr>
        <w:t>were combined</w:t>
      </w:r>
      <w:proofErr w:type="gramEnd"/>
      <w:r w:rsidRPr="00B51F74">
        <w:rPr>
          <w:rFonts w:cstheme="minorHAnsi"/>
        </w:rPr>
        <w:t xml:space="preserve"> and a further topic model was run on the combined collection.  This produced five topics, of which Topic 1 appeared relevant to SA, Topic 2 to optimization, and Topics 3 and 4 to UA.  The topics had the keywords “model sensitivity parameters analysis data flo</w:t>
      </w:r>
      <w:r w:rsidR="00B51F74">
        <w:rPr>
          <w:rFonts w:cstheme="minorHAnsi"/>
        </w:rPr>
        <w:t>w models parameter soil results</w:t>
      </w:r>
      <w:r w:rsidRPr="00B51F74">
        <w:rPr>
          <w:rFonts w:cstheme="minorHAnsi"/>
        </w:rPr>
        <w:t>”</w:t>
      </w:r>
      <w:r w:rsidR="00B51F74">
        <w:rPr>
          <w:rFonts w:cstheme="minorHAnsi"/>
        </w:rPr>
        <w:t>,</w:t>
      </w:r>
      <w:r w:rsidRPr="00B51F74">
        <w:rPr>
          <w:rFonts w:cstheme="minorHAnsi"/>
        </w:rPr>
        <w:t xml:space="preserve"> “optimization design shape topology method sensitivity structural problem analysis eleme</w:t>
      </w:r>
      <w:r w:rsidR="00B51F74">
        <w:rPr>
          <w:rFonts w:cstheme="minorHAnsi"/>
        </w:rPr>
        <w:t>nt</w:t>
      </w:r>
      <w:r w:rsidRPr="00B51F74">
        <w:rPr>
          <w:rFonts w:cstheme="minorHAnsi"/>
        </w:rPr>
        <w:t>”</w:t>
      </w:r>
      <w:r w:rsidR="00B51F74">
        <w:rPr>
          <w:rFonts w:cstheme="minorHAnsi"/>
        </w:rPr>
        <w:t>,</w:t>
      </w:r>
      <w:r w:rsidRPr="00B51F74">
        <w:rPr>
          <w:rFonts w:cstheme="minorHAnsi"/>
        </w:rPr>
        <w:t xml:space="preserve"> “uncertainty </w:t>
      </w:r>
      <w:proofErr w:type="spellStart"/>
      <w:r w:rsidRPr="00B51F74">
        <w:rPr>
          <w:rFonts w:cstheme="minorHAnsi"/>
        </w:rPr>
        <w:t>bayesian</w:t>
      </w:r>
      <w:proofErr w:type="spellEnd"/>
      <w:r w:rsidRPr="00B51F74">
        <w:rPr>
          <w:rFonts w:cstheme="minorHAnsi"/>
        </w:rPr>
        <w:t xml:space="preserve"> uncertainties </w:t>
      </w:r>
      <w:proofErr w:type="spellStart"/>
      <w:r w:rsidRPr="00B51F74">
        <w:rPr>
          <w:rFonts w:cstheme="minorHAnsi"/>
        </w:rPr>
        <w:t>carlo</w:t>
      </w:r>
      <w:proofErr w:type="spellEnd"/>
      <w:r w:rsidRPr="00B51F74">
        <w:rPr>
          <w:rFonts w:cstheme="minorHAnsi"/>
        </w:rPr>
        <w:t xml:space="preserve"> </w:t>
      </w:r>
      <w:proofErr w:type="spellStart"/>
      <w:r w:rsidRPr="00B51F74">
        <w:rPr>
          <w:rFonts w:cstheme="minorHAnsi"/>
        </w:rPr>
        <w:t>monte</w:t>
      </w:r>
      <w:proofErr w:type="spellEnd"/>
      <w:r w:rsidRPr="00B51F74">
        <w:rPr>
          <w:rFonts w:cstheme="minorHAnsi"/>
        </w:rPr>
        <w:t xml:space="preserve"> model quanti</w:t>
      </w:r>
      <w:r w:rsidR="00B51F74">
        <w:rPr>
          <w:rFonts w:cstheme="minorHAnsi"/>
        </w:rPr>
        <w:t>fication models analysis data</w:t>
      </w:r>
      <w:r w:rsidRPr="00B51F74">
        <w:rPr>
          <w:rFonts w:cstheme="minorHAnsi"/>
        </w:rPr>
        <w:t>”</w:t>
      </w:r>
      <w:r w:rsidR="00B51F74">
        <w:rPr>
          <w:rFonts w:cstheme="minorHAnsi"/>
        </w:rPr>
        <w:t>,</w:t>
      </w:r>
      <w:r w:rsidRPr="00B51F74">
        <w:rPr>
          <w:rFonts w:cstheme="minorHAnsi"/>
        </w:rPr>
        <w:t xml:space="preserve"> and “stochastic random method polynomial chaos quantification expansion equations collocation sol</w:t>
      </w:r>
      <w:r w:rsidR="00B51F74">
        <w:rPr>
          <w:rFonts w:cstheme="minorHAnsi"/>
        </w:rPr>
        <w:t>ution</w:t>
      </w:r>
      <w:r w:rsidRPr="00B51F74">
        <w:rPr>
          <w:rFonts w:cstheme="minorHAnsi"/>
        </w:rPr>
        <w:t>”</w:t>
      </w:r>
      <w:r w:rsidR="00B51F74">
        <w:rPr>
          <w:rFonts w:cstheme="minorHAnsi"/>
        </w:rPr>
        <w:t>,</w:t>
      </w:r>
      <w:r w:rsidRPr="00B51F74">
        <w:rPr>
          <w:rFonts w:cstheme="minorHAnsi"/>
        </w:rPr>
        <w:t xml:space="preserve"> respectively.</w:t>
      </w:r>
    </w:p>
    <w:p w14:paraId="44E3C1CA" w14:textId="3249C9A4" w:rsidR="6FE9A9E8" w:rsidRDefault="000109F4" w:rsidP="006C264D">
      <w:r>
        <w:t xml:space="preserve">Combining these topics and running a topic model produced </w:t>
      </w:r>
      <w:r w:rsidR="00BC3405">
        <w:t>five</w:t>
      </w:r>
      <w:r>
        <w:t xml:space="preserve"> topics, again Topic 1 appeared relevant to SA, Topic 2 to optimization, and Topics 3 and 4 to UA.  The keywords were now “</w:t>
      </w:r>
      <w:r w:rsidRPr="000109F4">
        <w:t>model sensitivity parameters analysis data models parameter calibration based soil</w:t>
      </w:r>
      <w:r>
        <w:t>,” “</w:t>
      </w:r>
      <w:r w:rsidRPr="000109F4">
        <w:t>optimization design shape topology method sensitivity structural problem analysis element</w:t>
      </w:r>
      <w:r>
        <w:t>,” “</w:t>
      </w:r>
      <w:r w:rsidRPr="000109F4">
        <w:t xml:space="preserve">uncertainty </w:t>
      </w:r>
      <w:proofErr w:type="spellStart"/>
      <w:r w:rsidRPr="000109F4">
        <w:t>bayesian</w:t>
      </w:r>
      <w:proofErr w:type="spellEnd"/>
      <w:r w:rsidRPr="000109F4">
        <w:t xml:space="preserve"> uncertainties </w:t>
      </w:r>
      <w:proofErr w:type="spellStart"/>
      <w:r w:rsidRPr="000109F4">
        <w:t>carlo</w:t>
      </w:r>
      <w:proofErr w:type="spellEnd"/>
      <w:r w:rsidRPr="000109F4">
        <w:t xml:space="preserve"> </w:t>
      </w:r>
      <w:proofErr w:type="spellStart"/>
      <w:r w:rsidRPr="000109F4">
        <w:t>monte</w:t>
      </w:r>
      <w:proofErr w:type="spellEnd"/>
      <w:r w:rsidRPr="000109F4">
        <w:t xml:space="preserve"> quantification analysis models assessment probabilistic</w:t>
      </w:r>
      <w:r>
        <w:t>,” and “</w:t>
      </w:r>
      <w:r w:rsidRPr="000109F4">
        <w:t>stochastic random polynomial method chaos quantification expansion equations problems collocation</w:t>
      </w:r>
      <w:r>
        <w:t xml:space="preserve">,” respectively.  A further topic model </w:t>
      </w:r>
      <w:proofErr w:type="gramStart"/>
      <w:r>
        <w:t>was run</w:t>
      </w:r>
      <w:proofErr w:type="gramEnd"/>
      <w:r>
        <w:t xml:space="preserve"> on this combination of topics, but the resulting topics all seemed relevant to the aims of this paper.</w:t>
      </w:r>
    </w:p>
    <w:p w14:paraId="37E16782" w14:textId="6FA51B8D" w:rsidR="00786C9A" w:rsidRDefault="00786C9A" w:rsidP="006C264D">
      <w:r w:rsidRPr="4D3F795E">
        <w:t>Topic modelling the corpora helped to create a collection of papers more relevant to the study (UA/SA).  The chosen number of topic models and topics seemed optimal for filtering the given corpora whilst not restricting too far.</w:t>
      </w:r>
    </w:p>
    <w:p w14:paraId="17E9DFEB" w14:textId="54287B1D" w:rsidR="00D91914" w:rsidRDefault="00786C9A" w:rsidP="006C264D">
      <w:pPr>
        <w:rPr>
          <w:rFonts w:ascii="Calibri" w:eastAsia="Calibri" w:hAnsi="Calibri" w:cs="Calibri"/>
        </w:rPr>
      </w:pPr>
      <w:r>
        <w:rPr>
          <w:rFonts w:ascii="Calibri" w:eastAsia="Calibri" w:hAnsi="Calibri" w:cs="Calibri"/>
        </w:rPr>
        <w:t>The resulting</w:t>
      </w:r>
      <w:r w:rsidR="00D91914">
        <w:rPr>
          <w:rFonts w:ascii="Calibri" w:eastAsia="Calibri" w:hAnsi="Calibri" w:cs="Calibri"/>
        </w:rPr>
        <w:t xml:space="preserve"> topics were combined (the resulting collection will be referred to as “combined topics”), and a keyword-match was run to sort the publications into those relevant to UA, SA, and optimization.  The resulting collections contained 1940, 2751, and 1360 publications, respectively.</w:t>
      </w:r>
    </w:p>
    <w:p w14:paraId="38141120" w14:textId="11FDB5FC" w:rsidR="4D3F795E" w:rsidRDefault="2C809892" w:rsidP="4D3F795E">
      <w:r>
        <w:t xml:space="preserve">A </w:t>
      </w:r>
      <w:r w:rsidR="000109F4">
        <w:t>keyword-matching</w:t>
      </w:r>
      <w:r>
        <w:t xml:space="preserve"> algorithm </w:t>
      </w:r>
      <w:proofErr w:type="gramStart"/>
      <w:r>
        <w:t>was applied</w:t>
      </w:r>
      <w:proofErr w:type="gramEnd"/>
      <w:r>
        <w:t xml:space="preserve"> to the </w:t>
      </w:r>
      <w:r w:rsidR="00D91914">
        <w:t>combined topics</w:t>
      </w:r>
      <w:r>
        <w:t>, identifying those papers relevant to frameworks and guidelines for UA/SA, and those relevant to applications of UA/SA.</w:t>
      </w:r>
      <w:r w:rsidR="00E66576">
        <w:t xml:space="preserve">  The reason for doing so being that a previous topic model had revealed the existence of these two topic areas in the corpora.</w:t>
      </w:r>
      <w:r>
        <w:t xml:space="preserve">  </w:t>
      </w:r>
      <w:r w:rsidR="00E66576">
        <w:t>T</w:t>
      </w:r>
      <w:r>
        <w:t>wo collections</w:t>
      </w:r>
      <w:r w:rsidR="00E66576">
        <w:t xml:space="preserve"> </w:t>
      </w:r>
      <w:proofErr w:type="gramStart"/>
      <w:r w:rsidR="00E66576">
        <w:t>were produced</w:t>
      </w:r>
      <w:proofErr w:type="gramEnd"/>
      <w:r>
        <w:t>, which will be referred to as “Framework</w:t>
      </w:r>
      <w:r w:rsidR="00C632C8">
        <w:t>s</w:t>
      </w:r>
      <w:r>
        <w:t>” and “Application</w:t>
      </w:r>
      <w:r w:rsidR="00C632C8">
        <w:t>s</w:t>
      </w:r>
      <w:r>
        <w:t xml:space="preserve">,” respectively.  After the first citation analysis of these papers, it was clear that there was significant overlap between the categories, and in particular, the </w:t>
      </w:r>
      <w:r w:rsidR="000109F4">
        <w:t>papers that overlapped</w:t>
      </w:r>
      <w:r>
        <w:t xml:space="preserve"> were more relevant to Framework</w:t>
      </w:r>
      <w:r w:rsidR="00C632C8">
        <w:t>s</w:t>
      </w:r>
      <w:r>
        <w:t xml:space="preserve"> than Application</w:t>
      </w:r>
      <w:r w:rsidR="00C632C8">
        <w:t>s</w:t>
      </w:r>
      <w:r>
        <w:t>.  Hence, after the first keyword match, the papers matching to Framework</w:t>
      </w:r>
      <w:r w:rsidR="00C632C8">
        <w:t>s</w:t>
      </w:r>
      <w:r>
        <w:t xml:space="preserve"> </w:t>
      </w:r>
      <w:proofErr w:type="gramStart"/>
      <w:r>
        <w:t>were removed</w:t>
      </w:r>
      <w:proofErr w:type="gramEnd"/>
      <w:r>
        <w:t xml:space="preserve"> from the </w:t>
      </w:r>
      <w:r w:rsidR="00BC3405">
        <w:t xml:space="preserve">combined </w:t>
      </w:r>
      <w:r>
        <w:t>top</w:t>
      </w:r>
      <w:r w:rsidR="00C632C8">
        <w:t>ics before performing a keyword-match for a</w:t>
      </w:r>
      <w:r>
        <w:t>pplications on the remaining papers in the collection.</w:t>
      </w:r>
    </w:p>
    <w:p w14:paraId="756CF14B" w14:textId="171ABC73" w:rsidR="001A1834" w:rsidRDefault="001A1834" w:rsidP="001A1834">
      <w:pPr>
        <w:pStyle w:val="Heading2"/>
      </w:pPr>
      <w:r>
        <w:lastRenderedPageBreak/>
        <w:t>Research Trends and Directions</w:t>
      </w:r>
    </w:p>
    <w:p w14:paraId="39B3D09A" w14:textId="6E333FB2" w:rsidR="4D3F795E" w:rsidRDefault="4D3F795E" w:rsidP="4D3F795E">
      <w:pPr>
        <w:rPr>
          <w:rFonts w:ascii="Calibri" w:eastAsia="Calibri" w:hAnsi="Calibri" w:cs="Calibri"/>
        </w:rPr>
      </w:pPr>
      <w:r w:rsidRPr="4D3F795E">
        <w:rPr>
          <w:rFonts w:ascii="Calibri" w:eastAsia="Calibri" w:hAnsi="Calibri" w:cs="Calibri"/>
        </w:rPr>
        <w:t xml:space="preserve">A trend analysis of the </w:t>
      </w:r>
      <w:r w:rsidR="00D91914">
        <w:rPr>
          <w:rFonts w:ascii="Calibri" w:eastAsia="Calibri" w:hAnsi="Calibri" w:cs="Calibri"/>
        </w:rPr>
        <w:t xml:space="preserve">UA, SA, and optimization </w:t>
      </w:r>
      <w:r w:rsidRPr="4D3F795E">
        <w:rPr>
          <w:rFonts w:ascii="Calibri" w:eastAsia="Calibri" w:hAnsi="Calibri" w:cs="Calibri"/>
        </w:rPr>
        <w:t xml:space="preserve">topics shows a yearly increase for </w:t>
      </w:r>
      <w:r w:rsidR="00D91914">
        <w:rPr>
          <w:rFonts w:ascii="Calibri" w:eastAsia="Calibri" w:hAnsi="Calibri" w:cs="Calibri"/>
        </w:rPr>
        <w:t>all three</w:t>
      </w:r>
      <w:r w:rsidRPr="4D3F795E">
        <w:rPr>
          <w:rFonts w:ascii="Calibri" w:eastAsia="Calibri" w:hAnsi="Calibri" w:cs="Calibri"/>
        </w:rPr>
        <w:t xml:space="preserve"> </w:t>
      </w:r>
      <w:proofErr w:type="gramStart"/>
      <w:r w:rsidRPr="4D3F795E">
        <w:rPr>
          <w:rFonts w:ascii="Calibri" w:eastAsia="Calibri" w:hAnsi="Calibri" w:cs="Calibri"/>
        </w:rPr>
        <w:t>topics,</w:t>
      </w:r>
      <w:proofErr w:type="gramEnd"/>
      <w:r w:rsidRPr="4D3F795E">
        <w:rPr>
          <w:rFonts w:ascii="Calibri" w:eastAsia="Calibri" w:hAnsi="Calibri" w:cs="Calibri"/>
        </w:rPr>
        <w:t xml:space="preserve"> </w:t>
      </w:r>
      <w:r w:rsidR="00D91914">
        <w:rPr>
          <w:rFonts w:ascii="Calibri" w:eastAsia="Calibri" w:hAnsi="Calibri" w:cs="Calibri"/>
        </w:rPr>
        <w:t>however SA and optimization saw</w:t>
      </w:r>
      <w:r w:rsidRPr="4D3F795E">
        <w:rPr>
          <w:rFonts w:ascii="Calibri" w:eastAsia="Calibri" w:hAnsi="Calibri" w:cs="Calibri"/>
        </w:rPr>
        <w:t xml:space="preserve"> a yearly decrease as a percentage of the </w:t>
      </w:r>
      <w:r w:rsidR="00D91914">
        <w:rPr>
          <w:rFonts w:ascii="Calibri" w:eastAsia="Calibri" w:hAnsi="Calibri" w:cs="Calibri"/>
        </w:rPr>
        <w:t>combined</w:t>
      </w:r>
      <w:r w:rsidRPr="4D3F795E">
        <w:rPr>
          <w:rFonts w:ascii="Calibri" w:eastAsia="Calibri" w:hAnsi="Calibri" w:cs="Calibri"/>
        </w:rPr>
        <w:t xml:space="preserve"> topics.</w:t>
      </w:r>
    </w:p>
    <w:p w14:paraId="32B98768" w14:textId="575FC802" w:rsidR="4D3F795E" w:rsidRDefault="4D3F795E" w:rsidP="4D3F795E">
      <w:pPr>
        <w:rPr>
          <w:rFonts w:ascii="Calibri" w:eastAsia="Calibri" w:hAnsi="Calibri" w:cs="Calibri"/>
        </w:rPr>
      </w:pPr>
      <w:r w:rsidRPr="4D3F795E">
        <w:rPr>
          <w:rFonts w:ascii="Calibri" w:eastAsia="Calibri" w:hAnsi="Calibri" w:cs="Calibri"/>
        </w:rPr>
        <w:t>The Application</w:t>
      </w:r>
      <w:r w:rsidR="00D91914">
        <w:rPr>
          <w:rFonts w:ascii="Calibri" w:eastAsia="Calibri" w:hAnsi="Calibri" w:cs="Calibri"/>
        </w:rPr>
        <w:t>s</w:t>
      </w:r>
      <w:r w:rsidRPr="4D3F795E">
        <w:rPr>
          <w:rFonts w:ascii="Calibri" w:eastAsia="Calibri" w:hAnsi="Calibri" w:cs="Calibri"/>
        </w:rPr>
        <w:t xml:space="preserve"> and Framework</w:t>
      </w:r>
      <w:r w:rsidR="00D91914">
        <w:rPr>
          <w:rFonts w:ascii="Calibri" w:eastAsia="Calibri" w:hAnsi="Calibri" w:cs="Calibri"/>
        </w:rPr>
        <w:t>s</w:t>
      </w:r>
      <w:r w:rsidRPr="4D3F795E">
        <w:rPr>
          <w:rFonts w:ascii="Calibri" w:eastAsia="Calibri" w:hAnsi="Calibri" w:cs="Calibri"/>
        </w:rPr>
        <w:t xml:space="preserve"> collections both show yearly </w:t>
      </w:r>
      <w:proofErr w:type="gramStart"/>
      <w:r w:rsidRPr="4D3F795E">
        <w:rPr>
          <w:rFonts w:ascii="Calibri" w:eastAsia="Calibri" w:hAnsi="Calibri" w:cs="Calibri"/>
        </w:rPr>
        <w:t>increases</w:t>
      </w:r>
      <w:r w:rsidR="00D91914">
        <w:rPr>
          <w:rFonts w:ascii="Calibri" w:eastAsia="Calibri" w:hAnsi="Calibri" w:cs="Calibri"/>
        </w:rPr>
        <w:t>,</w:t>
      </w:r>
      <w:proofErr w:type="gramEnd"/>
      <w:r w:rsidR="00D91914">
        <w:rPr>
          <w:rFonts w:ascii="Calibri" w:eastAsia="Calibri" w:hAnsi="Calibri" w:cs="Calibri"/>
        </w:rPr>
        <w:t xml:space="preserve"> however the Applications papers decrease proportional to the combined topics.</w:t>
      </w:r>
    </w:p>
    <w:p w14:paraId="487516A2" w14:textId="694239EA" w:rsidR="0C7A07E2" w:rsidRDefault="4D3F795E" w:rsidP="4D3F795E">
      <w:pPr>
        <w:rPr>
          <w:rFonts w:ascii="Calibri" w:eastAsia="Calibri" w:hAnsi="Calibri" w:cs="Calibri"/>
        </w:rPr>
      </w:pPr>
      <w:r w:rsidRPr="4D3F795E">
        <w:rPr>
          <w:rFonts w:ascii="Calibri" w:eastAsia="Calibri" w:hAnsi="Calibri" w:cs="Calibri"/>
        </w:rPr>
        <w:t>For Frameworks papers, the</w:t>
      </w:r>
      <w:r w:rsidR="00D91914">
        <w:rPr>
          <w:rFonts w:ascii="Calibri" w:eastAsia="Calibri" w:hAnsi="Calibri" w:cs="Calibri"/>
        </w:rPr>
        <w:t xml:space="preserve"> top </w:t>
      </w:r>
      <w:r w:rsidR="00893917">
        <w:rPr>
          <w:rFonts w:ascii="Calibri" w:eastAsia="Calibri" w:hAnsi="Calibri" w:cs="Calibri"/>
        </w:rPr>
        <w:t>five</w:t>
      </w:r>
      <w:r w:rsidRPr="4D3F795E">
        <w:rPr>
          <w:rFonts w:ascii="Calibri" w:eastAsia="Calibri" w:hAnsi="Calibri" w:cs="Calibri"/>
        </w:rPr>
        <w:t xml:space="preserve"> journal</w:t>
      </w:r>
      <w:r w:rsidR="00D91914">
        <w:rPr>
          <w:rFonts w:ascii="Calibri" w:eastAsia="Calibri" w:hAnsi="Calibri" w:cs="Calibri"/>
        </w:rPr>
        <w:t>s by</w:t>
      </w:r>
      <w:r w:rsidRPr="4D3F795E">
        <w:rPr>
          <w:rFonts w:ascii="Calibri" w:eastAsia="Calibri" w:hAnsi="Calibri" w:cs="Calibri"/>
        </w:rPr>
        <w:t xml:space="preserve"> publication</w:t>
      </w:r>
      <w:r w:rsidR="008206CA">
        <w:rPr>
          <w:rFonts w:ascii="Calibri" w:eastAsia="Calibri" w:hAnsi="Calibri" w:cs="Calibri"/>
        </w:rPr>
        <w:t xml:space="preserve"> all showed</w:t>
      </w:r>
      <w:r w:rsidRPr="4D3F795E">
        <w:rPr>
          <w:rFonts w:ascii="Calibri" w:eastAsia="Calibri" w:hAnsi="Calibri" w:cs="Calibri"/>
        </w:rPr>
        <w:t xml:space="preserve"> an incr</w:t>
      </w:r>
      <w:r w:rsidR="008206CA">
        <w:rPr>
          <w:rFonts w:ascii="Calibri" w:eastAsia="Calibri" w:hAnsi="Calibri" w:cs="Calibri"/>
        </w:rPr>
        <w:t xml:space="preserve">easing publication trend.  These journals were </w:t>
      </w:r>
      <w:r w:rsidR="00D91914">
        <w:rPr>
          <w:rFonts w:ascii="Calibri" w:eastAsia="Calibri" w:hAnsi="Calibri" w:cs="Calibri"/>
        </w:rPr>
        <w:t>Structural and Multidisciplinary Optimization, Journal of Computational Physics, Environmental Modelling &amp; Software, and Journal of Hydrology.</w:t>
      </w:r>
      <w:r w:rsidRPr="4D3F795E">
        <w:rPr>
          <w:rFonts w:ascii="Calibri" w:eastAsia="Calibri" w:hAnsi="Calibri" w:cs="Calibri"/>
        </w:rPr>
        <w:t xml:space="preserve"> </w:t>
      </w:r>
    </w:p>
    <w:p w14:paraId="4F92CBC6" w14:textId="6BA611AE" w:rsidR="4D3F795E" w:rsidRDefault="4D3F795E" w:rsidP="4D3F795E">
      <w:pPr>
        <w:rPr>
          <w:rFonts w:ascii="Calibri" w:eastAsia="Calibri" w:hAnsi="Calibri" w:cs="Calibri"/>
        </w:rPr>
      </w:pPr>
      <w:r w:rsidRPr="4D3F795E">
        <w:rPr>
          <w:rFonts w:ascii="Calibri" w:eastAsia="Calibri" w:hAnsi="Calibri" w:cs="Calibri"/>
        </w:rPr>
        <w:t xml:space="preserve">For Application papers, the journal publication trend of the top </w:t>
      </w:r>
      <w:r w:rsidR="00893917" w:rsidRPr="4D3F795E">
        <w:rPr>
          <w:rFonts w:ascii="Calibri" w:eastAsia="Calibri" w:hAnsi="Calibri" w:cs="Calibri"/>
        </w:rPr>
        <w:t>five</w:t>
      </w:r>
      <w:r w:rsidRPr="4D3F795E">
        <w:rPr>
          <w:rFonts w:ascii="Calibri" w:eastAsia="Calibri" w:hAnsi="Calibri" w:cs="Calibri"/>
        </w:rPr>
        <w:t xml:space="preserve"> journals by number of publications shows an increase in publications for those papers coming from </w:t>
      </w:r>
      <w:r w:rsidR="008206CA">
        <w:rPr>
          <w:rFonts w:ascii="Calibri" w:eastAsia="Calibri" w:hAnsi="Calibri" w:cs="Calibri"/>
        </w:rPr>
        <w:t>Computer Methods in Applied Mechanics and Engineering, Structural and Multidisciplinary Optimization, Journal of Computational Physics, and Journal of Hydrology.</w:t>
      </w:r>
      <w:r w:rsidRPr="4D3F795E">
        <w:rPr>
          <w:rFonts w:ascii="Calibri" w:eastAsia="Calibri" w:hAnsi="Calibri" w:cs="Calibri"/>
        </w:rPr>
        <w:t xml:space="preserve">  Publications from </w:t>
      </w:r>
      <w:r w:rsidR="008206CA">
        <w:rPr>
          <w:rFonts w:ascii="Calibri" w:eastAsia="Calibri" w:hAnsi="Calibri" w:cs="Calibri"/>
        </w:rPr>
        <w:t>the International Journal for Numerical Methods in Engineering showed only a slight</w:t>
      </w:r>
      <w:r w:rsidRPr="4D3F795E">
        <w:rPr>
          <w:rFonts w:ascii="Calibri" w:eastAsia="Calibri" w:hAnsi="Calibri" w:cs="Calibri"/>
        </w:rPr>
        <w:t xml:space="preserve"> increase over the timeframe.</w:t>
      </w:r>
    </w:p>
    <w:p w14:paraId="7AB6DEE6" w14:textId="306E0F63" w:rsidR="4D3F795E" w:rsidRDefault="4D3F795E" w:rsidP="4D3F795E">
      <w:pPr>
        <w:rPr>
          <w:rFonts w:ascii="Calibri" w:eastAsia="Calibri" w:hAnsi="Calibri" w:cs="Calibri"/>
        </w:rPr>
      </w:pPr>
      <w:r w:rsidRPr="4D3F795E">
        <w:rPr>
          <w:rFonts w:ascii="Calibri" w:eastAsia="Calibri" w:hAnsi="Calibri" w:cs="Calibri"/>
        </w:rPr>
        <w:t xml:space="preserve">Further to this, the 10 most cited papers from across the top </w:t>
      </w:r>
      <w:r w:rsidR="00893917" w:rsidRPr="4D3F795E">
        <w:rPr>
          <w:rFonts w:ascii="Calibri" w:eastAsia="Calibri" w:hAnsi="Calibri" w:cs="Calibri"/>
        </w:rPr>
        <w:t>five</w:t>
      </w:r>
      <w:r w:rsidRPr="4D3F795E">
        <w:rPr>
          <w:rFonts w:ascii="Calibri" w:eastAsia="Calibri" w:hAnsi="Calibri" w:cs="Calibri"/>
        </w:rPr>
        <w:t xml:space="preserve"> journals for both topics </w:t>
      </w:r>
      <w:proofErr w:type="gramStart"/>
      <w:r w:rsidRPr="4D3F795E">
        <w:rPr>
          <w:rFonts w:ascii="Calibri" w:eastAsia="Calibri" w:hAnsi="Calibri" w:cs="Calibri"/>
        </w:rPr>
        <w:t>were identified and collated</w:t>
      </w:r>
      <w:proofErr w:type="gramEnd"/>
      <w:r w:rsidRPr="4D3F795E">
        <w:rPr>
          <w:rFonts w:ascii="Calibri" w:eastAsia="Calibri" w:hAnsi="Calibri" w:cs="Calibri"/>
        </w:rPr>
        <w:t>.   For Frameworks, the 10 most cited papers came from Envir</w:t>
      </w:r>
      <w:r w:rsidR="00390B89">
        <w:rPr>
          <w:rFonts w:ascii="Calibri" w:eastAsia="Calibri" w:hAnsi="Calibri" w:cs="Calibri"/>
        </w:rPr>
        <w:t>onmental Modelling &amp; Software (3</w:t>
      </w:r>
      <w:r w:rsidRPr="4D3F795E">
        <w:rPr>
          <w:rFonts w:ascii="Calibri" w:eastAsia="Calibri" w:hAnsi="Calibri" w:cs="Calibri"/>
        </w:rPr>
        <w:t>)</w:t>
      </w:r>
      <w:r w:rsidR="008206CA">
        <w:rPr>
          <w:rFonts w:ascii="Calibri" w:eastAsia="Calibri" w:hAnsi="Calibri" w:cs="Calibri"/>
        </w:rPr>
        <w:t xml:space="preserve">, </w:t>
      </w:r>
      <w:r w:rsidR="00390B89">
        <w:rPr>
          <w:rFonts w:ascii="Calibri" w:eastAsia="Calibri" w:hAnsi="Calibri" w:cs="Calibri"/>
        </w:rPr>
        <w:t xml:space="preserve">Structural and Multidisciplinary Optimization (3), </w:t>
      </w:r>
      <w:r w:rsidR="008206CA">
        <w:rPr>
          <w:rFonts w:ascii="Calibri" w:eastAsia="Calibri" w:hAnsi="Calibri" w:cs="Calibri"/>
        </w:rPr>
        <w:t>Journal of Hydro</w:t>
      </w:r>
      <w:r w:rsidR="00390B89">
        <w:rPr>
          <w:rFonts w:ascii="Calibri" w:eastAsia="Calibri" w:hAnsi="Calibri" w:cs="Calibri"/>
        </w:rPr>
        <w:t>logy (2</w:t>
      </w:r>
      <w:r w:rsidRPr="4D3F795E">
        <w:rPr>
          <w:rFonts w:ascii="Calibri" w:eastAsia="Calibri" w:hAnsi="Calibri" w:cs="Calibri"/>
        </w:rPr>
        <w:t xml:space="preserve">), </w:t>
      </w:r>
      <w:r w:rsidR="00390B89">
        <w:rPr>
          <w:rFonts w:ascii="Calibri" w:eastAsia="Calibri" w:hAnsi="Calibri" w:cs="Calibri"/>
        </w:rPr>
        <w:t>Journal of Computational Physics (1), and Computer Methods in Applied Mechanics and Engineering (1</w:t>
      </w:r>
      <w:r w:rsidRPr="4D3F795E">
        <w:rPr>
          <w:rFonts w:ascii="Calibri" w:eastAsia="Calibri" w:hAnsi="Calibri" w:cs="Calibri"/>
        </w:rPr>
        <w:t xml:space="preserve">).  For Applications, the 10 most cited papers came from </w:t>
      </w:r>
      <w:r w:rsidR="000F4E3F">
        <w:rPr>
          <w:rFonts w:ascii="Calibri" w:eastAsia="Calibri" w:hAnsi="Calibri" w:cs="Calibri"/>
        </w:rPr>
        <w:t>Journal of Hydrology (5</w:t>
      </w:r>
      <w:r w:rsidRPr="4D3F795E">
        <w:rPr>
          <w:rFonts w:ascii="Calibri" w:eastAsia="Calibri" w:hAnsi="Calibri" w:cs="Calibri"/>
        </w:rPr>
        <w:t xml:space="preserve">), </w:t>
      </w:r>
      <w:r w:rsidR="00390B89">
        <w:rPr>
          <w:rFonts w:ascii="Calibri" w:eastAsia="Calibri" w:hAnsi="Calibri" w:cs="Calibri"/>
        </w:rPr>
        <w:t xml:space="preserve">International Journal for Numerical Methods in Engineering </w:t>
      </w:r>
      <w:r w:rsidRPr="4D3F795E">
        <w:rPr>
          <w:rFonts w:ascii="Calibri" w:eastAsia="Calibri" w:hAnsi="Calibri" w:cs="Calibri"/>
        </w:rPr>
        <w:t>Hydrolo</w:t>
      </w:r>
      <w:r w:rsidR="000F4E3F">
        <w:rPr>
          <w:rFonts w:ascii="Calibri" w:eastAsia="Calibri" w:hAnsi="Calibri" w:cs="Calibri"/>
        </w:rPr>
        <w:t>gical Processes (2</w:t>
      </w:r>
      <w:r w:rsidRPr="4D3F795E">
        <w:rPr>
          <w:rFonts w:ascii="Calibri" w:eastAsia="Calibri" w:hAnsi="Calibri" w:cs="Calibri"/>
        </w:rPr>
        <w:t xml:space="preserve">), and </w:t>
      </w:r>
      <w:r w:rsidR="000F4E3F">
        <w:rPr>
          <w:rFonts w:ascii="Calibri" w:eastAsia="Calibri" w:hAnsi="Calibri" w:cs="Calibri"/>
        </w:rPr>
        <w:t>Journal of Computational Physics (</w:t>
      </w:r>
      <w:commentRangeStart w:id="47"/>
      <w:r w:rsidR="000F4E3F">
        <w:rPr>
          <w:rFonts w:ascii="Calibri" w:eastAsia="Calibri" w:hAnsi="Calibri" w:cs="Calibri"/>
        </w:rPr>
        <w:t>3</w:t>
      </w:r>
      <w:commentRangeEnd w:id="47"/>
      <w:r w:rsidR="00593A41">
        <w:rPr>
          <w:rStyle w:val="CommentReference"/>
        </w:rPr>
        <w:commentReference w:id="47"/>
      </w:r>
      <w:r w:rsidRPr="4D3F795E">
        <w:rPr>
          <w:rFonts w:ascii="Calibri" w:eastAsia="Calibri" w:hAnsi="Calibri" w:cs="Calibri"/>
        </w:rPr>
        <w:t>).</w:t>
      </w:r>
    </w:p>
    <w:p w14:paraId="095117F1" w14:textId="0765920E" w:rsidR="00593A41" w:rsidRDefault="00D23644" w:rsidP="4D3F795E">
      <w:pPr>
        <w:rPr>
          <w:rFonts w:ascii="Calibri" w:eastAsia="Calibri" w:hAnsi="Calibri" w:cs="Calibri"/>
        </w:rPr>
      </w:pPr>
      <w:r>
        <w:rPr>
          <w:rFonts w:ascii="Calibri" w:eastAsia="Calibri" w:hAnsi="Calibri" w:cs="Calibri"/>
        </w:rPr>
        <w:t xml:space="preserve">A keyword-match </w:t>
      </w:r>
      <w:proofErr w:type="gramStart"/>
      <w:r>
        <w:rPr>
          <w:rFonts w:ascii="Calibri" w:eastAsia="Calibri" w:hAnsi="Calibri" w:cs="Calibri"/>
        </w:rPr>
        <w:t>was used</w:t>
      </w:r>
      <w:proofErr w:type="gramEnd"/>
      <w:r>
        <w:rPr>
          <w:rFonts w:ascii="Calibri" w:eastAsia="Calibri" w:hAnsi="Calibri" w:cs="Calibri"/>
        </w:rPr>
        <w:t xml:space="preserve"> to search for newer SA methods, active subspaces and </w:t>
      </w:r>
      <w:commentRangeStart w:id="48"/>
      <w:proofErr w:type="spellStart"/>
      <w:r>
        <w:rPr>
          <w:rFonts w:ascii="Calibri" w:eastAsia="Calibri" w:hAnsi="Calibri" w:cs="Calibri"/>
        </w:rPr>
        <w:t>variograms</w:t>
      </w:r>
      <w:commentRangeEnd w:id="48"/>
      <w:proofErr w:type="spellEnd"/>
      <w:r>
        <w:rPr>
          <w:rStyle w:val="CommentReference"/>
        </w:rPr>
        <w:commentReference w:id="48"/>
      </w:r>
      <w:r>
        <w:rPr>
          <w:rFonts w:ascii="Calibri" w:eastAsia="Calibri" w:hAnsi="Calibri" w:cs="Calibri"/>
        </w:rPr>
        <w:t xml:space="preserve">, in the corpora.  Papers relating to active subspaces first appear in 2015, there are </w:t>
      </w:r>
      <w:r w:rsidR="00786D06">
        <w:rPr>
          <w:rFonts w:ascii="Calibri" w:eastAsia="Calibri" w:hAnsi="Calibri" w:cs="Calibri"/>
        </w:rPr>
        <w:t>eight</w:t>
      </w:r>
      <w:r>
        <w:rPr>
          <w:rFonts w:ascii="Calibri" w:eastAsia="Calibri" w:hAnsi="Calibri" w:cs="Calibri"/>
        </w:rPr>
        <w:t xml:space="preserve"> in total in the corpora.  </w:t>
      </w:r>
      <w:proofErr w:type="spellStart"/>
      <w:r>
        <w:rPr>
          <w:rFonts w:ascii="Calibri" w:eastAsia="Calibri" w:hAnsi="Calibri" w:cs="Calibri"/>
        </w:rPr>
        <w:t>Variogram</w:t>
      </w:r>
      <w:proofErr w:type="spellEnd"/>
      <w:r>
        <w:rPr>
          <w:rFonts w:ascii="Calibri" w:eastAsia="Calibri" w:hAnsi="Calibri" w:cs="Calibri"/>
        </w:rPr>
        <w:t xml:space="preserve">-related publications begin in </w:t>
      </w:r>
      <w:proofErr w:type="gramStart"/>
      <w:r>
        <w:rPr>
          <w:rFonts w:ascii="Calibri" w:eastAsia="Calibri" w:hAnsi="Calibri" w:cs="Calibri"/>
        </w:rPr>
        <w:t>2001,</w:t>
      </w:r>
      <w:proofErr w:type="gramEnd"/>
      <w:r>
        <w:rPr>
          <w:rFonts w:ascii="Calibri" w:eastAsia="Calibri" w:hAnsi="Calibri" w:cs="Calibri"/>
        </w:rPr>
        <w:t xml:space="preserve"> however those specifically relating to the application of </w:t>
      </w:r>
      <w:proofErr w:type="spellStart"/>
      <w:r>
        <w:rPr>
          <w:rFonts w:ascii="Calibri" w:eastAsia="Calibri" w:hAnsi="Calibri" w:cs="Calibri"/>
        </w:rPr>
        <w:t>variograms</w:t>
      </w:r>
      <w:proofErr w:type="spellEnd"/>
      <w:r>
        <w:rPr>
          <w:rFonts w:ascii="Calibri" w:eastAsia="Calibri" w:hAnsi="Calibri" w:cs="Calibri"/>
        </w:rPr>
        <w:t xml:space="preserve"> to SA only appear from </w:t>
      </w:r>
      <w:r w:rsidR="00786D06">
        <w:rPr>
          <w:rFonts w:ascii="Calibri" w:eastAsia="Calibri" w:hAnsi="Calibri" w:cs="Calibri"/>
        </w:rPr>
        <w:t xml:space="preserve">2016.  There are six publications in total relevant to </w:t>
      </w:r>
      <w:proofErr w:type="spellStart"/>
      <w:r w:rsidR="00786D06">
        <w:rPr>
          <w:rFonts w:ascii="Calibri" w:eastAsia="Calibri" w:hAnsi="Calibri" w:cs="Calibri"/>
        </w:rPr>
        <w:t>variogram</w:t>
      </w:r>
      <w:proofErr w:type="spellEnd"/>
      <w:r w:rsidR="00786D06">
        <w:rPr>
          <w:rFonts w:ascii="Calibri" w:eastAsia="Calibri" w:hAnsi="Calibri" w:cs="Calibri"/>
        </w:rPr>
        <w:t>-based SA in the corpora.</w:t>
      </w:r>
    </w:p>
    <w:p w14:paraId="39258E7F" w14:textId="4825A3CC" w:rsidR="00CA2583" w:rsidRDefault="003439EE" w:rsidP="0052183C">
      <w:pPr>
        <w:rPr>
          <w:rFonts w:ascii="Calibri" w:eastAsia="Calibri" w:hAnsi="Calibri" w:cs="Calibri"/>
        </w:rPr>
      </w:pPr>
      <w:r>
        <w:rPr>
          <w:rFonts w:ascii="Calibri" w:eastAsia="Calibri" w:hAnsi="Calibri" w:cs="Calibri"/>
        </w:rPr>
        <w:lastRenderedPageBreak/>
        <w:pict w14:anchorId="67A1736A">
          <v:shape id="_x0000_i1033" type="#_x0000_t75" style="width:467.25pt;height:346.5pt">
            <v:imagedata r:id="rId24" o:title="ua_trend_2000-2016"/>
          </v:shape>
        </w:pict>
      </w:r>
    </w:p>
    <w:p w14:paraId="670992C3" w14:textId="5F01629D" w:rsidR="00B655A8" w:rsidRDefault="003439EE" w:rsidP="0052183C">
      <w:pPr>
        <w:rPr>
          <w:rFonts w:ascii="Calibri" w:eastAsia="Calibri" w:hAnsi="Calibri" w:cs="Calibri"/>
        </w:rPr>
      </w:pPr>
      <w:r>
        <w:rPr>
          <w:rFonts w:ascii="Calibri" w:eastAsia="Calibri" w:hAnsi="Calibri" w:cs="Calibri"/>
        </w:rPr>
        <w:lastRenderedPageBreak/>
        <w:pict w14:anchorId="345E8A77">
          <v:shape id="_x0000_i1034" type="#_x0000_t75" style="width:467.25pt;height:346.5pt">
            <v:imagedata r:id="rId25" o:title="sa_trend_2000-2016"/>
          </v:shape>
        </w:pict>
      </w:r>
    </w:p>
    <w:p w14:paraId="2221D86C" w14:textId="2A7D1D8E" w:rsidR="00C92A49" w:rsidRDefault="003439EE" w:rsidP="0052183C">
      <w:pPr>
        <w:rPr>
          <w:rFonts w:ascii="Calibri" w:eastAsia="Calibri" w:hAnsi="Calibri" w:cs="Calibri"/>
        </w:rPr>
      </w:pPr>
      <w:r>
        <w:rPr>
          <w:rFonts w:ascii="Calibri" w:eastAsia="Calibri" w:hAnsi="Calibri" w:cs="Calibri"/>
        </w:rPr>
        <w:lastRenderedPageBreak/>
        <w:pict w14:anchorId="0DD51A91">
          <v:shape id="_x0000_i1035" type="#_x0000_t75" style="width:467.25pt;height:346.5pt">
            <v:imagedata r:id="rId26" o:title="opti_trend_2000-2016"/>
          </v:shape>
        </w:pict>
      </w:r>
    </w:p>
    <w:p w14:paraId="5FA2F1D7" w14:textId="536BEC45" w:rsidR="00C92A49" w:rsidRDefault="00C92A49" w:rsidP="0052183C">
      <w:pPr>
        <w:rPr>
          <w:rFonts w:ascii="Calibri" w:eastAsia="Calibri" w:hAnsi="Calibri" w:cs="Calibri"/>
        </w:rPr>
      </w:pPr>
    </w:p>
    <w:p w14:paraId="6E53F046" w14:textId="1AB91A21" w:rsidR="00C92A49" w:rsidRDefault="00C92A49" w:rsidP="0052183C">
      <w:pPr>
        <w:rPr>
          <w:rFonts w:ascii="Calibri" w:eastAsia="Calibri" w:hAnsi="Calibri" w:cs="Calibri"/>
        </w:rPr>
      </w:pPr>
    </w:p>
    <w:p w14:paraId="4A2C2D0B" w14:textId="5AF0C98F" w:rsidR="00C92A49" w:rsidRDefault="00C92A49" w:rsidP="0052183C">
      <w:pPr>
        <w:rPr>
          <w:rFonts w:ascii="Calibri" w:eastAsia="Calibri" w:hAnsi="Calibri" w:cs="Calibri"/>
        </w:rPr>
      </w:pPr>
    </w:p>
    <w:p w14:paraId="6271545B" w14:textId="3E479EAD" w:rsidR="00C92A49" w:rsidRDefault="00C92A49" w:rsidP="0052183C">
      <w:pPr>
        <w:rPr>
          <w:rFonts w:ascii="Calibri" w:eastAsia="Calibri" w:hAnsi="Calibri" w:cs="Calibri"/>
        </w:rPr>
      </w:pPr>
    </w:p>
    <w:p w14:paraId="5C9F3514" w14:textId="32F7F640" w:rsidR="00C92A49" w:rsidRDefault="00C92A49" w:rsidP="0052183C">
      <w:pPr>
        <w:rPr>
          <w:rFonts w:ascii="Calibri" w:eastAsia="Calibri" w:hAnsi="Calibri" w:cs="Calibri"/>
        </w:rPr>
      </w:pPr>
    </w:p>
    <w:p w14:paraId="6DAEC532" w14:textId="5855FFD6" w:rsidR="00C92A49" w:rsidRDefault="00C92A49" w:rsidP="0052183C">
      <w:pPr>
        <w:rPr>
          <w:rFonts w:ascii="Calibri" w:eastAsia="Calibri" w:hAnsi="Calibri" w:cs="Calibri"/>
        </w:rPr>
      </w:pPr>
    </w:p>
    <w:p w14:paraId="764493C0" w14:textId="367F28A7" w:rsidR="00C92A49" w:rsidRDefault="00C92A49" w:rsidP="0052183C">
      <w:pPr>
        <w:rPr>
          <w:rFonts w:ascii="Calibri" w:eastAsia="Calibri" w:hAnsi="Calibri" w:cs="Calibri"/>
        </w:rPr>
      </w:pPr>
    </w:p>
    <w:p w14:paraId="474752ED" w14:textId="2FA7828D" w:rsidR="00C92A49" w:rsidRDefault="00C92A49" w:rsidP="0052183C">
      <w:pPr>
        <w:rPr>
          <w:rFonts w:ascii="Calibri" w:eastAsia="Calibri" w:hAnsi="Calibri" w:cs="Calibri"/>
        </w:rPr>
      </w:pPr>
    </w:p>
    <w:p w14:paraId="48483044" w14:textId="6836EEB1" w:rsidR="00C92A49" w:rsidRDefault="00C92A49" w:rsidP="0052183C">
      <w:pPr>
        <w:rPr>
          <w:rFonts w:ascii="Calibri" w:eastAsia="Calibri" w:hAnsi="Calibri" w:cs="Calibri"/>
        </w:rPr>
      </w:pPr>
    </w:p>
    <w:p w14:paraId="1E6FE414" w14:textId="77777777" w:rsidR="00C92A49" w:rsidRPr="00C67A5A" w:rsidRDefault="00C92A49" w:rsidP="0052183C"/>
    <w:p w14:paraId="7F8601B2" w14:textId="397DA4AA" w:rsidR="00D11002" w:rsidRPr="00385452" w:rsidRDefault="003439EE" w:rsidP="354EE85D">
      <w:pPr>
        <w:rPr>
          <w:b/>
          <w:bCs/>
        </w:rPr>
      </w:pPr>
      <w:r>
        <w:rPr>
          <w:b/>
          <w:bCs/>
        </w:rPr>
        <w:lastRenderedPageBreak/>
        <w:pict w14:anchorId="41FB2D72">
          <v:shape id="_x0000_i1036" type="#_x0000_t75" style="width:468pt;height:171pt">
            <v:imagedata r:id="rId27" o:title="framework_pub_trend"/>
          </v:shape>
        </w:pict>
      </w:r>
    </w:p>
    <w:p w14:paraId="7FDD4218" w14:textId="65DD6101" w:rsidR="0C7A07E2" w:rsidRDefault="0C7A07E2" w:rsidP="0C7A07E2"/>
    <w:p w14:paraId="3AC7CA16" w14:textId="54D68570" w:rsidR="00CA2583" w:rsidRDefault="00CA2583" w:rsidP="0C7A07E2"/>
    <w:p w14:paraId="759E94E9" w14:textId="229EC0BD" w:rsidR="00CA2583" w:rsidRDefault="003439EE" w:rsidP="0C7A07E2">
      <w:r>
        <w:pict w14:anchorId="7B54E260">
          <v:shape id="_x0000_i1037" type="#_x0000_t75" style="width:468pt;height:171pt">
            <v:imagedata r:id="rId28" o:title="app_pub_trend"/>
          </v:shape>
        </w:pict>
      </w:r>
    </w:p>
    <w:p w14:paraId="60F5CCA0" w14:textId="685E5B68" w:rsidR="7D4363D7" w:rsidRDefault="003439EE" w:rsidP="7D4363D7">
      <w:r>
        <w:lastRenderedPageBreak/>
        <w:pict w14:anchorId="3A810C12">
          <v:shape id="_x0000_i1038" type="#_x0000_t75" style="width:467.25pt;height:402pt">
            <v:imagedata r:id="rId29" o:title="framework_journal_pub_trend"/>
          </v:shape>
        </w:pict>
      </w:r>
    </w:p>
    <w:p w14:paraId="22EAF44A" w14:textId="7AE7BF45" w:rsidR="00C67A5A" w:rsidRDefault="00C67A5A" w:rsidP="7D4363D7"/>
    <w:p w14:paraId="27A1BB65" w14:textId="2CAF470D" w:rsidR="00C67A5A" w:rsidRDefault="003439EE" w:rsidP="7D4363D7">
      <w:r>
        <w:lastRenderedPageBreak/>
        <w:pict w14:anchorId="18CF1246">
          <v:shape id="_x0000_i1039" type="#_x0000_t75" style="width:467.25pt;height:402pt">
            <v:imagedata r:id="rId30" o:title="applications_journal_pub_trend"/>
          </v:shape>
        </w:pict>
      </w:r>
    </w:p>
    <w:p w14:paraId="2AD1BEBB" w14:textId="22A0B07D" w:rsidR="7D4363D7" w:rsidRDefault="7D4363D7" w:rsidP="7D4363D7"/>
    <w:p w14:paraId="31B37D10" w14:textId="53AB8077" w:rsidR="7D4363D7" w:rsidRDefault="7D4363D7" w:rsidP="7D4363D7"/>
    <w:p w14:paraId="77EEBBBF" w14:textId="5717EB3F" w:rsidR="7D4363D7" w:rsidRDefault="7D4363D7" w:rsidP="7D4363D7"/>
    <w:p w14:paraId="0EEE4224" w14:textId="581EBC35" w:rsidR="7D4363D7" w:rsidRDefault="7D4363D7" w:rsidP="7D4363D7"/>
    <w:p w14:paraId="69BB35F7" w14:textId="575A28A4" w:rsidR="00255B02" w:rsidRDefault="00255B02" w:rsidP="7D4363D7"/>
    <w:p w14:paraId="484CB0BD" w14:textId="5F3BA165" w:rsidR="7D4363D7" w:rsidRDefault="7D4363D7" w:rsidP="7D4363D7"/>
    <w:p w14:paraId="07F341FB" w14:textId="70BCC6D6" w:rsidR="7D4363D7" w:rsidRDefault="7D4363D7" w:rsidP="7D4363D7"/>
    <w:p w14:paraId="06795A64" w14:textId="61CC3C62" w:rsidR="003E4D3A" w:rsidRDefault="003E4D3A" w:rsidP="0C7A07E2"/>
    <w:p w14:paraId="0B1D982F" w14:textId="0952BD60" w:rsidR="2DD805CF" w:rsidRDefault="2DD805CF"/>
    <w:p w14:paraId="06685D68" w14:textId="0856E9D9" w:rsidR="2DD805CF" w:rsidRDefault="2DD805CF"/>
    <w:p w14:paraId="102804A6" w14:textId="7132E0C6" w:rsidR="00C67A5A" w:rsidRDefault="003439EE">
      <w:r>
        <w:lastRenderedPageBreak/>
        <w:pict w14:anchorId="1F0F9D88">
          <v:shape id="_x0000_i1040" type="#_x0000_t75" style="width:467.25pt;height:232.5pt">
            <v:imagedata r:id="rId31" o:title="combined_topics_keyword_trend"/>
          </v:shape>
        </w:pict>
      </w:r>
    </w:p>
    <w:p w14:paraId="0866CBB8" w14:textId="77777777" w:rsidR="00C67A5A" w:rsidRDefault="00C67A5A"/>
    <w:p w14:paraId="02095B93" w14:textId="77777777" w:rsidR="00C67A5A" w:rsidRDefault="00C67A5A"/>
    <w:p w14:paraId="29EBF892" w14:textId="77777777" w:rsidR="00C67A5A" w:rsidRDefault="00C67A5A"/>
    <w:p w14:paraId="1A92B081" w14:textId="25D53387" w:rsidR="2DD805CF" w:rsidRDefault="003439EE">
      <w:r>
        <w:pict w14:anchorId="0A748EFA">
          <v:shape id="_x0000_i1041" type="#_x0000_t75" style="width:468pt;height:232.5pt">
            <v:imagedata r:id="rId32" o:title="combined_topics_keyword_trend_percentage"/>
          </v:shape>
        </w:pict>
      </w:r>
    </w:p>
    <w:p w14:paraId="618C24B0" w14:textId="43336614" w:rsidR="2DD805CF" w:rsidRDefault="2DD805CF"/>
    <w:p w14:paraId="624D139E" w14:textId="4BEE06CF" w:rsidR="2DD805CF" w:rsidRDefault="2DD805CF"/>
    <w:p w14:paraId="778D7FE0" w14:textId="6C48814F" w:rsidR="00255B02" w:rsidRDefault="00255B02"/>
    <w:p w14:paraId="3495A3DE" w14:textId="39D06A62" w:rsidR="00255B02" w:rsidRDefault="00255B02"/>
    <w:p w14:paraId="5B932F7F" w14:textId="40C6C8AC" w:rsidR="00C67A5A" w:rsidRDefault="003439EE">
      <w:r>
        <w:lastRenderedPageBreak/>
        <w:pict w14:anchorId="14566ECC">
          <v:shape id="_x0000_i1042" type="#_x0000_t75" style="width:468pt;height:226.5pt">
            <v:imagedata r:id="rId33" o:title="Topic Trend"/>
          </v:shape>
        </w:pict>
      </w:r>
    </w:p>
    <w:p w14:paraId="485E9F47" w14:textId="77777777" w:rsidR="00C67A5A" w:rsidRDefault="00C67A5A"/>
    <w:p w14:paraId="77D8ABA2" w14:textId="77777777" w:rsidR="00C67A5A" w:rsidRDefault="00C67A5A"/>
    <w:p w14:paraId="545A5173" w14:textId="77777777" w:rsidR="00C67A5A" w:rsidRDefault="00C67A5A"/>
    <w:p w14:paraId="04B715ED" w14:textId="21BF099F" w:rsidR="2DD805CF" w:rsidRDefault="003439EE">
      <w:r>
        <w:pict w14:anchorId="6690F199">
          <v:shape id="_x0000_i1043" type="#_x0000_t75" style="width:467.25pt;height:226.5pt">
            <v:imagedata r:id="rId34" o:title="Topic Trend Percentage"/>
          </v:shape>
        </w:pict>
      </w:r>
    </w:p>
    <w:p w14:paraId="558B064F" w14:textId="38A1B973" w:rsidR="00C67A5A" w:rsidRDefault="00C67A5A"/>
    <w:p w14:paraId="2F5440A7" w14:textId="74438AA6" w:rsidR="00C67A5A" w:rsidRDefault="00C67A5A"/>
    <w:p w14:paraId="62BAB486" w14:textId="77777777" w:rsidR="00C67A5A" w:rsidRDefault="00C67A5A" w:rsidP="00384570">
      <w:pPr>
        <w:rPr>
          <w:rFonts w:eastAsiaTheme="minorEastAsia"/>
        </w:rPr>
      </w:pPr>
    </w:p>
    <w:p w14:paraId="4413149D" w14:textId="77777777" w:rsidR="00C67A5A" w:rsidRDefault="00C67A5A" w:rsidP="00384570">
      <w:pPr>
        <w:rPr>
          <w:rFonts w:eastAsiaTheme="minorEastAsia"/>
        </w:rPr>
      </w:pPr>
    </w:p>
    <w:p w14:paraId="48C3E0B5" w14:textId="1C8910B4" w:rsidR="00384570" w:rsidRDefault="00384570" w:rsidP="00384570">
      <w:pPr>
        <w:rPr>
          <w:rFonts w:eastAsiaTheme="minorEastAsia"/>
        </w:rPr>
      </w:pPr>
      <w:r>
        <w:rPr>
          <w:rFonts w:eastAsiaTheme="minorEastAsia"/>
        </w:rPr>
        <w:t xml:space="preserve">Top cited papers: </w:t>
      </w:r>
      <w:r w:rsidR="00C92A49">
        <w:rPr>
          <w:rFonts w:eastAsiaTheme="minorEastAsia"/>
        </w:rPr>
        <w:t>Framework</w:t>
      </w:r>
    </w:p>
    <w:tbl>
      <w:tblPr>
        <w:tblStyle w:val="TableGrid"/>
        <w:tblW w:w="13152" w:type="dxa"/>
        <w:tblLook w:val="04A0" w:firstRow="1" w:lastRow="0" w:firstColumn="1" w:lastColumn="0" w:noHBand="0" w:noVBand="1"/>
      </w:tblPr>
      <w:tblGrid>
        <w:gridCol w:w="3766"/>
        <w:gridCol w:w="643"/>
        <w:gridCol w:w="2324"/>
        <w:gridCol w:w="1853"/>
        <w:gridCol w:w="969"/>
        <w:gridCol w:w="3597"/>
      </w:tblGrid>
      <w:tr w:rsidR="00384570" w:rsidRPr="0073490E" w14:paraId="7451E745" w14:textId="77777777" w:rsidTr="004836AC">
        <w:trPr>
          <w:trHeight w:val="300"/>
        </w:trPr>
        <w:tc>
          <w:tcPr>
            <w:tcW w:w="3766" w:type="dxa"/>
            <w:noWrap/>
            <w:hideMark/>
          </w:tcPr>
          <w:p w14:paraId="1D904B49" w14:textId="77777777" w:rsidR="00384570" w:rsidRPr="0073490E" w:rsidRDefault="00384570" w:rsidP="00C67A5A">
            <w:pPr>
              <w:rPr>
                <w:rFonts w:eastAsiaTheme="minorEastAsia"/>
                <w:b/>
                <w:sz w:val="18"/>
                <w:szCs w:val="18"/>
              </w:rPr>
            </w:pPr>
            <w:r>
              <w:rPr>
                <w:rFonts w:eastAsiaTheme="minorEastAsia"/>
                <w:b/>
                <w:sz w:val="18"/>
                <w:szCs w:val="18"/>
              </w:rPr>
              <w:lastRenderedPageBreak/>
              <w:t>Author</w:t>
            </w:r>
          </w:p>
        </w:tc>
        <w:tc>
          <w:tcPr>
            <w:tcW w:w="643" w:type="dxa"/>
            <w:noWrap/>
            <w:hideMark/>
          </w:tcPr>
          <w:p w14:paraId="43A4F20E" w14:textId="77777777" w:rsidR="00384570" w:rsidRPr="0073490E" w:rsidRDefault="00384570" w:rsidP="00C67A5A">
            <w:pPr>
              <w:rPr>
                <w:rFonts w:eastAsiaTheme="minorEastAsia"/>
                <w:b/>
                <w:sz w:val="18"/>
                <w:szCs w:val="18"/>
              </w:rPr>
            </w:pPr>
            <w:r>
              <w:rPr>
                <w:rFonts w:eastAsiaTheme="minorEastAsia"/>
                <w:b/>
                <w:sz w:val="18"/>
                <w:szCs w:val="18"/>
              </w:rPr>
              <w:t>Year</w:t>
            </w:r>
          </w:p>
        </w:tc>
        <w:tc>
          <w:tcPr>
            <w:tcW w:w="2324" w:type="dxa"/>
            <w:noWrap/>
            <w:hideMark/>
          </w:tcPr>
          <w:p w14:paraId="29E6E851" w14:textId="77777777" w:rsidR="00384570" w:rsidRPr="0073490E" w:rsidRDefault="00384570" w:rsidP="00C67A5A">
            <w:pPr>
              <w:rPr>
                <w:rFonts w:eastAsiaTheme="minorEastAsia"/>
                <w:b/>
                <w:sz w:val="18"/>
                <w:szCs w:val="18"/>
              </w:rPr>
            </w:pPr>
            <w:r>
              <w:rPr>
                <w:rFonts w:eastAsiaTheme="minorEastAsia"/>
                <w:b/>
                <w:sz w:val="18"/>
                <w:szCs w:val="18"/>
              </w:rPr>
              <w:t>Title</w:t>
            </w:r>
          </w:p>
        </w:tc>
        <w:tc>
          <w:tcPr>
            <w:tcW w:w="1853" w:type="dxa"/>
            <w:noWrap/>
            <w:hideMark/>
          </w:tcPr>
          <w:p w14:paraId="1A6B2E1D" w14:textId="77777777" w:rsidR="00384570" w:rsidRPr="0073490E" w:rsidRDefault="00384570" w:rsidP="00C67A5A">
            <w:pPr>
              <w:rPr>
                <w:rFonts w:eastAsiaTheme="minorEastAsia"/>
                <w:b/>
                <w:sz w:val="18"/>
                <w:szCs w:val="18"/>
              </w:rPr>
            </w:pPr>
            <w:r>
              <w:rPr>
                <w:rFonts w:eastAsiaTheme="minorEastAsia"/>
                <w:b/>
                <w:sz w:val="18"/>
                <w:szCs w:val="18"/>
              </w:rPr>
              <w:t>Journal</w:t>
            </w:r>
          </w:p>
        </w:tc>
        <w:tc>
          <w:tcPr>
            <w:tcW w:w="969" w:type="dxa"/>
            <w:noWrap/>
            <w:hideMark/>
          </w:tcPr>
          <w:p w14:paraId="1CD4DB57" w14:textId="77777777" w:rsidR="00384570" w:rsidRPr="0073490E" w:rsidRDefault="00384570" w:rsidP="00C67A5A">
            <w:pPr>
              <w:rPr>
                <w:rFonts w:eastAsiaTheme="minorEastAsia"/>
                <w:b/>
                <w:sz w:val="18"/>
                <w:szCs w:val="18"/>
              </w:rPr>
            </w:pPr>
            <w:r>
              <w:rPr>
                <w:rFonts w:eastAsiaTheme="minorEastAsia"/>
                <w:b/>
                <w:sz w:val="18"/>
                <w:szCs w:val="18"/>
              </w:rPr>
              <w:t>Citations</w:t>
            </w:r>
          </w:p>
        </w:tc>
        <w:tc>
          <w:tcPr>
            <w:tcW w:w="3597" w:type="dxa"/>
            <w:noWrap/>
            <w:hideMark/>
          </w:tcPr>
          <w:p w14:paraId="2CEF530D" w14:textId="77777777" w:rsidR="00384570" w:rsidRPr="0073490E" w:rsidRDefault="00384570" w:rsidP="00C67A5A">
            <w:pPr>
              <w:rPr>
                <w:rFonts w:eastAsiaTheme="minorEastAsia"/>
                <w:b/>
                <w:sz w:val="18"/>
                <w:szCs w:val="18"/>
              </w:rPr>
            </w:pPr>
            <w:r w:rsidRPr="0073490E">
              <w:rPr>
                <w:rFonts w:eastAsiaTheme="minorEastAsia"/>
                <w:b/>
                <w:sz w:val="18"/>
                <w:szCs w:val="18"/>
              </w:rPr>
              <w:t>DOI link</w:t>
            </w:r>
          </w:p>
        </w:tc>
      </w:tr>
      <w:tr w:rsidR="004836AC" w:rsidRPr="0073490E" w14:paraId="019456B9" w14:textId="77777777" w:rsidTr="004836AC">
        <w:trPr>
          <w:trHeight w:val="300"/>
        </w:trPr>
        <w:tc>
          <w:tcPr>
            <w:tcW w:w="3766" w:type="dxa"/>
            <w:noWrap/>
            <w:vAlign w:val="bottom"/>
            <w:hideMark/>
          </w:tcPr>
          <w:p w14:paraId="05224233" w14:textId="22DC6AFF"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Bennett, </w:t>
            </w:r>
            <w:proofErr w:type="spellStart"/>
            <w:r w:rsidRPr="004836AC">
              <w:rPr>
                <w:rFonts w:ascii="Calibri" w:hAnsi="Calibri" w:cs="Calibri"/>
                <w:color w:val="000000"/>
                <w:sz w:val="16"/>
                <w:szCs w:val="16"/>
              </w:rPr>
              <w:t>ND|Croke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BFW|Guariso</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G|Guillaume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JHA|Hamilton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SH|Jakeman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AJ|Marsili-Libelli</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S|Newham</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LTH|Norton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JP|Perrin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C|Pierce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SA|Robson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B|Seppelt</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R|Voinov</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AA|Fath</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BD|Andreassian</w:t>
            </w:r>
            <w:proofErr w:type="spellEnd"/>
            <w:r w:rsidRPr="004836AC">
              <w:rPr>
                <w:rFonts w:ascii="Calibri" w:hAnsi="Calibri" w:cs="Calibri"/>
                <w:color w:val="000000"/>
                <w:sz w:val="16"/>
                <w:szCs w:val="16"/>
              </w:rPr>
              <w:t>, V</w:t>
            </w:r>
          </w:p>
        </w:tc>
        <w:tc>
          <w:tcPr>
            <w:tcW w:w="643" w:type="dxa"/>
            <w:noWrap/>
            <w:vAlign w:val="bottom"/>
            <w:hideMark/>
          </w:tcPr>
          <w:p w14:paraId="0E524305" w14:textId="3D6C05E0" w:rsidR="004836AC" w:rsidRPr="004836AC" w:rsidRDefault="004836AC" w:rsidP="004836AC">
            <w:pPr>
              <w:rPr>
                <w:rFonts w:eastAsiaTheme="minorEastAsia"/>
                <w:sz w:val="16"/>
                <w:szCs w:val="16"/>
              </w:rPr>
            </w:pPr>
            <w:r w:rsidRPr="004836AC">
              <w:rPr>
                <w:rFonts w:ascii="Calibri" w:hAnsi="Calibri" w:cs="Calibri"/>
                <w:color w:val="000000"/>
                <w:sz w:val="16"/>
                <w:szCs w:val="16"/>
              </w:rPr>
              <w:t>2013</w:t>
            </w:r>
          </w:p>
        </w:tc>
        <w:tc>
          <w:tcPr>
            <w:tcW w:w="2324" w:type="dxa"/>
            <w:noWrap/>
            <w:vAlign w:val="bottom"/>
            <w:hideMark/>
          </w:tcPr>
          <w:p w14:paraId="04E1DBE7" w14:textId="141852DC"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Characterising</w:t>
            </w:r>
            <w:proofErr w:type="spellEnd"/>
            <w:r w:rsidRPr="004836AC">
              <w:rPr>
                <w:rFonts w:ascii="Calibri" w:hAnsi="Calibri" w:cs="Calibri"/>
                <w:color w:val="000000"/>
                <w:sz w:val="16"/>
                <w:szCs w:val="16"/>
              </w:rPr>
              <w:t xml:space="preserve"> performance of environmental models</w:t>
            </w:r>
          </w:p>
        </w:tc>
        <w:tc>
          <w:tcPr>
            <w:tcW w:w="1853" w:type="dxa"/>
            <w:noWrap/>
            <w:vAlign w:val="bottom"/>
            <w:hideMark/>
          </w:tcPr>
          <w:p w14:paraId="67BDF286" w14:textId="2FAB6E35" w:rsidR="004836AC" w:rsidRPr="004836AC" w:rsidRDefault="004836AC" w:rsidP="004836AC">
            <w:pPr>
              <w:rPr>
                <w:rFonts w:eastAsiaTheme="minorEastAsia"/>
                <w:sz w:val="16"/>
                <w:szCs w:val="16"/>
              </w:rPr>
            </w:pPr>
            <w:r w:rsidRPr="004836AC">
              <w:rPr>
                <w:rFonts w:ascii="Calibri" w:hAnsi="Calibri" w:cs="Calibri"/>
                <w:color w:val="000000"/>
                <w:sz w:val="16"/>
                <w:szCs w:val="16"/>
              </w:rPr>
              <w:t>ENVIRONMENTAL MODELLING &amp; SOFTWARE</w:t>
            </w:r>
          </w:p>
        </w:tc>
        <w:tc>
          <w:tcPr>
            <w:tcW w:w="969" w:type="dxa"/>
            <w:noWrap/>
            <w:vAlign w:val="bottom"/>
            <w:hideMark/>
          </w:tcPr>
          <w:p w14:paraId="7D0DF510" w14:textId="12D27DF8" w:rsidR="004836AC" w:rsidRPr="004836AC" w:rsidRDefault="004836AC" w:rsidP="004836AC">
            <w:pPr>
              <w:rPr>
                <w:rFonts w:eastAsiaTheme="minorEastAsia"/>
                <w:sz w:val="16"/>
                <w:szCs w:val="16"/>
              </w:rPr>
            </w:pPr>
            <w:r w:rsidRPr="004836AC">
              <w:rPr>
                <w:rFonts w:ascii="Calibri" w:hAnsi="Calibri" w:cs="Calibri"/>
                <w:color w:val="000000"/>
                <w:sz w:val="16"/>
                <w:szCs w:val="16"/>
              </w:rPr>
              <w:t>581</w:t>
            </w:r>
          </w:p>
        </w:tc>
        <w:tc>
          <w:tcPr>
            <w:tcW w:w="3597" w:type="dxa"/>
            <w:noWrap/>
            <w:vAlign w:val="bottom"/>
            <w:hideMark/>
          </w:tcPr>
          <w:p w14:paraId="1B7F66B8" w14:textId="55728B80"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https://dx.doi.org/10.1016/j.envsoft.2012.09.011</w:t>
            </w:r>
          </w:p>
        </w:tc>
      </w:tr>
      <w:tr w:rsidR="004836AC" w:rsidRPr="0073490E" w14:paraId="2798CAED" w14:textId="77777777" w:rsidTr="004836AC">
        <w:trPr>
          <w:trHeight w:val="300"/>
        </w:trPr>
        <w:tc>
          <w:tcPr>
            <w:tcW w:w="3766" w:type="dxa"/>
            <w:noWrap/>
            <w:vAlign w:val="bottom"/>
            <w:hideMark/>
          </w:tcPr>
          <w:p w14:paraId="32CF9B53" w14:textId="159D0DB5"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Refsgaard</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JC|van</w:t>
            </w:r>
            <w:proofErr w:type="spellEnd"/>
            <w:r w:rsidRPr="004836AC">
              <w:rPr>
                <w:rFonts w:ascii="Calibri" w:hAnsi="Calibri" w:cs="Calibri"/>
                <w:color w:val="000000"/>
                <w:sz w:val="16"/>
                <w:szCs w:val="16"/>
              </w:rPr>
              <w:t xml:space="preserve"> der </w:t>
            </w:r>
            <w:proofErr w:type="spellStart"/>
            <w:r w:rsidRPr="004836AC">
              <w:rPr>
                <w:rFonts w:ascii="Calibri" w:hAnsi="Calibri" w:cs="Calibri"/>
                <w:color w:val="000000"/>
                <w:sz w:val="16"/>
                <w:szCs w:val="16"/>
              </w:rPr>
              <w:t>Sluijs</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JP|Hojberg</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AL|Vanrolleghem</w:t>
            </w:r>
            <w:proofErr w:type="spellEnd"/>
            <w:r w:rsidRPr="004836AC">
              <w:rPr>
                <w:rFonts w:ascii="Calibri" w:hAnsi="Calibri" w:cs="Calibri"/>
                <w:color w:val="000000"/>
                <w:sz w:val="16"/>
                <w:szCs w:val="16"/>
              </w:rPr>
              <w:t>, PA</w:t>
            </w:r>
          </w:p>
        </w:tc>
        <w:tc>
          <w:tcPr>
            <w:tcW w:w="643" w:type="dxa"/>
            <w:noWrap/>
            <w:vAlign w:val="bottom"/>
            <w:hideMark/>
          </w:tcPr>
          <w:p w14:paraId="618687C2" w14:textId="031A5ED4" w:rsidR="004836AC" w:rsidRPr="004836AC" w:rsidRDefault="004836AC" w:rsidP="004836AC">
            <w:pPr>
              <w:rPr>
                <w:rFonts w:eastAsiaTheme="minorEastAsia"/>
                <w:sz w:val="16"/>
                <w:szCs w:val="16"/>
              </w:rPr>
            </w:pPr>
            <w:r w:rsidRPr="004836AC">
              <w:rPr>
                <w:rFonts w:ascii="Calibri" w:hAnsi="Calibri" w:cs="Calibri"/>
                <w:color w:val="000000"/>
                <w:sz w:val="16"/>
                <w:szCs w:val="16"/>
              </w:rPr>
              <w:t>2007</w:t>
            </w:r>
          </w:p>
        </w:tc>
        <w:tc>
          <w:tcPr>
            <w:tcW w:w="2324" w:type="dxa"/>
            <w:noWrap/>
            <w:vAlign w:val="bottom"/>
            <w:hideMark/>
          </w:tcPr>
          <w:p w14:paraId="01130332" w14:textId="1E4ACCC7" w:rsidR="004836AC" w:rsidRPr="004836AC" w:rsidRDefault="004836AC" w:rsidP="004836AC">
            <w:pPr>
              <w:rPr>
                <w:rFonts w:eastAsiaTheme="minorEastAsia"/>
                <w:sz w:val="16"/>
                <w:szCs w:val="16"/>
              </w:rPr>
            </w:pPr>
            <w:r w:rsidRPr="004836AC">
              <w:rPr>
                <w:rFonts w:ascii="Calibri" w:hAnsi="Calibri" w:cs="Calibri"/>
                <w:color w:val="000000"/>
                <w:sz w:val="16"/>
                <w:szCs w:val="16"/>
              </w:rPr>
              <w:t>Uncertainty in the environmental modelling process - A framework and guidance</w:t>
            </w:r>
          </w:p>
        </w:tc>
        <w:tc>
          <w:tcPr>
            <w:tcW w:w="1853" w:type="dxa"/>
            <w:noWrap/>
            <w:vAlign w:val="bottom"/>
            <w:hideMark/>
          </w:tcPr>
          <w:p w14:paraId="516E4B90" w14:textId="7F09F03A" w:rsidR="004836AC" w:rsidRPr="004836AC" w:rsidRDefault="004836AC" w:rsidP="004836AC">
            <w:pPr>
              <w:rPr>
                <w:rFonts w:eastAsiaTheme="minorEastAsia"/>
                <w:sz w:val="16"/>
                <w:szCs w:val="16"/>
              </w:rPr>
            </w:pPr>
            <w:r w:rsidRPr="004836AC">
              <w:rPr>
                <w:rFonts w:ascii="Calibri" w:hAnsi="Calibri" w:cs="Calibri"/>
                <w:color w:val="000000"/>
                <w:sz w:val="16"/>
                <w:szCs w:val="16"/>
              </w:rPr>
              <w:t>ENVIRONMENTAL MODELLING &amp; SOFTWARE</w:t>
            </w:r>
          </w:p>
        </w:tc>
        <w:tc>
          <w:tcPr>
            <w:tcW w:w="969" w:type="dxa"/>
            <w:noWrap/>
            <w:vAlign w:val="bottom"/>
            <w:hideMark/>
          </w:tcPr>
          <w:p w14:paraId="0F55A836" w14:textId="4D4502BC" w:rsidR="004836AC" w:rsidRPr="004836AC" w:rsidRDefault="004836AC" w:rsidP="004836AC">
            <w:pPr>
              <w:rPr>
                <w:rFonts w:eastAsiaTheme="minorEastAsia"/>
                <w:sz w:val="16"/>
                <w:szCs w:val="16"/>
              </w:rPr>
            </w:pPr>
            <w:r w:rsidRPr="004836AC">
              <w:rPr>
                <w:rFonts w:ascii="Calibri" w:hAnsi="Calibri" w:cs="Calibri"/>
                <w:color w:val="000000"/>
                <w:sz w:val="16"/>
                <w:szCs w:val="16"/>
              </w:rPr>
              <w:t>510</w:t>
            </w:r>
          </w:p>
        </w:tc>
        <w:tc>
          <w:tcPr>
            <w:tcW w:w="3597" w:type="dxa"/>
            <w:noWrap/>
            <w:vAlign w:val="bottom"/>
            <w:hideMark/>
          </w:tcPr>
          <w:p w14:paraId="6422D6D6" w14:textId="2A4C7E7C"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https://dx.doi.org/10.1016/j.envsoft.2007.02.004</w:t>
            </w:r>
          </w:p>
        </w:tc>
      </w:tr>
      <w:tr w:rsidR="004836AC" w:rsidRPr="0073490E" w14:paraId="578AA869" w14:textId="77777777" w:rsidTr="004836AC">
        <w:trPr>
          <w:trHeight w:val="300"/>
        </w:trPr>
        <w:tc>
          <w:tcPr>
            <w:tcW w:w="3766" w:type="dxa"/>
            <w:noWrap/>
            <w:vAlign w:val="bottom"/>
            <w:hideMark/>
          </w:tcPr>
          <w:p w14:paraId="2BADB141" w14:textId="4F480E0D"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Sigmund, </w:t>
            </w:r>
            <w:proofErr w:type="spellStart"/>
            <w:r w:rsidRPr="004836AC">
              <w:rPr>
                <w:rFonts w:ascii="Calibri" w:hAnsi="Calibri" w:cs="Calibri"/>
                <w:color w:val="000000"/>
                <w:sz w:val="16"/>
                <w:szCs w:val="16"/>
              </w:rPr>
              <w:t>O|Maute</w:t>
            </w:r>
            <w:proofErr w:type="spellEnd"/>
            <w:r w:rsidRPr="004836AC">
              <w:rPr>
                <w:rFonts w:ascii="Calibri" w:hAnsi="Calibri" w:cs="Calibri"/>
                <w:color w:val="000000"/>
                <w:sz w:val="16"/>
                <w:szCs w:val="16"/>
              </w:rPr>
              <w:t>, K</w:t>
            </w:r>
          </w:p>
        </w:tc>
        <w:tc>
          <w:tcPr>
            <w:tcW w:w="643" w:type="dxa"/>
            <w:noWrap/>
            <w:vAlign w:val="bottom"/>
            <w:hideMark/>
          </w:tcPr>
          <w:p w14:paraId="4175C535" w14:textId="08C15CD0" w:rsidR="004836AC" w:rsidRPr="004836AC" w:rsidRDefault="004836AC" w:rsidP="004836AC">
            <w:pPr>
              <w:rPr>
                <w:rFonts w:eastAsiaTheme="minorEastAsia"/>
                <w:sz w:val="16"/>
                <w:szCs w:val="16"/>
              </w:rPr>
            </w:pPr>
            <w:r w:rsidRPr="004836AC">
              <w:rPr>
                <w:rFonts w:ascii="Calibri" w:hAnsi="Calibri" w:cs="Calibri"/>
                <w:color w:val="000000"/>
                <w:sz w:val="16"/>
                <w:szCs w:val="16"/>
              </w:rPr>
              <w:t>2013</w:t>
            </w:r>
          </w:p>
        </w:tc>
        <w:tc>
          <w:tcPr>
            <w:tcW w:w="2324" w:type="dxa"/>
            <w:noWrap/>
            <w:vAlign w:val="bottom"/>
            <w:hideMark/>
          </w:tcPr>
          <w:p w14:paraId="5E1B5DBD" w14:textId="40825F91" w:rsidR="004836AC" w:rsidRPr="004836AC" w:rsidRDefault="004836AC" w:rsidP="004836AC">
            <w:pPr>
              <w:rPr>
                <w:rFonts w:eastAsiaTheme="minorEastAsia"/>
                <w:sz w:val="16"/>
                <w:szCs w:val="16"/>
              </w:rPr>
            </w:pPr>
            <w:r w:rsidRPr="004836AC">
              <w:rPr>
                <w:rFonts w:ascii="Calibri" w:hAnsi="Calibri" w:cs="Calibri"/>
                <w:color w:val="000000"/>
                <w:sz w:val="16"/>
                <w:szCs w:val="16"/>
              </w:rPr>
              <w:t>Topology optimization approaches A comparative review</w:t>
            </w:r>
          </w:p>
        </w:tc>
        <w:tc>
          <w:tcPr>
            <w:tcW w:w="1853" w:type="dxa"/>
            <w:noWrap/>
            <w:vAlign w:val="bottom"/>
            <w:hideMark/>
          </w:tcPr>
          <w:p w14:paraId="5AE8138B" w14:textId="5E398ADE" w:rsidR="004836AC" w:rsidRPr="004836AC" w:rsidRDefault="004836AC" w:rsidP="004836AC">
            <w:pPr>
              <w:rPr>
                <w:rFonts w:eastAsiaTheme="minorEastAsia"/>
                <w:sz w:val="16"/>
                <w:szCs w:val="16"/>
              </w:rPr>
            </w:pPr>
            <w:r w:rsidRPr="004836AC">
              <w:rPr>
                <w:rFonts w:ascii="Calibri" w:hAnsi="Calibri" w:cs="Calibri"/>
                <w:color w:val="000000"/>
                <w:sz w:val="16"/>
                <w:szCs w:val="16"/>
              </w:rPr>
              <w:t>STRUCTURAL AND MULTIDISCIPLINARY OPTIMIZATION</w:t>
            </w:r>
          </w:p>
        </w:tc>
        <w:tc>
          <w:tcPr>
            <w:tcW w:w="969" w:type="dxa"/>
            <w:noWrap/>
            <w:vAlign w:val="bottom"/>
            <w:hideMark/>
          </w:tcPr>
          <w:p w14:paraId="1442AD51" w14:textId="420FEE4D" w:rsidR="004836AC" w:rsidRPr="004836AC" w:rsidRDefault="004836AC" w:rsidP="004836AC">
            <w:pPr>
              <w:rPr>
                <w:rFonts w:eastAsiaTheme="minorEastAsia"/>
                <w:sz w:val="16"/>
                <w:szCs w:val="16"/>
              </w:rPr>
            </w:pPr>
            <w:r w:rsidRPr="004836AC">
              <w:rPr>
                <w:rFonts w:ascii="Calibri" w:hAnsi="Calibri" w:cs="Calibri"/>
                <w:color w:val="000000"/>
                <w:sz w:val="16"/>
                <w:szCs w:val="16"/>
              </w:rPr>
              <w:t>384</w:t>
            </w:r>
          </w:p>
        </w:tc>
        <w:tc>
          <w:tcPr>
            <w:tcW w:w="3597" w:type="dxa"/>
            <w:noWrap/>
            <w:vAlign w:val="bottom"/>
            <w:hideMark/>
          </w:tcPr>
          <w:p w14:paraId="5CFFAC87" w14:textId="475EB64D"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https://dx.doi.org/10.1007/s00158-013-0978-6</w:t>
            </w:r>
          </w:p>
        </w:tc>
      </w:tr>
      <w:tr w:rsidR="004836AC" w:rsidRPr="0073490E" w14:paraId="05DEBF2C" w14:textId="77777777" w:rsidTr="004836AC">
        <w:trPr>
          <w:trHeight w:val="300"/>
        </w:trPr>
        <w:tc>
          <w:tcPr>
            <w:tcW w:w="3766" w:type="dxa"/>
            <w:noWrap/>
            <w:vAlign w:val="bottom"/>
            <w:hideMark/>
          </w:tcPr>
          <w:p w14:paraId="7D6B9729" w14:textId="503E6833"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Yang, </w:t>
            </w:r>
            <w:proofErr w:type="spellStart"/>
            <w:r w:rsidRPr="004836AC">
              <w:rPr>
                <w:rFonts w:ascii="Calibri" w:hAnsi="Calibri" w:cs="Calibri"/>
                <w:color w:val="000000"/>
                <w:sz w:val="16"/>
                <w:szCs w:val="16"/>
              </w:rPr>
              <w:t>J|Reichert</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P|Abbaspour</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KC|Xia</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J|Yang</w:t>
            </w:r>
            <w:proofErr w:type="spellEnd"/>
            <w:r w:rsidRPr="004836AC">
              <w:rPr>
                <w:rFonts w:ascii="Calibri" w:hAnsi="Calibri" w:cs="Calibri"/>
                <w:color w:val="000000"/>
                <w:sz w:val="16"/>
                <w:szCs w:val="16"/>
              </w:rPr>
              <w:t>, H</w:t>
            </w:r>
          </w:p>
        </w:tc>
        <w:tc>
          <w:tcPr>
            <w:tcW w:w="643" w:type="dxa"/>
            <w:noWrap/>
            <w:vAlign w:val="bottom"/>
            <w:hideMark/>
          </w:tcPr>
          <w:p w14:paraId="239309FD" w14:textId="2B6C6EC4" w:rsidR="004836AC" w:rsidRPr="004836AC" w:rsidRDefault="004836AC" w:rsidP="004836AC">
            <w:pPr>
              <w:rPr>
                <w:rFonts w:eastAsiaTheme="minorEastAsia"/>
                <w:sz w:val="16"/>
                <w:szCs w:val="16"/>
              </w:rPr>
            </w:pPr>
            <w:r w:rsidRPr="004836AC">
              <w:rPr>
                <w:rFonts w:ascii="Calibri" w:hAnsi="Calibri" w:cs="Calibri"/>
                <w:color w:val="000000"/>
                <w:sz w:val="16"/>
                <w:szCs w:val="16"/>
              </w:rPr>
              <w:t>2008</w:t>
            </w:r>
          </w:p>
        </w:tc>
        <w:tc>
          <w:tcPr>
            <w:tcW w:w="2324" w:type="dxa"/>
            <w:noWrap/>
            <w:vAlign w:val="bottom"/>
            <w:hideMark/>
          </w:tcPr>
          <w:p w14:paraId="5AF2FFC2" w14:textId="7298A8AB"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Comparing uncertainty analysis techniques for a SWAT application to the </w:t>
            </w:r>
            <w:proofErr w:type="spellStart"/>
            <w:r w:rsidRPr="004836AC">
              <w:rPr>
                <w:rFonts w:ascii="Calibri" w:hAnsi="Calibri" w:cs="Calibri"/>
                <w:color w:val="000000"/>
                <w:sz w:val="16"/>
                <w:szCs w:val="16"/>
              </w:rPr>
              <w:t>Chaohe</w:t>
            </w:r>
            <w:proofErr w:type="spellEnd"/>
            <w:r w:rsidRPr="004836AC">
              <w:rPr>
                <w:rFonts w:ascii="Calibri" w:hAnsi="Calibri" w:cs="Calibri"/>
                <w:color w:val="000000"/>
                <w:sz w:val="16"/>
                <w:szCs w:val="16"/>
              </w:rPr>
              <w:t xml:space="preserve"> Basin in China</w:t>
            </w:r>
          </w:p>
        </w:tc>
        <w:tc>
          <w:tcPr>
            <w:tcW w:w="1853" w:type="dxa"/>
            <w:noWrap/>
            <w:vAlign w:val="bottom"/>
            <w:hideMark/>
          </w:tcPr>
          <w:p w14:paraId="374A8EF1" w14:textId="3946CF97"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425A88BF" w14:textId="6AF9FE30" w:rsidR="004836AC" w:rsidRPr="004836AC" w:rsidRDefault="004836AC" w:rsidP="004836AC">
            <w:pPr>
              <w:rPr>
                <w:rFonts w:eastAsiaTheme="minorEastAsia"/>
                <w:sz w:val="16"/>
                <w:szCs w:val="16"/>
              </w:rPr>
            </w:pPr>
            <w:r w:rsidRPr="004836AC">
              <w:rPr>
                <w:rFonts w:ascii="Calibri" w:hAnsi="Calibri" w:cs="Calibri"/>
                <w:color w:val="000000"/>
                <w:sz w:val="16"/>
                <w:szCs w:val="16"/>
              </w:rPr>
              <w:t>312</w:t>
            </w:r>
          </w:p>
        </w:tc>
        <w:tc>
          <w:tcPr>
            <w:tcW w:w="3597" w:type="dxa"/>
            <w:noWrap/>
            <w:vAlign w:val="bottom"/>
            <w:hideMark/>
          </w:tcPr>
          <w:p w14:paraId="263CCF05" w14:textId="7FBDF546"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https://dx.doi.org/10.1016/j.jhydrol.2008.05.012</w:t>
            </w:r>
          </w:p>
        </w:tc>
      </w:tr>
      <w:tr w:rsidR="004836AC" w:rsidRPr="0073490E" w14:paraId="0B593908" w14:textId="77777777" w:rsidTr="004836AC">
        <w:trPr>
          <w:trHeight w:val="300"/>
        </w:trPr>
        <w:tc>
          <w:tcPr>
            <w:tcW w:w="3766" w:type="dxa"/>
            <w:noWrap/>
            <w:vAlign w:val="bottom"/>
            <w:hideMark/>
          </w:tcPr>
          <w:p w14:paraId="4D58B1FB" w14:textId="41CC5AD9"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Blatman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G|Sudret</w:t>
            </w:r>
            <w:proofErr w:type="spellEnd"/>
            <w:r w:rsidRPr="004836AC">
              <w:rPr>
                <w:rFonts w:ascii="Calibri" w:hAnsi="Calibri" w:cs="Calibri"/>
                <w:color w:val="000000"/>
                <w:sz w:val="16"/>
                <w:szCs w:val="16"/>
              </w:rPr>
              <w:t>, B</w:t>
            </w:r>
          </w:p>
        </w:tc>
        <w:tc>
          <w:tcPr>
            <w:tcW w:w="643" w:type="dxa"/>
            <w:noWrap/>
            <w:vAlign w:val="bottom"/>
            <w:hideMark/>
          </w:tcPr>
          <w:p w14:paraId="5EB0D076" w14:textId="61AEA85B" w:rsidR="004836AC" w:rsidRPr="004836AC" w:rsidRDefault="004836AC" w:rsidP="004836AC">
            <w:pPr>
              <w:rPr>
                <w:rFonts w:eastAsiaTheme="minorEastAsia"/>
                <w:sz w:val="16"/>
                <w:szCs w:val="16"/>
              </w:rPr>
            </w:pPr>
            <w:r w:rsidRPr="004836AC">
              <w:rPr>
                <w:rFonts w:ascii="Calibri" w:hAnsi="Calibri" w:cs="Calibri"/>
                <w:color w:val="000000"/>
                <w:sz w:val="16"/>
                <w:szCs w:val="16"/>
              </w:rPr>
              <w:t>2011</w:t>
            </w:r>
          </w:p>
        </w:tc>
        <w:tc>
          <w:tcPr>
            <w:tcW w:w="2324" w:type="dxa"/>
            <w:noWrap/>
            <w:vAlign w:val="bottom"/>
            <w:hideMark/>
          </w:tcPr>
          <w:p w14:paraId="403A1662" w14:textId="629BEC78" w:rsidR="004836AC" w:rsidRPr="004836AC" w:rsidRDefault="004836AC" w:rsidP="004836AC">
            <w:pPr>
              <w:rPr>
                <w:rFonts w:eastAsiaTheme="minorEastAsia"/>
                <w:sz w:val="16"/>
                <w:szCs w:val="16"/>
              </w:rPr>
            </w:pPr>
            <w:r w:rsidRPr="004836AC">
              <w:rPr>
                <w:rFonts w:ascii="Calibri" w:hAnsi="Calibri" w:cs="Calibri"/>
                <w:color w:val="000000"/>
                <w:sz w:val="16"/>
                <w:szCs w:val="16"/>
              </w:rPr>
              <w:t>Adaptive sparse polynomial chaos expansion based on least angle regression</w:t>
            </w:r>
          </w:p>
        </w:tc>
        <w:tc>
          <w:tcPr>
            <w:tcW w:w="1853" w:type="dxa"/>
            <w:noWrap/>
            <w:vAlign w:val="bottom"/>
            <w:hideMark/>
          </w:tcPr>
          <w:p w14:paraId="0F798D70" w14:textId="2968A089"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COMPUTATIONAL PHYSICS</w:t>
            </w:r>
          </w:p>
        </w:tc>
        <w:tc>
          <w:tcPr>
            <w:tcW w:w="969" w:type="dxa"/>
            <w:noWrap/>
            <w:vAlign w:val="bottom"/>
            <w:hideMark/>
          </w:tcPr>
          <w:p w14:paraId="4533C160" w14:textId="0C156DAA" w:rsidR="004836AC" w:rsidRPr="004836AC" w:rsidRDefault="004836AC" w:rsidP="004836AC">
            <w:pPr>
              <w:rPr>
                <w:rFonts w:eastAsiaTheme="minorEastAsia"/>
                <w:sz w:val="16"/>
                <w:szCs w:val="16"/>
              </w:rPr>
            </w:pPr>
            <w:r w:rsidRPr="004836AC">
              <w:rPr>
                <w:rFonts w:ascii="Calibri" w:hAnsi="Calibri" w:cs="Calibri"/>
                <w:color w:val="000000"/>
                <w:sz w:val="16"/>
                <w:szCs w:val="16"/>
              </w:rPr>
              <w:t>253</w:t>
            </w:r>
          </w:p>
        </w:tc>
        <w:tc>
          <w:tcPr>
            <w:tcW w:w="3597" w:type="dxa"/>
            <w:noWrap/>
            <w:vAlign w:val="bottom"/>
            <w:hideMark/>
          </w:tcPr>
          <w:p w14:paraId="6D8E68D9" w14:textId="4754B648"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https://dx.doi.org/10.1016/j.jcp.2010.12.021</w:t>
            </w:r>
          </w:p>
        </w:tc>
      </w:tr>
      <w:tr w:rsidR="004836AC" w:rsidRPr="0073490E" w14:paraId="10719A6B" w14:textId="77777777" w:rsidTr="004836AC">
        <w:trPr>
          <w:trHeight w:val="300"/>
        </w:trPr>
        <w:tc>
          <w:tcPr>
            <w:tcW w:w="3766" w:type="dxa"/>
            <w:noWrap/>
            <w:vAlign w:val="bottom"/>
            <w:hideMark/>
          </w:tcPr>
          <w:p w14:paraId="78EDA678" w14:textId="4D62E836"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Moens</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D|Vandepitte</w:t>
            </w:r>
            <w:proofErr w:type="spellEnd"/>
            <w:r w:rsidRPr="004836AC">
              <w:rPr>
                <w:rFonts w:ascii="Calibri" w:hAnsi="Calibri" w:cs="Calibri"/>
                <w:color w:val="000000"/>
                <w:sz w:val="16"/>
                <w:szCs w:val="16"/>
              </w:rPr>
              <w:t>, D</w:t>
            </w:r>
          </w:p>
        </w:tc>
        <w:tc>
          <w:tcPr>
            <w:tcW w:w="643" w:type="dxa"/>
            <w:noWrap/>
            <w:vAlign w:val="bottom"/>
            <w:hideMark/>
          </w:tcPr>
          <w:p w14:paraId="50183D22" w14:textId="6C64BB33" w:rsidR="004836AC" w:rsidRPr="004836AC" w:rsidRDefault="004836AC" w:rsidP="004836AC">
            <w:pPr>
              <w:rPr>
                <w:rFonts w:eastAsiaTheme="minorEastAsia"/>
                <w:sz w:val="16"/>
                <w:szCs w:val="16"/>
              </w:rPr>
            </w:pPr>
            <w:r w:rsidRPr="004836AC">
              <w:rPr>
                <w:rFonts w:ascii="Calibri" w:hAnsi="Calibri" w:cs="Calibri"/>
                <w:color w:val="000000"/>
                <w:sz w:val="16"/>
                <w:szCs w:val="16"/>
              </w:rPr>
              <w:t>2005</w:t>
            </w:r>
          </w:p>
        </w:tc>
        <w:tc>
          <w:tcPr>
            <w:tcW w:w="2324" w:type="dxa"/>
            <w:noWrap/>
            <w:vAlign w:val="bottom"/>
            <w:hideMark/>
          </w:tcPr>
          <w:p w14:paraId="4CEE1EC9" w14:textId="0006A008" w:rsidR="004836AC" w:rsidRPr="004836AC" w:rsidRDefault="004836AC" w:rsidP="004836AC">
            <w:pPr>
              <w:rPr>
                <w:rFonts w:eastAsiaTheme="minorEastAsia"/>
                <w:sz w:val="16"/>
                <w:szCs w:val="16"/>
              </w:rPr>
            </w:pPr>
            <w:r w:rsidRPr="004836AC">
              <w:rPr>
                <w:rFonts w:ascii="Calibri" w:hAnsi="Calibri" w:cs="Calibri"/>
                <w:color w:val="000000"/>
                <w:sz w:val="16"/>
                <w:szCs w:val="16"/>
              </w:rPr>
              <w:t>A survey of non-probabilistic uncertainty treatment in finite element analysis</w:t>
            </w:r>
          </w:p>
        </w:tc>
        <w:tc>
          <w:tcPr>
            <w:tcW w:w="1853" w:type="dxa"/>
            <w:noWrap/>
            <w:vAlign w:val="bottom"/>
            <w:hideMark/>
          </w:tcPr>
          <w:p w14:paraId="661FF243" w14:textId="499CA3E5" w:rsidR="004836AC" w:rsidRPr="004836AC" w:rsidRDefault="004836AC" w:rsidP="004836AC">
            <w:pPr>
              <w:rPr>
                <w:rFonts w:eastAsiaTheme="minorEastAsia"/>
                <w:sz w:val="16"/>
                <w:szCs w:val="16"/>
              </w:rPr>
            </w:pPr>
            <w:r w:rsidRPr="004836AC">
              <w:rPr>
                <w:rFonts w:ascii="Calibri" w:hAnsi="Calibri" w:cs="Calibri"/>
                <w:color w:val="000000"/>
                <w:sz w:val="16"/>
                <w:szCs w:val="16"/>
              </w:rPr>
              <w:t>COMPUTER METHODS IN APPLIED MECHANICS AND ENGINEERING</w:t>
            </w:r>
          </w:p>
        </w:tc>
        <w:tc>
          <w:tcPr>
            <w:tcW w:w="969" w:type="dxa"/>
            <w:noWrap/>
            <w:vAlign w:val="bottom"/>
            <w:hideMark/>
          </w:tcPr>
          <w:p w14:paraId="729DEE18" w14:textId="08455DC6" w:rsidR="004836AC" w:rsidRPr="004836AC" w:rsidRDefault="004836AC" w:rsidP="004836AC">
            <w:pPr>
              <w:rPr>
                <w:rFonts w:eastAsiaTheme="minorEastAsia"/>
                <w:sz w:val="16"/>
                <w:szCs w:val="16"/>
              </w:rPr>
            </w:pPr>
            <w:r w:rsidRPr="004836AC">
              <w:rPr>
                <w:rFonts w:ascii="Calibri" w:hAnsi="Calibri" w:cs="Calibri"/>
                <w:color w:val="000000"/>
                <w:sz w:val="16"/>
                <w:szCs w:val="16"/>
              </w:rPr>
              <w:t>237</w:t>
            </w:r>
          </w:p>
        </w:tc>
        <w:tc>
          <w:tcPr>
            <w:tcW w:w="3597" w:type="dxa"/>
            <w:noWrap/>
            <w:vAlign w:val="bottom"/>
            <w:hideMark/>
          </w:tcPr>
          <w:p w14:paraId="2FC4154B" w14:textId="5A5553FA"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https://dx.doi.org/10.1016/j.cma.2004.03.019</w:t>
            </w:r>
          </w:p>
        </w:tc>
      </w:tr>
      <w:tr w:rsidR="004836AC" w:rsidRPr="0073490E" w14:paraId="46746B08" w14:textId="77777777" w:rsidTr="004836AC">
        <w:trPr>
          <w:trHeight w:val="300"/>
        </w:trPr>
        <w:tc>
          <w:tcPr>
            <w:tcW w:w="3766" w:type="dxa"/>
            <w:noWrap/>
            <w:vAlign w:val="bottom"/>
            <w:hideMark/>
          </w:tcPr>
          <w:p w14:paraId="713DA8E0" w14:textId="50DF4E89"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van </w:t>
            </w:r>
            <w:proofErr w:type="spellStart"/>
            <w:r w:rsidRPr="004836AC">
              <w:rPr>
                <w:rFonts w:ascii="Calibri" w:hAnsi="Calibri" w:cs="Calibri"/>
                <w:color w:val="000000"/>
                <w:sz w:val="16"/>
                <w:szCs w:val="16"/>
              </w:rPr>
              <w:t>Dijk</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NP|Maute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K|Langelaar</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M|van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Keulen</w:t>
            </w:r>
            <w:proofErr w:type="spellEnd"/>
            <w:r w:rsidRPr="004836AC">
              <w:rPr>
                <w:rFonts w:ascii="Calibri" w:hAnsi="Calibri" w:cs="Calibri"/>
                <w:color w:val="000000"/>
                <w:sz w:val="16"/>
                <w:szCs w:val="16"/>
              </w:rPr>
              <w:t>, F</w:t>
            </w:r>
          </w:p>
        </w:tc>
        <w:tc>
          <w:tcPr>
            <w:tcW w:w="643" w:type="dxa"/>
            <w:noWrap/>
            <w:vAlign w:val="bottom"/>
            <w:hideMark/>
          </w:tcPr>
          <w:p w14:paraId="65848771" w14:textId="77B1978F" w:rsidR="004836AC" w:rsidRPr="004836AC" w:rsidRDefault="004836AC" w:rsidP="004836AC">
            <w:pPr>
              <w:rPr>
                <w:rFonts w:eastAsiaTheme="minorEastAsia"/>
                <w:sz w:val="16"/>
                <w:szCs w:val="16"/>
              </w:rPr>
            </w:pPr>
            <w:r w:rsidRPr="004836AC">
              <w:rPr>
                <w:rFonts w:ascii="Calibri" w:hAnsi="Calibri" w:cs="Calibri"/>
                <w:color w:val="000000"/>
                <w:sz w:val="16"/>
                <w:szCs w:val="16"/>
              </w:rPr>
              <w:t>2013</w:t>
            </w:r>
          </w:p>
        </w:tc>
        <w:tc>
          <w:tcPr>
            <w:tcW w:w="2324" w:type="dxa"/>
            <w:noWrap/>
            <w:vAlign w:val="bottom"/>
            <w:hideMark/>
          </w:tcPr>
          <w:p w14:paraId="284CF3D0" w14:textId="4FCDF1C7" w:rsidR="004836AC" w:rsidRPr="004836AC" w:rsidRDefault="004836AC" w:rsidP="004836AC">
            <w:pPr>
              <w:rPr>
                <w:rFonts w:eastAsiaTheme="minorEastAsia"/>
                <w:sz w:val="16"/>
                <w:szCs w:val="16"/>
              </w:rPr>
            </w:pPr>
            <w:r w:rsidRPr="004836AC">
              <w:rPr>
                <w:rFonts w:ascii="Calibri" w:hAnsi="Calibri" w:cs="Calibri"/>
                <w:color w:val="000000"/>
                <w:sz w:val="16"/>
                <w:szCs w:val="16"/>
              </w:rPr>
              <w:t>Level-set methods for structural topology optimization: a review</w:t>
            </w:r>
          </w:p>
        </w:tc>
        <w:tc>
          <w:tcPr>
            <w:tcW w:w="1853" w:type="dxa"/>
            <w:noWrap/>
            <w:vAlign w:val="bottom"/>
            <w:hideMark/>
          </w:tcPr>
          <w:p w14:paraId="2B322C69" w14:textId="53298E78" w:rsidR="004836AC" w:rsidRPr="004836AC" w:rsidRDefault="004836AC" w:rsidP="004836AC">
            <w:pPr>
              <w:rPr>
                <w:rFonts w:eastAsiaTheme="minorEastAsia"/>
                <w:sz w:val="16"/>
                <w:szCs w:val="16"/>
              </w:rPr>
            </w:pPr>
            <w:r w:rsidRPr="004836AC">
              <w:rPr>
                <w:rFonts w:ascii="Calibri" w:hAnsi="Calibri" w:cs="Calibri"/>
                <w:color w:val="000000"/>
                <w:sz w:val="16"/>
                <w:szCs w:val="16"/>
              </w:rPr>
              <w:t>STRUCTURAL AND MULTIDISCIPLINARY OPTIMIZATION</w:t>
            </w:r>
          </w:p>
        </w:tc>
        <w:tc>
          <w:tcPr>
            <w:tcW w:w="969" w:type="dxa"/>
            <w:noWrap/>
            <w:vAlign w:val="bottom"/>
            <w:hideMark/>
          </w:tcPr>
          <w:p w14:paraId="3EDE7450" w14:textId="75C40337" w:rsidR="004836AC" w:rsidRPr="004836AC" w:rsidRDefault="004836AC" w:rsidP="004836AC">
            <w:pPr>
              <w:rPr>
                <w:rFonts w:eastAsiaTheme="minorEastAsia"/>
                <w:sz w:val="16"/>
                <w:szCs w:val="16"/>
              </w:rPr>
            </w:pPr>
            <w:r w:rsidRPr="004836AC">
              <w:rPr>
                <w:rFonts w:ascii="Calibri" w:hAnsi="Calibri" w:cs="Calibri"/>
                <w:color w:val="000000"/>
                <w:sz w:val="16"/>
                <w:szCs w:val="16"/>
              </w:rPr>
              <w:t>201</w:t>
            </w:r>
          </w:p>
        </w:tc>
        <w:tc>
          <w:tcPr>
            <w:tcW w:w="3597" w:type="dxa"/>
            <w:noWrap/>
            <w:vAlign w:val="bottom"/>
            <w:hideMark/>
          </w:tcPr>
          <w:p w14:paraId="7720F56E" w14:textId="02704596"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https://dx.doi.org/10.1007/s00158-013-0912-y</w:t>
            </w:r>
          </w:p>
        </w:tc>
      </w:tr>
      <w:tr w:rsidR="004836AC" w:rsidRPr="0073490E" w14:paraId="6964908F" w14:textId="77777777" w:rsidTr="004836AC">
        <w:trPr>
          <w:trHeight w:val="300"/>
        </w:trPr>
        <w:tc>
          <w:tcPr>
            <w:tcW w:w="3766" w:type="dxa"/>
            <w:noWrap/>
            <w:vAlign w:val="bottom"/>
            <w:hideMark/>
          </w:tcPr>
          <w:p w14:paraId="7B3AE54C" w14:textId="758B1B1D"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Shan, </w:t>
            </w:r>
            <w:proofErr w:type="spellStart"/>
            <w:r w:rsidRPr="004836AC">
              <w:rPr>
                <w:rFonts w:ascii="Calibri" w:hAnsi="Calibri" w:cs="Calibri"/>
                <w:color w:val="000000"/>
                <w:sz w:val="16"/>
                <w:szCs w:val="16"/>
              </w:rPr>
              <w:t>SQ|Wang</w:t>
            </w:r>
            <w:proofErr w:type="spellEnd"/>
            <w:r w:rsidRPr="004836AC">
              <w:rPr>
                <w:rFonts w:ascii="Calibri" w:hAnsi="Calibri" w:cs="Calibri"/>
                <w:color w:val="000000"/>
                <w:sz w:val="16"/>
                <w:szCs w:val="16"/>
              </w:rPr>
              <w:t>, GG</w:t>
            </w:r>
          </w:p>
        </w:tc>
        <w:tc>
          <w:tcPr>
            <w:tcW w:w="643" w:type="dxa"/>
            <w:noWrap/>
            <w:vAlign w:val="bottom"/>
            <w:hideMark/>
          </w:tcPr>
          <w:p w14:paraId="1D7B9B2F" w14:textId="239F4700" w:rsidR="004836AC" w:rsidRPr="004836AC" w:rsidRDefault="004836AC" w:rsidP="004836AC">
            <w:pPr>
              <w:rPr>
                <w:rFonts w:eastAsiaTheme="minorEastAsia"/>
                <w:sz w:val="16"/>
                <w:szCs w:val="16"/>
              </w:rPr>
            </w:pPr>
            <w:r w:rsidRPr="004836AC">
              <w:rPr>
                <w:rFonts w:ascii="Calibri" w:hAnsi="Calibri" w:cs="Calibri"/>
                <w:color w:val="000000"/>
                <w:sz w:val="16"/>
                <w:szCs w:val="16"/>
              </w:rPr>
              <w:t>2010</w:t>
            </w:r>
          </w:p>
        </w:tc>
        <w:tc>
          <w:tcPr>
            <w:tcW w:w="2324" w:type="dxa"/>
            <w:noWrap/>
            <w:vAlign w:val="bottom"/>
            <w:hideMark/>
          </w:tcPr>
          <w:p w14:paraId="29FD163E" w14:textId="5D82350E" w:rsidR="004836AC" w:rsidRPr="004836AC" w:rsidRDefault="004836AC" w:rsidP="004836AC">
            <w:pPr>
              <w:rPr>
                <w:rFonts w:eastAsiaTheme="minorEastAsia"/>
                <w:sz w:val="16"/>
                <w:szCs w:val="16"/>
              </w:rPr>
            </w:pPr>
            <w:r w:rsidRPr="004836AC">
              <w:rPr>
                <w:rFonts w:ascii="Calibri" w:hAnsi="Calibri" w:cs="Calibri"/>
                <w:color w:val="000000"/>
                <w:sz w:val="16"/>
                <w:szCs w:val="16"/>
              </w:rPr>
              <w:t>Survey of modeling and optimization strategies to solve high-dimensional design problems with computationally-expensive black-box functions</w:t>
            </w:r>
          </w:p>
        </w:tc>
        <w:tc>
          <w:tcPr>
            <w:tcW w:w="1853" w:type="dxa"/>
            <w:noWrap/>
            <w:vAlign w:val="bottom"/>
            <w:hideMark/>
          </w:tcPr>
          <w:p w14:paraId="6D4B1CE4" w14:textId="40C4074D" w:rsidR="004836AC" w:rsidRPr="004836AC" w:rsidRDefault="004836AC" w:rsidP="004836AC">
            <w:pPr>
              <w:rPr>
                <w:rFonts w:eastAsiaTheme="minorEastAsia"/>
                <w:sz w:val="16"/>
                <w:szCs w:val="16"/>
              </w:rPr>
            </w:pPr>
            <w:r w:rsidRPr="004836AC">
              <w:rPr>
                <w:rFonts w:ascii="Calibri" w:hAnsi="Calibri" w:cs="Calibri"/>
                <w:color w:val="000000"/>
                <w:sz w:val="16"/>
                <w:szCs w:val="16"/>
              </w:rPr>
              <w:t>STRUCTURAL AND MULTIDISCIPLINARY OPTIMIZATION</w:t>
            </w:r>
          </w:p>
        </w:tc>
        <w:tc>
          <w:tcPr>
            <w:tcW w:w="969" w:type="dxa"/>
            <w:noWrap/>
            <w:vAlign w:val="bottom"/>
            <w:hideMark/>
          </w:tcPr>
          <w:p w14:paraId="75A044E5" w14:textId="5EB468E3" w:rsidR="004836AC" w:rsidRPr="004836AC" w:rsidRDefault="004836AC" w:rsidP="004836AC">
            <w:pPr>
              <w:rPr>
                <w:rFonts w:eastAsiaTheme="minorEastAsia"/>
                <w:sz w:val="16"/>
                <w:szCs w:val="16"/>
              </w:rPr>
            </w:pPr>
            <w:r w:rsidRPr="004836AC">
              <w:rPr>
                <w:rFonts w:ascii="Calibri" w:hAnsi="Calibri" w:cs="Calibri"/>
                <w:color w:val="000000"/>
                <w:sz w:val="16"/>
                <w:szCs w:val="16"/>
              </w:rPr>
              <w:t>193</w:t>
            </w:r>
          </w:p>
        </w:tc>
        <w:tc>
          <w:tcPr>
            <w:tcW w:w="3597" w:type="dxa"/>
            <w:noWrap/>
            <w:vAlign w:val="bottom"/>
            <w:hideMark/>
          </w:tcPr>
          <w:p w14:paraId="207FFEF4" w14:textId="16C575E3"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https://dx.doi.org/10.1007/s00158-009-0420-2</w:t>
            </w:r>
          </w:p>
        </w:tc>
      </w:tr>
      <w:tr w:rsidR="004836AC" w:rsidRPr="0073490E" w14:paraId="20B13B67" w14:textId="77777777" w:rsidTr="004836AC">
        <w:trPr>
          <w:trHeight w:val="300"/>
        </w:trPr>
        <w:tc>
          <w:tcPr>
            <w:tcW w:w="3766" w:type="dxa"/>
            <w:noWrap/>
            <w:vAlign w:val="bottom"/>
            <w:hideMark/>
          </w:tcPr>
          <w:p w14:paraId="520AA773" w14:textId="5F66B415"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Kuczera</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G|Kavetski</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D|Franks</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S|Thyer</w:t>
            </w:r>
            <w:proofErr w:type="spellEnd"/>
            <w:r w:rsidRPr="004836AC">
              <w:rPr>
                <w:rFonts w:ascii="Calibri" w:hAnsi="Calibri" w:cs="Calibri"/>
                <w:color w:val="000000"/>
                <w:sz w:val="16"/>
                <w:szCs w:val="16"/>
              </w:rPr>
              <w:t>, M</w:t>
            </w:r>
          </w:p>
        </w:tc>
        <w:tc>
          <w:tcPr>
            <w:tcW w:w="643" w:type="dxa"/>
            <w:noWrap/>
            <w:vAlign w:val="bottom"/>
            <w:hideMark/>
          </w:tcPr>
          <w:p w14:paraId="7DC6B706" w14:textId="56D3FE51" w:rsidR="004836AC" w:rsidRPr="004836AC" w:rsidRDefault="004836AC" w:rsidP="004836AC">
            <w:pPr>
              <w:rPr>
                <w:rFonts w:eastAsiaTheme="minorEastAsia"/>
                <w:sz w:val="16"/>
                <w:szCs w:val="16"/>
              </w:rPr>
            </w:pPr>
            <w:r w:rsidRPr="004836AC">
              <w:rPr>
                <w:rFonts w:ascii="Calibri" w:hAnsi="Calibri" w:cs="Calibri"/>
                <w:color w:val="000000"/>
                <w:sz w:val="16"/>
                <w:szCs w:val="16"/>
              </w:rPr>
              <w:t>2006</w:t>
            </w:r>
          </w:p>
        </w:tc>
        <w:tc>
          <w:tcPr>
            <w:tcW w:w="2324" w:type="dxa"/>
            <w:noWrap/>
            <w:vAlign w:val="bottom"/>
            <w:hideMark/>
          </w:tcPr>
          <w:p w14:paraId="4B684FA0" w14:textId="59F66D46"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Towards a Bayesian total error analysis of conceptual rainfall-runoff models: </w:t>
            </w:r>
            <w:proofErr w:type="spellStart"/>
            <w:r w:rsidRPr="004836AC">
              <w:rPr>
                <w:rFonts w:ascii="Calibri" w:hAnsi="Calibri" w:cs="Calibri"/>
                <w:color w:val="000000"/>
                <w:sz w:val="16"/>
                <w:szCs w:val="16"/>
              </w:rPr>
              <w:t>Characterising</w:t>
            </w:r>
            <w:proofErr w:type="spellEnd"/>
            <w:r w:rsidRPr="004836AC">
              <w:rPr>
                <w:rFonts w:ascii="Calibri" w:hAnsi="Calibri" w:cs="Calibri"/>
                <w:color w:val="000000"/>
                <w:sz w:val="16"/>
                <w:szCs w:val="16"/>
              </w:rPr>
              <w:t xml:space="preserve"> model error using storm-dependent parameters</w:t>
            </w:r>
          </w:p>
        </w:tc>
        <w:tc>
          <w:tcPr>
            <w:tcW w:w="1853" w:type="dxa"/>
            <w:noWrap/>
            <w:vAlign w:val="bottom"/>
            <w:hideMark/>
          </w:tcPr>
          <w:p w14:paraId="7BC37D12" w14:textId="4E702D3A"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15A2147A" w14:textId="2140B6FF" w:rsidR="004836AC" w:rsidRPr="004836AC" w:rsidRDefault="004836AC" w:rsidP="004836AC">
            <w:pPr>
              <w:rPr>
                <w:rFonts w:eastAsiaTheme="minorEastAsia"/>
                <w:sz w:val="16"/>
                <w:szCs w:val="16"/>
              </w:rPr>
            </w:pPr>
            <w:r w:rsidRPr="004836AC">
              <w:rPr>
                <w:rFonts w:ascii="Calibri" w:hAnsi="Calibri" w:cs="Calibri"/>
                <w:color w:val="000000"/>
                <w:sz w:val="16"/>
                <w:szCs w:val="16"/>
              </w:rPr>
              <w:t>183</w:t>
            </w:r>
          </w:p>
        </w:tc>
        <w:tc>
          <w:tcPr>
            <w:tcW w:w="3597" w:type="dxa"/>
            <w:noWrap/>
            <w:vAlign w:val="bottom"/>
            <w:hideMark/>
          </w:tcPr>
          <w:p w14:paraId="05F84665" w14:textId="3A22538F"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https://dx.doi.org/10.1016/j.jhydrol.2006.05.010</w:t>
            </w:r>
          </w:p>
        </w:tc>
      </w:tr>
      <w:tr w:rsidR="004836AC" w:rsidRPr="0073490E" w14:paraId="66DA01EE" w14:textId="77777777" w:rsidTr="004836AC">
        <w:trPr>
          <w:trHeight w:val="300"/>
        </w:trPr>
        <w:tc>
          <w:tcPr>
            <w:tcW w:w="3766" w:type="dxa"/>
            <w:noWrap/>
            <w:vAlign w:val="bottom"/>
            <w:hideMark/>
          </w:tcPr>
          <w:p w14:paraId="4A40A66C" w14:textId="73AE4C38"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Chen, </w:t>
            </w:r>
            <w:proofErr w:type="spellStart"/>
            <w:r w:rsidRPr="004836AC">
              <w:rPr>
                <w:rFonts w:ascii="Calibri" w:hAnsi="Calibri" w:cs="Calibri"/>
                <w:color w:val="000000"/>
                <w:sz w:val="16"/>
                <w:szCs w:val="16"/>
              </w:rPr>
              <w:t>Y|Yu</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J|Khan</w:t>
            </w:r>
            <w:proofErr w:type="spellEnd"/>
            <w:r w:rsidRPr="004836AC">
              <w:rPr>
                <w:rFonts w:ascii="Calibri" w:hAnsi="Calibri" w:cs="Calibri"/>
                <w:color w:val="000000"/>
                <w:sz w:val="16"/>
                <w:szCs w:val="16"/>
              </w:rPr>
              <w:t>, S</w:t>
            </w:r>
          </w:p>
        </w:tc>
        <w:tc>
          <w:tcPr>
            <w:tcW w:w="643" w:type="dxa"/>
            <w:noWrap/>
            <w:vAlign w:val="bottom"/>
            <w:hideMark/>
          </w:tcPr>
          <w:p w14:paraId="2D3D6C6E" w14:textId="53FFB4AE" w:rsidR="004836AC" w:rsidRPr="004836AC" w:rsidRDefault="004836AC" w:rsidP="004836AC">
            <w:pPr>
              <w:rPr>
                <w:rFonts w:eastAsiaTheme="minorEastAsia"/>
                <w:sz w:val="16"/>
                <w:szCs w:val="16"/>
              </w:rPr>
            </w:pPr>
            <w:r w:rsidRPr="004836AC">
              <w:rPr>
                <w:rFonts w:ascii="Calibri" w:hAnsi="Calibri" w:cs="Calibri"/>
                <w:color w:val="000000"/>
                <w:sz w:val="16"/>
                <w:szCs w:val="16"/>
              </w:rPr>
              <w:t>2010</w:t>
            </w:r>
          </w:p>
        </w:tc>
        <w:tc>
          <w:tcPr>
            <w:tcW w:w="2324" w:type="dxa"/>
            <w:noWrap/>
            <w:vAlign w:val="bottom"/>
            <w:hideMark/>
          </w:tcPr>
          <w:p w14:paraId="287580B8" w14:textId="45A1ED06" w:rsidR="004836AC" w:rsidRPr="004836AC" w:rsidRDefault="004836AC" w:rsidP="004836AC">
            <w:pPr>
              <w:rPr>
                <w:rFonts w:eastAsiaTheme="minorEastAsia"/>
                <w:sz w:val="16"/>
                <w:szCs w:val="16"/>
              </w:rPr>
            </w:pPr>
            <w:r w:rsidRPr="004836AC">
              <w:rPr>
                <w:rFonts w:ascii="Calibri" w:hAnsi="Calibri" w:cs="Calibri"/>
                <w:color w:val="000000"/>
                <w:sz w:val="16"/>
                <w:szCs w:val="16"/>
              </w:rPr>
              <w:t>Spatial sensitivity analysis of multi-criteria weights in GIS-based land suitability evaluation</w:t>
            </w:r>
          </w:p>
        </w:tc>
        <w:tc>
          <w:tcPr>
            <w:tcW w:w="1853" w:type="dxa"/>
            <w:noWrap/>
            <w:vAlign w:val="bottom"/>
            <w:hideMark/>
          </w:tcPr>
          <w:p w14:paraId="3ED7D4A2" w14:textId="05D918C9" w:rsidR="004836AC" w:rsidRPr="004836AC" w:rsidRDefault="004836AC" w:rsidP="004836AC">
            <w:pPr>
              <w:rPr>
                <w:rFonts w:eastAsiaTheme="minorEastAsia"/>
                <w:sz w:val="16"/>
                <w:szCs w:val="16"/>
              </w:rPr>
            </w:pPr>
            <w:r w:rsidRPr="004836AC">
              <w:rPr>
                <w:rFonts w:ascii="Calibri" w:hAnsi="Calibri" w:cs="Calibri"/>
                <w:color w:val="000000"/>
                <w:sz w:val="16"/>
                <w:szCs w:val="16"/>
              </w:rPr>
              <w:t>ENVIRONMENTAL MODELLING &amp; SOFTWARE</w:t>
            </w:r>
          </w:p>
        </w:tc>
        <w:tc>
          <w:tcPr>
            <w:tcW w:w="969" w:type="dxa"/>
            <w:noWrap/>
            <w:vAlign w:val="bottom"/>
            <w:hideMark/>
          </w:tcPr>
          <w:p w14:paraId="790510C2" w14:textId="18BB9632" w:rsidR="004836AC" w:rsidRPr="004836AC" w:rsidRDefault="004836AC" w:rsidP="004836AC">
            <w:pPr>
              <w:rPr>
                <w:rFonts w:eastAsiaTheme="minorEastAsia"/>
                <w:sz w:val="16"/>
                <w:szCs w:val="16"/>
              </w:rPr>
            </w:pPr>
            <w:r w:rsidRPr="004836AC">
              <w:rPr>
                <w:rFonts w:ascii="Calibri" w:hAnsi="Calibri" w:cs="Calibri"/>
                <w:color w:val="000000"/>
                <w:sz w:val="16"/>
                <w:szCs w:val="16"/>
              </w:rPr>
              <w:t>169</w:t>
            </w:r>
          </w:p>
        </w:tc>
        <w:tc>
          <w:tcPr>
            <w:tcW w:w="3597" w:type="dxa"/>
            <w:noWrap/>
            <w:vAlign w:val="bottom"/>
            <w:hideMark/>
          </w:tcPr>
          <w:p w14:paraId="5260CE5F" w14:textId="433DFE75"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https://dx.doi.org/10.1016/j.envsoft.2010.06.001</w:t>
            </w:r>
          </w:p>
        </w:tc>
      </w:tr>
    </w:tbl>
    <w:p w14:paraId="5488E51F" w14:textId="77777777" w:rsidR="00384570" w:rsidRDefault="00384570" w:rsidP="00384570">
      <w:pPr>
        <w:rPr>
          <w:rFonts w:eastAsiaTheme="minorEastAsia"/>
        </w:rPr>
      </w:pPr>
    </w:p>
    <w:p w14:paraId="22CAB20D" w14:textId="09792AA1" w:rsidR="00384570" w:rsidRDefault="00384570" w:rsidP="00384570">
      <w:pPr>
        <w:rPr>
          <w:rFonts w:eastAsiaTheme="minorEastAsia"/>
        </w:rPr>
      </w:pPr>
      <w:r>
        <w:rPr>
          <w:rFonts w:eastAsiaTheme="minorEastAsia"/>
        </w:rPr>
        <w:t xml:space="preserve">Top </w:t>
      </w:r>
      <w:proofErr w:type="gramStart"/>
      <w:r>
        <w:rPr>
          <w:rFonts w:eastAsiaTheme="minorEastAsia"/>
        </w:rPr>
        <w:t>cited:</w:t>
      </w:r>
      <w:proofErr w:type="gramEnd"/>
      <w:r>
        <w:rPr>
          <w:rFonts w:eastAsiaTheme="minorEastAsia"/>
        </w:rPr>
        <w:t xml:space="preserve"> </w:t>
      </w:r>
      <w:r w:rsidR="00C92A49">
        <w:rPr>
          <w:rFonts w:eastAsiaTheme="minorEastAsia"/>
        </w:rPr>
        <w:t>Application</w:t>
      </w:r>
    </w:p>
    <w:tbl>
      <w:tblPr>
        <w:tblStyle w:val="TableGrid"/>
        <w:tblW w:w="11279" w:type="dxa"/>
        <w:tblLook w:val="04A0" w:firstRow="1" w:lastRow="0" w:firstColumn="1" w:lastColumn="0" w:noHBand="0" w:noVBand="1"/>
      </w:tblPr>
      <w:tblGrid>
        <w:gridCol w:w="2397"/>
        <w:gridCol w:w="643"/>
        <w:gridCol w:w="2205"/>
        <w:gridCol w:w="1624"/>
        <w:gridCol w:w="969"/>
        <w:gridCol w:w="3441"/>
      </w:tblGrid>
      <w:tr w:rsidR="00384570" w:rsidRPr="009B0418" w14:paraId="1780358B" w14:textId="77777777" w:rsidTr="004836AC">
        <w:trPr>
          <w:trHeight w:val="300"/>
        </w:trPr>
        <w:tc>
          <w:tcPr>
            <w:tcW w:w="2397" w:type="dxa"/>
            <w:noWrap/>
            <w:hideMark/>
          </w:tcPr>
          <w:p w14:paraId="551D63C1" w14:textId="77777777" w:rsidR="00384570" w:rsidRPr="009B0418" w:rsidRDefault="00384570" w:rsidP="00C67A5A">
            <w:pPr>
              <w:rPr>
                <w:rFonts w:eastAsiaTheme="minorEastAsia"/>
                <w:b/>
                <w:sz w:val="18"/>
                <w:szCs w:val="18"/>
              </w:rPr>
            </w:pPr>
            <w:r>
              <w:rPr>
                <w:rFonts w:eastAsiaTheme="minorEastAsia"/>
                <w:b/>
                <w:sz w:val="18"/>
                <w:szCs w:val="18"/>
              </w:rPr>
              <w:t>Author</w:t>
            </w:r>
          </w:p>
        </w:tc>
        <w:tc>
          <w:tcPr>
            <w:tcW w:w="643" w:type="dxa"/>
            <w:noWrap/>
            <w:hideMark/>
          </w:tcPr>
          <w:p w14:paraId="6388C471" w14:textId="77777777" w:rsidR="00384570" w:rsidRPr="009B0418" w:rsidRDefault="00384570" w:rsidP="00C67A5A">
            <w:pPr>
              <w:rPr>
                <w:rFonts w:eastAsiaTheme="minorEastAsia"/>
                <w:b/>
                <w:sz w:val="18"/>
                <w:szCs w:val="18"/>
              </w:rPr>
            </w:pPr>
            <w:r>
              <w:rPr>
                <w:rFonts w:eastAsiaTheme="minorEastAsia"/>
                <w:b/>
                <w:sz w:val="18"/>
                <w:szCs w:val="18"/>
              </w:rPr>
              <w:t>Year</w:t>
            </w:r>
          </w:p>
        </w:tc>
        <w:tc>
          <w:tcPr>
            <w:tcW w:w="2205" w:type="dxa"/>
            <w:noWrap/>
            <w:hideMark/>
          </w:tcPr>
          <w:p w14:paraId="10E52162" w14:textId="77777777" w:rsidR="00384570" w:rsidRPr="009B0418" w:rsidRDefault="00384570" w:rsidP="00C67A5A">
            <w:pPr>
              <w:rPr>
                <w:rFonts w:eastAsiaTheme="minorEastAsia"/>
                <w:b/>
                <w:sz w:val="18"/>
                <w:szCs w:val="18"/>
              </w:rPr>
            </w:pPr>
            <w:r>
              <w:rPr>
                <w:rFonts w:eastAsiaTheme="minorEastAsia"/>
                <w:b/>
                <w:sz w:val="18"/>
                <w:szCs w:val="18"/>
              </w:rPr>
              <w:t>Title</w:t>
            </w:r>
          </w:p>
        </w:tc>
        <w:tc>
          <w:tcPr>
            <w:tcW w:w="1624" w:type="dxa"/>
            <w:noWrap/>
            <w:hideMark/>
          </w:tcPr>
          <w:p w14:paraId="413E6985" w14:textId="77777777" w:rsidR="00384570" w:rsidRPr="009B0418" w:rsidRDefault="00384570" w:rsidP="00C67A5A">
            <w:pPr>
              <w:rPr>
                <w:rFonts w:eastAsiaTheme="minorEastAsia"/>
                <w:b/>
                <w:sz w:val="18"/>
                <w:szCs w:val="18"/>
              </w:rPr>
            </w:pPr>
            <w:r>
              <w:rPr>
                <w:rFonts w:eastAsiaTheme="minorEastAsia"/>
                <w:b/>
                <w:sz w:val="18"/>
                <w:szCs w:val="18"/>
              </w:rPr>
              <w:t>Journal</w:t>
            </w:r>
          </w:p>
        </w:tc>
        <w:tc>
          <w:tcPr>
            <w:tcW w:w="969" w:type="dxa"/>
            <w:noWrap/>
            <w:hideMark/>
          </w:tcPr>
          <w:p w14:paraId="1262E0A5" w14:textId="77777777" w:rsidR="00384570" w:rsidRPr="009B0418" w:rsidRDefault="00384570" w:rsidP="00C67A5A">
            <w:pPr>
              <w:rPr>
                <w:rFonts w:eastAsiaTheme="minorEastAsia"/>
                <w:b/>
                <w:sz w:val="18"/>
                <w:szCs w:val="18"/>
              </w:rPr>
            </w:pPr>
            <w:r>
              <w:rPr>
                <w:rFonts w:eastAsiaTheme="minorEastAsia"/>
                <w:b/>
                <w:sz w:val="18"/>
                <w:szCs w:val="18"/>
              </w:rPr>
              <w:t>Citations</w:t>
            </w:r>
          </w:p>
        </w:tc>
        <w:tc>
          <w:tcPr>
            <w:tcW w:w="3441" w:type="dxa"/>
            <w:noWrap/>
            <w:hideMark/>
          </w:tcPr>
          <w:p w14:paraId="7650DECC" w14:textId="77777777" w:rsidR="00384570" w:rsidRPr="009B0418" w:rsidRDefault="00384570" w:rsidP="00C67A5A">
            <w:pPr>
              <w:rPr>
                <w:rFonts w:eastAsiaTheme="minorEastAsia"/>
                <w:b/>
                <w:sz w:val="18"/>
                <w:szCs w:val="18"/>
              </w:rPr>
            </w:pPr>
            <w:r w:rsidRPr="009B0418">
              <w:rPr>
                <w:rFonts w:eastAsiaTheme="minorEastAsia"/>
                <w:b/>
                <w:sz w:val="18"/>
                <w:szCs w:val="18"/>
              </w:rPr>
              <w:t>DOI link</w:t>
            </w:r>
          </w:p>
        </w:tc>
      </w:tr>
      <w:tr w:rsidR="004836AC" w:rsidRPr="009B0418" w14:paraId="6DBAFE45" w14:textId="77777777" w:rsidTr="004836AC">
        <w:trPr>
          <w:trHeight w:val="300"/>
        </w:trPr>
        <w:tc>
          <w:tcPr>
            <w:tcW w:w="2397" w:type="dxa"/>
            <w:noWrap/>
            <w:vAlign w:val="bottom"/>
            <w:hideMark/>
          </w:tcPr>
          <w:p w14:paraId="2C92CBAC" w14:textId="1D58DB9C"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Oudin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L|Hervieu</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F|Michel</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C|Perrin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C|Andreassian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V|Anctil</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F|Loumagne</w:t>
            </w:r>
            <w:proofErr w:type="spellEnd"/>
            <w:r w:rsidRPr="004836AC">
              <w:rPr>
                <w:rFonts w:ascii="Calibri" w:hAnsi="Calibri" w:cs="Calibri"/>
                <w:color w:val="000000"/>
                <w:sz w:val="16"/>
                <w:szCs w:val="16"/>
              </w:rPr>
              <w:t>, C</w:t>
            </w:r>
          </w:p>
        </w:tc>
        <w:tc>
          <w:tcPr>
            <w:tcW w:w="643" w:type="dxa"/>
            <w:noWrap/>
            <w:vAlign w:val="bottom"/>
            <w:hideMark/>
          </w:tcPr>
          <w:p w14:paraId="169C457A" w14:textId="5F199220" w:rsidR="004836AC" w:rsidRPr="004836AC" w:rsidRDefault="004836AC" w:rsidP="004836AC">
            <w:pPr>
              <w:rPr>
                <w:rFonts w:eastAsiaTheme="minorEastAsia"/>
                <w:sz w:val="16"/>
                <w:szCs w:val="16"/>
              </w:rPr>
            </w:pPr>
            <w:r w:rsidRPr="004836AC">
              <w:rPr>
                <w:rFonts w:ascii="Calibri" w:hAnsi="Calibri" w:cs="Calibri"/>
                <w:color w:val="000000"/>
                <w:sz w:val="16"/>
                <w:szCs w:val="16"/>
              </w:rPr>
              <w:t>2005</w:t>
            </w:r>
          </w:p>
        </w:tc>
        <w:tc>
          <w:tcPr>
            <w:tcW w:w="2205" w:type="dxa"/>
            <w:noWrap/>
            <w:vAlign w:val="bottom"/>
            <w:hideMark/>
          </w:tcPr>
          <w:p w14:paraId="04221172" w14:textId="0BA09A5A" w:rsidR="004836AC" w:rsidRPr="004836AC" w:rsidRDefault="004836AC" w:rsidP="004836AC">
            <w:pPr>
              <w:rPr>
                <w:rFonts w:eastAsiaTheme="minorEastAsia"/>
                <w:sz w:val="16"/>
                <w:szCs w:val="16"/>
              </w:rPr>
            </w:pPr>
            <w:r w:rsidRPr="004836AC">
              <w:rPr>
                <w:rFonts w:ascii="Calibri" w:hAnsi="Calibri" w:cs="Calibri"/>
                <w:color w:val="000000"/>
                <w:sz w:val="16"/>
                <w:szCs w:val="16"/>
              </w:rPr>
              <w:t>Which potential evapotranspiration input for a lumped rainfall-runoff model? Part 2 - Towards a simple and efficient potential evapotranspiration model for rainfall-runoff modelling</w:t>
            </w:r>
          </w:p>
        </w:tc>
        <w:tc>
          <w:tcPr>
            <w:tcW w:w="1624" w:type="dxa"/>
            <w:noWrap/>
            <w:vAlign w:val="bottom"/>
            <w:hideMark/>
          </w:tcPr>
          <w:p w14:paraId="2A03F7C4" w14:textId="6E3FD223"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7544DA44" w14:textId="02472FD4" w:rsidR="004836AC" w:rsidRPr="004836AC" w:rsidRDefault="004836AC" w:rsidP="004836AC">
            <w:pPr>
              <w:rPr>
                <w:rFonts w:eastAsiaTheme="minorEastAsia"/>
                <w:sz w:val="16"/>
                <w:szCs w:val="16"/>
              </w:rPr>
            </w:pPr>
            <w:r w:rsidRPr="004836AC">
              <w:rPr>
                <w:rFonts w:ascii="Calibri" w:hAnsi="Calibri" w:cs="Calibri"/>
                <w:color w:val="000000"/>
                <w:sz w:val="16"/>
                <w:szCs w:val="16"/>
              </w:rPr>
              <w:t>322</w:t>
            </w:r>
          </w:p>
        </w:tc>
        <w:tc>
          <w:tcPr>
            <w:tcW w:w="3441" w:type="dxa"/>
            <w:noWrap/>
            <w:vAlign w:val="bottom"/>
            <w:hideMark/>
          </w:tcPr>
          <w:p w14:paraId="6D764827" w14:textId="7D3B0C1B"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https://dx.doi.org/10.1016/j.jhydrol.2004.08.026</w:t>
            </w:r>
          </w:p>
        </w:tc>
      </w:tr>
      <w:tr w:rsidR="004836AC" w:rsidRPr="009B0418" w14:paraId="03A89F6B" w14:textId="77777777" w:rsidTr="004836AC">
        <w:trPr>
          <w:trHeight w:val="300"/>
        </w:trPr>
        <w:tc>
          <w:tcPr>
            <w:tcW w:w="2397" w:type="dxa"/>
            <w:noWrap/>
            <w:vAlign w:val="bottom"/>
            <w:hideMark/>
          </w:tcPr>
          <w:p w14:paraId="39B991E1" w14:textId="591C0038"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Muleta</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MK|Nicklow</w:t>
            </w:r>
            <w:proofErr w:type="spellEnd"/>
            <w:r w:rsidRPr="004836AC">
              <w:rPr>
                <w:rFonts w:ascii="Calibri" w:hAnsi="Calibri" w:cs="Calibri"/>
                <w:color w:val="000000"/>
                <w:sz w:val="16"/>
                <w:szCs w:val="16"/>
              </w:rPr>
              <w:t>, JW</w:t>
            </w:r>
          </w:p>
        </w:tc>
        <w:tc>
          <w:tcPr>
            <w:tcW w:w="643" w:type="dxa"/>
            <w:noWrap/>
            <w:vAlign w:val="bottom"/>
            <w:hideMark/>
          </w:tcPr>
          <w:p w14:paraId="1F1E4579" w14:textId="3FB897AE" w:rsidR="004836AC" w:rsidRPr="004836AC" w:rsidRDefault="004836AC" w:rsidP="004836AC">
            <w:pPr>
              <w:rPr>
                <w:rFonts w:eastAsiaTheme="minorEastAsia"/>
                <w:sz w:val="16"/>
                <w:szCs w:val="16"/>
              </w:rPr>
            </w:pPr>
            <w:r w:rsidRPr="004836AC">
              <w:rPr>
                <w:rFonts w:ascii="Calibri" w:hAnsi="Calibri" w:cs="Calibri"/>
                <w:color w:val="000000"/>
                <w:sz w:val="16"/>
                <w:szCs w:val="16"/>
              </w:rPr>
              <w:t>2005</w:t>
            </w:r>
          </w:p>
        </w:tc>
        <w:tc>
          <w:tcPr>
            <w:tcW w:w="2205" w:type="dxa"/>
            <w:noWrap/>
            <w:vAlign w:val="bottom"/>
            <w:hideMark/>
          </w:tcPr>
          <w:p w14:paraId="675BF98A" w14:textId="39097E0A" w:rsidR="004836AC" w:rsidRPr="004836AC" w:rsidRDefault="004836AC" w:rsidP="004836AC">
            <w:pPr>
              <w:rPr>
                <w:rFonts w:eastAsiaTheme="minorEastAsia"/>
                <w:sz w:val="16"/>
                <w:szCs w:val="16"/>
              </w:rPr>
            </w:pPr>
            <w:r w:rsidRPr="004836AC">
              <w:rPr>
                <w:rFonts w:ascii="Calibri" w:hAnsi="Calibri" w:cs="Calibri"/>
                <w:color w:val="000000"/>
                <w:sz w:val="16"/>
                <w:szCs w:val="16"/>
              </w:rPr>
              <w:t>Sensitivity and uncertainty analysis coupled with automatic calibration for a distributed watershed model</w:t>
            </w:r>
          </w:p>
        </w:tc>
        <w:tc>
          <w:tcPr>
            <w:tcW w:w="1624" w:type="dxa"/>
            <w:noWrap/>
            <w:vAlign w:val="bottom"/>
            <w:hideMark/>
          </w:tcPr>
          <w:p w14:paraId="4E810104" w14:textId="5D64125C"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4610E725" w14:textId="0D5EB7A8" w:rsidR="004836AC" w:rsidRPr="004836AC" w:rsidRDefault="004836AC" w:rsidP="004836AC">
            <w:pPr>
              <w:rPr>
                <w:rFonts w:eastAsiaTheme="minorEastAsia"/>
                <w:sz w:val="16"/>
                <w:szCs w:val="16"/>
              </w:rPr>
            </w:pPr>
            <w:r w:rsidRPr="004836AC">
              <w:rPr>
                <w:rFonts w:ascii="Calibri" w:hAnsi="Calibri" w:cs="Calibri"/>
                <w:color w:val="000000"/>
                <w:sz w:val="16"/>
                <w:szCs w:val="16"/>
              </w:rPr>
              <w:t>259</w:t>
            </w:r>
          </w:p>
        </w:tc>
        <w:tc>
          <w:tcPr>
            <w:tcW w:w="3441" w:type="dxa"/>
            <w:noWrap/>
            <w:vAlign w:val="bottom"/>
            <w:hideMark/>
          </w:tcPr>
          <w:p w14:paraId="1180577A" w14:textId="101393F1"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https://dx.doi.org/10.1016/j.jhydrol.2004.09.005</w:t>
            </w:r>
          </w:p>
        </w:tc>
      </w:tr>
      <w:tr w:rsidR="004836AC" w:rsidRPr="009B0418" w14:paraId="53E50214" w14:textId="77777777" w:rsidTr="004836AC">
        <w:trPr>
          <w:trHeight w:val="300"/>
        </w:trPr>
        <w:tc>
          <w:tcPr>
            <w:tcW w:w="2397" w:type="dxa"/>
            <w:noWrap/>
            <w:vAlign w:val="bottom"/>
            <w:hideMark/>
          </w:tcPr>
          <w:p w14:paraId="76F872E8" w14:textId="798763CA"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Pedersen, </w:t>
            </w:r>
            <w:proofErr w:type="spellStart"/>
            <w:r w:rsidRPr="004836AC">
              <w:rPr>
                <w:rFonts w:ascii="Calibri" w:hAnsi="Calibri" w:cs="Calibri"/>
                <w:color w:val="000000"/>
                <w:sz w:val="16"/>
                <w:szCs w:val="16"/>
              </w:rPr>
              <w:t>CBW|Buhl</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T|Sigmund</w:t>
            </w:r>
            <w:proofErr w:type="spellEnd"/>
            <w:r w:rsidRPr="004836AC">
              <w:rPr>
                <w:rFonts w:ascii="Calibri" w:hAnsi="Calibri" w:cs="Calibri"/>
                <w:color w:val="000000"/>
                <w:sz w:val="16"/>
                <w:szCs w:val="16"/>
              </w:rPr>
              <w:t>, O</w:t>
            </w:r>
          </w:p>
        </w:tc>
        <w:tc>
          <w:tcPr>
            <w:tcW w:w="643" w:type="dxa"/>
            <w:noWrap/>
            <w:vAlign w:val="bottom"/>
            <w:hideMark/>
          </w:tcPr>
          <w:p w14:paraId="345D2079" w14:textId="2406E673" w:rsidR="004836AC" w:rsidRPr="004836AC" w:rsidRDefault="004836AC" w:rsidP="004836AC">
            <w:pPr>
              <w:rPr>
                <w:rFonts w:eastAsiaTheme="minorEastAsia"/>
                <w:sz w:val="16"/>
                <w:szCs w:val="16"/>
              </w:rPr>
            </w:pPr>
            <w:r w:rsidRPr="004836AC">
              <w:rPr>
                <w:rFonts w:ascii="Calibri" w:hAnsi="Calibri" w:cs="Calibri"/>
                <w:color w:val="000000"/>
                <w:sz w:val="16"/>
                <w:szCs w:val="16"/>
              </w:rPr>
              <w:t>2001</w:t>
            </w:r>
          </w:p>
        </w:tc>
        <w:tc>
          <w:tcPr>
            <w:tcW w:w="2205" w:type="dxa"/>
            <w:noWrap/>
            <w:vAlign w:val="bottom"/>
            <w:hideMark/>
          </w:tcPr>
          <w:p w14:paraId="73B394E6" w14:textId="6338864F" w:rsidR="004836AC" w:rsidRPr="004836AC" w:rsidRDefault="004836AC" w:rsidP="004836AC">
            <w:pPr>
              <w:rPr>
                <w:rFonts w:eastAsiaTheme="minorEastAsia"/>
                <w:sz w:val="16"/>
                <w:szCs w:val="16"/>
              </w:rPr>
            </w:pPr>
            <w:r w:rsidRPr="004836AC">
              <w:rPr>
                <w:rFonts w:ascii="Calibri" w:hAnsi="Calibri" w:cs="Calibri"/>
                <w:color w:val="000000"/>
                <w:sz w:val="16"/>
                <w:szCs w:val="16"/>
              </w:rPr>
              <w:t>Topology synthesis of large-displacement compliant mechanisms</w:t>
            </w:r>
          </w:p>
        </w:tc>
        <w:tc>
          <w:tcPr>
            <w:tcW w:w="1624" w:type="dxa"/>
            <w:noWrap/>
            <w:vAlign w:val="bottom"/>
            <w:hideMark/>
          </w:tcPr>
          <w:p w14:paraId="4B643EAE" w14:textId="39DC020E" w:rsidR="004836AC" w:rsidRPr="004836AC" w:rsidRDefault="004836AC" w:rsidP="004836AC">
            <w:pPr>
              <w:rPr>
                <w:rFonts w:eastAsiaTheme="minorEastAsia"/>
                <w:sz w:val="16"/>
                <w:szCs w:val="16"/>
              </w:rPr>
            </w:pPr>
            <w:r w:rsidRPr="004836AC">
              <w:rPr>
                <w:rFonts w:ascii="Calibri" w:hAnsi="Calibri" w:cs="Calibri"/>
                <w:color w:val="000000"/>
                <w:sz w:val="16"/>
                <w:szCs w:val="16"/>
              </w:rPr>
              <w:t>INTERNATIONAL JOURNAL FOR NUMERICAL METHODS IN ENGINEERING</w:t>
            </w:r>
          </w:p>
        </w:tc>
        <w:tc>
          <w:tcPr>
            <w:tcW w:w="969" w:type="dxa"/>
            <w:noWrap/>
            <w:vAlign w:val="bottom"/>
            <w:hideMark/>
          </w:tcPr>
          <w:p w14:paraId="5FC56E41" w14:textId="0006FA2E" w:rsidR="004836AC" w:rsidRPr="004836AC" w:rsidRDefault="004836AC" w:rsidP="004836AC">
            <w:pPr>
              <w:rPr>
                <w:rFonts w:eastAsiaTheme="minorEastAsia"/>
                <w:sz w:val="16"/>
                <w:szCs w:val="16"/>
              </w:rPr>
            </w:pPr>
            <w:r w:rsidRPr="004836AC">
              <w:rPr>
                <w:rFonts w:ascii="Calibri" w:hAnsi="Calibri" w:cs="Calibri"/>
                <w:color w:val="000000"/>
                <w:sz w:val="16"/>
                <w:szCs w:val="16"/>
              </w:rPr>
              <w:t>235</w:t>
            </w:r>
          </w:p>
        </w:tc>
        <w:tc>
          <w:tcPr>
            <w:tcW w:w="3441" w:type="dxa"/>
            <w:noWrap/>
            <w:vAlign w:val="bottom"/>
            <w:hideMark/>
          </w:tcPr>
          <w:p w14:paraId="342393AC" w14:textId="0BA3670E"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https://dx.doi.org/10.1002/nme.148</w:t>
            </w:r>
          </w:p>
        </w:tc>
      </w:tr>
      <w:tr w:rsidR="004836AC" w:rsidRPr="009B0418" w14:paraId="4579857D" w14:textId="77777777" w:rsidTr="004836AC">
        <w:trPr>
          <w:trHeight w:val="300"/>
        </w:trPr>
        <w:tc>
          <w:tcPr>
            <w:tcW w:w="2397" w:type="dxa"/>
            <w:noWrap/>
            <w:vAlign w:val="bottom"/>
            <w:hideMark/>
          </w:tcPr>
          <w:p w14:paraId="138D95E1" w14:textId="40DF43F6"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Le </w:t>
            </w:r>
            <w:proofErr w:type="spellStart"/>
            <w:r w:rsidRPr="004836AC">
              <w:rPr>
                <w:rFonts w:ascii="Calibri" w:hAnsi="Calibri" w:cs="Calibri"/>
                <w:color w:val="000000"/>
                <w:sz w:val="16"/>
                <w:szCs w:val="16"/>
              </w:rPr>
              <w:t>Maitre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OP|Knio</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OM|Najm</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HN|Ghanem</w:t>
            </w:r>
            <w:proofErr w:type="spellEnd"/>
            <w:r w:rsidRPr="004836AC">
              <w:rPr>
                <w:rFonts w:ascii="Calibri" w:hAnsi="Calibri" w:cs="Calibri"/>
                <w:color w:val="000000"/>
                <w:sz w:val="16"/>
                <w:szCs w:val="16"/>
              </w:rPr>
              <w:t>, RG</w:t>
            </w:r>
          </w:p>
        </w:tc>
        <w:tc>
          <w:tcPr>
            <w:tcW w:w="643" w:type="dxa"/>
            <w:noWrap/>
            <w:vAlign w:val="bottom"/>
            <w:hideMark/>
          </w:tcPr>
          <w:p w14:paraId="39BB9FB2" w14:textId="1AF49CC0" w:rsidR="004836AC" w:rsidRPr="004836AC" w:rsidRDefault="004836AC" w:rsidP="004836AC">
            <w:pPr>
              <w:rPr>
                <w:rFonts w:eastAsiaTheme="minorEastAsia"/>
                <w:sz w:val="16"/>
                <w:szCs w:val="16"/>
              </w:rPr>
            </w:pPr>
            <w:r w:rsidRPr="004836AC">
              <w:rPr>
                <w:rFonts w:ascii="Calibri" w:hAnsi="Calibri" w:cs="Calibri"/>
                <w:color w:val="000000"/>
                <w:sz w:val="16"/>
                <w:szCs w:val="16"/>
              </w:rPr>
              <w:t>2004</w:t>
            </w:r>
          </w:p>
        </w:tc>
        <w:tc>
          <w:tcPr>
            <w:tcW w:w="2205" w:type="dxa"/>
            <w:noWrap/>
            <w:vAlign w:val="bottom"/>
            <w:hideMark/>
          </w:tcPr>
          <w:p w14:paraId="6DEA4A06" w14:textId="4A9E2278" w:rsidR="004836AC" w:rsidRPr="004836AC" w:rsidRDefault="004836AC" w:rsidP="004836AC">
            <w:pPr>
              <w:rPr>
                <w:rFonts w:eastAsiaTheme="minorEastAsia"/>
                <w:sz w:val="16"/>
                <w:szCs w:val="16"/>
              </w:rPr>
            </w:pPr>
            <w:r w:rsidRPr="004836AC">
              <w:rPr>
                <w:rFonts w:ascii="Calibri" w:hAnsi="Calibri" w:cs="Calibri"/>
                <w:color w:val="000000"/>
                <w:sz w:val="16"/>
                <w:szCs w:val="16"/>
              </w:rPr>
              <w:t>Uncertainty propagation using Wiener-</w:t>
            </w:r>
            <w:proofErr w:type="spellStart"/>
            <w:r w:rsidRPr="004836AC">
              <w:rPr>
                <w:rFonts w:ascii="Calibri" w:hAnsi="Calibri" w:cs="Calibri"/>
                <w:color w:val="000000"/>
                <w:sz w:val="16"/>
                <w:szCs w:val="16"/>
              </w:rPr>
              <w:t>Haar</w:t>
            </w:r>
            <w:proofErr w:type="spellEnd"/>
            <w:r w:rsidRPr="004836AC">
              <w:rPr>
                <w:rFonts w:ascii="Calibri" w:hAnsi="Calibri" w:cs="Calibri"/>
                <w:color w:val="000000"/>
                <w:sz w:val="16"/>
                <w:szCs w:val="16"/>
              </w:rPr>
              <w:t xml:space="preserve"> expansions</w:t>
            </w:r>
          </w:p>
        </w:tc>
        <w:tc>
          <w:tcPr>
            <w:tcW w:w="1624" w:type="dxa"/>
            <w:noWrap/>
            <w:vAlign w:val="bottom"/>
            <w:hideMark/>
          </w:tcPr>
          <w:p w14:paraId="5026CAA1" w14:textId="3C8AA2FD"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COMPUTATIONAL PHYSICS</w:t>
            </w:r>
          </w:p>
        </w:tc>
        <w:tc>
          <w:tcPr>
            <w:tcW w:w="969" w:type="dxa"/>
            <w:noWrap/>
            <w:vAlign w:val="bottom"/>
            <w:hideMark/>
          </w:tcPr>
          <w:p w14:paraId="7B386577" w14:textId="4408970E" w:rsidR="004836AC" w:rsidRPr="004836AC" w:rsidRDefault="004836AC" w:rsidP="004836AC">
            <w:pPr>
              <w:rPr>
                <w:rFonts w:eastAsiaTheme="minorEastAsia"/>
                <w:sz w:val="16"/>
                <w:szCs w:val="16"/>
              </w:rPr>
            </w:pPr>
            <w:r w:rsidRPr="004836AC">
              <w:rPr>
                <w:rFonts w:ascii="Calibri" w:hAnsi="Calibri" w:cs="Calibri"/>
                <w:color w:val="000000"/>
                <w:sz w:val="16"/>
                <w:szCs w:val="16"/>
              </w:rPr>
              <w:t>208</w:t>
            </w:r>
          </w:p>
        </w:tc>
        <w:tc>
          <w:tcPr>
            <w:tcW w:w="3441" w:type="dxa"/>
            <w:noWrap/>
            <w:vAlign w:val="bottom"/>
            <w:hideMark/>
          </w:tcPr>
          <w:p w14:paraId="3D998469" w14:textId="118A7CDF"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https://dx.doi.org/10.1016/j.jcp.2003.11.033</w:t>
            </w:r>
          </w:p>
        </w:tc>
      </w:tr>
      <w:tr w:rsidR="004836AC" w:rsidRPr="009B0418" w14:paraId="50D0BBB1" w14:textId="77777777" w:rsidTr="004836AC">
        <w:trPr>
          <w:trHeight w:val="300"/>
        </w:trPr>
        <w:tc>
          <w:tcPr>
            <w:tcW w:w="2397" w:type="dxa"/>
            <w:noWrap/>
            <w:vAlign w:val="bottom"/>
            <w:hideMark/>
          </w:tcPr>
          <w:p w14:paraId="6202E1FA" w14:textId="58DE4320"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lastRenderedPageBreak/>
              <w:t>McVicar</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TR|Van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Niel</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TG|Li</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LT|Hutchinson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MF|Mu</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XM|Liu</w:t>
            </w:r>
            <w:proofErr w:type="spellEnd"/>
            <w:r w:rsidRPr="004836AC">
              <w:rPr>
                <w:rFonts w:ascii="Calibri" w:hAnsi="Calibri" w:cs="Calibri"/>
                <w:color w:val="000000"/>
                <w:sz w:val="16"/>
                <w:szCs w:val="16"/>
              </w:rPr>
              <w:t>, ZH</w:t>
            </w:r>
          </w:p>
        </w:tc>
        <w:tc>
          <w:tcPr>
            <w:tcW w:w="643" w:type="dxa"/>
            <w:noWrap/>
            <w:vAlign w:val="bottom"/>
            <w:hideMark/>
          </w:tcPr>
          <w:p w14:paraId="23A41E4C" w14:textId="6DAB289C" w:rsidR="004836AC" w:rsidRPr="004836AC" w:rsidRDefault="004836AC" w:rsidP="004836AC">
            <w:pPr>
              <w:rPr>
                <w:rFonts w:eastAsiaTheme="minorEastAsia"/>
                <w:sz w:val="16"/>
                <w:szCs w:val="16"/>
              </w:rPr>
            </w:pPr>
            <w:r w:rsidRPr="004836AC">
              <w:rPr>
                <w:rFonts w:ascii="Calibri" w:hAnsi="Calibri" w:cs="Calibri"/>
                <w:color w:val="000000"/>
                <w:sz w:val="16"/>
                <w:szCs w:val="16"/>
              </w:rPr>
              <w:t>2007</w:t>
            </w:r>
          </w:p>
        </w:tc>
        <w:tc>
          <w:tcPr>
            <w:tcW w:w="2205" w:type="dxa"/>
            <w:noWrap/>
            <w:vAlign w:val="bottom"/>
            <w:hideMark/>
          </w:tcPr>
          <w:p w14:paraId="6A2B015B" w14:textId="2CC3943B" w:rsidR="004836AC" w:rsidRPr="004836AC" w:rsidRDefault="004836AC" w:rsidP="004836AC">
            <w:pPr>
              <w:rPr>
                <w:rFonts w:eastAsiaTheme="minorEastAsia"/>
                <w:sz w:val="16"/>
                <w:szCs w:val="16"/>
              </w:rPr>
            </w:pPr>
            <w:r w:rsidRPr="004836AC">
              <w:rPr>
                <w:rFonts w:ascii="Calibri" w:hAnsi="Calibri" w:cs="Calibri"/>
                <w:color w:val="000000"/>
                <w:sz w:val="16"/>
                <w:szCs w:val="16"/>
              </w:rPr>
              <w:t>Spatially distributing monthly reference evapotranspiration and pan evaporation considering topographic influences</w:t>
            </w:r>
          </w:p>
        </w:tc>
        <w:tc>
          <w:tcPr>
            <w:tcW w:w="1624" w:type="dxa"/>
            <w:noWrap/>
            <w:vAlign w:val="bottom"/>
            <w:hideMark/>
          </w:tcPr>
          <w:p w14:paraId="0EDFDF4C" w14:textId="1DDB8995"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3D8614EA" w14:textId="67487E05" w:rsidR="004836AC" w:rsidRPr="004836AC" w:rsidRDefault="004836AC" w:rsidP="004836AC">
            <w:pPr>
              <w:rPr>
                <w:rFonts w:eastAsiaTheme="minorEastAsia"/>
                <w:sz w:val="16"/>
                <w:szCs w:val="16"/>
              </w:rPr>
            </w:pPr>
            <w:r w:rsidRPr="004836AC">
              <w:rPr>
                <w:rFonts w:ascii="Calibri" w:hAnsi="Calibri" w:cs="Calibri"/>
                <w:color w:val="000000"/>
                <w:sz w:val="16"/>
                <w:szCs w:val="16"/>
              </w:rPr>
              <w:t>202</w:t>
            </w:r>
          </w:p>
        </w:tc>
        <w:tc>
          <w:tcPr>
            <w:tcW w:w="3441" w:type="dxa"/>
            <w:noWrap/>
            <w:vAlign w:val="bottom"/>
            <w:hideMark/>
          </w:tcPr>
          <w:p w14:paraId="5BDD3896" w14:textId="16DC723E"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https://dx.doi.org/10.1016/j.jhydrol.2007.02.018</w:t>
            </w:r>
          </w:p>
        </w:tc>
      </w:tr>
      <w:tr w:rsidR="004836AC" w:rsidRPr="009B0418" w14:paraId="508BB35A" w14:textId="77777777" w:rsidTr="004836AC">
        <w:trPr>
          <w:trHeight w:val="300"/>
        </w:trPr>
        <w:tc>
          <w:tcPr>
            <w:tcW w:w="2397" w:type="dxa"/>
            <w:noWrap/>
            <w:vAlign w:val="bottom"/>
            <w:hideMark/>
          </w:tcPr>
          <w:p w14:paraId="72BD5009" w14:textId="7A3C544B"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Pappenberger</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F|Beven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K|Horritt</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M|Blazkova</w:t>
            </w:r>
            <w:proofErr w:type="spellEnd"/>
            <w:r w:rsidRPr="004836AC">
              <w:rPr>
                <w:rFonts w:ascii="Calibri" w:hAnsi="Calibri" w:cs="Calibri"/>
                <w:color w:val="000000"/>
                <w:sz w:val="16"/>
                <w:szCs w:val="16"/>
              </w:rPr>
              <w:t>, S</w:t>
            </w:r>
          </w:p>
        </w:tc>
        <w:tc>
          <w:tcPr>
            <w:tcW w:w="643" w:type="dxa"/>
            <w:noWrap/>
            <w:vAlign w:val="bottom"/>
            <w:hideMark/>
          </w:tcPr>
          <w:p w14:paraId="63B46832" w14:textId="3B08CE5A" w:rsidR="004836AC" w:rsidRPr="004836AC" w:rsidRDefault="004836AC" w:rsidP="004836AC">
            <w:pPr>
              <w:rPr>
                <w:rFonts w:eastAsiaTheme="minorEastAsia"/>
                <w:sz w:val="16"/>
                <w:szCs w:val="16"/>
              </w:rPr>
            </w:pPr>
            <w:r w:rsidRPr="004836AC">
              <w:rPr>
                <w:rFonts w:ascii="Calibri" w:hAnsi="Calibri" w:cs="Calibri"/>
                <w:color w:val="000000"/>
                <w:sz w:val="16"/>
                <w:szCs w:val="16"/>
              </w:rPr>
              <w:t>2005</w:t>
            </w:r>
          </w:p>
        </w:tc>
        <w:tc>
          <w:tcPr>
            <w:tcW w:w="2205" w:type="dxa"/>
            <w:noWrap/>
            <w:vAlign w:val="bottom"/>
            <w:hideMark/>
          </w:tcPr>
          <w:p w14:paraId="1B0E3AFB" w14:textId="6568789E" w:rsidR="004836AC" w:rsidRPr="004836AC" w:rsidRDefault="004836AC" w:rsidP="004836AC">
            <w:pPr>
              <w:rPr>
                <w:rFonts w:eastAsiaTheme="minorEastAsia"/>
                <w:sz w:val="16"/>
                <w:szCs w:val="16"/>
              </w:rPr>
            </w:pPr>
            <w:r w:rsidRPr="004836AC">
              <w:rPr>
                <w:rFonts w:ascii="Calibri" w:hAnsi="Calibri" w:cs="Calibri"/>
                <w:color w:val="000000"/>
                <w:sz w:val="16"/>
                <w:szCs w:val="16"/>
              </w:rPr>
              <w:t>Uncertainty in the calibration of effective roughness parameters in HEC-RAS using inundation and downstream level observations</w:t>
            </w:r>
          </w:p>
        </w:tc>
        <w:tc>
          <w:tcPr>
            <w:tcW w:w="1624" w:type="dxa"/>
            <w:noWrap/>
            <w:vAlign w:val="bottom"/>
            <w:hideMark/>
          </w:tcPr>
          <w:p w14:paraId="0BF9697B" w14:textId="2C33EB20"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7A50534B" w14:textId="6AFDB548" w:rsidR="004836AC" w:rsidRPr="004836AC" w:rsidRDefault="004836AC" w:rsidP="004836AC">
            <w:pPr>
              <w:rPr>
                <w:rFonts w:eastAsiaTheme="minorEastAsia"/>
                <w:sz w:val="16"/>
                <w:szCs w:val="16"/>
              </w:rPr>
            </w:pPr>
            <w:r w:rsidRPr="004836AC">
              <w:rPr>
                <w:rFonts w:ascii="Calibri" w:hAnsi="Calibri" w:cs="Calibri"/>
                <w:color w:val="000000"/>
                <w:sz w:val="16"/>
                <w:szCs w:val="16"/>
              </w:rPr>
              <w:t>201</w:t>
            </w:r>
          </w:p>
        </w:tc>
        <w:tc>
          <w:tcPr>
            <w:tcW w:w="3441" w:type="dxa"/>
            <w:noWrap/>
            <w:vAlign w:val="bottom"/>
            <w:hideMark/>
          </w:tcPr>
          <w:p w14:paraId="76986C9D" w14:textId="54FF60A2"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https://dx.doi.org/10.1016/j.jhydrol.2004.06.036</w:t>
            </w:r>
          </w:p>
        </w:tc>
      </w:tr>
      <w:tr w:rsidR="004836AC" w:rsidRPr="009B0418" w14:paraId="4C4090DE" w14:textId="77777777" w:rsidTr="004836AC">
        <w:trPr>
          <w:trHeight w:val="300"/>
        </w:trPr>
        <w:tc>
          <w:tcPr>
            <w:tcW w:w="2397" w:type="dxa"/>
            <w:noWrap/>
            <w:vAlign w:val="bottom"/>
            <w:hideMark/>
          </w:tcPr>
          <w:p w14:paraId="1A6C6854" w14:textId="63E29426"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Gong, </w:t>
            </w:r>
            <w:proofErr w:type="spellStart"/>
            <w:r w:rsidRPr="004836AC">
              <w:rPr>
                <w:rFonts w:ascii="Calibri" w:hAnsi="Calibri" w:cs="Calibri"/>
                <w:color w:val="000000"/>
                <w:sz w:val="16"/>
                <w:szCs w:val="16"/>
              </w:rPr>
              <w:t>LB|Xu</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CY|Chen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DL|Halldin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S|Chen</w:t>
            </w:r>
            <w:proofErr w:type="spellEnd"/>
            <w:r w:rsidRPr="004836AC">
              <w:rPr>
                <w:rFonts w:ascii="Calibri" w:hAnsi="Calibri" w:cs="Calibri"/>
                <w:color w:val="000000"/>
                <w:sz w:val="16"/>
                <w:szCs w:val="16"/>
              </w:rPr>
              <w:t>, YQD</w:t>
            </w:r>
          </w:p>
        </w:tc>
        <w:tc>
          <w:tcPr>
            <w:tcW w:w="643" w:type="dxa"/>
            <w:noWrap/>
            <w:vAlign w:val="bottom"/>
            <w:hideMark/>
          </w:tcPr>
          <w:p w14:paraId="4BEB0FD1" w14:textId="53044F39" w:rsidR="004836AC" w:rsidRPr="004836AC" w:rsidRDefault="004836AC" w:rsidP="004836AC">
            <w:pPr>
              <w:rPr>
                <w:rFonts w:eastAsiaTheme="minorEastAsia"/>
                <w:sz w:val="16"/>
                <w:szCs w:val="16"/>
              </w:rPr>
            </w:pPr>
            <w:r w:rsidRPr="004836AC">
              <w:rPr>
                <w:rFonts w:ascii="Calibri" w:hAnsi="Calibri" w:cs="Calibri"/>
                <w:color w:val="000000"/>
                <w:sz w:val="16"/>
                <w:szCs w:val="16"/>
              </w:rPr>
              <w:t>2006</w:t>
            </w:r>
          </w:p>
        </w:tc>
        <w:tc>
          <w:tcPr>
            <w:tcW w:w="2205" w:type="dxa"/>
            <w:noWrap/>
            <w:vAlign w:val="bottom"/>
            <w:hideMark/>
          </w:tcPr>
          <w:p w14:paraId="13CAB2B3" w14:textId="6DA1F9F3" w:rsidR="004836AC" w:rsidRPr="004836AC" w:rsidRDefault="004836AC" w:rsidP="004836AC">
            <w:pPr>
              <w:rPr>
                <w:rFonts w:eastAsiaTheme="minorEastAsia"/>
                <w:sz w:val="16"/>
                <w:szCs w:val="16"/>
              </w:rPr>
            </w:pPr>
            <w:r w:rsidRPr="004836AC">
              <w:rPr>
                <w:rFonts w:ascii="Calibri" w:hAnsi="Calibri" w:cs="Calibri"/>
                <w:color w:val="000000"/>
                <w:sz w:val="16"/>
                <w:szCs w:val="16"/>
              </w:rPr>
              <w:t>Sensitivity of the Penman-</w:t>
            </w:r>
            <w:proofErr w:type="spellStart"/>
            <w:r w:rsidRPr="004836AC">
              <w:rPr>
                <w:rFonts w:ascii="Calibri" w:hAnsi="Calibri" w:cs="Calibri"/>
                <w:color w:val="000000"/>
                <w:sz w:val="16"/>
                <w:szCs w:val="16"/>
              </w:rPr>
              <w:t>Monteith</w:t>
            </w:r>
            <w:proofErr w:type="spellEnd"/>
            <w:r w:rsidRPr="004836AC">
              <w:rPr>
                <w:rFonts w:ascii="Calibri" w:hAnsi="Calibri" w:cs="Calibri"/>
                <w:color w:val="000000"/>
                <w:sz w:val="16"/>
                <w:szCs w:val="16"/>
              </w:rPr>
              <w:t xml:space="preserve"> reference evapotranspiration to key climatic variables in the </w:t>
            </w:r>
            <w:proofErr w:type="spellStart"/>
            <w:r w:rsidRPr="004836AC">
              <w:rPr>
                <w:rFonts w:ascii="Calibri" w:hAnsi="Calibri" w:cs="Calibri"/>
                <w:color w:val="000000"/>
                <w:sz w:val="16"/>
                <w:szCs w:val="16"/>
              </w:rPr>
              <w:t>Changjiang</w:t>
            </w:r>
            <w:proofErr w:type="spellEnd"/>
            <w:r w:rsidRPr="004836AC">
              <w:rPr>
                <w:rFonts w:ascii="Calibri" w:hAnsi="Calibri" w:cs="Calibri"/>
                <w:color w:val="000000"/>
                <w:sz w:val="16"/>
                <w:szCs w:val="16"/>
              </w:rPr>
              <w:t xml:space="preserve"> (Yangtze River) basin</w:t>
            </w:r>
          </w:p>
        </w:tc>
        <w:tc>
          <w:tcPr>
            <w:tcW w:w="1624" w:type="dxa"/>
            <w:noWrap/>
            <w:vAlign w:val="bottom"/>
            <w:hideMark/>
          </w:tcPr>
          <w:p w14:paraId="62363479" w14:textId="4023F6C6"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HYDROLOGY</w:t>
            </w:r>
          </w:p>
        </w:tc>
        <w:tc>
          <w:tcPr>
            <w:tcW w:w="969" w:type="dxa"/>
            <w:noWrap/>
            <w:vAlign w:val="bottom"/>
            <w:hideMark/>
          </w:tcPr>
          <w:p w14:paraId="5487EFAE" w14:textId="3E45B671" w:rsidR="004836AC" w:rsidRPr="004836AC" w:rsidRDefault="004836AC" w:rsidP="004836AC">
            <w:pPr>
              <w:rPr>
                <w:rFonts w:eastAsiaTheme="minorEastAsia"/>
                <w:sz w:val="16"/>
                <w:szCs w:val="16"/>
              </w:rPr>
            </w:pPr>
            <w:r w:rsidRPr="004836AC">
              <w:rPr>
                <w:rFonts w:ascii="Calibri" w:hAnsi="Calibri" w:cs="Calibri"/>
                <w:color w:val="000000"/>
                <w:sz w:val="16"/>
                <w:szCs w:val="16"/>
              </w:rPr>
              <w:t>196</w:t>
            </w:r>
          </w:p>
        </w:tc>
        <w:tc>
          <w:tcPr>
            <w:tcW w:w="3441" w:type="dxa"/>
            <w:noWrap/>
            <w:vAlign w:val="bottom"/>
            <w:hideMark/>
          </w:tcPr>
          <w:p w14:paraId="7E02CB5C" w14:textId="08123BC3"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https://dx.doi.org/10.1016/j.jhydrol.2006.03.027</w:t>
            </w:r>
          </w:p>
        </w:tc>
      </w:tr>
      <w:tr w:rsidR="004836AC" w:rsidRPr="009B0418" w14:paraId="3135D03A" w14:textId="77777777" w:rsidTr="004836AC">
        <w:trPr>
          <w:trHeight w:val="300"/>
        </w:trPr>
        <w:tc>
          <w:tcPr>
            <w:tcW w:w="2397" w:type="dxa"/>
            <w:noWrap/>
            <w:vAlign w:val="bottom"/>
            <w:hideMark/>
          </w:tcPr>
          <w:p w14:paraId="640265A5" w14:textId="01BF952C" w:rsidR="004836AC" w:rsidRPr="004836AC" w:rsidRDefault="004836AC" w:rsidP="004836AC">
            <w:pPr>
              <w:rPr>
                <w:rFonts w:eastAsiaTheme="minorEastAsia"/>
                <w:sz w:val="16"/>
                <w:szCs w:val="16"/>
              </w:rPr>
            </w:pPr>
            <w:r w:rsidRPr="004836AC">
              <w:rPr>
                <w:rFonts w:ascii="Calibri" w:hAnsi="Calibri" w:cs="Calibri"/>
                <w:color w:val="000000"/>
                <w:sz w:val="16"/>
                <w:szCs w:val="16"/>
              </w:rPr>
              <w:t xml:space="preserve">Le </w:t>
            </w:r>
            <w:proofErr w:type="spellStart"/>
            <w:r w:rsidRPr="004836AC">
              <w:rPr>
                <w:rFonts w:ascii="Calibri" w:hAnsi="Calibri" w:cs="Calibri"/>
                <w:color w:val="000000"/>
                <w:sz w:val="16"/>
                <w:szCs w:val="16"/>
              </w:rPr>
              <w:t>Maitre</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OP|Najm</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HN|Ghanem</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RG|Knio</w:t>
            </w:r>
            <w:proofErr w:type="spellEnd"/>
            <w:r w:rsidRPr="004836AC">
              <w:rPr>
                <w:rFonts w:ascii="Calibri" w:hAnsi="Calibri" w:cs="Calibri"/>
                <w:color w:val="000000"/>
                <w:sz w:val="16"/>
                <w:szCs w:val="16"/>
              </w:rPr>
              <w:t>, OM</w:t>
            </w:r>
          </w:p>
        </w:tc>
        <w:tc>
          <w:tcPr>
            <w:tcW w:w="643" w:type="dxa"/>
            <w:noWrap/>
            <w:vAlign w:val="bottom"/>
            <w:hideMark/>
          </w:tcPr>
          <w:p w14:paraId="4B025258" w14:textId="4AA6F16B" w:rsidR="004836AC" w:rsidRPr="004836AC" w:rsidRDefault="004836AC" w:rsidP="004836AC">
            <w:pPr>
              <w:rPr>
                <w:rFonts w:eastAsiaTheme="minorEastAsia"/>
                <w:sz w:val="16"/>
                <w:szCs w:val="16"/>
              </w:rPr>
            </w:pPr>
            <w:r w:rsidRPr="004836AC">
              <w:rPr>
                <w:rFonts w:ascii="Calibri" w:hAnsi="Calibri" w:cs="Calibri"/>
                <w:color w:val="000000"/>
                <w:sz w:val="16"/>
                <w:szCs w:val="16"/>
              </w:rPr>
              <w:t>2004</w:t>
            </w:r>
          </w:p>
        </w:tc>
        <w:tc>
          <w:tcPr>
            <w:tcW w:w="2205" w:type="dxa"/>
            <w:noWrap/>
            <w:vAlign w:val="bottom"/>
            <w:hideMark/>
          </w:tcPr>
          <w:p w14:paraId="331DC6EC" w14:textId="6C34F3A3" w:rsidR="004836AC" w:rsidRPr="004836AC" w:rsidRDefault="004836AC" w:rsidP="004836AC">
            <w:pPr>
              <w:rPr>
                <w:rFonts w:eastAsiaTheme="minorEastAsia"/>
                <w:sz w:val="16"/>
                <w:szCs w:val="16"/>
              </w:rPr>
            </w:pPr>
            <w:r w:rsidRPr="004836AC">
              <w:rPr>
                <w:rFonts w:ascii="Calibri" w:hAnsi="Calibri" w:cs="Calibri"/>
                <w:color w:val="000000"/>
                <w:sz w:val="16"/>
                <w:szCs w:val="16"/>
              </w:rPr>
              <w:t>Multi-resolution analysis of Wiener-type uncertainty propagation schemes</w:t>
            </w:r>
          </w:p>
        </w:tc>
        <w:tc>
          <w:tcPr>
            <w:tcW w:w="1624" w:type="dxa"/>
            <w:noWrap/>
            <w:vAlign w:val="bottom"/>
            <w:hideMark/>
          </w:tcPr>
          <w:p w14:paraId="1865141E" w14:textId="5E7BB9FD"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COMPUTATIONAL PHYSICS</w:t>
            </w:r>
          </w:p>
        </w:tc>
        <w:tc>
          <w:tcPr>
            <w:tcW w:w="969" w:type="dxa"/>
            <w:noWrap/>
            <w:vAlign w:val="bottom"/>
            <w:hideMark/>
          </w:tcPr>
          <w:p w14:paraId="78C18834" w14:textId="144583EA" w:rsidR="004836AC" w:rsidRPr="004836AC" w:rsidRDefault="004836AC" w:rsidP="004836AC">
            <w:pPr>
              <w:rPr>
                <w:rFonts w:eastAsiaTheme="minorEastAsia"/>
                <w:sz w:val="16"/>
                <w:szCs w:val="16"/>
              </w:rPr>
            </w:pPr>
            <w:r w:rsidRPr="004836AC">
              <w:rPr>
                <w:rFonts w:ascii="Calibri" w:hAnsi="Calibri" w:cs="Calibri"/>
                <w:color w:val="000000"/>
                <w:sz w:val="16"/>
                <w:szCs w:val="16"/>
              </w:rPr>
              <w:t>177</w:t>
            </w:r>
          </w:p>
        </w:tc>
        <w:tc>
          <w:tcPr>
            <w:tcW w:w="3441" w:type="dxa"/>
            <w:noWrap/>
            <w:vAlign w:val="bottom"/>
            <w:hideMark/>
          </w:tcPr>
          <w:p w14:paraId="339333C5" w14:textId="0E51F966"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https://dx.doi.org/10.1016/j.jcp.2003.12.020</w:t>
            </w:r>
          </w:p>
        </w:tc>
      </w:tr>
      <w:tr w:rsidR="004836AC" w:rsidRPr="009B0418" w14:paraId="1DF71212" w14:textId="77777777" w:rsidTr="004836AC">
        <w:trPr>
          <w:trHeight w:val="300"/>
        </w:trPr>
        <w:tc>
          <w:tcPr>
            <w:tcW w:w="2397" w:type="dxa"/>
            <w:noWrap/>
            <w:vAlign w:val="bottom"/>
            <w:hideMark/>
          </w:tcPr>
          <w:p w14:paraId="78821BBB" w14:textId="288E816E"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Oberkampf</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WL|Barone</w:t>
            </w:r>
            <w:proofErr w:type="spellEnd"/>
            <w:r w:rsidRPr="004836AC">
              <w:rPr>
                <w:rFonts w:ascii="Calibri" w:hAnsi="Calibri" w:cs="Calibri"/>
                <w:color w:val="000000"/>
                <w:sz w:val="16"/>
                <w:szCs w:val="16"/>
              </w:rPr>
              <w:t>, MF</w:t>
            </w:r>
          </w:p>
        </w:tc>
        <w:tc>
          <w:tcPr>
            <w:tcW w:w="643" w:type="dxa"/>
            <w:noWrap/>
            <w:vAlign w:val="bottom"/>
            <w:hideMark/>
          </w:tcPr>
          <w:p w14:paraId="326ECCE5" w14:textId="18DFD32F" w:rsidR="004836AC" w:rsidRPr="004836AC" w:rsidRDefault="004836AC" w:rsidP="004836AC">
            <w:pPr>
              <w:rPr>
                <w:rFonts w:eastAsiaTheme="minorEastAsia"/>
                <w:sz w:val="16"/>
                <w:szCs w:val="16"/>
              </w:rPr>
            </w:pPr>
            <w:r w:rsidRPr="004836AC">
              <w:rPr>
                <w:rFonts w:ascii="Calibri" w:hAnsi="Calibri" w:cs="Calibri"/>
                <w:color w:val="000000"/>
                <w:sz w:val="16"/>
                <w:szCs w:val="16"/>
              </w:rPr>
              <w:t>2006</w:t>
            </w:r>
          </w:p>
        </w:tc>
        <w:tc>
          <w:tcPr>
            <w:tcW w:w="2205" w:type="dxa"/>
            <w:noWrap/>
            <w:vAlign w:val="bottom"/>
            <w:hideMark/>
          </w:tcPr>
          <w:p w14:paraId="5FB73FB0" w14:textId="1777F0AF" w:rsidR="004836AC" w:rsidRPr="004836AC" w:rsidRDefault="004836AC" w:rsidP="004836AC">
            <w:pPr>
              <w:rPr>
                <w:rFonts w:eastAsiaTheme="minorEastAsia"/>
                <w:sz w:val="16"/>
                <w:szCs w:val="16"/>
              </w:rPr>
            </w:pPr>
            <w:r w:rsidRPr="004836AC">
              <w:rPr>
                <w:rFonts w:ascii="Calibri" w:hAnsi="Calibri" w:cs="Calibri"/>
                <w:color w:val="000000"/>
                <w:sz w:val="16"/>
                <w:szCs w:val="16"/>
              </w:rPr>
              <w:t>Measures of agreement between computation and experiment: Validation metrics</w:t>
            </w:r>
          </w:p>
        </w:tc>
        <w:tc>
          <w:tcPr>
            <w:tcW w:w="1624" w:type="dxa"/>
            <w:noWrap/>
            <w:vAlign w:val="bottom"/>
            <w:hideMark/>
          </w:tcPr>
          <w:p w14:paraId="14131C41" w14:textId="4B516FA6" w:rsidR="004836AC" w:rsidRPr="004836AC" w:rsidRDefault="004836AC" w:rsidP="004836AC">
            <w:pPr>
              <w:rPr>
                <w:rFonts w:eastAsiaTheme="minorEastAsia"/>
                <w:sz w:val="16"/>
                <w:szCs w:val="16"/>
              </w:rPr>
            </w:pPr>
            <w:r w:rsidRPr="004836AC">
              <w:rPr>
                <w:rFonts w:ascii="Calibri" w:hAnsi="Calibri" w:cs="Calibri"/>
                <w:color w:val="000000"/>
                <w:sz w:val="16"/>
                <w:szCs w:val="16"/>
              </w:rPr>
              <w:t>JOURNAL OF COMPUTATIONAL PHYSICS</w:t>
            </w:r>
          </w:p>
        </w:tc>
        <w:tc>
          <w:tcPr>
            <w:tcW w:w="969" w:type="dxa"/>
            <w:noWrap/>
            <w:vAlign w:val="bottom"/>
            <w:hideMark/>
          </w:tcPr>
          <w:p w14:paraId="3C2FB0DF" w14:textId="25E4037E" w:rsidR="004836AC" w:rsidRPr="004836AC" w:rsidRDefault="004836AC" w:rsidP="004836AC">
            <w:pPr>
              <w:rPr>
                <w:rFonts w:eastAsiaTheme="minorEastAsia"/>
                <w:sz w:val="16"/>
                <w:szCs w:val="16"/>
              </w:rPr>
            </w:pPr>
            <w:r w:rsidRPr="004836AC">
              <w:rPr>
                <w:rFonts w:ascii="Calibri" w:hAnsi="Calibri" w:cs="Calibri"/>
                <w:color w:val="000000"/>
                <w:sz w:val="16"/>
                <w:szCs w:val="16"/>
              </w:rPr>
              <w:t>175</w:t>
            </w:r>
          </w:p>
        </w:tc>
        <w:tc>
          <w:tcPr>
            <w:tcW w:w="3441" w:type="dxa"/>
            <w:noWrap/>
            <w:vAlign w:val="bottom"/>
            <w:hideMark/>
          </w:tcPr>
          <w:p w14:paraId="0CA12AE4" w14:textId="7BE78285"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https://dx.doi.org/10.1016/j.jcp.2006.03.037</w:t>
            </w:r>
          </w:p>
        </w:tc>
      </w:tr>
      <w:tr w:rsidR="004836AC" w:rsidRPr="009B0418" w14:paraId="018B8E6B" w14:textId="77777777" w:rsidTr="004836AC">
        <w:trPr>
          <w:trHeight w:val="300"/>
        </w:trPr>
        <w:tc>
          <w:tcPr>
            <w:tcW w:w="2397" w:type="dxa"/>
            <w:noWrap/>
            <w:vAlign w:val="bottom"/>
            <w:hideMark/>
          </w:tcPr>
          <w:p w14:paraId="2A7CFA95" w14:textId="07CBEEDD" w:rsidR="004836AC" w:rsidRPr="004836AC" w:rsidRDefault="004836AC" w:rsidP="004836AC">
            <w:pPr>
              <w:rPr>
                <w:rFonts w:eastAsiaTheme="minorEastAsia"/>
                <w:sz w:val="16"/>
                <w:szCs w:val="16"/>
              </w:rPr>
            </w:pPr>
            <w:proofErr w:type="spellStart"/>
            <w:r w:rsidRPr="004836AC">
              <w:rPr>
                <w:rFonts w:ascii="Calibri" w:hAnsi="Calibri" w:cs="Calibri"/>
                <w:color w:val="000000"/>
                <w:sz w:val="16"/>
                <w:szCs w:val="16"/>
              </w:rPr>
              <w:t>Stegmann</w:t>
            </w:r>
            <w:proofErr w:type="spellEnd"/>
            <w:r w:rsidRPr="004836AC">
              <w:rPr>
                <w:rFonts w:ascii="Calibri" w:hAnsi="Calibri" w:cs="Calibri"/>
                <w:color w:val="000000"/>
                <w:sz w:val="16"/>
                <w:szCs w:val="16"/>
              </w:rPr>
              <w:t xml:space="preserve">, </w:t>
            </w:r>
            <w:proofErr w:type="spellStart"/>
            <w:r w:rsidRPr="004836AC">
              <w:rPr>
                <w:rFonts w:ascii="Calibri" w:hAnsi="Calibri" w:cs="Calibri"/>
                <w:color w:val="000000"/>
                <w:sz w:val="16"/>
                <w:szCs w:val="16"/>
              </w:rPr>
              <w:t>J|Lund</w:t>
            </w:r>
            <w:proofErr w:type="spellEnd"/>
            <w:r w:rsidRPr="004836AC">
              <w:rPr>
                <w:rFonts w:ascii="Calibri" w:hAnsi="Calibri" w:cs="Calibri"/>
                <w:color w:val="000000"/>
                <w:sz w:val="16"/>
                <w:szCs w:val="16"/>
              </w:rPr>
              <w:t>, E</w:t>
            </w:r>
          </w:p>
        </w:tc>
        <w:tc>
          <w:tcPr>
            <w:tcW w:w="643" w:type="dxa"/>
            <w:noWrap/>
            <w:vAlign w:val="bottom"/>
            <w:hideMark/>
          </w:tcPr>
          <w:p w14:paraId="17A5E8E5" w14:textId="09F33B22" w:rsidR="004836AC" w:rsidRPr="004836AC" w:rsidRDefault="004836AC" w:rsidP="004836AC">
            <w:pPr>
              <w:rPr>
                <w:rFonts w:eastAsiaTheme="minorEastAsia"/>
                <w:sz w:val="16"/>
                <w:szCs w:val="16"/>
              </w:rPr>
            </w:pPr>
            <w:r w:rsidRPr="004836AC">
              <w:rPr>
                <w:rFonts w:ascii="Calibri" w:hAnsi="Calibri" w:cs="Calibri"/>
                <w:color w:val="000000"/>
                <w:sz w:val="16"/>
                <w:szCs w:val="16"/>
              </w:rPr>
              <w:t>2005</w:t>
            </w:r>
          </w:p>
        </w:tc>
        <w:tc>
          <w:tcPr>
            <w:tcW w:w="2205" w:type="dxa"/>
            <w:noWrap/>
            <w:vAlign w:val="bottom"/>
            <w:hideMark/>
          </w:tcPr>
          <w:p w14:paraId="52E44699" w14:textId="7CBAE3C5" w:rsidR="004836AC" w:rsidRPr="004836AC" w:rsidRDefault="004836AC" w:rsidP="004836AC">
            <w:pPr>
              <w:rPr>
                <w:rFonts w:eastAsiaTheme="minorEastAsia"/>
                <w:sz w:val="16"/>
                <w:szCs w:val="16"/>
              </w:rPr>
            </w:pPr>
            <w:r w:rsidRPr="004836AC">
              <w:rPr>
                <w:rFonts w:ascii="Calibri" w:hAnsi="Calibri" w:cs="Calibri"/>
                <w:color w:val="000000"/>
                <w:sz w:val="16"/>
                <w:szCs w:val="16"/>
              </w:rPr>
              <w:t>Discrete material optimization of general composite shell structures</w:t>
            </w:r>
          </w:p>
        </w:tc>
        <w:tc>
          <w:tcPr>
            <w:tcW w:w="1624" w:type="dxa"/>
            <w:noWrap/>
            <w:vAlign w:val="bottom"/>
            <w:hideMark/>
          </w:tcPr>
          <w:p w14:paraId="1A753845" w14:textId="0E23E986" w:rsidR="004836AC" w:rsidRPr="004836AC" w:rsidRDefault="004836AC" w:rsidP="004836AC">
            <w:pPr>
              <w:rPr>
                <w:rFonts w:eastAsiaTheme="minorEastAsia"/>
                <w:sz w:val="16"/>
                <w:szCs w:val="16"/>
              </w:rPr>
            </w:pPr>
            <w:r w:rsidRPr="004836AC">
              <w:rPr>
                <w:rFonts w:ascii="Calibri" w:hAnsi="Calibri" w:cs="Calibri"/>
                <w:color w:val="000000"/>
                <w:sz w:val="16"/>
                <w:szCs w:val="16"/>
              </w:rPr>
              <w:t>INTERNATIONAL JOURNAL FOR NUMERICAL METHODS IN ENGINEERING</w:t>
            </w:r>
          </w:p>
        </w:tc>
        <w:tc>
          <w:tcPr>
            <w:tcW w:w="969" w:type="dxa"/>
            <w:noWrap/>
            <w:vAlign w:val="bottom"/>
            <w:hideMark/>
          </w:tcPr>
          <w:p w14:paraId="1DFC7CFF" w14:textId="49C2739B" w:rsidR="004836AC" w:rsidRPr="004836AC" w:rsidRDefault="004836AC" w:rsidP="004836AC">
            <w:pPr>
              <w:rPr>
                <w:rFonts w:eastAsiaTheme="minorEastAsia"/>
                <w:sz w:val="16"/>
                <w:szCs w:val="16"/>
              </w:rPr>
            </w:pPr>
            <w:r w:rsidRPr="004836AC">
              <w:rPr>
                <w:rFonts w:ascii="Calibri" w:hAnsi="Calibri" w:cs="Calibri"/>
                <w:color w:val="000000"/>
                <w:sz w:val="16"/>
                <w:szCs w:val="16"/>
              </w:rPr>
              <w:t>167</w:t>
            </w:r>
          </w:p>
        </w:tc>
        <w:tc>
          <w:tcPr>
            <w:tcW w:w="3441" w:type="dxa"/>
            <w:noWrap/>
            <w:vAlign w:val="bottom"/>
            <w:hideMark/>
          </w:tcPr>
          <w:p w14:paraId="7A53F283" w14:textId="1800EF3F" w:rsidR="004836AC" w:rsidRPr="004836AC" w:rsidRDefault="004836AC" w:rsidP="004836AC">
            <w:pPr>
              <w:rPr>
                <w:rFonts w:eastAsiaTheme="minorEastAsia"/>
                <w:sz w:val="16"/>
                <w:szCs w:val="16"/>
              </w:rPr>
            </w:pPr>
            <w:r w:rsidRPr="004836AC">
              <w:rPr>
                <w:rFonts w:ascii="Calibri" w:hAnsi="Calibri" w:cs="Calibri"/>
                <w:color w:val="000000"/>
                <w:sz w:val="16"/>
                <w:szCs w:val="16"/>
              </w:rPr>
              <w:t>https://dx.doi.org/10.1002/nme.1259</w:t>
            </w:r>
          </w:p>
        </w:tc>
      </w:tr>
    </w:tbl>
    <w:p w14:paraId="7C639328" w14:textId="129E25FA" w:rsidR="729CDE70" w:rsidRPr="004836AC" w:rsidRDefault="729CDE70" w:rsidP="729CDE70">
      <w:pPr>
        <w:rPr>
          <w:rFonts w:eastAsiaTheme="minorEastAsia"/>
        </w:rPr>
      </w:pPr>
    </w:p>
    <w:p w14:paraId="1128589F" w14:textId="748C1F89" w:rsidR="67B51EE5" w:rsidRDefault="00AB38A7" w:rsidP="004836AC">
      <w:pPr>
        <w:pStyle w:val="Heading1"/>
      </w:pPr>
      <w:r>
        <w:t>UA/SA</w:t>
      </w:r>
      <w:r w:rsidR="67B51EE5" w:rsidRPr="00385452">
        <w:t xml:space="preserve"> </w:t>
      </w:r>
      <w:commentRangeStart w:id="49"/>
      <w:commentRangeStart w:id="50"/>
      <w:r w:rsidR="67B51EE5" w:rsidRPr="00385452">
        <w:t>packages</w:t>
      </w:r>
      <w:commentRangeEnd w:id="49"/>
      <w:r w:rsidR="004836AC">
        <w:rPr>
          <w:rStyle w:val="CommentReference"/>
          <w:rFonts w:asciiTheme="minorHAnsi" w:eastAsiaTheme="minorHAnsi" w:hAnsiTheme="minorHAnsi" w:cstheme="minorBidi"/>
          <w:color w:val="auto"/>
        </w:rPr>
        <w:commentReference w:id="49"/>
      </w:r>
      <w:commentRangeEnd w:id="50"/>
      <w:r w:rsidR="004836AC">
        <w:rPr>
          <w:rStyle w:val="CommentReference"/>
          <w:rFonts w:asciiTheme="minorHAnsi" w:eastAsiaTheme="minorHAnsi" w:hAnsiTheme="minorHAnsi" w:cstheme="minorBidi"/>
          <w:color w:val="auto"/>
        </w:rPr>
        <w:commentReference w:id="50"/>
      </w:r>
    </w:p>
    <w:p w14:paraId="71959820" w14:textId="77777777" w:rsidR="000F28C5" w:rsidRDefault="000F28C5" w:rsidP="000F28C5"/>
    <w:p w14:paraId="7F0D41D9" w14:textId="009C3844" w:rsidR="00893917" w:rsidRDefault="000F28C5" w:rsidP="74892E53">
      <w:r>
        <w:t xml:space="preserve">Of great interest to this paper </w:t>
      </w:r>
      <w:r w:rsidR="000468C2">
        <w:t>were</w:t>
      </w:r>
      <w:r>
        <w:t xml:space="preserve"> the trends of software packages implementing UA/SA methods.  In order to build a corpus of software-related publications, a keyword-matching algorithm </w:t>
      </w:r>
      <w:proofErr w:type="gramStart"/>
      <w:r>
        <w:t>was run</w:t>
      </w:r>
      <w:proofErr w:type="gramEnd"/>
      <w:r>
        <w:t xml:space="preserve"> on the corpora. The chosen keywords were “software” and “</w:t>
      </w:r>
      <w:commentRangeStart w:id="51"/>
      <w:r>
        <w:t>toolkit</w:t>
      </w:r>
      <w:commentRangeEnd w:id="51"/>
      <w:r w:rsidR="00E715D1">
        <w:rPr>
          <w:rStyle w:val="CommentReference"/>
        </w:rPr>
        <w:commentReference w:id="51"/>
      </w:r>
      <w:r>
        <w:t>.”  These</w:t>
      </w:r>
      <w:r w:rsidR="00BE4A6B">
        <w:t xml:space="preserve"> were the most relevant</w:t>
      </w:r>
      <w:r>
        <w:t xml:space="preserve"> keywords,</w:t>
      </w:r>
      <w:r w:rsidR="00BE4A6B">
        <w:t xml:space="preserve"> justified by preliminary searches</w:t>
      </w:r>
      <w:r>
        <w:t xml:space="preserve">: other terms, such as package, </w:t>
      </w:r>
      <w:proofErr w:type="gramStart"/>
      <w:r>
        <w:t>were found</w:t>
      </w:r>
      <w:proofErr w:type="gramEnd"/>
      <w:r>
        <w:t xml:space="preserve"> to be superfluous or to pick up too many irrelevant publications.  This yielded </w:t>
      </w:r>
      <w:r w:rsidR="0029616A">
        <w:rPr>
          <w:b/>
          <w:bCs/>
        </w:rPr>
        <w:t>[</w:t>
      </w:r>
      <w:r>
        <w:rPr>
          <w:b/>
          <w:bCs/>
        </w:rPr>
        <w:t>371</w:t>
      </w:r>
      <w:r w:rsidRPr="2C809892">
        <w:rPr>
          <w:b/>
          <w:bCs/>
        </w:rPr>
        <w:t>]</w:t>
      </w:r>
      <w:r w:rsidR="008100E8">
        <w:t xml:space="preserve"> papers.  Running a</w:t>
      </w:r>
      <w:r>
        <w:t xml:space="preserve"> key-phrase extraction algorithm </w:t>
      </w:r>
      <w:r w:rsidR="008100E8">
        <w:t xml:space="preserve">on this collection </w:t>
      </w:r>
      <w:r>
        <w:t xml:space="preserve">more easily facilitated manual sorting.  Manual sorting brought the corpus down to </w:t>
      </w:r>
      <w:r>
        <w:rPr>
          <w:b/>
          <w:bCs/>
        </w:rPr>
        <w:t>[201</w:t>
      </w:r>
      <w:r w:rsidRPr="2C809892">
        <w:rPr>
          <w:b/>
          <w:bCs/>
        </w:rPr>
        <w:t>]</w:t>
      </w:r>
      <w:r>
        <w:t xml:space="preserve"> papers.</w:t>
      </w:r>
      <w:r w:rsidR="00572F8E">
        <w:t xml:space="preserve">  We will refer to this collection as “Software”.</w:t>
      </w:r>
      <w:r>
        <w:t xml:space="preserve">  Papers were chosen as relevant if they included direct reference to UA/SA or optimization software packages; were theory, review, or framework papers which recommended software implementation to a given field; or referred to other methods and packages of interest to expert opinion, those being GLUE, PEST, PEST++, MODFLOW, HYDROMAD, </w:t>
      </w:r>
      <w:r w:rsidR="00550C13">
        <w:t>and SWAT.</w:t>
      </w:r>
    </w:p>
    <w:p w14:paraId="5EA050C1" w14:textId="296FBF6E" w:rsidR="00800D57" w:rsidRDefault="006E3AAA" w:rsidP="74892E53">
      <w:r>
        <w:t xml:space="preserve">The use of software packages in UA/SA and optimization has seen a stable </w:t>
      </w:r>
      <w:commentRangeStart w:id="52"/>
      <w:r>
        <w:t>trend</w:t>
      </w:r>
      <w:commentRangeEnd w:id="52"/>
      <w:r w:rsidR="001572FD">
        <w:rPr>
          <w:rStyle w:val="CommentReference"/>
        </w:rPr>
        <w:commentReference w:id="52"/>
      </w:r>
      <w:r>
        <w:t xml:space="preserve"> over the surveyed timeframe.  </w:t>
      </w:r>
      <w:r w:rsidR="00B94198">
        <w:t xml:space="preserve">Proportional to the corpora, there was a peak in publications in this </w:t>
      </w:r>
      <w:r w:rsidR="001B58B3">
        <w:t>field</w:t>
      </w:r>
      <w:r w:rsidR="00B94198">
        <w:t xml:space="preserve"> in 2007. </w:t>
      </w:r>
    </w:p>
    <w:p w14:paraId="351FEE1E" w14:textId="71F95060" w:rsidR="001572FD" w:rsidRDefault="003439EE" w:rsidP="74892E53">
      <w:r>
        <w:lastRenderedPageBreak/>
        <w:pict w14:anchorId="3F52FF98">
          <v:shape id="_x0000_i1044" type="#_x0000_t75" style="width:468pt;height:232.5pt">
            <v:imagedata r:id="rId35" o:title="software_topic_trend"/>
          </v:shape>
        </w:pict>
      </w:r>
    </w:p>
    <w:p w14:paraId="048D7986" w14:textId="38E9A2D0" w:rsidR="001572FD" w:rsidRDefault="001572FD" w:rsidP="74892E53"/>
    <w:p w14:paraId="6E5BA85D" w14:textId="0603AC27" w:rsidR="00B94198" w:rsidRDefault="00B94198" w:rsidP="74892E53">
      <w:r>
        <w:t xml:space="preserve">A </w:t>
      </w:r>
      <w:r w:rsidR="00426DCA">
        <w:t>keyword</w:t>
      </w:r>
      <w:r>
        <w:t xml:space="preserve">-matching algorithm </w:t>
      </w:r>
      <w:proofErr w:type="gramStart"/>
      <w:r>
        <w:t>was applied</w:t>
      </w:r>
      <w:proofErr w:type="gramEnd"/>
      <w:r>
        <w:t xml:space="preserve"> to </w:t>
      </w:r>
      <w:r w:rsidR="0083677A">
        <w:t>the</w:t>
      </w:r>
      <w:r>
        <w:t xml:space="preserve"> collection of packages in order to allocate papers to relevant</w:t>
      </w:r>
      <w:r w:rsidR="00572F8E">
        <w:t xml:space="preserve"> field</w:t>
      </w:r>
      <w:r>
        <w:t xml:space="preserve"> categories, these being Policy, Agriculture, Environment, Water, Socio-economic, Medicine, and Chemistry.</w:t>
      </w:r>
      <w:r w:rsidR="001322FF">
        <w:t xml:space="preserve"> </w:t>
      </w:r>
      <w:r w:rsidR="00572F8E">
        <w:t xml:space="preserve">The field categories </w:t>
      </w:r>
      <w:proofErr w:type="gramStart"/>
      <w:r w:rsidR="00572F8E">
        <w:t>were chosen</w:t>
      </w:r>
      <w:proofErr w:type="gramEnd"/>
      <w:r w:rsidR="00572F8E">
        <w:t xml:space="preserve"> based on scanning key-phrases from the Software collection.  After sorting the papers into field categories, the</w:t>
      </w:r>
      <w:r w:rsidR="001322FF">
        <w:t xml:space="preserve"> key-phrase algorithm</w:t>
      </w:r>
      <w:r w:rsidR="00572F8E">
        <w:t xml:space="preserve"> was again useful to determine</w:t>
      </w:r>
      <w:r w:rsidR="001322FF">
        <w:t xml:space="preserve"> which packages </w:t>
      </w:r>
      <w:proofErr w:type="gramStart"/>
      <w:r w:rsidR="001322FF">
        <w:t>were being used</w:t>
      </w:r>
      <w:proofErr w:type="gramEnd"/>
      <w:r w:rsidR="001322FF">
        <w:t xml:space="preserve"> by which fields, and for what purpose.</w:t>
      </w:r>
    </w:p>
    <w:p w14:paraId="27C40755" w14:textId="52DBB2F6" w:rsidR="001322FF" w:rsidRDefault="001322FF" w:rsidP="74892E53">
      <w:r>
        <w:t xml:space="preserve">Papers relating to Policy </w:t>
      </w:r>
      <w:r w:rsidR="00E07EEB">
        <w:t>were published in the fields of</w:t>
      </w:r>
      <w:r>
        <w:t xml:space="preserve"> risk as</w:t>
      </w:r>
      <w:r w:rsidR="00D51642">
        <w:t>sessment;</w:t>
      </w:r>
      <w:r>
        <w:t xml:space="preserve"> hydrological, environment</w:t>
      </w:r>
      <w:r w:rsidR="00D51642">
        <w:t>al hazard, and waste management; population viability;</w:t>
      </w:r>
      <w:r>
        <w:t xml:space="preserve"> and life cycle assessment.</w:t>
      </w:r>
      <w:r w:rsidR="00E07EEB">
        <w:t xml:space="preserve">  The papers addressed issues in modeling such as</w:t>
      </w:r>
      <w:r>
        <w:t xml:space="preserve"> modelling with insufficient data or data with deep uncertainty</w:t>
      </w:r>
      <w:r w:rsidR="00D51642">
        <w:t>;</w:t>
      </w:r>
      <w:r w:rsidR="00E07EEB">
        <w:t xml:space="preserve"> </w:t>
      </w:r>
      <w:r w:rsidR="00D51642">
        <w:t>UA/SA;</w:t>
      </w:r>
      <w:r>
        <w:t xml:space="preserve"> c</w:t>
      </w:r>
      <w:r w:rsidR="00D51642">
        <w:t>alibration;</w:t>
      </w:r>
      <w:r>
        <w:t xml:space="preserve"> and decision analysis, especially regarding complex models.</w:t>
      </w:r>
    </w:p>
    <w:p w14:paraId="3FC41053" w14:textId="25FB411D" w:rsidR="001322FF" w:rsidRDefault="001322FF" w:rsidP="74892E53">
      <w:r>
        <w:t xml:space="preserve">Papers in the Agriculture category </w:t>
      </w:r>
      <w:r w:rsidR="00E917D3">
        <w:t xml:space="preserve">published </w:t>
      </w:r>
      <w:r w:rsidR="00D51642">
        <w:t>research into emissions</w:t>
      </w:r>
      <w:r>
        <w:t>, irrigation, biogeochemical models, and agriculture-related life cycle assessments.  The</w:t>
      </w:r>
      <w:r w:rsidR="00CA5E0B">
        <w:t xml:space="preserve"> papers were </w:t>
      </w:r>
      <w:r w:rsidR="00FC5571">
        <w:t>concerned</w:t>
      </w:r>
      <w:r>
        <w:t xml:space="preserve"> with SA, model development, and calibration.</w:t>
      </w:r>
    </w:p>
    <w:p w14:paraId="051E913E" w14:textId="01D0AF26" w:rsidR="001322FF" w:rsidRDefault="00C569C8" w:rsidP="74892E53">
      <w:r>
        <w:t>Papers that met the Water criteria</w:t>
      </w:r>
      <w:r w:rsidR="001322FF">
        <w:t xml:space="preserve"> covered a variety of</w:t>
      </w:r>
      <w:r w:rsidR="00E917D3">
        <w:t xml:space="preserve"> hydrological</w:t>
      </w:r>
      <w:r w:rsidR="001322FF">
        <w:t xml:space="preserve"> topics: drainage, water quality, groundwater, catchment management, storm discharge, stream-</w:t>
      </w:r>
      <w:r>
        <w:t>gauging data,</w:t>
      </w:r>
      <w:r w:rsidR="001322FF">
        <w:t xml:space="preserve"> infiltration, and flood forecasting</w:t>
      </w:r>
      <w:r>
        <w:t xml:space="preserve">.  The packages mentioned </w:t>
      </w:r>
      <w:r w:rsidR="009F33DB">
        <w:t xml:space="preserve">were SWAT, DUET-H/WQ, PEST, </w:t>
      </w:r>
      <w:proofErr w:type="spellStart"/>
      <w:r w:rsidR="009F33DB">
        <w:t>SAKe</w:t>
      </w:r>
      <w:proofErr w:type="spellEnd"/>
      <w:r>
        <w:t xml:space="preserve">, TOPMODEL, </w:t>
      </w:r>
      <w:proofErr w:type="spellStart"/>
      <w:r>
        <w:t>hydroPSO</w:t>
      </w:r>
      <w:proofErr w:type="spellEnd"/>
      <w:r>
        <w:t>,</w:t>
      </w:r>
      <w:r w:rsidR="00E54A1E">
        <w:t xml:space="preserve"> SIMLAB, </w:t>
      </w:r>
      <w:proofErr w:type="spellStart"/>
      <w:r w:rsidR="00E54A1E">
        <w:t>WaterRAT</w:t>
      </w:r>
      <w:proofErr w:type="spellEnd"/>
      <w:r w:rsidR="00E54A1E">
        <w:t xml:space="preserve">, </w:t>
      </w:r>
      <w:proofErr w:type="spellStart"/>
      <w:r w:rsidR="00E54A1E">
        <w:t>GANetXL</w:t>
      </w:r>
      <w:proofErr w:type="spellEnd"/>
      <w:r w:rsidR="00E54A1E">
        <w:t>, MOD</w:t>
      </w:r>
      <w:r>
        <w:t>FLOW, UTCHEM, MULINO-DSS</w:t>
      </w:r>
      <w:r w:rsidR="009F33DB">
        <w:t xml:space="preserve"> (</w:t>
      </w:r>
      <w:proofErr w:type="spellStart"/>
      <w:r w:rsidR="009F33DB">
        <w:t>mDSS</w:t>
      </w:r>
      <w:proofErr w:type="spellEnd"/>
      <w:r w:rsidR="009F33DB">
        <w:t>)</w:t>
      </w:r>
      <w:r>
        <w:t xml:space="preserve">, </w:t>
      </w:r>
      <w:proofErr w:type="spellStart"/>
      <w:r>
        <w:t>ArCNLET</w:t>
      </w:r>
      <w:proofErr w:type="spellEnd"/>
      <w:r>
        <w:t xml:space="preserve">, and </w:t>
      </w:r>
      <w:commentRangeStart w:id="53"/>
      <w:proofErr w:type="spellStart"/>
      <w:r>
        <w:t>PERSiST</w:t>
      </w:r>
      <w:commentRangeEnd w:id="53"/>
      <w:proofErr w:type="spellEnd"/>
      <w:r w:rsidR="00E917D3">
        <w:rPr>
          <w:rStyle w:val="CommentReference"/>
        </w:rPr>
        <w:commentReference w:id="53"/>
      </w:r>
      <w:r>
        <w:t xml:space="preserve">.  The papers </w:t>
      </w:r>
      <w:r w:rsidR="00E3153B">
        <w:t>addressed modelling topics such as</w:t>
      </w:r>
      <w:r>
        <w:t xml:space="preserve"> model design</w:t>
      </w:r>
      <w:r w:rsidR="002830BB">
        <w:t>, development,</w:t>
      </w:r>
      <w:r>
        <w:t xml:space="preserve"> and im</w:t>
      </w:r>
      <w:r w:rsidR="00E05FD4">
        <w:t>plementation;</w:t>
      </w:r>
      <w:r>
        <w:t xml:space="preserve"> decision </w:t>
      </w:r>
      <w:r w:rsidR="00E05FD4">
        <w:t>analysis and long-term planning;</w:t>
      </w:r>
      <w:r>
        <w:t xml:space="preserve"> system in</w:t>
      </w:r>
      <w:r w:rsidR="00E05FD4">
        <w:t>tegration;</w:t>
      </w:r>
      <w:r>
        <w:t xml:space="preserve"> data recording</w:t>
      </w:r>
      <w:r w:rsidR="00E05FD4">
        <w:t>,</w:t>
      </w:r>
      <w:r w:rsidR="002830BB">
        <w:t xml:space="preserve"> assimilation,</w:t>
      </w:r>
      <w:r w:rsidR="00E05FD4">
        <w:t xml:space="preserve"> and generation; UA/SA; </w:t>
      </w:r>
      <w:r>
        <w:t>uncertainty quantification</w:t>
      </w:r>
      <w:r w:rsidR="002830BB">
        <w:t xml:space="preserve"> (UQ)</w:t>
      </w:r>
      <w:r w:rsidR="00E05FD4">
        <w:t>; optimization;</w:t>
      </w:r>
      <w:r>
        <w:t xml:space="preserve"> bootstrap confiden</w:t>
      </w:r>
      <w:r w:rsidR="00E05FD4">
        <w:t>ce intervals; educational models;</w:t>
      </w:r>
      <w:r>
        <w:t xml:space="preserve"> </w:t>
      </w:r>
      <w:r w:rsidR="002830BB">
        <w:t xml:space="preserve">and </w:t>
      </w:r>
      <w:r>
        <w:t>probabilistic projection</w:t>
      </w:r>
      <w:r w:rsidR="002830BB">
        <w:t>.</w:t>
      </w:r>
    </w:p>
    <w:p w14:paraId="239090DC" w14:textId="2084318A" w:rsidR="002830BB" w:rsidRDefault="002830BB" w:rsidP="74892E53">
      <w:r>
        <w:t xml:space="preserve">Papers in the Environment category </w:t>
      </w:r>
      <w:r w:rsidR="00AA3DA9">
        <w:t>included the environmental topics of</w:t>
      </w:r>
      <w:r>
        <w:t xml:space="preserve"> ice-sheet mass, emissions, aerodynamics, soil, life cycle assessments, technologies, and population viability.  The packages included were Day Cent, Ecological Risk-O-Meter, and DUE.  This category was concern</w:t>
      </w:r>
      <w:r w:rsidR="00E17466">
        <w:t xml:space="preserve">ed with UA/SA; UQ; </w:t>
      </w:r>
      <w:r w:rsidR="00E17466">
        <w:lastRenderedPageBreak/>
        <w:t xml:space="preserve">calibration; model design and integration; </w:t>
      </w:r>
      <w:r>
        <w:t>ris</w:t>
      </w:r>
      <w:r w:rsidR="00E17466">
        <w:t>k assessment; optimization;</w:t>
      </w:r>
      <w:r>
        <w:t xml:space="preserve"> and assessing and simulating uncertain variables.</w:t>
      </w:r>
    </w:p>
    <w:p w14:paraId="71D644DF" w14:textId="0EBFF2D0" w:rsidR="002830BB" w:rsidRDefault="002830BB" w:rsidP="74892E53">
      <w:r>
        <w:t xml:space="preserve">Papers that met the Socio-economic criteria </w:t>
      </w:r>
      <w:r w:rsidR="00D23F7D">
        <w:t xml:space="preserve">published in environmental, management, and economic fields, including research into </w:t>
      </w:r>
      <w:r>
        <w:t>bio</w:t>
      </w:r>
      <w:r w:rsidR="00E17466">
        <w:t>-oil;</w:t>
      </w:r>
      <w:r>
        <w:t xml:space="preserve"> </w:t>
      </w:r>
      <w:r w:rsidR="00CA5E0B">
        <w:t>hydropower</w:t>
      </w:r>
      <w:r w:rsidR="00E17466">
        <w:t xml:space="preserve"> installation; urban drainage;</w:t>
      </w:r>
      <w:r>
        <w:t xml:space="preserve"> </w:t>
      </w:r>
      <w:r w:rsidR="00CA5E0B">
        <w:t>renewable</w:t>
      </w:r>
      <w:r w:rsidR="00E17466">
        <w:t xml:space="preserve"> energy systems and sources; managed hospital care;</w:t>
      </w:r>
      <w:r>
        <w:t xml:space="preserve"> </w:t>
      </w:r>
      <w:r w:rsidR="00CA5E0B">
        <w:t>life cycle as</w:t>
      </w:r>
      <w:r w:rsidR="00E17466">
        <w:t>sessment;</w:t>
      </w:r>
      <w:r w:rsidR="00CA5E0B">
        <w:t xml:space="preserve"> </w:t>
      </w:r>
      <w:r>
        <w:t xml:space="preserve">and </w:t>
      </w:r>
      <w:r w:rsidR="00CA5E0B">
        <w:t>setup cost.  These papers were concerne</w:t>
      </w:r>
      <w:r w:rsidR="00E17466">
        <w:t>d with techno-economic analysis; SA;</w:t>
      </w:r>
      <w:r w:rsidR="00CA5E0B">
        <w:t xml:space="preserve"> m</w:t>
      </w:r>
      <w:r w:rsidR="00E17466">
        <w:t>odel design and parallelization;</w:t>
      </w:r>
      <w:r w:rsidR="00CA5E0B">
        <w:t xml:space="preserve"> optim</w:t>
      </w:r>
      <w:r w:rsidR="00E17466">
        <w:t>ization; feasibility analysis;</w:t>
      </w:r>
      <w:r w:rsidR="00CA5E0B">
        <w:t xml:space="preserve"> and enviro-economic analysis. </w:t>
      </w:r>
    </w:p>
    <w:p w14:paraId="41AD38D0" w14:textId="519BFD72" w:rsidR="00CA5E0B" w:rsidRDefault="00CA5E0B" w:rsidP="74892E53">
      <w:r>
        <w:t xml:space="preserve">Papers that met the Medicine criteria </w:t>
      </w:r>
      <w:r w:rsidR="00D23F7D">
        <w:t>included research into</w:t>
      </w:r>
      <w:r>
        <w:t xml:space="preserve"> heavy metal concentration in drinking water, cardiovascular analysis, cancer risk, and noise impact.  These papers focused on</w:t>
      </w:r>
      <w:r w:rsidR="00D23F7D">
        <w:t xml:space="preserve"> aspects of modelling such as</w:t>
      </w:r>
      <w:r>
        <w:t xml:space="preserve"> spatial analysis, (healt</w:t>
      </w:r>
      <w:r w:rsidR="002C41C5">
        <w:t>h) risk assessment,</w:t>
      </w:r>
      <w:r w:rsidR="000E213D">
        <w:t xml:space="preserve"> model development,</w:t>
      </w:r>
      <w:r w:rsidR="002C41C5">
        <w:t xml:space="preserve"> frameworks</w:t>
      </w:r>
      <w:r>
        <w:t>, and UA.</w:t>
      </w:r>
    </w:p>
    <w:p w14:paraId="475EC4B8" w14:textId="0BDEDE85" w:rsidR="00AC14A4" w:rsidRDefault="00CA5E0B" w:rsidP="75805B8F">
      <w:r>
        <w:t>Finally, those meeting the Chemistry criteria included</w:t>
      </w:r>
      <w:r w:rsidR="005F7F2D">
        <w:t xml:space="preserve"> research into</w:t>
      </w:r>
      <w:r>
        <w:t xml:space="preserve"> biogeochemical mo</w:t>
      </w:r>
      <w:r w:rsidR="00E4595E">
        <w:t>dels; tracer concentration; soil solution concentration; chemical kinetic systems;</w:t>
      </w:r>
      <w:r>
        <w:t xml:space="preserve"> chemical persistence and long-range transport</w:t>
      </w:r>
      <w:r w:rsidR="00E4595E">
        <w:t>;</w:t>
      </w:r>
      <w:r>
        <w:t xml:space="preserve"> (</w:t>
      </w:r>
      <w:r w:rsidR="00E4595E">
        <w:t>sustainable) chemical processes; bio-oil upgrading;</w:t>
      </w:r>
      <w:r>
        <w:t xml:space="preserve"> plasma-a</w:t>
      </w:r>
      <w:r w:rsidR="00E4595E">
        <w:t>ssisted methane steam reforming;</w:t>
      </w:r>
      <w:r>
        <w:t xml:space="preserve"> and wastewater.  The packages mentioned were Day Cent, </w:t>
      </w:r>
      <w:proofErr w:type="spellStart"/>
      <w:r>
        <w:t>ChemKIN</w:t>
      </w:r>
      <w:proofErr w:type="spellEnd"/>
      <w:r>
        <w:t xml:space="preserve">-PRO, </w:t>
      </w:r>
      <w:proofErr w:type="spellStart"/>
      <w:r>
        <w:t>TAMkin</w:t>
      </w:r>
      <w:proofErr w:type="spellEnd"/>
      <w:r>
        <w:t xml:space="preserve">, and </w:t>
      </w:r>
      <w:proofErr w:type="spellStart"/>
      <w:r>
        <w:t>Arc</w:t>
      </w:r>
      <w:r w:rsidR="005F7F2D">
        <w:t>NLET</w:t>
      </w:r>
      <w:proofErr w:type="spellEnd"/>
      <w:r w:rsidR="005F7F2D">
        <w:t>.  They concerned modelling topics such as</w:t>
      </w:r>
      <w:r w:rsidR="000E213D">
        <w:t xml:space="preserve"> model development,</w:t>
      </w:r>
      <w:r>
        <w:t xml:space="preserve"> calibration, UA/SA, parameter screening, decision analysis, optimization, and retrofit </w:t>
      </w:r>
      <w:commentRangeStart w:id="54"/>
      <w:r>
        <w:t>analysis</w:t>
      </w:r>
      <w:commentRangeEnd w:id="54"/>
      <w:r>
        <w:rPr>
          <w:rStyle w:val="CommentReference"/>
        </w:rPr>
        <w:commentReference w:id="54"/>
      </w:r>
      <w:r>
        <w:t>.</w:t>
      </w:r>
    </w:p>
    <w:p w14:paraId="0C2840C4" w14:textId="506C5DBF" w:rsidR="00451619" w:rsidRDefault="00451619" w:rsidP="00451619">
      <w:r>
        <w:t xml:space="preserve">A keyword-match </w:t>
      </w:r>
      <w:proofErr w:type="gramStart"/>
      <w:r>
        <w:t>was used</w:t>
      </w:r>
      <w:proofErr w:type="gramEnd"/>
      <w:r>
        <w:t xml:space="preserve"> to identify those papers in the Software </w:t>
      </w:r>
      <w:r w:rsidR="009002AF">
        <w:t>collection that</w:t>
      </w:r>
      <w:r>
        <w:t xml:space="preserve"> were implementing UA, SA, and optimization methods.  </w:t>
      </w:r>
      <w:commentRangeStart w:id="55"/>
      <w:r>
        <w:t>The</w:t>
      </w:r>
      <w:commentRangeEnd w:id="55"/>
      <w:r w:rsidR="002B631E">
        <w:rPr>
          <w:rStyle w:val="CommentReference"/>
        </w:rPr>
        <w:commentReference w:id="55"/>
      </w:r>
      <w:r>
        <w:t xml:space="preserve"> packages are most commonly implementing UA/SA methods. The keyword and publication trends show increased publications in all three areas in the years 2012-2017, and a spike in publications in 2007.  Prior to these 2012 and excluding 2007, optimization papers had limited publications with little increase, SA publications had an increasing trend, and UA publications had a generally increasing trend.</w:t>
      </w:r>
    </w:p>
    <w:p w14:paraId="59934E44" w14:textId="77777777" w:rsidR="00451619" w:rsidRDefault="00451619" w:rsidP="75805B8F"/>
    <w:p w14:paraId="3CE595FF" w14:textId="1EDC8E59" w:rsidR="000468C2" w:rsidRDefault="000468C2" w:rsidP="75805B8F">
      <w:pPr>
        <w:rPr>
          <w:b/>
          <w:bCs/>
        </w:rPr>
      </w:pPr>
      <w:r>
        <w:rPr>
          <w:noProof/>
          <w:lang w:val="en-AU" w:eastAsia="en-AU"/>
        </w:rPr>
        <w:drawing>
          <wp:inline distT="0" distB="0" distL="0" distR="0" wp14:anchorId="28159B14" wp14:editId="55D02148">
            <wp:extent cx="4332491" cy="2009775"/>
            <wp:effectExtent l="0" t="0" r="0" b="0"/>
            <wp:docPr id="2" name="Picture 2" descr="software_uasa_topics_keyword_trend_perce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ftware_uasa_topics_keyword_trend_percent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5199" cy="2011031"/>
                    </a:xfrm>
                    <a:prstGeom prst="rect">
                      <a:avLst/>
                    </a:prstGeom>
                    <a:noFill/>
                    <a:ln>
                      <a:noFill/>
                    </a:ln>
                  </pic:spPr>
                </pic:pic>
              </a:graphicData>
            </a:graphic>
          </wp:inline>
        </w:drawing>
      </w:r>
    </w:p>
    <w:p w14:paraId="47247D8A" w14:textId="44F4A2F7" w:rsidR="00451619" w:rsidRDefault="003439EE" w:rsidP="75805B8F">
      <w:pPr>
        <w:rPr>
          <w:b/>
          <w:bCs/>
        </w:rPr>
      </w:pPr>
      <w:r>
        <w:rPr>
          <w:b/>
          <w:bCs/>
        </w:rPr>
        <w:lastRenderedPageBreak/>
        <w:pict w14:anchorId="7D3CA693">
          <v:shape id="_x0000_i1045" type="#_x0000_t75" style="width:317.25pt;height:148.5pt">
            <v:imagedata r:id="rId37" o:title="software_uasa_topics_keyword_trend_percentage"/>
          </v:shape>
        </w:pict>
      </w:r>
    </w:p>
    <w:p w14:paraId="63FECFA4" w14:textId="77777777" w:rsidR="000468C2" w:rsidRDefault="000468C2" w:rsidP="75805B8F">
      <w:pPr>
        <w:rPr>
          <w:b/>
          <w:bCs/>
        </w:rPr>
      </w:pPr>
    </w:p>
    <w:p w14:paraId="248D4F5C" w14:textId="4878912D" w:rsidR="000468C2" w:rsidRDefault="003439EE" w:rsidP="75805B8F">
      <w:pPr>
        <w:rPr>
          <w:b/>
          <w:bCs/>
        </w:rPr>
      </w:pPr>
      <w:r>
        <w:rPr>
          <w:b/>
          <w:bCs/>
        </w:rPr>
        <w:pict w14:anchorId="607AE8A3">
          <v:shape id="_x0000_i1046" type="#_x0000_t75" style="width:468pt;height:171pt">
            <v:imagedata r:id="rId38" o:title="opti_pub_trend"/>
          </v:shape>
        </w:pict>
      </w:r>
    </w:p>
    <w:p w14:paraId="54663FCA" w14:textId="6F196198" w:rsidR="000468C2" w:rsidRDefault="003439EE" w:rsidP="75805B8F">
      <w:pPr>
        <w:rPr>
          <w:b/>
          <w:bCs/>
        </w:rPr>
      </w:pPr>
      <w:r>
        <w:rPr>
          <w:b/>
          <w:bCs/>
        </w:rPr>
        <w:pict w14:anchorId="7FDA3925">
          <v:shape id="_x0000_i1047" type="#_x0000_t75" style="width:468pt;height:171pt">
            <v:imagedata r:id="rId39" o:title="sa_pub_trend"/>
          </v:shape>
        </w:pict>
      </w:r>
    </w:p>
    <w:p w14:paraId="3BC1E747" w14:textId="322452A1" w:rsidR="000468C2" w:rsidRPr="00BC3405" w:rsidRDefault="003439EE" w:rsidP="75805B8F">
      <w:pPr>
        <w:rPr>
          <w:b/>
          <w:bCs/>
        </w:rPr>
      </w:pPr>
      <w:r>
        <w:rPr>
          <w:b/>
          <w:bCs/>
        </w:rPr>
        <w:lastRenderedPageBreak/>
        <w:pict w14:anchorId="239C8D49">
          <v:shape id="_x0000_i1048" type="#_x0000_t75" style="width:468pt;height:171pt">
            <v:imagedata r:id="rId40" o:title="ua_pub_trend"/>
          </v:shape>
        </w:pict>
      </w:r>
    </w:p>
    <w:p w14:paraId="768A9C41" w14:textId="7A0DA0FB" w:rsidR="00800D57" w:rsidRPr="00800D57" w:rsidRDefault="00800D57" w:rsidP="00800D57">
      <w:r>
        <w:t xml:space="preserve">It </w:t>
      </w:r>
      <w:proofErr w:type="gramStart"/>
      <w:r>
        <w:t>was</w:t>
      </w:r>
      <w:r w:rsidR="00AB08FA">
        <w:t xml:space="preserve"> mentioned</w:t>
      </w:r>
      <w:proofErr w:type="gramEnd"/>
      <w:r>
        <w:t xml:space="preserve"> previously that current trends have shown an increased interest in best practices.  </w:t>
      </w:r>
      <w:commentRangeStart w:id="56"/>
      <w:r w:rsidRPr="00385452">
        <w:rPr>
          <w:rFonts w:ascii="Calibri" w:eastAsia="Calibri" w:hAnsi="Calibri" w:cs="Calibri"/>
        </w:rPr>
        <w:t>Three</w:t>
      </w:r>
      <w:commentRangeEnd w:id="56"/>
      <w:r>
        <w:rPr>
          <w:rStyle w:val="CommentReference"/>
        </w:rPr>
        <w:commentReference w:id="56"/>
      </w:r>
      <w:r w:rsidRPr="00385452">
        <w:rPr>
          <w:rFonts w:ascii="Calibri" w:eastAsia="Calibri" w:hAnsi="Calibri" w:cs="Calibri"/>
        </w:rPr>
        <w:t xml:space="preserve"> SA packages, released within the past five years, reflect these changing attitudes: PSUADE </w:t>
      </w:r>
      <w:r w:rsidRPr="00385452">
        <w:fldChar w:fldCharType="begin"/>
      </w:r>
      <w:r>
        <w:rPr>
          <w:rFonts w:ascii="Calibri" w:eastAsia="Calibri" w:hAnsi="Calibri" w:cs="Calibri"/>
        </w:rPr>
        <w:instrText xml:space="preserve"> ADDIN ZOTERO_ITEM CSL_CITATION {"citationID":"pST48FqQ","properties":{"formattedCitation":"(Gan et al., 2014)","plainCitation":"(Gan et al., 2014)","noteIndex":0},"citationItems":[{"id":16,"uris":["http://zotero.org/groups/2263312/items/PZNHJ4KU"],"uri":["http://zotero.org/groups/2263312/items/PZNHJ4KU"],"itemData":{"id":16,"type":"article-journal","title":"A comprehensive evaluation of various sensitivity analysis methods: A case study with a hydrological model","container-title":"Environmental Modelling &amp; Software","page":"269-285","volume":"51","source":"ScienceDirect","abstract":"Sensitivity analysis (SA) is a commonly used approach for identifying important parameters that dominate model behaviors. We use a newly developed software package, a Problem Solving environment for Uncertainty Analysis and Design Exploration (PSUADE), to evaluate the effectiveness and efficiency of ten widely used SA methods, including seven qualitative and three quantitative ones. All SA methods are tested using a variety of sampling techniques to screen out the most sensitive (i.e., important) parameters from the insensitive ones. The Sacramento Soil Moisture Accounting (SAC-SMA) model, which has thirteen tunable parameters, is used for illustration. The South Branch Potomac River basin near Springfield, West Virginia in the U.S. is chosen as the study area. The key findings from this study are: (1) For qualitative SA methods, Correlation Analysis (CA), Regression Analysis (RA), and Gaussian Process (GP) screening methods are shown to be not effective in this example. Morris One-At-a-Time (MOAT) screening is the most efficient, needing only 280 samples to identify the most important parameters, but it is the least robust method. Multivariate Adaptive Regression Splines (MARS), Delta Test (DT) and Sum-Of-Trees (SOT) screening methods need about 400–600 samples for the same purpose. Monte Carlo (MC), Orthogonal Array (OA) and Orthogonal Array based Latin Hypercube (OALH) are appropriate sampling techniques for them; (2) For quantitative SA methods, at least 2777 samples are needed for Fourier Amplitude Sensitivity Test (FAST) to identity parameter main effect. McKay method needs about 360 samples to evaluate the main effect, more than 1000 samples to assess the two-way interaction effect. OALH and LPτ (LPTAU) sampling techniques are more appropriate for McKay method. For the Sobol' method, the minimum samples needed are 1050 to compute the first-order and total sensitivity indices correctly. These comparisons show that qualitative SA methods are more efficient but less accurate and robust than quantitative ones.","DOI":"10.1016/j.envsoft.2013.09.031","ISSN":"1364-8152","shortTitle":"A comprehensive evaluation of various sensitivity analysis methods","journalAbbreviation":"Environmental Modelling &amp; Software","author":[{"family":"Gan","given":"Yanjun"},{"family":"Duan","given":"Qingyun"},{"family":"Gong","given":"Wei"},{"family":"Tong","given":"Charles"},{"family":"Sun","given":"Yunwei"},{"family":"Chu","given":"Wei"},{"family":"Ye","given":"Aizhong"},{"family":"Miao","given":"Chiyuan"},{"family":"Di","given":"Zhenhua"}],"issued":{"date-parts":[["2014",1,1]]}}}],"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(Gan et al., 2014)</w:t>
      </w:r>
      <w:r w:rsidRPr="00385452">
        <w:fldChar w:fldCharType="end"/>
      </w:r>
      <w:r w:rsidRPr="00385452">
        <w:rPr>
          <w:rFonts w:ascii="Calibri" w:eastAsia="Calibri" w:hAnsi="Calibri" w:cs="Calibri"/>
        </w:rPr>
        <w:t xml:space="preserve">, SAFE </w:t>
      </w:r>
      <w:r w:rsidRPr="00385452">
        <w:fldChar w:fldCharType="begin"/>
      </w:r>
      <w:r>
        <w:rPr>
          <w:rFonts w:ascii="Calibri" w:eastAsia="Calibri" w:hAnsi="Calibri" w:cs="Calibri"/>
        </w:rPr>
        <w:instrText xml:space="preserve"> ADDIN ZOTERO_ITEM CSL_CITATION {"citationID":"pYmqpQg7","properties":{"formattedCitation":"(Pianosi et al., 2015)","plainCitation":"(Pianosi et al., 2015)","noteIndex":0},"citationItems":[{"id":"uQfr1FNn/Hv0OsDKH","uris":["http://zotero.org/users/5234606/items/ITVPYI7I"],"uri":["http://zotero.org/users/5234606/items/ITVPYI7I"],"itemData":{"id":7264,"type":"article-journal","title":"A Matlab toolbox for Global Sensitivity Analysis","container-title":"Environmental Modelling &amp; Software","page":"80-85","volume":"70","source":"ScienceDirect","abstract":"Global Sensitivity Analysis (GSA) is increasingly used in the development and assessment of environmental models. Here we present a Matlab/Octave toolbox for the application of GSA, called SAFE (Sensitivity Analysis For Everybody). It implements several established GSA methods and allows for easily integrating others. All methods implemented in SAFE support the assessment of the robustness and convergence of sensitivity indices. Furthermore, SAFE includes numerous visualisation tools for the effective investigation and communication of GSA results. The toolbox is designed to make GSA accessible to non-specialist users, and to provide a fully commented code for more experienced users to complement their own tools. The documentation includes a set of workflow scripts with practical guidelines on how to apply GSA and how to use the toolbox. SAFE is open source and freely available for academic and non-commercial purpose. Ultimately, SAFE aims at contributing towards improving the diffusion and quality of GSA practice in the environmental modelling community.","DOI":"10.1016/j.envsoft.2015.04.009","ISSN":"1364-8152","journalAbbreviation":"Environmental Modelling &amp; Software","author":[{"family":"Pianosi","given":"Francesca"},{"family":"Sarrazin","given":"Fanny"},{"family":"Wagener","given":"Thorsten"}],"issued":{"date-parts":[["2015",8,1]]}}}],"schema":"https://github.com/citation-style-language/schema/raw/master/csl-citation.json"}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(Pianosi et al., 2015)</w:t>
      </w:r>
      <w:r w:rsidRPr="00385452">
        <w:fldChar w:fldCharType="end"/>
      </w:r>
      <w:r w:rsidRPr="00385452">
        <w:rPr>
          <w:rFonts w:ascii="Calibri" w:eastAsia="Calibri" w:hAnsi="Calibri" w:cs="Calibri"/>
        </w:rPr>
        <w:t xml:space="preserve">, and VARS-TOOL </w:t>
      </w:r>
      <w:r w:rsidRPr="00385452">
        <w:fldChar w:fldCharType="begin"/>
      </w:r>
      <w:r>
        <w:rPr>
          <w:rFonts w:ascii="Calibri" w:eastAsia="Calibri" w:hAnsi="Calibri" w:cs="Calibri"/>
        </w:rPr>
        <w:instrText xml:space="preserve"> ADDIN ZOTERO_ITEM CSL_CITATION {"citationID":"kHpSSK3E","properties":{"formattedCitation":"(Razavi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Pr="00385452">
        <w:rPr>
          <w:rFonts w:ascii="Calibri" w:eastAsia="Calibri" w:hAnsi="Calibri" w:cs="Calibri"/>
        </w:rPr>
        <w:fldChar w:fldCharType="separate"/>
      </w:r>
      <w:r w:rsidRPr="00385452">
        <w:rPr>
          <w:rFonts w:ascii="Calibri" w:hAnsi="Calibri" w:cs="Calibri"/>
        </w:rPr>
        <w:t>(Razavi et al., 2019)</w:t>
      </w:r>
      <w:r w:rsidRPr="00385452">
        <w:fldChar w:fldCharType="end"/>
      </w:r>
      <w:r w:rsidRPr="00385452">
        <w:rPr>
          <w:rFonts w:ascii="Calibri" w:eastAsia="Calibri" w:hAnsi="Calibri" w:cs="Calibri"/>
        </w:rPr>
        <w:t xml:space="preserve">.  </w:t>
      </w:r>
    </w:p>
    <w:p w14:paraId="3E996B77" w14:textId="77777777" w:rsidR="00800D57" w:rsidRPr="00385452" w:rsidRDefault="00800D57" w:rsidP="00800D57">
      <w:pPr>
        <w:rPr>
          <w:rFonts w:ascii="Calibri" w:eastAsia="Calibri" w:hAnsi="Calibri" w:cs="Calibri"/>
        </w:rPr>
      </w:pPr>
      <w:r w:rsidRPr="00385452">
        <w:rPr>
          <w:rFonts w:ascii="Calibri" w:eastAsia="Calibri" w:hAnsi="Calibri" w:cs="Calibri"/>
        </w:rPr>
        <w:t xml:space="preserve">PSUADE (a Problem Solving Environment for Uncertainty Analysis and Design Exploration) provides users with implementations of uncertainty quantification methods, including sampling techniques and SA methods (both local and global).  The package has had general application to various modelling scenarios.  </w:t>
      </w:r>
    </w:p>
    <w:p w14:paraId="1EBC85D4" w14:textId="77777777" w:rsidR="00800D57" w:rsidRPr="00385452" w:rsidRDefault="00800D57" w:rsidP="00800D57">
      <w:pPr>
        <w:rPr>
          <w:rFonts w:ascii="Calibri" w:eastAsia="Calibri" w:hAnsi="Calibri" w:cs="Calibri"/>
        </w:rPr>
      </w:pPr>
      <w:r w:rsidRPr="00385452">
        <w:rPr>
          <w:rFonts w:ascii="Calibri" w:eastAsia="Calibri" w:hAnsi="Calibri" w:cs="Calibri"/>
        </w:rPr>
        <w:t xml:space="preserve">SAFE (Sensitivity Analysis </w:t>
      </w:r>
      <w:proofErr w:type="gramStart"/>
      <w:r w:rsidRPr="00385452">
        <w:rPr>
          <w:rFonts w:ascii="Calibri" w:eastAsia="Calibri" w:hAnsi="Calibri" w:cs="Calibri"/>
        </w:rPr>
        <w:t>For</w:t>
      </w:r>
      <w:proofErr w:type="gramEnd"/>
      <w:r w:rsidRPr="00385452">
        <w:rPr>
          <w:rFonts w:ascii="Calibri" w:eastAsia="Calibri" w:hAnsi="Calibri" w:cs="Calibri"/>
        </w:rPr>
        <w:t xml:space="preserve"> Everybody) provides users with implementations of global SA methods, with the ability to perform multiple SAs, robustness assessment, and convergence analysis without further model runs.  As reflected in its name, this package </w:t>
      </w:r>
      <w:proofErr w:type="gramStart"/>
      <w:r w:rsidRPr="00385452">
        <w:rPr>
          <w:rFonts w:ascii="Calibri" w:eastAsia="Calibri" w:hAnsi="Calibri" w:cs="Calibri"/>
        </w:rPr>
        <w:t>was designed</w:t>
      </w:r>
      <w:proofErr w:type="gramEnd"/>
      <w:r w:rsidRPr="00385452">
        <w:rPr>
          <w:rFonts w:ascii="Calibri" w:eastAsia="Calibri" w:hAnsi="Calibri" w:cs="Calibri"/>
        </w:rPr>
        <w:t xml:space="preserve"> to allow global SA to</w:t>
      </w:r>
      <w:r>
        <w:rPr>
          <w:rFonts w:ascii="Calibri" w:eastAsia="Calibri" w:hAnsi="Calibri" w:cs="Calibri"/>
        </w:rPr>
        <w:t xml:space="preserve"> </w:t>
      </w:r>
      <w:r w:rsidRPr="00385452">
        <w:rPr>
          <w:rFonts w:ascii="Calibri" w:eastAsia="Calibri" w:hAnsi="Calibri" w:cs="Calibri"/>
        </w:rPr>
        <w:t xml:space="preserve">be accessible to a more general audience.  </w:t>
      </w:r>
    </w:p>
    <w:p w14:paraId="32801D09" w14:textId="77777777" w:rsidR="00FC5571" w:rsidRDefault="00084816" w:rsidP="75805B8F">
      <w:pPr>
        <w:rPr>
          <w:rFonts w:ascii="Calibri" w:eastAsia="Calibri" w:hAnsi="Calibri" w:cs="Calibri"/>
        </w:rPr>
      </w:pPr>
      <w:r w:rsidRPr="00385452">
        <w:t>The most comprehensive package in the survey</w:t>
      </w:r>
      <w:r>
        <w:t>,</w:t>
      </w:r>
      <w:r w:rsidRPr="00385452">
        <w:rPr>
          <w:rFonts w:ascii="Calibri" w:eastAsia="Calibri" w:hAnsi="Calibri" w:cs="Calibri"/>
        </w:rPr>
        <w:t xml:space="preserve"> </w:t>
      </w:r>
      <w:r w:rsidR="00800D57" w:rsidRPr="00385452">
        <w:rPr>
          <w:rFonts w:ascii="Calibri" w:eastAsia="Calibri" w:hAnsi="Calibri" w:cs="Calibri"/>
        </w:rPr>
        <w:t>VARS-TOOL</w:t>
      </w:r>
      <w:r>
        <w:rPr>
          <w:rFonts w:ascii="Calibri" w:eastAsia="Calibri" w:hAnsi="Calibri" w:cs="Calibri"/>
        </w:rPr>
        <w:t>,</w:t>
      </w:r>
      <w:r w:rsidR="00800D57" w:rsidRPr="00385452">
        <w:rPr>
          <w:rFonts w:ascii="Calibri" w:eastAsia="Calibri" w:hAnsi="Calibri" w:cs="Calibri"/>
        </w:rPr>
        <w:t xml:space="preserve"> provides implementations of sampling techniques and global SA methods, including derivative-, variance-, and </w:t>
      </w:r>
      <w:proofErr w:type="spellStart"/>
      <w:r w:rsidR="00800D57" w:rsidRPr="00385452">
        <w:rPr>
          <w:rFonts w:ascii="Calibri" w:eastAsia="Calibri" w:hAnsi="Calibri" w:cs="Calibri"/>
        </w:rPr>
        <w:t>variogram</w:t>
      </w:r>
      <w:proofErr w:type="spellEnd"/>
      <w:r w:rsidR="00800D57" w:rsidRPr="00385452">
        <w:rPr>
          <w:rFonts w:ascii="Calibri" w:eastAsia="Calibri" w:hAnsi="Calibri" w:cs="Calibri"/>
        </w:rPr>
        <w:t xml:space="preserve">-based, which can all be performed from a single sample.  The developers claim that the </w:t>
      </w:r>
      <w:proofErr w:type="spellStart"/>
      <w:r w:rsidR="00800D57" w:rsidRPr="00385452">
        <w:rPr>
          <w:rFonts w:ascii="Calibri" w:eastAsia="Calibri" w:hAnsi="Calibri" w:cs="Calibri"/>
        </w:rPr>
        <w:t>variogram</w:t>
      </w:r>
      <w:proofErr w:type="spellEnd"/>
      <w:r w:rsidR="00800D57" w:rsidRPr="00385452">
        <w:rPr>
          <w:rFonts w:ascii="Calibri" w:eastAsia="Calibri" w:hAnsi="Calibri" w:cs="Calibri"/>
        </w:rPr>
        <w:t xml:space="preserve">-based SA approach links both local and global approaches to SA.  </w:t>
      </w:r>
    </w:p>
    <w:p w14:paraId="4598BE51" w14:textId="3BB1E3E2" w:rsidR="004A6E3C" w:rsidRPr="00FC5571" w:rsidRDefault="004A6E3C" w:rsidP="75805B8F">
      <w:pPr>
        <w:rPr>
          <w:rFonts w:ascii="Calibri" w:eastAsia="Calibri" w:hAnsi="Calibri" w:cs="Calibri"/>
        </w:rPr>
      </w:pPr>
      <w:r>
        <w:t>Top cited papers: software packages</w:t>
      </w:r>
    </w:p>
    <w:tbl>
      <w:tblPr>
        <w:tblStyle w:val="TableGrid"/>
        <w:tblW w:w="12223" w:type="dxa"/>
        <w:tblLook w:val="04A0" w:firstRow="1" w:lastRow="0" w:firstColumn="1" w:lastColumn="0" w:noHBand="0" w:noVBand="1"/>
      </w:tblPr>
      <w:tblGrid>
        <w:gridCol w:w="2869"/>
        <w:gridCol w:w="643"/>
        <w:gridCol w:w="2441"/>
        <w:gridCol w:w="1860"/>
        <w:gridCol w:w="969"/>
        <w:gridCol w:w="3441"/>
      </w:tblGrid>
      <w:tr w:rsidR="004A6E3C" w:rsidRPr="009B0418" w14:paraId="4C8F84B3" w14:textId="77777777" w:rsidTr="004A6E3C">
        <w:trPr>
          <w:trHeight w:val="300"/>
        </w:trPr>
        <w:tc>
          <w:tcPr>
            <w:tcW w:w="2869" w:type="dxa"/>
            <w:noWrap/>
            <w:hideMark/>
          </w:tcPr>
          <w:p w14:paraId="1AEA2DA1" w14:textId="77777777" w:rsidR="004A6E3C" w:rsidRPr="009B0418" w:rsidRDefault="004A6E3C" w:rsidP="00ED799E">
            <w:pPr>
              <w:rPr>
                <w:rFonts w:eastAsiaTheme="minorEastAsia"/>
                <w:b/>
                <w:sz w:val="18"/>
                <w:szCs w:val="18"/>
              </w:rPr>
            </w:pPr>
            <w:r>
              <w:rPr>
                <w:rFonts w:eastAsiaTheme="minorEastAsia"/>
                <w:b/>
                <w:sz w:val="18"/>
                <w:szCs w:val="18"/>
              </w:rPr>
              <w:t>Author</w:t>
            </w:r>
          </w:p>
        </w:tc>
        <w:tc>
          <w:tcPr>
            <w:tcW w:w="643" w:type="dxa"/>
            <w:noWrap/>
            <w:hideMark/>
          </w:tcPr>
          <w:p w14:paraId="24E5368F" w14:textId="77777777" w:rsidR="004A6E3C" w:rsidRPr="009B0418" w:rsidRDefault="004A6E3C" w:rsidP="00ED799E">
            <w:pPr>
              <w:rPr>
                <w:rFonts w:eastAsiaTheme="minorEastAsia"/>
                <w:b/>
                <w:sz w:val="18"/>
                <w:szCs w:val="18"/>
              </w:rPr>
            </w:pPr>
            <w:r>
              <w:rPr>
                <w:rFonts w:eastAsiaTheme="minorEastAsia"/>
                <w:b/>
                <w:sz w:val="18"/>
                <w:szCs w:val="18"/>
              </w:rPr>
              <w:t>Year</w:t>
            </w:r>
          </w:p>
        </w:tc>
        <w:tc>
          <w:tcPr>
            <w:tcW w:w="2441" w:type="dxa"/>
            <w:noWrap/>
            <w:hideMark/>
          </w:tcPr>
          <w:p w14:paraId="086AC0DA" w14:textId="77777777" w:rsidR="004A6E3C" w:rsidRPr="009B0418" w:rsidRDefault="004A6E3C" w:rsidP="00ED799E">
            <w:pPr>
              <w:rPr>
                <w:rFonts w:eastAsiaTheme="minorEastAsia"/>
                <w:b/>
                <w:sz w:val="18"/>
                <w:szCs w:val="18"/>
              </w:rPr>
            </w:pPr>
            <w:r>
              <w:rPr>
                <w:rFonts w:eastAsiaTheme="minorEastAsia"/>
                <w:b/>
                <w:sz w:val="18"/>
                <w:szCs w:val="18"/>
              </w:rPr>
              <w:t>Title</w:t>
            </w:r>
          </w:p>
        </w:tc>
        <w:tc>
          <w:tcPr>
            <w:tcW w:w="1860" w:type="dxa"/>
            <w:noWrap/>
            <w:hideMark/>
          </w:tcPr>
          <w:p w14:paraId="027527D1" w14:textId="77777777" w:rsidR="004A6E3C" w:rsidRPr="009B0418" w:rsidRDefault="004A6E3C" w:rsidP="00ED799E">
            <w:pPr>
              <w:rPr>
                <w:rFonts w:eastAsiaTheme="minorEastAsia"/>
                <w:b/>
                <w:sz w:val="18"/>
                <w:szCs w:val="18"/>
              </w:rPr>
            </w:pPr>
            <w:r>
              <w:rPr>
                <w:rFonts w:eastAsiaTheme="minorEastAsia"/>
                <w:b/>
                <w:sz w:val="18"/>
                <w:szCs w:val="18"/>
              </w:rPr>
              <w:t>Journal</w:t>
            </w:r>
          </w:p>
        </w:tc>
        <w:tc>
          <w:tcPr>
            <w:tcW w:w="969" w:type="dxa"/>
            <w:noWrap/>
            <w:hideMark/>
          </w:tcPr>
          <w:p w14:paraId="63852E60" w14:textId="77777777" w:rsidR="004A6E3C" w:rsidRPr="009B0418" w:rsidRDefault="004A6E3C" w:rsidP="00ED799E">
            <w:pPr>
              <w:rPr>
                <w:rFonts w:eastAsiaTheme="minorEastAsia"/>
                <w:b/>
                <w:sz w:val="18"/>
                <w:szCs w:val="18"/>
              </w:rPr>
            </w:pPr>
            <w:r>
              <w:rPr>
                <w:rFonts w:eastAsiaTheme="minorEastAsia"/>
                <w:b/>
                <w:sz w:val="18"/>
                <w:szCs w:val="18"/>
              </w:rPr>
              <w:t>Citations</w:t>
            </w:r>
          </w:p>
        </w:tc>
        <w:tc>
          <w:tcPr>
            <w:tcW w:w="3441" w:type="dxa"/>
            <w:noWrap/>
            <w:hideMark/>
          </w:tcPr>
          <w:p w14:paraId="07511496" w14:textId="77777777" w:rsidR="004A6E3C" w:rsidRPr="009B0418" w:rsidRDefault="004A6E3C" w:rsidP="00ED799E">
            <w:pPr>
              <w:rPr>
                <w:rFonts w:eastAsiaTheme="minorEastAsia"/>
                <w:b/>
                <w:sz w:val="18"/>
                <w:szCs w:val="18"/>
              </w:rPr>
            </w:pPr>
            <w:r w:rsidRPr="009B0418">
              <w:rPr>
                <w:rFonts w:eastAsiaTheme="minorEastAsia"/>
                <w:b/>
                <w:sz w:val="18"/>
                <w:szCs w:val="18"/>
              </w:rPr>
              <w:t>DOI link</w:t>
            </w:r>
          </w:p>
        </w:tc>
      </w:tr>
      <w:tr w:rsidR="004A6E3C" w:rsidRPr="004836AC" w14:paraId="672EED86" w14:textId="77777777" w:rsidTr="004A6E3C">
        <w:trPr>
          <w:trHeight w:val="300"/>
        </w:trPr>
        <w:tc>
          <w:tcPr>
            <w:tcW w:w="2869" w:type="dxa"/>
            <w:noWrap/>
            <w:vAlign w:val="bottom"/>
            <w:hideMark/>
          </w:tcPr>
          <w:p w14:paraId="38E2A86F" w14:textId="0A7883B1"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t>Ziehn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T|Tomlin</w:t>
            </w:r>
            <w:proofErr w:type="spellEnd"/>
            <w:r w:rsidRPr="004A6E3C">
              <w:rPr>
                <w:rFonts w:ascii="Calibri" w:hAnsi="Calibri" w:cs="Calibri"/>
                <w:color w:val="000000"/>
                <w:sz w:val="16"/>
                <w:szCs w:val="16"/>
              </w:rPr>
              <w:t>, AS</w:t>
            </w:r>
          </w:p>
        </w:tc>
        <w:tc>
          <w:tcPr>
            <w:tcW w:w="643" w:type="dxa"/>
            <w:noWrap/>
            <w:vAlign w:val="bottom"/>
            <w:hideMark/>
          </w:tcPr>
          <w:p w14:paraId="6A648942" w14:textId="37FFC1EF" w:rsidR="004A6E3C" w:rsidRPr="004A6E3C" w:rsidRDefault="004A6E3C" w:rsidP="004A6E3C">
            <w:pPr>
              <w:rPr>
                <w:rFonts w:eastAsiaTheme="minorEastAsia"/>
                <w:sz w:val="16"/>
                <w:szCs w:val="16"/>
              </w:rPr>
            </w:pPr>
            <w:r w:rsidRPr="004A6E3C">
              <w:rPr>
                <w:rFonts w:ascii="Calibri" w:hAnsi="Calibri" w:cs="Calibri"/>
                <w:color w:val="000000"/>
                <w:sz w:val="16"/>
                <w:szCs w:val="16"/>
              </w:rPr>
              <w:t>2009</w:t>
            </w:r>
          </w:p>
        </w:tc>
        <w:tc>
          <w:tcPr>
            <w:tcW w:w="2441" w:type="dxa"/>
            <w:noWrap/>
            <w:vAlign w:val="bottom"/>
            <w:hideMark/>
          </w:tcPr>
          <w:p w14:paraId="2DF28823" w14:textId="7AFFF196" w:rsidR="004A6E3C" w:rsidRPr="004A6E3C" w:rsidRDefault="004A6E3C" w:rsidP="004A6E3C">
            <w:pPr>
              <w:rPr>
                <w:rFonts w:eastAsiaTheme="minorEastAsia"/>
                <w:sz w:val="16"/>
                <w:szCs w:val="16"/>
              </w:rPr>
            </w:pPr>
            <w:r w:rsidRPr="004A6E3C">
              <w:rPr>
                <w:rFonts w:ascii="Calibri" w:hAnsi="Calibri" w:cs="Calibri"/>
                <w:color w:val="000000"/>
                <w:sz w:val="16"/>
                <w:szCs w:val="16"/>
              </w:rPr>
              <w:t>GUI-HDMR - A software tool for global sensitivity analysis of complex models</w:t>
            </w:r>
          </w:p>
        </w:tc>
        <w:tc>
          <w:tcPr>
            <w:tcW w:w="1860" w:type="dxa"/>
            <w:noWrap/>
            <w:vAlign w:val="bottom"/>
            <w:hideMark/>
          </w:tcPr>
          <w:p w14:paraId="4C5D746A" w14:textId="0F6D276B"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3847EE36" w14:textId="04782CEE" w:rsidR="004A6E3C" w:rsidRPr="004A6E3C" w:rsidRDefault="004A6E3C" w:rsidP="004A6E3C">
            <w:pPr>
              <w:rPr>
                <w:rFonts w:eastAsiaTheme="minorEastAsia"/>
                <w:sz w:val="16"/>
                <w:szCs w:val="16"/>
              </w:rPr>
            </w:pPr>
            <w:r w:rsidRPr="004A6E3C">
              <w:rPr>
                <w:rFonts w:ascii="Calibri" w:hAnsi="Calibri" w:cs="Calibri"/>
                <w:color w:val="000000"/>
                <w:sz w:val="16"/>
                <w:szCs w:val="16"/>
              </w:rPr>
              <w:t>120</w:t>
            </w:r>
          </w:p>
        </w:tc>
        <w:tc>
          <w:tcPr>
            <w:tcW w:w="3441" w:type="dxa"/>
            <w:noWrap/>
            <w:vAlign w:val="bottom"/>
            <w:hideMark/>
          </w:tcPr>
          <w:p w14:paraId="3A8A5014" w14:textId="380E01DF"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https://dx.doi.org/10.1016/j.envsoft.2008.12.002</w:t>
            </w:r>
          </w:p>
        </w:tc>
      </w:tr>
      <w:tr w:rsidR="004A6E3C" w:rsidRPr="004836AC" w14:paraId="77D85BF4" w14:textId="77777777" w:rsidTr="004A6E3C">
        <w:trPr>
          <w:trHeight w:val="300"/>
        </w:trPr>
        <w:tc>
          <w:tcPr>
            <w:tcW w:w="2869" w:type="dxa"/>
            <w:noWrap/>
            <w:vAlign w:val="bottom"/>
            <w:hideMark/>
          </w:tcPr>
          <w:p w14:paraId="0E5B1ADB" w14:textId="6DE4C700" w:rsidR="004A6E3C" w:rsidRPr="004A6E3C" w:rsidRDefault="004A6E3C" w:rsidP="004A6E3C">
            <w:pPr>
              <w:rPr>
                <w:rFonts w:eastAsiaTheme="minorEastAsia"/>
                <w:sz w:val="16"/>
                <w:szCs w:val="16"/>
              </w:rPr>
            </w:pPr>
            <w:r w:rsidRPr="004A6E3C">
              <w:rPr>
                <w:rFonts w:ascii="Calibri" w:hAnsi="Calibri" w:cs="Calibri"/>
                <w:color w:val="000000"/>
                <w:sz w:val="16"/>
                <w:szCs w:val="16"/>
              </w:rPr>
              <w:t xml:space="preserve">Gallagher, </w:t>
            </w:r>
            <w:proofErr w:type="spellStart"/>
            <w:r w:rsidRPr="004A6E3C">
              <w:rPr>
                <w:rFonts w:ascii="Calibri" w:hAnsi="Calibri" w:cs="Calibri"/>
                <w:color w:val="000000"/>
                <w:sz w:val="16"/>
                <w:szCs w:val="16"/>
              </w:rPr>
              <w:t>M|Doherty</w:t>
            </w:r>
            <w:proofErr w:type="spellEnd"/>
            <w:r w:rsidRPr="004A6E3C">
              <w:rPr>
                <w:rFonts w:ascii="Calibri" w:hAnsi="Calibri" w:cs="Calibri"/>
                <w:color w:val="000000"/>
                <w:sz w:val="16"/>
                <w:szCs w:val="16"/>
              </w:rPr>
              <w:t>, J</w:t>
            </w:r>
          </w:p>
        </w:tc>
        <w:tc>
          <w:tcPr>
            <w:tcW w:w="643" w:type="dxa"/>
            <w:noWrap/>
            <w:vAlign w:val="bottom"/>
            <w:hideMark/>
          </w:tcPr>
          <w:p w14:paraId="5821E99F" w14:textId="02595E19" w:rsidR="004A6E3C" w:rsidRPr="004A6E3C" w:rsidRDefault="004A6E3C" w:rsidP="004A6E3C">
            <w:pPr>
              <w:rPr>
                <w:rFonts w:eastAsiaTheme="minorEastAsia"/>
                <w:sz w:val="16"/>
                <w:szCs w:val="16"/>
              </w:rPr>
            </w:pPr>
            <w:r w:rsidRPr="004A6E3C">
              <w:rPr>
                <w:rFonts w:ascii="Calibri" w:hAnsi="Calibri" w:cs="Calibri"/>
                <w:color w:val="000000"/>
                <w:sz w:val="16"/>
                <w:szCs w:val="16"/>
              </w:rPr>
              <w:t>2007</w:t>
            </w:r>
          </w:p>
        </w:tc>
        <w:tc>
          <w:tcPr>
            <w:tcW w:w="2441" w:type="dxa"/>
            <w:noWrap/>
            <w:vAlign w:val="bottom"/>
            <w:hideMark/>
          </w:tcPr>
          <w:p w14:paraId="280C5D18" w14:textId="53B58D59" w:rsidR="004A6E3C" w:rsidRPr="004A6E3C" w:rsidRDefault="004A6E3C" w:rsidP="004A6E3C">
            <w:pPr>
              <w:rPr>
                <w:rFonts w:eastAsiaTheme="minorEastAsia"/>
                <w:sz w:val="16"/>
                <w:szCs w:val="16"/>
              </w:rPr>
            </w:pPr>
            <w:r w:rsidRPr="004A6E3C">
              <w:rPr>
                <w:rFonts w:ascii="Calibri" w:hAnsi="Calibri" w:cs="Calibri"/>
                <w:color w:val="000000"/>
                <w:sz w:val="16"/>
                <w:szCs w:val="16"/>
              </w:rPr>
              <w:t>Parameter estimation and uncertainty analysis for a watershed model</w:t>
            </w:r>
          </w:p>
        </w:tc>
        <w:tc>
          <w:tcPr>
            <w:tcW w:w="1860" w:type="dxa"/>
            <w:noWrap/>
            <w:vAlign w:val="bottom"/>
            <w:hideMark/>
          </w:tcPr>
          <w:p w14:paraId="7D5C1D82" w14:textId="5001C4A0"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51E5027B" w14:textId="4A6E5B3B" w:rsidR="004A6E3C" w:rsidRPr="004A6E3C" w:rsidRDefault="004A6E3C" w:rsidP="004A6E3C">
            <w:pPr>
              <w:rPr>
                <w:rFonts w:eastAsiaTheme="minorEastAsia"/>
                <w:sz w:val="16"/>
                <w:szCs w:val="16"/>
              </w:rPr>
            </w:pPr>
            <w:r w:rsidRPr="004A6E3C">
              <w:rPr>
                <w:rFonts w:ascii="Calibri" w:hAnsi="Calibri" w:cs="Calibri"/>
                <w:color w:val="000000"/>
                <w:sz w:val="16"/>
                <w:szCs w:val="16"/>
              </w:rPr>
              <w:t>118</w:t>
            </w:r>
          </w:p>
        </w:tc>
        <w:tc>
          <w:tcPr>
            <w:tcW w:w="3441" w:type="dxa"/>
            <w:noWrap/>
            <w:vAlign w:val="bottom"/>
            <w:hideMark/>
          </w:tcPr>
          <w:p w14:paraId="599D0512" w14:textId="7752A346"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https://dx.doi.org/10.1016/j.envsoft.2006.06.007</w:t>
            </w:r>
          </w:p>
        </w:tc>
      </w:tr>
      <w:tr w:rsidR="004A6E3C" w:rsidRPr="004836AC" w14:paraId="51839C9F" w14:textId="77777777" w:rsidTr="004A6E3C">
        <w:trPr>
          <w:trHeight w:val="300"/>
        </w:trPr>
        <w:tc>
          <w:tcPr>
            <w:tcW w:w="2869" w:type="dxa"/>
            <w:noWrap/>
            <w:vAlign w:val="bottom"/>
            <w:hideMark/>
          </w:tcPr>
          <w:p w14:paraId="424C865E" w14:textId="3CFECD69"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t>Clavreul</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J|Baumeister</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H|Christensen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TH|Damgaard</w:t>
            </w:r>
            <w:proofErr w:type="spellEnd"/>
            <w:r w:rsidRPr="004A6E3C">
              <w:rPr>
                <w:rFonts w:ascii="Calibri" w:hAnsi="Calibri" w:cs="Calibri"/>
                <w:color w:val="000000"/>
                <w:sz w:val="16"/>
                <w:szCs w:val="16"/>
              </w:rPr>
              <w:t>, A</w:t>
            </w:r>
          </w:p>
        </w:tc>
        <w:tc>
          <w:tcPr>
            <w:tcW w:w="643" w:type="dxa"/>
            <w:noWrap/>
            <w:vAlign w:val="bottom"/>
            <w:hideMark/>
          </w:tcPr>
          <w:p w14:paraId="0CCB9F31" w14:textId="27E1024C" w:rsidR="004A6E3C" w:rsidRPr="004A6E3C" w:rsidRDefault="004A6E3C" w:rsidP="004A6E3C">
            <w:pPr>
              <w:rPr>
                <w:rFonts w:eastAsiaTheme="minorEastAsia"/>
                <w:sz w:val="16"/>
                <w:szCs w:val="16"/>
              </w:rPr>
            </w:pPr>
            <w:r w:rsidRPr="004A6E3C">
              <w:rPr>
                <w:rFonts w:ascii="Calibri" w:hAnsi="Calibri" w:cs="Calibri"/>
                <w:color w:val="000000"/>
                <w:sz w:val="16"/>
                <w:szCs w:val="16"/>
              </w:rPr>
              <w:t>2014</w:t>
            </w:r>
          </w:p>
        </w:tc>
        <w:tc>
          <w:tcPr>
            <w:tcW w:w="2441" w:type="dxa"/>
            <w:noWrap/>
            <w:vAlign w:val="bottom"/>
            <w:hideMark/>
          </w:tcPr>
          <w:p w14:paraId="7AA6C282" w14:textId="75AF0483" w:rsidR="004A6E3C" w:rsidRPr="004A6E3C" w:rsidRDefault="004A6E3C" w:rsidP="004A6E3C">
            <w:pPr>
              <w:rPr>
                <w:rFonts w:eastAsiaTheme="minorEastAsia"/>
                <w:sz w:val="16"/>
                <w:szCs w:val="16"/>
              </w:rPr>
            </w:pPr>
            <w:r w:rsidRPr="004A6E3C">
              <w:rPr>
                <w:rFonts w:ascii="Calibri" w:hAnsi="Calibri" w:cs="Calibri"/>
                <w:color w:val="000000"/>
                <w:sz w:val="16"/>
                <w:szCs w:val="16"/>
              </w:rPr>
              <w:t>An environmental assessment system for environmental technologies</w:t>
            </w:r>
          </w:p>
        </w:tc>
        <w:tc>
          <w:tcPr>
            <w:tcW w:w="1860" w:type="dxa"/>
            <w:noWrap/>
            <w:vAlign w:val="bottom"/>
            <w:hideMark/>
          </w:tcPr>
          <w:p w14:paraId="6A80FFC4" w14:textId="6244CCCA"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71E0FCDC" w14:textId="0A9481DE" w:rsidR="004A6E3C" w:rsidRPr="004A6E3C" w:rsidRDefault="004A6E3C" w:rsidP="004A6E3C">
            <w:pPr>
              <w:rPr>
                <w:rFonts w:eastAsiaTheme="minorEastAsia"/>
                <w:sz w:val="16"/>
                <w:szCs w:val="16"/>
              </w:rPr>
            </w:pPr>
            <w:r w:rsidRPr="004A6E3C">
              <w:rPr>
                <w:rFonts w:ascii="Calibri" w:hAnsi="Calibri" w:cs="Calibri"/>
                <w:color w:val="000000"/>
                <w:sz w:val="16"/>
                <w:szCs w:val="16"/>
              </w:rPr>
              <w:t>77</w:t>
            </w:r>
          </w:p>
        </w:tc>
        <w:tc>
          <w:tcPr>
            <w:tcW w:w="3441" w:type="dxa"/>
            <w:noWrap/>
            <w:vAlign w:val="bottom"/>
            <w:hideMark/>
          </w:tcPr>
          <w:p w14:paraId="5F516B06" w14:textId="01537CCE"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https://dx.doi.org/10.1016/j.envsoft.2014.06.007</w:t>
            </w:r>
          </w:p>
        </w:tc>
      </w:tr>
      <w:tr w:rsidR="004A6E3C" w:rsidRPr="004836AC" w14:paraId="15592648" w14:textId="77777777" w:rsidTr="004A6E3C">
        <w:trPr>
          <w:trHeight w:val="300"/>
        </w:trPr>
        <w:tc>
          <w:tcPr>
            <w:tcW w:w="2869" w:type="dxa"/>
            <w:noWrap/>
            <w:vAlign w:val="bottom"/>
            <w:hideMark/>
          </w:tcPr>
          <w:p w14:paraId="411C58A0" w14:textId="23A8699E"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t>Gan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YJ|Duan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QY|Gong</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W|Tong</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C|Sun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YW|Chu</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W|Ye</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AZ|Miao</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CY|Di</w:t>
            </w:r>
            <w:proofErr w:type="spellEnd"/>
            <w:r w:rsidRPr="004A6E3C">
              <w:rPr>
                <w:rFonts w:ascii="Calibri" w:hAnsi="Calibri" w:cs="Calibri"/>
                <w:color w:val="000000"/>
                <w:sz w:val="16"/>
                <w:szCs w:val="16"/>
              </w:rPr>
              <w:t>, ZH</w:t>
            </w:r>
          </w:p>
        </w:tc>
        <w:tc>
          <w:tcPr>
            <w:tcW w:w="643" w:type="dxa"/>
            <w:noWrap/>
            <w:vAlign w:val="bottom"/>
            <w:hideMark/>
          </w:tcPr>
          <w:p w14:paraId="7780DC4C" w14:textId="09AF70B0" w:rsidR="004A6E3C" w:rsidRPr="004A6E3C" w:rsidRDefault="004A6E3C" w:rsidP="004A6E3C">
            <w:pPr>
              <w:rPr>
                <w:rFonts w:eastAsiaTheme="minorEastAsia"/>
                <w:sz w:val="16"/>
                <w:szCs w:val="16"/>
              </w:rPr>
            </w:pPr>
            <w:r w:rsidRPr="004A6E3C">
              <w:rPr>
                <w:rFonts w:ascii="Calibri" w:hAnsi="Calibri" w:cs="Calibri"/>
                <w:color w:val="000000"/>
                <w:sz w:val="16"/>
                <w:szCs w:val="16"/>
              </w:rPr>
              <w:t>2014</w:t>
            </w:r>
          </w:p>
        </w:tc>
        <w:tc>
          <w:tcPr>
            <w:tcW w:w="2441" w:type="dxa"/>
            <w:noWrap/>
            <w:vAlign w:val="bottom"/>
            <w:hideMark/>
          </w:tcPr>
          <w:p w14:paraId="25903836" w14:textId="76AEFE3E" w:rsidR="004A6E3C" w:rsidRPr="004A6E3C" w:rsidRDefault="004A6E3C" w:rsidP="004A6E3C">
            <w:pPr>
              <w:rPr>
                <w:rFonts w:eastAsiaTheme="minorEastAsia"/>
                <w:sz w:val="16"/>
                <w:szCs w:val="16"/>
              </w:rPr>
            </w:pPr>
            <w:r w:rsidRPr="004A6E3C">
              <w:rPr>
                <w:rFonts w:ascii="Calibri" w:hAnsi="Calibri" w:cs="Calibri"/>
                <w:color w:val="000000"/>
                <w:sz w:val="16"/>
                <w:szCs w:val="16"/>
              </w:rPr>
              <w:t>A comprehensive evaluation of various sensitivity analysis methods: A case study with a hydrological model</w:t>
            </w:r>
          </w:p>
        </w:tc>
        <w:tc>
          <w:tcPr>
            <w:tcW w:w="1860" w:type="dxa"/>
            <w:noWrap/>
            <w:vAlign w:val="bottom"/>
            <w:hideMark/>
          </w:tcPr>
          <w:p w14:paraId="28C938F9" w14:textId="25933106"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4A9B7BA1" w14:textId="323142AC" w:rsidR="004A6E3C" w:rsidRPr="004A6E3C" w:rsidRDefault="004A6E3C" w:rsidP="004A6E3C">
            <w:pPr>
              <w:rPr>
                <w:rFonts w:eastAsiaTheme="minorEastAsia"/>
                <w:sz w:val="16"/>
                <w:szCs w:val="16"/>
              </w:rPr>
            </w:pPr>
            <w:r w:rsidRPr="004A6E3C">
              <w:rPr>
                <w:rFonts w:ascii="Calibri" w:hAnsi="Calibri" w:cs="Calibri"/>
                <w:color w:val="000000"/>
                <w:sz w:val="16"/>
                <w:szCs w:val="16"/>
              </w:rPr>
              <w:t>72</w:t>
            </w:r>
          </w:p>
        </w:tc>
        <w:tc>
          <w:tcPr>
            <w:tcW w:w="3441" w:type="dxa"/>
            <w:noWrap/>
            <w:vAlign w:val="bottom"/>
            <w:hideMark/>
          </w:tcPr>
          <w:p w14:paraId="49E29ACA" w14:textId="38B84EC8"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https://dx.doi.org/10.1016/j.envsoft.2013.09.031</w:t>
            </w:r>
          </w:p>
        </w:tc>
      </w:tr>
      <w:tr w:rsidR="004A6E3C" w:rsidRPr="004836AC" w14:paraId="3843FD79" w14:textId="77777777" w:rsidTr="004A6E3C">
        <w:trPr>
          <w:trHeight w:val="300"/>
        </w:trPr>
        <w:tc>
          <w:tcPr>
            <w:tcW w:w="2869" w:type="dxa"/>
            <w:noWrap/>
            <w:vAlign w:val="bottom"/>
            <w:hideMark/>
          </w:tcPr>
          <w:p w14:paraId="181E450B" w14:textId="1FFD4F22"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t>Cannavo</w:t>
            </w:r>
            <w:proofErr w:type="spellEnd"/>
            <w:r w:rsidRPr="004A6E3C">
              <w:rPr>
                <w:rFonts w:ascii="Calibri" w:hAnsi="Calibri" w:cs="Calibri"/>
                <w:color w:val="000000"/>
                <w:sz w:val="16"/>
                <w:szCs w:val="16"/>
              </w:rPr>
              <w:t>, F</w:t>
            </w:r>
          </w:p>
        </w:tc>
        <w:tc>
          <w:tcPr>
            <w:tcW w:w="643" w:type="dxa"/>
            <w:noWrap/>
            <w:vAlign w:val="bottom"/>
            <w:hideMark/>
          </w:tcPr>
          <w:p w14:paraId="5C4B62E7" w14:textId="2748F933" w:rsidR="004A6E3C" w:rsidRPr="004A6E3C" w:rsidRDefault="004A6E3C" w:rsidP="004A6E3C">
            <w:pPr>
              <w:rPr>
                <w:rFonts w:eastAsiaTheme="minorEastAsia"/>
                <w:sz w:val="16"/>
                <w:szCs w:val="16"/>
              </w:rPr>
            </w:pPr>
            <w:r w:rsidRPr="004A6E3C">
              <w:rPr>
                <w:rFonts w:ascii="Calibri" w:hAnsi="Calibri" w:cs="Calibri"/>
                <w:color w:val="000000"/>
                <w:sz w:val="16"/>
                <w:szCs w:val="16"/>
              </w:rPr>
              <w:t>2012</w:t>
            </w:r>
          </w:p>
        </w:tc>
        <w:tc>
          <w:tcPr>
            <w:tcW w:w="2441" w:type="dxa"/>
            <w:noWrap/>
            <w:vAlign w:val="bottom"/>
            <w:hideMark/>
          </w:tcPr>
          <w:p w14:paraId="531E22B1" w14:textId="7622CB36" w:rsidR="004A6E3C" w:rsidRPr="004A6E3C" w:rsidRDefault="004A6E3C" w:rsidP="004A6E3C">
            <w:pPr>
              <w:rPr>
                <w:rFonts w:eastAsiaTheme="minorEastAsia"/>
                <w:sz w:val="16"/>
                <w:szCs w:val="16"/>
              </w:rPr>
            </w:pPr>
            <w:r w:rsidRPr="004A6E3C">
              <w:rPr>
                <w:rFonts w:ascii="Calibri" w:hAnsi="Calibri" w:cs="Calibri"/>
                <w:color w:val="000000"/>
                <w:sz w:val="16"/>
                <w:szCs w:val="16"/>
              </w:rPr>
              <w:t>Sensitivity analysis for volcanic source modeling quality assessment and model selection</w:t>
            </w:r>
          </w:p>
        </w:tc>
        <w:tc>
          <w:tcPr>
            <w:tcW w:w="1860" w:type="dxa"/>
            <w:noWrap/>
            <w:vAlign w:val="bottom"/>
            <w:hideMark/>
          </w:tcPr>
          <w:p w14:paraId="4625B3EC" w14:textId="7A531DE4" w:rsidR="004A6E3C" w:rsidRPr="004A6E3C" w:rsidRDefault="004A6E3C" w:rsidP="004A6E3C">
            <w:pPr>
              <w:rPr>
                <w:rFonts w:eastAsiaTheme="minorEastAsia"/>
                <w:sz w:val="16"/>
                <w:szCs w:val="16"/>
              </w:rPr>
            </w:pPr>
            <w:r w:rsidRPr="004A6E3C">
              <w:rPr>
                <w:rFonts w:ascii="Calibri" w:hAnsi="Calibri" w:cs="Calibri"/>
                <w:color w:val="000000"/>
                <w:sz w:val="16"/>
                <w:szCs w:val="16"/>
              </w:rPr>
              <w:t>COMPUTERS &amp; GEOSCIENCES</w:t>
            </w:r>
          </w:p>
        </w:tc>
        <w:tc>
          <w:tcPr>
            <w:tcW w:w="969" w:type="dxa"/>
            <w:noWrap/>
            <w:vAlign w:val="bottom"/>
            <w:hideMark/>
          </w:tcPr>
          <w:p w14:paraId="2F74337C" w14:textId="057711A8" w:rsidR="004A6E3C" w:rsidRPr="004A6E3C" w:rsidRDefault="004A6E3C" w:rsidP="004A6E3C">
            <w:pPr>
              <w:rPr>
                <w:rFonts w:eastAsiaTheme="minorEastAsia"/>
                <w:sz w:val="16"/>
                <w:szCs w:val="16"/>
              </w:rPr>
            </w:pPr>
            <w:r w:rsidRPr="004A6E3C">
              <w:rPr>
                <w:rFonts w:ascii="Calibri" w:hAnsi="Calibri" w:cs="Calibri"/>
                <w:color w:val="000000"/>
                <w:sz w:val="16"/>
                <w:szCs w:val="16"/>
              </w:rPr>
              <w:t>71</w:t>
            </w:r>
          </w:p>
        </w:tc>
        <w:tc>
          <w:tcPr>
            <w:tcW w:w="3441" w:type="dxa"/>
            <w:noWrap/>
            <w:vAlign w:val="bottom"/>
            <w:hideMark/>
          </w:tcPr>
          <w:p w14:paraId="17E7F238" w14:textId="76D0358B"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https://dx.doi.org/10.1016/j.cageo.2012.03.008</w:t>
            </w:r>
          </w:p>
        </w:tc>
      </w:tr>
      <w:tr w:rsidR="004A6E3C" w:rsidRPr="004836AC" w14:paraId="7D86F417" w14:textId="77777777" w:rsidTr="004A6E3C">
        <w:trPr>
          <w:trHeight w:val="300"/>
        </w:trPr>
        <w:tc>
          <w:tcPr>
            <w:tcW w:w="2869" w:type="dxa"/>
            <w:noWrap/>
            <w:vAlign w:val="bottom"/>
            <w:hideMark/>
          </w:tcPr>
          <w:p w14:paraId="235FEE77" w14:textId="0770269C"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lastRenderedPageBreak/>
              <w:t>Harmel</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RD|Smith</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DR|King</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KW|Slade</w:t>
            </w:r>
            <w:proofErr w:type="spellEnd"/>
            <w:r w:rsidRPr="004A6E3C">
              <w:rPr>
                <w:rFonts w:ascii="Calibri" w:hAnsi="Calibri" w:cs="Calibri"/>
                <w:color w:val="000000"/>
                <w:sz w:val="16"/>
                <w:szCs w:val="16"/>
              </w:rPr>
              <w:t>, RM</w:t>
            </w:r>
          </w:p>
        </w:tc>
        <w:tc>
          <w:tcPr>
            <w:tcW w:w="643" w:type="dxa"/>
            <w:noWrap/>
            <w:vAlign w:val="bottom"/>
            <w:hideMark/>
          </w:tcPr>
          <w:p w14:paraId="324C0719" w14:textId="4DC34EAD" w:rsidR="004A6E3C" w:rsidRPr="004A6E3C" w:rsidRDefault="004A6E3C" w:rsidP="004A6E3C">
            <w:pPr>
              <w:rPr>
                <w:rFonts w:eastAsiaTheme="minorEastAsia"/>
                <w:sz w:val="16"/>
                <w:szCs w:val="16"/>
              </w:rPr>
            </w:pPr>
            <w:r w:rsidRPr="004A6E3C">
              <w:rPr>
                <w:rFonts w:ascii="Calibri" w:hAnsi="Calibri" w:cs="Calibri"/>
                <w:color w:val="000000"/>
                <w:sz w:val="16"/>
                <w:szCs w:val="16"/>
              </w:rPr>
              <w:t>2009</w:t>
            </w:r>
          </w:p>
        </w:tc>
        <w:tc>
          <w:tcPr>
            <w:tcW w:w="2441" w:type="dxa"/>
            <w:noWrap/>
            <w:vAlign w:val="bottom"/>
            <w:hideMark/>
          </w:tcPr>
          <w:p w14:paraId="29B928F1" w14:textId="2C278B3F" w:rsidR="004A6E3C" w:rsidRPr="004A6E3C" w:rsidRDefault="004A6E3C" w:rsidP="004A6E3C">
            <w:pPr>
              <w:rPr>
                <w:rFonts w:eastAsiaTheme="minorEastAsia"/>
                <w:sz w:val="16"/>
                <w:szCs w:val="16"/>
              </w:rPr>
            </w:pPr>
            <w:r w:rsidRPr="004A6E3C">
              <w:rPr>
                <w:rFonts w:ascii="Calibri" w:hAnsi="Calibri" w:cs="Calibri"/>
                <w:color w:val="000000"/>
                <w:sz w:val="16"/>
                <w:szCs w:val="16"/>
              </w:rPr>
              <w:t>Estimating storm discharge and water quality data uncertainty: A software tool for monitoring and modeling applications</w:t>
            </w:r>
          </w:p>
        </w:tc>
        <w:tc>
          <w:tcPr>
            <w:tcW w:w="1860" w:type="dxa"/>
            <w:noWrap/>
            <w:vAlign w:val="bottom"/>
            <w:hideMark/>
          </w:tcPr>
          <w:p w14:paraId="3F647DBE" w14:textId="5161C7D4"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0D38B3D9" w14:textId="2BF6E0A9" w:rsidR="004A6E3C" w:rsidRPr="004A6E3C" w:rsidRDefault="004A6E3C" w:rsidP="004A6E3C">
            <w:pPr>
              <w:rPr>
                <w:rFonts w:eastAsiaTheme="minorEastAsia"/>
                <w:sz w:val="16"/>
                <w:szCs w:val="16"/>
              </w:rPr>
            </w:pPr>
            <w:r w:rsidRPr="004A6E3C">
              <w:rPr>
                <w:rFonts w:ascii="Calibri" w:hAnsi="Calibri" w:cs="Calibri"/>
                <w:color w:val="000000"/>
                <w:sz w:val="16"/>
                <w:szCs w:val="16"/>
              </w:rPr>
              <w:t>64</w:t>
            </w:r>
          </w:p>
        </w:tc>
        <w:tc>
          <w:tcPr>
            <w:tcW w:w="3441" w:type="dxa"/>
            <w:noWrap/>
            <w:vAlign w:val="bottom"/>
            <w:hideMark/>
          </w:tcPr>
          <w:p w14:paraId="53584CCB" w14:textId="05C4C2EE"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https://dx.doi.org/10.1016/j.envsoft.2008.12.006</w:t>
            </w:r>
          </w:p>
        </w:tc>
      </w:tr>
      <w:tr w:rsidR="004A6E3C" w:rsidRPr="004836AC" w14:paraId="4B2413A0" w14:textId="77777777" w:rsidTr="004A6E3C">
        <w:trPr>
          <w:trHeight w:val="300"/>
        </w:trPr>
        <w:tc>
          <w:tcPr>
            <w:tcW w:w="2869" w:type="dxa"/>
            <w:noWrap/>
            <w:vAlign w:val="bottom"/>
            <w:hideMark/>
          </w:tcPr>
          <w:p w14:paraId="3D4F0939" w14:textId="2FA6421F" w:rsidR="004A6E3C" w:rsidRPr="004A6E3C" w:rsidRDefault="004A6E3C" w:rsidP="004A6E3C">
            <w:pPr>
              <w:rPr>
                <w:rFonts w:eastAsiaTheme="minorEastAsia"/>
                <w:sz w:val="16"/>
                <w:szCs w:val="16"/>
              </w:rPr>
            </w:pPr>
            <w:proofErr w:type="spellStart"/>
            <w:r w:rsidRPr="004A6E3C">
              <w:rPr>
                <w:rFonts w:ascii="Calibri" w:hAnsi="Calibri" w:cs="Calibri"/>
                <w:color w:val="000000"/>
                <w:sz w:val="16"/>
                <w:szCs w:val="16"/>
              </w:rPr>
              <w:t>Wegmann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F|Cavin</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L|MacLeod</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M|Scheringer</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M|Hungerbuhler</w:t>
            </w:r>
            <w:proofErr w:type="spellEnd"/>
            <w:r w:rsidRPr="004A6E3C">
              <w:rPr>
                <w:rFonts w:ascii="Calibri" w:hAnsi="Calibri" w:cs="Calibri"/>
                <w:color w:val="000000"/>
                <w:sz w:val="16"/>
                <w:szCs w:val="16"/>
              </w:rPr>
              <w:t>, K</w:t>
            </w:r>
          </w:p>
        </w:tc>
        <w:tc>
          <w:tcPr>
            <w:tcW w:w="643" w:type="dxa"/>
            <w:noWrap/>
            <w:vAlign w:val="bottom"/>
            <w:hideMark/>
          </w:tcPr>
          <w:p w14:paraId="1C2194B8" w14:textId="7041A3D6" w:rsidR="004A6E3C" w:rsidRPr="004A6E3C" w:rsidRDefault="004A6E3C" w:rsidP="004A6E3C">
            <w:pPr>
              <w:rPr>
                <w:rFonts w:eastAsiaTheme="minorEastAsia"/>
                <w:sz w:val="16"/>
                <w:szCs w:val="16"/>
              </w:rPr>
            </w:pPr>
            <w:r w:rsidRPr="004A6E3C">
              <w:rPr>
                <w:rFonts w:ascii="Calibri" w:hAnsi="Calibri" w:cs="Calibri"/>
                <w:color w:val="000000"/>
                <w:sz w:val="16"/>
                <w:szCs w:val="16"/>
              </w:rPr>
              <w:t>2009</w:t>
            </w:r>
          </w:p>
        </w:tc>
        <w:tc>
          <w:tcPr>
            <w:tcW w:w="2441" w:type="dxa"/>
            <w:noWrap/>
            <w:vAlign w:val="bottom"/>
            <w:hideMark/>
          </w:tcPr>
          <w:p w14:paraId="4F53157C" w14:textId="619CF629" w:rsidR="004A6E3C" w:rsidRPr="004A6E3C" w:rsidRDefault="004A6E3C" w:rsidP="004A6E3C">
            <w:pPr>
              <w:rPr>
                <w:rFonts w:eastAsiaTheme="minorEastAsia"/>
                <w:sz w:val="16"/>
                <w:szCs w:val="16"/>
              </w:rPr>
            </w:pPr>
            <w:r w:rsidRPr="004A6E3C">
              <w:rPr>
                <w:rFonts w:ascii="Calibri" w:hAnsi="Calibri" w:cs="Calibri"/>
                <w:color w:val="000000"/>
                <w:sz w:val="16"/>
                <w:szCs w:val="16"/>
              </w:rPr>
              <w:t>The OECD software tool for screening chemicals for persistence and long-range transport potential</w:t>
            </w:r>
          </w:p>
        </w:tc>
        <w:tc>
          <w:tcPr>
            <w:tcW w:w="1860" w:type="dxa"/>
            <w:noWrap/>
            <w:vAlign w:val="bottom"/>
            <w:hideMark/>
          </w:tcPr>
          <w:p w14:paraId="416C0A31" w14:textId="52454DFA" w:rsidR="004A6E3C" w:rsidRPr="004A6E3C" w:rsidRDefault="004A6E3C" w:rsidP="004A6E3C">
            <w:pPr>
              <w:rPr>
                <w:rFonts w:eastAsiaTheme="minorEastAsia"/>
                <w:sz w:val="16"/>
                <w:szCs w:val="16"/>
              </w:rPr>
            </w:pPr>
            <w:r w:rsidRPr="004A6E3C">
              <w:rPr>
                <w:rFonts w:ascii="Calibri" w:hAnsi="Calibri" w:cs="Calibri"/>
                <w:color w:val="000000"/>
                <w:sz w:val="16"/>
                <w:szCs w:val="16"/>
              </w:rPr>
              <w:t>ENVIRONMENTAL MODELLING &amp; SOFTWARE</w:t>
            </w:r>
          </w:p>
        </w:tc>
        <w:tc>
          <w:tcPr>
            <w:tcW w:w="969" w:type="dxa"/>
            <w:noWrap/>
            <w:vAlign w:val="bottom"/>
            <w:hideMark/>
          </w:tcPr>
          <w:p w14:paraId="68CFD2F7" w14:textId="2B6434FD" w:rsidR="004A6E3C" w:rsidRPr="004A6E3C" w:rsidRDefault="004A6E3C" w:rsidP="004A6E3C">
            <w:pPr>
              <w:rPr>
                <w:rFonts w:eastAsiaTheme="minorEastAsia"/>
                <w:sz w:val="16"/>
                <w:szCs w:val="16"/>
              </w:rPr>
            </w:pPr>
            <w:r w:rsidRPr="004A6E3C">
              <w:rPr>
                <w:rFonts w:ascii="Calibri" w:hAnsi="Calibri" w:cs="Calibri"/>
                <w:color w:val="000000"/>
                <w:sz w:val="16"/>
                <w:szCs w:val="16"/>
              </w:rPr>
              <w:t>60</w:t>
            </w:r>
          </w:p>
        </w:tc>
        <w:tc>
          <w:tcPr>
            <w:tcW w:w="3441" w:type="dxa"/>
            <w:noWrap/>
            <w:vAlign w:val="bottom"/>
            <w:hideMark/>
          </w:tcPr>
          <w:p w14:paraId="07DD2D6B" w14:textId="5A9DC4F3"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https://dx.doi.org/10.1016/j.envsoft.2008.06.014</w:t>
            </w:r>
          </w:p>
        </w:tc>
      </w:tr>
      <w:tr w:rsidR="004A6E3C" w:rsidRPr="004836AC" w14:paraId="5593DB79" w14:textId="77777777" w:rsidTr="004A6E3C">
        <w:trPr>
          <w:trHeight w:val="300"/>
        </w:trPr>
        <w:tc>
          <w:tcPr>
            <w:tcW w:w="2869" w:type="dxa"/>
            <w:noWrap/>
            <w:vAlign w:val="bottom"/>
            <w:hideMark/>
          </w:tcPr>
          <w:p w14:paraId="4211ABFB" w14:textId="2B7BDC37" w:rsidR="004A6E3C" w:rsidRPr="004A6E3C" w:rsidRDefault="004A6E3C" w:rsidP="004A6E3C">
            <w:pPr>
              <w:rPr>
                <w:rFonts w:eastAsiaTheme="minorEastAsia"/>
                <w:sz w:val="16"/>
                <w:szCs w:val="16"/>
              </w:rPr>
            </w:pPr>
            <w:r w:rsidRPr="004A6E3C">
              <w:rPr>
                <w:rFonts w:ascii="Calibri" w:hAnsi="Calibri" w:cs="Calibri"/>
                <w:color w:val="000000"/>
                <w:sz w:val="16"/>
                <w:szCs w:val="16"/>
              </w:rPr>
              <w:t>Sinha, K</w:t>
            </w:r>
          </w:p>
        </w:tc>
        <w:tc>
          <w:tcPr>
            <w:tcW w:w="643" w:type="dxa"/>
            <w:noWrap/>
            <w:vAlign w:val="bottom"/>
            <w:hideMark/>
          </w:tcPr>
          <w:p w14:paraId="3AFF8145" w14:textId="4800599B" w:rsidR="004A6E3C" w:rsidRPr="004A6E3C" w:rsidRDefault="004A6E3C" w:rsidP="004A6E3C">
            <w:pPr>
              <w:rPr>
                <w:rFonts w:eastAsiaTheme="minorEastAsia"/>
                <w:sz w:val="16"/>
                <w:szCs w:val="16"/>
              </w:rPr>
            </w:pPr>
            <w:r w:rsidRPr="004A6E3C">
              <w:rPr>
                <w:rFonts w:ascii="Calibri" w:hAnsi="Calibri" w:cs="Calibri"/>
                <w:color w:val="000000"/>
                <w:sz w:val="16"/>
                <w:szCs w:val="16"/>
              </w:rPr>
              <w:t>2007</w:t>
            </w:r>
          </w:p>
        </w:tc>
        <w:tc>
          <w:tcPr>
            <w:tcW w:w="2441" w:type="dxa"/>
            <w:noWrap/>
            <w:vAlign w:val="bottom"/>
            <w:hideMark/>
          </w:tcPr>
          <w:p w14:paraId="770EF9AC" w14:textId="035A25E5" w:rsidR="004A6E3C" w:rsidRPr="004A6E3C" w:rsidRDefault="004A6E3C" w:rsidP="004A6E3C">
            <w:pPr>
              <w:rPr>
                <w:rFonts w:eastAsiaTheme="minorEastAsia"/>
                <w:sz w:val="16"/>
                <w:szCs w:val="16"/>
              </w:rPr>
            </w:pPr>
            <w:r w:rsidRPr="004A6E3C">
              <w:rPr>
                <w:rFonts w:ascii="Calibri" w:hAnsi="Calibri" w:cs="Calibri"/>
                <w:color w:val="000000"/>
                <w:sz w:val="16"/>
                <w:szCs w:val="16"/>
              </w:rPr>
              <w:t xml:space="preserve">Reliability-based </w:t>
            </w:r>
            <w:proofErr w:type="spellStart"/>
            <w:r w:rsidRPr="004A6E3C">
              <w:rPr>
                <w:rFonts w:ascii="Calibri" w:hAnsi="Calibri" w:cs="Calibri"/>
                <w:color w:val="000000"/>
                <w:sz w:val="16"/>
                <w:szCs w:val="16"/>
              </w:rPr>
              <w:t>multiobjective</w:t>
            </w:r>
            <w:proofErr w:type="spellEnd"/>
            <w:r w:rsidRPr="004A6E3C">
              <w:rPr>
                <w:rFonts w:ascii="Calibri" w:hAnsi="Calibri" w:cs="Calibri"/>
                <w:color w:val="000000"/>
                <w:sz w:val="16"/>
                <w:szCs w:val="16"/>
              </w:rPr>
              <w:t xml:space="preserve"> optimization for automotive crashworthiness and occupant safety</w:t>
            </w:r>
          </w:p>
        </w:tc>
        <w:tc>
          <w:tcPr>
            <w:tcW w:w="1860" w:type="dxa"/>
            <w:noWrap/>
            <w:vAlign w:val="bottom"/>
            <w:hideMark/>
          </w:tcPr>
          <w:p w14:paraId="148D31E0" w14:textId="3EFF3D66" w:rsidR="004A6E3C" w:rsidRPr="004A6E3C" w:rsidRDefault="004A6E3C" w:rsidP="004A6E3C">
            <w:pPr>
              <w:rPr>
                <w:rFonts w:eastAsiaTheme="minorEastAsia"/>
                <w:sz w:val="16"/>
                <w:szCs w:val="16"/>
              </w:rPr>
            </w:pPr>
            <w:r w:rsidRPr="004A6E3C">
              <w:rPr>
                <w:rFonts w:ascii="Calibri" w:hAnsi="Calibri" w:cs="Calibri"/>
                <w:color w:val="000000"/>
                <w:sz w:val="16"/>
                <w:szCs w:val="16"/>
              </w:rPr>
              <w:t>STRUCTURAL AND MULTIDISCIPLINARY OPTIMIZATION</w:t>
            </w:r>
          </w:p>
        </w:tc>
        <w:tc>
          <w:tcPr>
            <w:tcW w:w="969" w:type="dxa"/>
            <w:noWrap/>
            <w:vAlign w:val="bottom"/>
            <w:hideMark/>
          </w:tcPr>
          <w:p w14:paraId="07BF118E" w14:textId="09B86F51" w:rsidR="004A6E3C" w:rsidRPr="004A6E3C" w:rsidRDefault="004A6E3C" w:rsidP="004A6E3C">
            <w:pPr>
              <w:rPr>
                <w:rFonts w:eastAsiaTheme="minorEastAsia"/>
                <w:sz w:val="16"/>
                <w:szCs w:val="16"/>
              </w:rPr>
            </w:pPr>
            <w:r w:rsidRPr="004A6E3C">
              <w:rPr>
                <w:rFonts w:ascii="Calibri" w:hAnsi="Calibri" w:cs="Calibri"/>
                <w:color w:val="000000"/>
                <w:sz w:val="16"/>
                <w:szCs w:val="16"/>
              </w:rPr>
              <w:t>58</w:t>
            </w:r>
          </w:p>
        </w:tc>
        <w:tc>
          <w:tcPr>
            <w:tcW w:w="3441" w:type="dxa"/>
            <w:noWrap/>
            <w:vAlign w:val="bottom"/>
            <w:hideMark/>
          </w:tcPr>
          <w:p w14:paraId="48112A62" w14:textId="40A709FC"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https://dx.doi.org/10.1007/s00158-006-0050-x</w:t>
            </w:r>
          </w:p>
        </w:tc>
      </w:tr>
      <w:tr w:rsidR="004A6E3C" w:rsidRPr="004836AC" w14:paraId="0B724A39" w14:textId="77777777" w:rsidTr="004A6E3C">
        <w:trPr>
          <w:trHeight w:val="300"/>
        </w:trPr>
        <w:tc>
          <w:tcPr>
            <w:tcW w:w="2869" w:type="dxa"/>
            <w:noWrap/>
            <w:vAlign w:val="bottom"/>
            <w:hideMark/>
          </w:tcPr>
          <w:p w14:paraId="2457A40D" w14:textId="4CA035BD" w:rsidR="004A6E3C" w:rsidRPr="004A6E3C" w:rsidRDefault="004A6E3C" w:rsidP="004A6E3C">
            <w:pPr>
              <w:rPr>
                <w:rFonts w:eastAsiaTheme="minorEastAsia"/>
                <w:sz w:val="16"/>
                <w:szCs w:val="16"/>
              </w:rPr>
            </w:pPr>
            <w:r w:rsidRPr="004A6E3C">
              <w:rPr>
                <w:rFonts w:ascii="Calibri" w:hAnsi="Calibri" w:cs="Calibri"/>
                <w:color w:val="000000"/>
                <w:sz w:val="16"/>
                <w:szCs w:val="16"/>
              </w:rPr>
              <w:t xml:space="preserve">Shin, </w:t>
            </w:r>
            <w:proofErr w:type="spellStart"/>
            <w:r w:rsidRPr="004A6E3C">
              <w:rPr>
                <w:rFonts w:ascii="Calibri" w:hAnsi="Calibri" w:cs="Calibri"/>
                <w:color w:val="000000"/>
                <w:sz w:val="16"/>
                <w:szCs w:val="16"/>
              </w:rPr>
              <w:t>MJ|Guillaume</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JHA|Croke</w:t>
            </w:r>
            <w:proofErr w:type="spellEnd"/>
            <w:r w:rsidRPr="004A6E3C">
              <w:rPr>
                <w:rFonts w:ascii="Calibri" w:hAnsi="Calibri" w:cs="Calibri"/>
                <w:color w:val="000000"/>
                <w:sz w:val="16"/>
                <w:szCs w:val="16"/>
              </w:rPr>
              <w:t xml:space="preserve">, </w:t>
            </w:r>
            <w:proofErr w:type="spellStart"/>
            <w:r w:rsidRPr="004A6E3C">
              <w:rPr>
                <w:rFonts w:ascii="Calibri" w:hAnsi="Calibri" w:cs="Calibri"/>
                <w:color w:val="000000"/>
                <w:sz w:val="16"/>
                <w:szCs w:val="16"/>
              </w:rPr>
              <w:t>BFW|Jakeman</w:t>
            </w:r>
            <w:proofErr w:type="spellEnd"/>
            <w:r w:rsidRPr="004A6E3C">
              <w:rPr>
                <w:rFonts w:ascii="Calibri" w:hAnsi="Calibri" w:cs="Calibri"/>
                <w:color w:val="000000"/>
                <w:sz w:val="16"/>
                <w:szCs w:val="16"/>
              </w:rPr>
              <w:t>, AJ</w:t>
            </w:r>
          </w:p>
        </w:tc>
        <w:tc>
          <w:tcPr>
            <w:tcW w:w="643" w:type="dxa"/>
            <w:noWrap/>
            <w:vAlign w:val="bottom"/>
            <w:hideMark/>
          </w:tcPr>
          <w:p w14:paraId="513D3A33" w14:textId="1222D231" w:rsidR="004A6E3C" w:rsidRPr="004A6E3C" w:rsidRDefault="004A6E3C" w:rsidP="004A6E3C">
            <w:pPr>
              <w:rPr>
                <w:rFonts w:eastAsiaTheme="minorEastAsia"/>
                <w:sz w:val="16"/>
                <w:szCs w:val="16"/>
              </w:rPr>
            </w:pPr>
            <w:r w:rsidRPr="004A6E3C">
              <w:rPr>
                <w:rFonts w:ascii="Calibri" w:hAnsi="Calibri" w:cs="Calibri"/>
                <w:color w:val="000000"/>
                <w:sz w:val="16"/>
                <w:szCs w:val="16"/>
              </w:rPr>
              <w:t>2013</w:t>
            </w:r>
          </w:p>
        </w:tc>
        <w:tc>
          <w:tcPr>
            <w:tcW w:w="2441" w:type="dxa"/>
            <w:noWrap/>
            <w:vAlign w:val="bottom"/>
            <w:hideMark/>
          </w:tcPr>
          <w:p w14:paraId="34EE8833" w14:textId="0C764A0E" w:rsidR="004A6E3C" w:rsidRPr="004A6E3C" w:rsidRDefault="004A6E3C" w:rsidP="004A6E3C">
            <w:pPr>
              <w:rPr>
                <w:rFonts w:eastAsiaTheme="minorEastAsia"/>
                <w:sz w:val="16"/>
                <w:szCs w:val="16"/>
              </w:rPr>
            </w:pPr>
            <w:r w:rsidRPr="004A6E3C">
              <w:rPr>
                <w:rFonts w:ascii="Calibri" w:hAnsi="Calibri" w:cs="Calibri"/>
                <w:color w:val="000000"/>
                <w:sz w:val="16"/>
                <w:szCs w:val="16"/>
              </w:rPr>
              <w:t>Addressing ten questions about conceptual rainfall-runoff models with global sensitivity analyses in R</w:t>
            </w:r>
          </w:p>
        </w:tc>
        <w:tc>
          <w:tcPr>
            <w:tcW w:w="1860" w:type="dxa"/>
            <w:noWrap/>
            <w:vAlign w:val="bottom"/>
            <w:hideMark/>
          </w:tcPr>
          <w:p w14:paraId="3DEBE5EB" w14:textId="736F7173" w:rsidR="004A6E3C" w:rsidRPr="004A6E3C" w:rsidRDefault="004A6E3C" w:rsidP="004A6E3C">
            <w:pPr>
              <w:rPr>
                <w:rFonts w:eastAsiaTheme="minorEastAsia"/>
                <w:sz w:val="16"/>
                <w:szCs w:val="16"/>
              </w:rPr>
            </w:pPr>
            <w:r w:rsidRPr="004A6E3C">
              <w:rPr>
                <w:rFonts w:ascii="Calibri" w:hAnsi="Calibri" w:cs="Calibri"/>
                <w:color w:val="000000"/>
                <w:sz w:val="16"/>
                <w:szCs w:val="16"/>
              </w:rPr>
              <w:t>JOURNAL OF HYDROLOGY</w:t>
            </w:r>
          </w:p>
        </w:tc>
        <w:tc>
          <w:tcPr>
            <w:tcW w:w="969" w:type="dxa"/>
            <w:noWrap/>
            <w:vAlign w:val="bottom"/>
            <w:hideMark/>
          </w:tcPr>
          <w:p w14:paraId="1DE03699" w14:textId="28D422D5" w:rsidR="004A6E3C" w:rsidRPr="004A6E3C" w:rsidRDefault="004A6E3C" w:rsidP="004A6E3C">
            <w:pPr>
              <w:rPr>
                <w:rFonts w:eastAsiaTheme="minorEastAsia"/>
                <w:sz w:val="16"/>
                <w:szCs w:val="16"/>
              </w:rPr>
            </w:pPr>
            <w:r w:rsidRPr="004A6E3C">
              <w:rPr>
                <w:rFonts w:ascii="Calibri" w:hAnsi="Calibri" w:cs="Calibri"/>
                <w:color w:val="000000"/>
                <w:sz w:val="16"/>
                <w:szCs w:val="16"/>
              </w:rPr>
              <w:t>56</w:t>
            </w:r>
          </w:p>
        </w:tc>
        <w:tc>
          <w:tcPr>
            <w:tcW w:w="3441" w:type="dxa"/>
            <w:noWrap/>
            <w:vAlign w:val="bottom"/>
            <w:hideMark/>
          </w:tcPr>
          <w:p w14:paraId="3D9B5756" w14:textId="23CD57BE"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https://dx.doi.org/10.1016/j.jhydrol.2013.08.047</w:t>
            </w:r>
          </w:p>
        </w:tc>
      </w:tr>
      <w:tr w:rsidR="004A6E3C" w:rsidRPr="004836AC" w14:paraId="3CABEB5B" w14:textId="77777777" w:rsidTr="004A6E3C">
        <w:trPr>
          <w:trHeight w:val="300"/>
        </w:trPr>
        <w:tc>
          <w:tcPr>
            <w:tcW w:w="2869" w:type="dxa"/>
            <w:noWrap/>
            <w:vAlign w:val="bottom"/>
            <w:hideMark/>
          </w:tcPr>
          <w:p w14:paraId="3A96273A" w14:textId="34958539" w:rsidR="004A6E3C" w:rsidRPr="004A6E3C" w:rsidRDefault="004A6E3C" w:rsidP="004A6E3C">
            <w:pPr>
              <w:rPr>
                <w:rFonts w:eastAsiaTheme="minorEastAsia"/>
                <w:sz w:val="16"/>
                <w:szCs w:val="16"/>
              </w:rPr>
            </w:pPr>
            <w:r w:rsidRPr="004A6E3C">
              <w:rPr>
                <w:rFonts w:ascii="Calibri" w:hAnsi="Calibri" w:cs="Calibri"/>
                <w:color w:val="000000"/>
                <w:sz w:val="16"/>
                <w:szCs w:val="16"/>
              </w:rPr>
              <w:t xml:space="preserve">Brown, </w:t>
            </w:r>
            <w:proofErr w:type="spellStart"/>
            <w:r w:rsidRPr="004A6E3C">
              <w:rPr>
                <w:rFonts w:ascii="Calibri" w:hAnsi="Calibri" w:cs="Calibri"/>
                <w:color w:val="000000"/>
                <w:sz w:val="16"/>
                <w:szCs w:val="16"/>
              </w:rPr>
              <w:t>JD|Heuvelink</w:t>
            </w:r>
            <w:proofErr w:type="spellEnd"/>
            <w:r w:rsidRPr="004A6E3C">
              <w:rPr>
                <w:rFonts w:ascii="Calibri" w:hAnsi="Calibri" w:cs="Calibri"/>
                <w:color w:val="000000"/>
                <w:sz w:val="16"/>
                <w:szCs w:val="16"/>
              </w:rPr>
              <w:t>, GBM</w:t>
            </w:r>
          </w:p>
        </w:tc>
        <w:tc>
          <w:tcPr>
            <w:tcW w:w="643" w:type="dxa"/>
            <w:noWrap/>
            <w:vAlign w:val="bottom"/>
            <w:hideMark/>
          </w:tcPr>
          <w:p w14:paraId="2D6BB097" w14:textId="069A8A6E" w:rsidR="004A6E3C" w:rsidRPr="004A6E3C" w:rsidRDefault="004A6E3C" w:rsidP="004A6E3C">
            <w:pPr>
              <w:rPr>
                <w:rFonts w:eastAsiaTheme="minorEastAsia"/>
                <w:sz w:val="16"/>
                <w:szCs w:val="16"/>
              </w:rPr>
            </w:pPr>
            <w:r w:rsidRPr="004A6E3C">
              <w:rPr>
                <w:rFonts w:ascii="Calibri" w:hAnsi="Calibri" w:cs="Calibri"/>
                <w:color w:val="000000"/>
                <w:sz w:val="16"/>
                <w:szCs w:val="16"/>
              </w:rPr>
              <w:t>2007</w:t>
            </w:r>
          </w:p>
        </w:tc>
        <w:tc>
          <w:tcPr>
            <w:tcW w:w="2441" w:type="dxa"/>
            <w:noWrap/>
            <w:vAlign w:val="bottom"/>
            <w:hideMark/>
          </w:tcPr>
          <w:p w14:paraId="17626680" w14:textId="0945AC34" w:rsidR="004A6E3C" w:rsidRPr="004A6E3C" w:rsidRDefault="004A6E3C" w:rsidP="004A6E3C">
            <w:pPr>
              <w:rPr>
                <w:rFonts w:eastAsiaTheme="minorEastAsia"/>
                <w:sz w:val="16"/>
                <w:szCs w:val="16"/>
              </w:rPr>
            </w:pPr>
            <w:r w:rsidRPr="004A6E3C">
              <w:rPr>
                <w:rFonts w:ascii="Calibri" w:hAnsi="Calibri" w:cs="Calibri"/>
                <w:color w:val="000000"/>
                <w:sz w:val="16"/>
                <w:szCs w:val="16"/>
              </w:rPr>
              <w:t>The Data Uncertainty Engine (DUE): A software tool for assessing and simulating uncertain environmental variables</w:t>
            </w:r>
          </w:p>
        </w:tc>
        <w:tc>
          <w:tcPr>
            <w:tcW w:w="1860" w:type="dxa"/>
            <w:noWrap/>
            <w:vAlign w:val="bottom"/>
            <w:hideMark/>
          </w:tcPr>
          <w:p w14:paraId="35030794" w14:textId="0A691D5F" w:rsidR="004A6E3C" w:rsidRPr="004A6E3C" w:rsidRDefault="004A6E3C" w:rsidP="004A6E3C">
            <w:pPr>
              <w:rPr>
                <w:rFonts w:eastAsiaTheme="minorEastAsia"/>
                <w:sz w:val="16"/>
                <w:szCs w:val="16"/>
              </w:rPr>
            </w:pPr>
            <w:r w:rsidRPr="004A6E3C">
              <w:rPr>
                <w:rFonts w:ascii="Calibri" w:hAnsi="Calibri" w:cs="Calibri"/>
                <w:color w:val="000000"/>
                <w:sz w:val="16"/>
                <w:szCs w:val="16"/>
              </w:rPr>
              <w:t>COMPUTERS &amp; GEOSCIENCES</w:t>
            </w:r>
          </w:p>
        </w:tc>
        <w:tc>
          <w:tcPr>
            <w:tcW w:w="969" w:type="dxa"/>
            <w:noWrap/>
            <w:vAlign w:val="bottom"/>
            <w:hideMark/>
          </w:tcPr>
          <w:p w14:paraId="504692C1" w14:textId="5F717C0B" w:rsidR="004A6E3C" w:rsidRPr="004A6E3C" w:rsidRDefault="004A6E3C" w:rsidP="004A6E3C">
            <w:pPr>
              <w:rPr>
                <w:rFonts w:eastAsiaTheme="minorEastAsia"/>
                <w:sz w:val="16"/>
                <w:szCs w:val="16"/>
              </w:rPr>
            </w:pPr>
            <w:r w:rsidRPr="004A6E3C">
              <w:rPr>
                <w:rFonts w:ascii="Calibri" w:hAnsi="Calibri" w:cs="Calibri"/>
                <w:color w:val="000000"/>
                <w:sz w:val="16"/>
                <w:szCs w:val="16"/>
              </w:rPr>
              <w:t>51</w:t>
            </w:r>
          </w:p>
        </w:tc>
        <w:tc>
          <w:tcPr>
            <w:tcW w:w="3441" w:type="dxa"/>
            <w:noWrap/>
            <w:vAlign w:val="bottom"/>
            <w:hideMark/>
          </w:tcPr>
          <w:p w14:paraId="3E78D5B9" w14:textId="55754572" w:rsidR="004A6E3C" w:rsidRPr="004A6E3C" w:rsidRDefault="004A6E3C" w:rsidP="004A6E3C">
            <w:pPr>
              <w:rPr>
                <w:rFonts w:eastAsiaTheme="minorEastAsia"/>
                <w:sz w:val="16"/>
                <w:szCs w:val="16"/>
              </w:rPr>
            </w:pPr>
            <w:r w:rsidRPr="004A6E3C">
              <w:rPr>
                <w:rFonts w:ascii="Calibri" w:hAnsi="Calibri" w:cs="Calibri"/>
                <w:color w:val="000000"/>
                <w:sz w:val="16"/>
                <w:szCs w:val="16"/>
              </w:rPr>
              <w:t>https://dx.doi.org/10.1016/j.cageo.2006.06.015</w:t>
            </w:r>
          </w:p>
        </w:tc>
      </w:tr>
    </w:tbl>
    <w:p w14:paraId="74C5E840" w14:textId="77777777" w:rsidR="004A6E3C" w:rsidRPr="00385452" w:rsidRDefault="004A6E3C" w:rsidP="75805B8F"/>
    <w:p w14:paraId="27716454" w14:textId="13869784" w:rsidR="6C11EA31" w:rsidRPr="00385452" w:rsidRDefault="6C11EA31" w:rsidP="6C11EA31"/>
    <w:p w14:paraId="1A6992C4" w14:textId="2B99FC1C" w:rsidR="7D8853C2" w:rsidRPr="00385452" w:rsidRDefault="001949CC" w:rsidP="00083581">
      <w:pPr>
        <w:pStyle w:val="Heading2"/>
      </w:pPr>
      <w:commentRangeStart w:id="57"/>
      <w:r w:rsidRPr="00385452">
        <w:t xml:space="preserve">Comparison </w:t>
      </w:r>
      <w:commentRangeEnd w:id="57"/>
      <w:r w:rsidR="004C2B7C" w:rsidRPr="00385452">
        <w:rPr>
          <w:rStyle w:val="CommentReference"/>
          <w:rFonts w:asciiTheme="minorHAnsi" w:eastAsiaTheme="minorHAnsi" w:hAnsiTheme="minorHAnsi" w:cstheme="minorBidi"/>
          <w:color w:val="auto"/>
        </w:rPr>
        <w:commentReference w:id="57"/>
      </w:r>
      <w:r w:rsidRPr="00385452">
        <w:t xml:space="preserve">of surveyed </w:t>
      </w:r>
      <w:commentRangeStart w:id="58"/>
      <w:r w:rsidRPr="00385452">
        <w:t>packages</w:t>
      </w:r>
      <w:commentRangeEnd w:id="58"/>
      <w:r w:rsidR="00390B89">
        <w:rPr>
          <w:rStyle w:val="CommentReference"/>
          <w:rFonts w:asciiTheme="minorHAnsi" w:eastAsiaTheme="minorHAnsi" w:hAnsiTheme="minorHAnsi" w:cstheme="minorBidi"/>
          <w:color w:val="auto"/>
        </w:rPr>
        <w:commentReference w:id="58"/>
      </w:r>
    </w:p>
    <w:p w14:paraId="00C34DAE" w14:textId="7867C02E" w:rsidR="7D8853C2" w:rsidRPr="00385452" w:rsidRDefault="7D8853C2" w:rsidP="002F08F7">
      <w:pPr>
        <w:pStyle w:val="Heading3"/>
      </w:pPr>
      <w:proofErr w:type="spellStart"/>
      <w:r w:rsidRPr="00385452">
        <w:t>SimLab</w:t>
      </w:r>
      <w:proofErr w:type="spellEnd"/>
    </w:p>
    <w:p w14:paraId="140A01B2" w14:textId="5204B3F0" w:rsidR="7D8853C2" w:rsidRDefault="7D8853C2">
      <w:pPr>
        <w:rPr>
          <w:rFonts w:ascii="Calibri" w:eastAsia="Calibri" w:hAnsi="Calibri" w:cs="Calibri"/>
        </w:rPr>
      </w:pPr>
      <w:proofErr w:type="spellStart"/>
      <w:r w:rsidRPr="00385452">
        <w:rPr>
          <w:rFonts w:ascii="Calibri" w:eastAsia="Calibri" w:hAnsi="Calibri" w:cs="Calibri"/>
        </w:rPr>
        <w:t>SimLab</w:t>
      </w:r>
      <w:proofErr w:type="spellEnd"/>
      <w:r w:rsidRPr="00385452">
        <w:rPr>
          <w:rFonts w:ascii="Calibri" w:eastAsia="Calibri" w:hAnsi="Calibri" w:cs="Calibri"/>
        </w:rPr>
        <w:t xml:space="preserve"> is a package for Monte Carlo-based SA, written in </w:t>
      </w:r>
      <w:proofErr w:type="spellStart"/>
      <w:r w:rsidRPr="00385452">
        <w:rPr>
          <w:rFonts w:ascii="Calibri" w:eastAsia="Calibri" w:hAnsi="Calibri" w:cs="Calibri"/>
        </w:rPr>
        <w:t>Matlab</w:t>
      </w:r>
      <w:proofErr w:type="spellEnd"/>
      <w:r w:rsidRPr="00385452">
        <w:rPr>
          <w:rFonts w:ascii="Calibri" w:eastAsia="Calibri" w:hAnsi="Calibri" w:cs="Calibri"/>
        </w:rPr>
        <w:t xml:space="preserve"> and supplied by the Joint Research Centre.  It provides Monte Carlo and other random sampling methods, and test functions for educational purposes.   The SA is applied as a </w:t>
      </w:r>
      <w:proofErr w:type="gramStart"/>
      <w:r w:rsidRPr="00385452">
        <w:rPr>
          <w:rFonts w:ascii="Calibri" w:eastAsia="Calibri" w:hAnsi="Calibri" w:cs="Calibri"/>
        </w:rPr>
        <w:t>black-box</w:t>
      </w:r>
      <w:proofErr w:type="gramEnd"/>
      <w:r w:rsidRPr="00385452">
        <w:rPr>
          <w:rFonts w:ascii="Calibri" w:eastAsia="Calibri" w:hAnsi="Calibri" w:cs="Calibri"/>
        </w:rPr>
        <w:t xml:space="preserve"> on model output.  The use of HPC </w:t>
      </w:r>
      <w:proofErr w:type="gramStart"/>
      <w:r w:rsidRPr="00385452">
        <w:rPr>
          <w:rFonts w:ascii="Calibri" w:eastAsia="Calibri" w:hAnsi="Calibri" w:cs="Calibri"/>
        </w:rPr>
        <w:t>is not mentioned</w:t>
      </w:r>
      <w:proofErr w:type="gramEnd"/>
      <w:r w:rsidRPr="00385452">
        <w:rPr>
          <w:rFonts w:ascii="Calibri" w:eastAsia="Calibri" w:hAnsi="Calibri" w:cs="Calibri"/>
        </w:rPr>
        <w:t xml:space="preserve"> in the documentation and there is no option for GUI.  It is freely available for academic use, but not open source.  No user community appears to exist.  The documentation consists of a reference manual.</w:t>
      </w:r>
    </w:p>
    <w:p w14:paraId="1977CE23" w14:textId="75E757CE" w:rsidR="0089027C" w:rsidRDefault="0089027C" w:rsidP="0089027C">
      <w:pPr>
        <w:pStyle w:val="ListParagraph"/>
        <w:numPr>
          <w:ilvl w:val="0"/>
          <w:numId w:val="21"/>
        </w:numPr>
      </w:pPr>
      <w:r>
        <w:t>Simulation Laboratory for UA/SA</w:t>
      </w:r>
    </w:p>
    <w:p w14:paraId="4720632F" w14:textId="65275732" w:rsidR="0089027C" w:rsidRDefault="0089027C" w:rsidP="0089027C">
      <w:pPr>
        <w:pStyle w:val="ListParagraph"/>
        <w:numPr>
          <w:ilvl w:val="0"/>
          <w:numId w:val="21"/>
        </w:numPr>
      </w:pPr>
      <w:r>
        <w:t xml:space="preserve">Screening, correlation-, regression-, and </w:t>
      </w:r>
      <w:proofErr w:type="spellStart"/>
      <w:r>
        <w:t>varance</w:t>
      </w:r>
      <w:proofErr w:type="spellEnd"/>
      <w:r>
        <w:t>-based SA, MC and stratified sampling</w:t>
      </w:r>
    </w:p>
    <w:p w14:paraId="31490417" w14:textId="25F4E9C8" w:rsidR="0089027C" w:rsidRDefault="0089027C" w:rsidP="0089027C">
      <w:pPr>
        <w:pStyle w:val="ListParagraph"/>
        <w:numPr>
          <w:ilvl w:val="0"/>
          <w:numId w:val="21"/>
        </w:numPr>
      </w:pPr>
      <w:proofErr w:type="spellStart"/>
      <w:r>
        <w:t>Src</w:t>
      </w:r>
      <w:proofErr w:type="spellEnd"/>
      <w:r>
        <w:t>, manual and executables available.</w:t>
      </w:r>
    </w:p>
    <w:p w14:paraId="3FB97519" w14:textId="50E215B4" w:rsidR="0089027C" w:rsidRDefault="0089027C" w:rsidP="0089027C">
      <w:pPr>
        <w:pStyle w:val="ListParagraph"/>
        <w:numPr>
          <w:ilvl w:val="0"/>
          <w:numId w:val="21"/>
        </w:numPr>
      </w:pPr>
      <w:r>
        <w:t>Software available by web download</w:t>
      </w:r>
    </w:p>
    <w:p w14:paraId="0C678983" w14:textId="5D324778" w:rsidR="0089027C" w:rsidRPr="00385452" w:rsidRDefault="0089027C" w:rsidP="0089027C">
      <w:pPr>
        <w:pStyle w:val="ListParagraph"/>
        <w:numPr>
          <w:ilvl w:val="0"/>
          <w:numId w:val="21"/>
        </w:numPr>
      </w:pPr>
      <w:r>
        <w:t>Development framework particularly for UA/SA</w:t>
      </w:r>
    </w:p>
    <w:p w14:paraId="3DF64A8B" w14:textId="49F9A73B" w:rsidR="7D8853C2" w:rsidRPr="00385452" w:rsidRDefault="7D8853C2" w:rsidP="002F08F7">
      <w:pPr>
        <w:pStyle w:val="Heading3"/>
      </w:pPr>
      <w:r w:rsidRPr="00385452">
        <w:t>GUI-HDMR</w:t>
      </w:r>
    </w:p>
    <w:p w14:paraId="452CAF56" w14:textId="7F371105" w:rsidR="7D8853C2" w:rsidRPr="00385452" w:rsidRDefault="7D8853C2">
      <w:r w:rsidRPr="00385452">
        <w:rPr>
          <w:rFonts w:ascii="Calibri" w:eastAsia="Calibri" w:hAnsi="Calibri" w:cs="Calibri"/>
        </w:rPr>
        <w:t xml:space="preserve">(Graphical user interface-high dimensional model representation) </w:t>
      </w:r>
    </w:p>
    <w:p w14:paraId="58EDAD17" w14:textId="29B2D175" w:rsidR="7D8853C2" w:rsidRPr="00385452" w:rsidRDefault="7D8853C2">
      <w:r w:rsidRPr="00385452">
        <w:rPr>
          <w:rFonts w:ascii="Calibri" w:eastAsia="Calibri" w:hAnsi="Calibri" w:cs="Calibri"/>
        </w:rPr>
        <w:t xml:space="preserve">This is a SA package written in </w:t>
      </w:r>
      <w:proofErr w:type="spellStart"/>
      <w:r w:rsidRPr="00385452">
        <w:rPr>
          <w:rFonts w:ascii="Calibri" w:eastAsia="Calibri" w:hAnsi="Calibri" w:cs="Calibri"/>
        </w:rPr>
        <w:t>Matlab</w:t>
      </w:r>
      <w:proofErr w:type="spellEnd"/>
      <w:r w:rsidRPr="00385452">
        <w:rPr>
          <w:rFonts w:ascii="Calibri" w:eastAsia="Calibri" w:hAnsi="Calibri" w:cs="Calibri"/>
        </w:rPr>
        <w:t xml:space="preserve">, however it is a loose-coupled package: users supply input and output files in ASCII files.  The user must supply an appropriate sample of the model output (some indication is given in the provided documentation as to which sampling methods are appropriate, and there is a complementary package, RS-HDMR [random sampling-HDMR]) and SA and objective functions are applied to the given data.  The SA provided is HDMR, a variance-based SA method, which the developers advertise as a competitive alternative to other recently developed SA methods, such as random balance design.  The use of HPC </w:t>
      </w:r>
      <w:proofErr w:type="gramStart"/>
      <w:r w:rsidRPr="00385452">
        <w:rPr>
          <w:rFonts w:ascii="Calibri" w:eastAsia="Calibri" w:hAnsi="Calibri" w:cs="Calibri"/>
        </w:rPr>
        <w:t>is not mentioned</w:t>
      </w:r>
      <w:proofErr w:type="gramEnd"/>
      <w:r w:rsidRPr="00385452">
        <w:rPr>
          <w:rFonts w:ascii="Calibri" w:eastAsia="Calibri" w:hAnsi="Calibri" w:cs="Calibri"/>
        </w:rPr>
        <w:t xml:space="preserve"> in the documentation. Users have the choice of GUI or a script-based interface. The software is user-friendly and </w:t>
      </w:r>
      <w:proofErr w:type="gramStart"/>
      <w:r w:rsidRPr="00385452">
        <w:rPr>
          <w:rFonts w:ascii="Calibri" w:eastAsia="Calibri" w:hAnsi="Calibri" w:cs="Calibri"/>
        </w:rPr>
        <w:t>has been applied</w:t>
      </w:r>
      <w:proofErr w:type="gramEnd"/>
      <w:r w:rsidRPr="00385452">
        <w:rPr>
          <w:rFonts w:ascii="Calibri" w:eastAsia="Calibri" w:hAnsi="Calibri" w:cs="Calibri"/>
        </w:rPr>
        <w:t xml:space="preserve"> to various fields.   </w:t>
      </w:r>
      <w:r w:rsidRPr="00385452">
        <w:rPr>
          <w:rFonts w:ascii="Calibri" w:eastAsia="Calibri" w:hAnsi="Calibri" w:cs="Calibri"/>
        </w:rPr>
        <w:lastRenderedPageBreak/>
        <w:t>It is freely available for academic use, but not open source.  No user community appears to exist, but there is user documentation.</w:t>
      </w:r>
    </w:p>
    <w:p w14:paraId="0209D7BF" w14:textId="28C615D4" w:rsidR="7D8853C2" w:rsidRPr="00385452" w:rsidRDefault="7D8853C2" w:rsidP="002F08F7">
      <w:pPr>
        <w:pStyle w:val="Heading3"/>
      </w:pPr>
      <w:r w:rsidRPr="00385452">
        <w:t>Dakota</w:t>
      </w:r>
    </w:p>
    <w:p w14:paraId="7246CAF7" w14:textId="6BD5A0F0" w:rsidR="7D8853C2" w:rsidRDefault="783F8038">
      <w:pPr>
        <w:rPr>
          <w:rFonts w:ascii="Calibri" w:eastAsia="Calibri" w:hAnsi="Calibri" w:cs="Calibri"/>
        </w:rPr>
      </w:pPr>
      <w:r w:rsidRPr="00385452">
        <w:rPr>
          <w:rFonts w:ascii="Calibri" w:eastAsia="Calibri" w:hAnsi="Calibri" w:cs="Calibri"/>
        </w:rPr>
        <w:t xml:space="preserve">The Dakota toolkit </w:t>
      </w:r>
      <w:proofErr w:type="gramStart"/>
      <w:r w:rsidRPr="00385452">
        <w:rPr>
          <w:rFonts w:ascii="Calibri" w:eastAsia="Calibri" w:hAnsi="Calibri" w:cs="Calibri"/>
        </w:rPr>
        <w:t>was initially developed</w:t>
      </w:r>
      <w:proofErr w:type="gramEnd"/>
      <w:r w:rsidRPr="00385452">
        <w:rPr>
          <w:rFonts w:ascii="Calibri" w:eastAsia="Calibri" w:hAnsi="Calibri" w:cs="Calibri"/>
        </w:rPr>
        <w:t xml:space="preserve"> to provide a package of </w:t>
      </w:r>
      <w:proofErr w:type="spellStart"/>
      <w:r w:rsidRPr="00385452">
        <w:rPr>
          <w:rFonts w:ascii="Calibri" w:eastAsia="Calibri" w:hAnsi="Calibri" w:cs="Calibri"/>
        </w:rPr>
        <w:t>optimisation</w:t>
      </w:r>
      <w:proofErr w:type="spellEnd"/>
      <w:r w:rsidRPr="00385452">
        <w:rPr>
          <w:rFonts w:ascii="Calibri" w:eastAsia="Calibri" w:hAnsi="Calibri" w:cs="Calibri"/>
        </w:rPr>
        <w:t xml:space="preserve"> tools for engineers.  It </w:t>
      </w:r>
      <w:proofErr w:type="gramStart"/>
      <w:r w:rsidRPr="00385452">
        <w:rPr>
          <w:rFonts w:ascii="Calibri" w:eastAsia="Calibri" w:hAnsi="Calibri" w:cs="Calibri"/>
        </w:rPr>
        <w:t>has now been developed</w:t>
      </w:r>
      <w:proofErr w:type="gramEnd"/>
      <w:r w:rsidRPr="00385452">
        <w:rPr>
          <w:rFonts w:ascii="Calibri" w:eastAsia="Calibri" w:hAnsi="Calibri" w:cs="Calibri"/>
        </w:rPr>
        <w:t xml:space="preserve"> further to include global SA methods, parameter estimation, and UQ.  The software can operate as close-, semi-, or loose-coupled to the model simulation, requiring the user in the first two cases to modify their code or use a direct interface.  In the most common usage of Dakota, SA </w:t>
      </w:r>
      <w:proofErr w:type="gramStart"/>
      <w:r w:rsidRPr="00385452">
        <w:rPr>
          <w:rFonts w:ascii="Calibri" w:eastAsia="Calibri" w:hAnsi="Calibri" w:cs="Calibri"/>
        </w:rPr>
        <w:t>is applied</w:t>
      </w:r>
      <w:proofErr w:type="gramEnd"/>
      <w:r w:rsidRPr="00385452">
        <w:rPr>
          <w:rFonts w:ascii="Calibri" w:eastAsia="Calibri" w:hAnsi="Calibri" w:cs="Calibri"/>
        </w:rPr>
        <w:t xml:space="preserve"> as post-processing to model outputs.  Various sampling methods </w:t>
      </w:r>
      <w:proofErr w:type="gramStart"/>
      <w:r w:rsidRPr="00385452">
        <w:rPr>
          <w:rFonts w:ascii="Calibri" w:eastAsia="Calibri" w:hAnsi="Calibri" w:cs="Calibri"/>
        </w:rPr>
        <w:t>are supplied</w:t>
      </w:r>
      <w:proofErr w:type="gramEnd"/>
      <w:r w:rsidRPr="00385452">
        <w:rPr>
          <w:rFonts w:ascii="Calibri" w:eastAsia="Calibri" w:hAnsi="Calibri" w:cs="Calibri"/>
        </w:rPr>
        <w:t xml:space="preserve">, and the SA methods supported include design of experiments and parameter studies.  The package </w:t>
      </w:r>
      <w:proofErr w:type="gramStart"/>
      <w:r w:rsidRPr="00385452">
        <w:rPr>
          <w:rFonts w:ascii="Calibri" w:eastAsia="Calibri" w:hAnsi="Calibri" w:cs="Calibri"/>
        </w:rPr>
        <w:t>is presented</w:t>
      </w:r>
      <w:proofErr w:type="gramEnd"/>
      <w:r w:rsidRPr="00385452">
        <w:rPr>
          <w:rFonts w:ascii="Calibri" w:eastAsia="Calibri" w:hAnsi="Calibri" w:cs="Calibri"/>
        </w:rPr>
        <w:t xml:space="preserve"> as being accessible to beginners and involves advanced features for more competent users. The package operates on Linux, Windows, and </w:t>
      </w:r>
      <w:proofErr w:type="gramStart"/>
      <w:r w:rsidRPr="00385452">
        <w:rPr>
          <w:rFonts w:ascii="Calibri" w:eastAsia="Calibri" w:hAnsi="Calibri" w:cs="Calibri"/>
        </w:rPr>
        <w:t>Unix</w:t>
      </w:r>
      <w:proofErr w:type="gramEnd"/>
      <w:r w:rsidRPr="00385452">
        <w:rPr>
          <w:rFonts w:ascii="Calibri" w:eastAsia="Calibri" w:hAnsi="Calibri" w:cs="Calibri"/>
        </w:rPr>
        <w:t xml:space="preserve">. </w:t>
      </w:r>
      <w:proofErr w:type="spellStart"/>
      <w:r w:rsidRPr="00385452">
        <w:rPr>
          <w:rFonts w:ascii="Calibri" w:eastAsia="Calibri" w:hAnsi="Calibri" w:cs="Calibri"/>
        </w:rPr>
        <w:t>Parallelisation</w:t>
      </w:r>
      <w:proofErr w:type="spellEnd"/>
      <w:r w:rsidRPr="00385452">
        <w:rPr>
          <w:rFonts w:ascii="Calibri" w:eastAsia="Calibri" w:hAnsi="Calibri" w:cs="Calibri"/>
        </w:rPr>
        <w:t xml:space="preserve"> is possible and there is a GUI option.  It is freely available for academic use and open source. </w:t>
      </w:r>
      <w:commentRangeStart w:id="59"/>
      <w:commentRangeStart w:id="60"/>
      <w:commentRangeEnd w:id="59"/>
      <w:r w:rsidR="7D8853C2" w:rsidRPr="00385452">
        <w:rPr>
          <w:rStyle w:val="CommentReference"/>
        </w:rPr>
        <w:commentReference w:id="59"/>
      </w:r>
      <w:commentRangeEnd w:id="60"/>
      <w:r w:rsidR="008817D8" w:rsidRPr="00385452">
        <w:rPr>
          <w:rStyle w:val="CommentReference"/>
        </w:rPr>
        <w:commentReference w:id="60"/>
      </w:r>
      <w:r w:rsidRPr="00385452">
        <w:rPr>
          <w:rFonts w:ascii="Calibri" w:eastAsia="Calibri" w:hAnsi="Calibri" w:cs="Calibri"/>
        </w:rPr>
        <w:t>A user community exists, including mailing lists and interaction with developers.  Documentation includes user manuals, examples, and release notes.</w:t>
      </w:r>
    </w:p>
    <w:p w14:paraId="7D8C1750" w14:textId="1CCB9CA4" w:rsidR="00477A08" w:rsidRDefault="00477A08" w:rsidP="00477A08">
      <w:pPr>
        <w:pStyle w:val="ListParagraph"/>
        <w:numPr>
          <w:ilvl w:val="0"/>
          <w:numId w:val="21"/>
        </w:numPr>
      </w:pPr>
      <w:r>
        <w:t>(as of 2009) local SA</w:t>
      </w:r>
    </w:p>
    <w:p w14:paraId="4A4509C2" w14:textId="69655FD2" w:rsidR="00477A08" w:rsidRDefault="00477A08" w:rsidP="00477A08">
      <w:pPr>
        <w:pStyle w:val="ListParagraph"/>
        <w:numPr>
          <w:ilvl w:val="0"/>
          <w:numId w:val="21"/>
        </w:numPr>
      </w:pPr>
      <w:r>
        <w:t>MC, stratified sampling, and approximate UA</w:t>
      </w:r>
    </w:p>
    <w:p w14:paraId="7119E3D0" w14:textId="0E664069" w:rsidR="00477A08" w:rsidRDefault="00477A08" w:rsidP="00477A08">
      <w:pPr>
        <w:pStyle w:val="ListParagraph"/>
        <w:numPr>
          <w:ilvl w:val="0"/>
          <w:numId w:val="21"/>
        </w:numPr>
      </w:pPr>
      <w:r>
        <w:t>Local, global, and hybrid parameter estimation</w:t>
      </w:r>
    </w:p>
    <w:p w14:paraId="03C1A941" w14:textId="5EF8588D" w:rsidR="00477A08" w:rsidRDefault="00477A08" w:rsidP="00477A08">
      <w:pPr>
        <w:pStyle w:val="ListParagraph"/>
        <w:numPr>
          <w:ilvl w:val="0"/>
          <w:numId w:val="21"/>
        </w:numPr>
      </w:pPr>
      <w:proofErr w:type="spellStart"/>
      <w:r>
        <w:t>Src</w:t>
      </w:r>
      <w:proofErr w:type="spellEnd"/>
      <w:r>
        <w:t>, manual, and executable available.</w:t>
      </w:r>
    </w:p>
    <w:p w14:paraId="593605EB" w14:textId="39452B8B" w:rsidR="00477A08" w:rsidRDefault="00477A08" w:rsidP="00477A08">
      <w:pPr>
        <w:pStyle w:val="ListParagraph"/>
        <w:numPr>
          <w:ilvl w:val="0"/>
          <w:numId w:val="21"/>
        </w:numPr>
      </w:pPr>
      <w:r>
        <w:t>Available for web download</w:t>
      </w:r>
    </w:p>
    <w:p w14:paraId="2DA458CD" w14:textId="375C8C17" w:rsidR="00477A08" w:rsidRDefault="00477A08" w:rsidP="00477A08">
      <w:pPr>
        <w:pStyle w:val="ListParagraph"/>
        <w:numPr>
          <w:ilvl w:val="0"/>
          <w:numId w:val="21"/>
        </w:numPr>
      </w:pPr>
      <w:hyperlink r:id="rId41" w:history="1">
        <w:r w:rsidRPr="00536BF5">
          <w:rPr>
            <w:rStyle w:val="Hyperlink"/>
          </w:rPr>
          <w:t>http://dakota.sandia.gov/index.html</w:t>
        </w:r>
      </w:hyperlink>
    </w:p>
    <w:p w14:paraId="7CEA112C" w14:textId="49FFBFF8" w:rsidR="00477A08" w:rsidRPr="00385452" w:rsidRDefault="00477A08" w:rsidP="00477A08">
      <w:pPr>
        <w:pStyle w:val="ListParagraph"/>
        <w:numPr>
          <w:ilvl w:val="0"/>
          <w:numId w:val="21"/>
        </w:numPr>
      </w:pPr>
      <w:r>
        <w:t>Toolkit implementing algorithms for optimization, experimental design</w:t>
      </w:r>
      <w:r w:rsidR="004D0210">
        <w:t>,</w:t>
      </w:r>
      <w:r>
        <w:t xml:space="preserve"> and UQ.</w:t>
      </w:r>
    </w:p>
    <w:p w14:paraId="2B824506" w14:textId="38A30F97" w:rsidR="7D8853C2" w:rsidRPr="00385452" w:rsidRDefault="7D8853C2" w:rsidP="002F08F7">
      <w:pPr>
        <w:pStyle w:val="Heading3"/>
      </w:pPr>
      <w:r w:rsidRPr="00385452">
        <w:t>PSUADE</w:t>
      </w:r>
    </w:p>
    <w:p w14:paraId="63635349" w14:textId="2E87A6A8" w:rsidR="7D8853C2" w:rsidRPr="00385452" w:rsidRDefault="7D8853C2">
      <w:r w:rsidRPr="00385452">
        <w:rPr>
          <w:rFonts w:ascii="Calibri" w:eastAsia="Calibri" w:hAnsi="Calibri" w:cs="Calibri"/>
        </w:rPr>
        <w:t xml:space="preserve">PSUADE is a SA package available in C++, with the ability to link to simulation code in any language.  It provides users with 14 sampling methods and 12 SA methods, including both local and global SA.  It </w:t>
      </w:r>
      <w:proofErr w:type="gramStart"/>
      <w:r w:rsidRPr="00385452">
        <w:rPr>
          <w:rFonts w:ascii="Calibri" w:eastAsia="Calibri" w:hAnsi="Calibri" w:cs="Calibri"/>
        </w:rPr>
        <w:t>was developed</w:t>
      </w:r>
      <w:proofErr w:type="gramEnd"/>
      <w:r w:rsidRPr="00385452">
        <w:rPr>
          <w:rFonts w:ascii="Calibri" w:eastAsia="Calibri" w:hAnsi="Calibri" w:cs="Calibri"/>
        </w:rPr>
        <w:t xml:space="preserve"> for large complex systems models, and has been successfully applied to various fields.  The software ha</w:t>
      </w:r>
      <w:r w:rsidR="00D21EE5" w:rsidRPr="00385452">
        <w:rPr>
          <w:rFonts w:ascii="Calibri" w:eastAsia="Calibri" w:hAnsi="Calibri" w:cs="Calibri"/>
        </w:rPr>
        <w:t xml:space="preserve">s a free public </w:t>
      </w:r>
      <w:proofErr w:type="spellStart"/>
      <w:r w:rsidR="00D21EE5" w:rsidRPr="00385452">
        <w:rPr>
          <w:rFonts w:ascii="Calibri" w:eastAsia="Calibri" w:hAnsi="Calibri" w:cs="Calibri"/>
        </w:rPr>
        <w:t>licence</w:t>
      </w:r>
      <w:proofErr w:type="spellEnd"/>
      <w:r w:rsidR="00D21EE5" w:rsidRPr="00385452">
        <w:rPr>
          <w:rFonts w:ascii="Calibri" w:eastAsia="Calibri" w:hAnsi="Calibri" w:cs="Calibri"/>
        </w:rPr>
        <w:t xml:space="preserve"> and is </w:t>
      </w:r>
      <w:r w:rsidRPr="00385452">
        <w:rPr>
          <w:rFonts w:ascii="Calibri" w:eastAsia="Calibri" w:hAnsi="Calibri" w:cs="Calibri"/>
        </w:rPr>
        <w:t xml:space="preserve">open source.  A collaborative user community exists.  Documentation includes a user manual.  It does not have HPC or GUI capabilities. </w:t>
      </w:r>
    </w:p>
    <w:p w14:paraId="3AA826CB" w14:textId="629E4830" w:rsidR="7D8853C2" w:rsidRPr="00385452" w:rsidRDefault="7D8853C2" w:rsidP="002F08F7">
      <w:pPr>
        <w:pStyle w:val="Heading3"/>
      </w:pPr>
      <w:proofErr w:type="spellStart"/>
      <w:r w:rsidRPr="00385452">
        <w:t>UQLab</w:t>
      </w:r>
      <w:proofErr w:type="spellEnd"/>
    </w:p>
    <w:p w14:paraId="1DB3BF58" w14:textId="2FC570E0" w:rsidR="7D8853C2" w:rsidRPr="00385452" w:rsidRDefault="7D8853C2">
      <w:r w:rsidRPr="00385452">
        <w:rPr>
          <w:rFonts w:ascii="Calibri" w:eastAsia="Calibri" w:hAnsi="Calibri" w:cs="Calibri"/>
        </w:rPr>
        <w:t xml:space="preserve">This package provides, among other tools for UQ, tools for statistical analysis, such as sampling and global SA.  Global SA methods </w:t>
      </w:r>
      <w:proofErr w:type="gramStart"/>
      <w:r w:rsidRPr="00385452">
        <w:rPr>
          <w:rFonts w:ascii="Calibri" w:eastAsia="Calibri" w:hAnsi="Calibri" w:cs="Calibri"/>
        </w:rPr>
        <w:t>are also supplied</w:t>
      </w:r>
      <w:proofErr w:type="gramEnd"/>
      <w:r w:rsidRPr="00385452">
        <w:rPr>
          <w:rFonts w:ascii="Calibri" w:eastAsia="Calibri" w:hAnsi="Calibri" w:cs="Calibri"/>
        </w:rPr>
        <w:t xml:space="preserve"> through a linkage with the Sensitivity Package written in R.  The package operates via </w:t>
      </w:r>
      <w:proofErr w:type="gramStart"/>
      <w:r w:rsidRPr="00385452">
        <w:rPr>
          <w:rFonts w:ascii="Calibri" w:eastAsia="Calibri" w:hAnsi="Calibri" w:cs="Calibri"/>
        </w:rPr>
        <w:t>loose-coupling</w:t>
      </w:r>
      <w:proofErr w:type="gramEnd"/>
      <w:r w:rsidRPr="00385452">
        <w:rPr>
          <w:rFonts w:ascii="Calibri" w:eastAsia="Calibri" w:hAnsi="Calibri" w:cs="Calibri"/>
        </w:rPr>
        <w:t xml:space="preserve"> to the model, applying the SA as a black-box on model input and output. </w:t>
      </w:r>
      <w:proofErr w:type="spellStart"/>
      <w:r w:rsidRPr="00385452">
        <w:rPr>
          <w:rFonts w:ascii="Calibri" w:eastAsia="Calibri" w:hAnsi="Calibri" w:cs="Calibri"/>
        </w:rPr>
        <w:t>Parallelisation</w:t>
      </w:r>
      <w:proofErr w:type="spellEnd"/>
      <w:r w:rsidRPr="00385452">
        <w:rPr>
          <w:rFonts w:ascii="Calibri" w:eastAsia="Calibri" w:hAnsi="Calibri" w:cs="Calibri"/>
        </w:rPr>
        <w:t xml:space="preserve"> </w:t>
      </w:r>
      <w:proofErr w:type="gramStart"/>
      <w:r w:rsidRPr="00385452">
        <w:rPr>
          <w:rFonts w:ascii="Calibri" w:eastAsia="Calibri" w:hAnsi="Calibri" w:cs="Calibri"/>
        </w:rPr>
        <w:t>is supported</w:t>
      </w:r>
      <w:proofErr w:type="gramEnd"/>
      <w:r w:rsidRPr="00385452">
        <w:rPr>
          <w:rFonts w:ascii="Calibri" w:eastAsia="Calibri" w:hAnsi="Calibri" w:cs="Calibri"/>
        </w:rPr>
        <w:t xml:space="preserve">. The package is user friendly and adaptable to various levels of computational experience.  Collaboration amongst users is encouraged and users can contribute to code, with revision by the major developers.  It is portable between operating systems, and freely available for academic use, however documentation is not freely available.   </w:t>
      </w:r>
    </w:p>
    <w:p w14:paraId="6E0A588F" w14:textId="46D50197" w:rsidR="7D8853C2" w:rsidRPr="00385452" w:rsidRDefault="7D8853C2" w:rsidP="002F08F7">
      <w:pPr>
        <w:pStyle w:val="Heading3"/>
      </w:pPr>
      <w:r w:rsidRPr="00385452">
        <w:t>SAFE</w:t>
      </w:r>
    </w:p>
    <w:p w14:paraId="3DAC7BB4" w14:textId="52986E94" w:rsidR="7D8853C2" w:rsidRPr="00385452" w:rsidRDefault="64E741B0" w:rsidP="64E741B0">
      <w:r w:rsidRPr="00385452">
        <w:t xml:space="preserve">This SA package is implemented in </w:t>
      </w:r>
      <w:proofErr w:type="spellStart"/>
      <w:r w:rsidRPr="00385452">
        <w:t>Matlab</w:t>
      </w:r>
      <w:proofErr w:type="spellEnd"/>
      <w:r w:rsidRPr="00385452">
        <w:t xml:space="preserve">, is compatible with the GNU Octave environment, and a version implemented in </w:t>
      </w:r>
      <w:proofErr w:type="gramStart"/>
      <w:r w:rsidRPr="00385452">
        <w:t>R also</w:t>
      </w:r>
      <w:proofErr w:type="gramEnd"/>
      <w:r w:rsidRPr="00385452">
        <w:t xml:space="preserve"> exists.  It runs on any operating system.  The toolbox </w:t>
      </w:r>
      <w:proofErr w:type="gramStart"/>
      <w:r w:rsidRPr="00385452">
        <w:t>was designed</w:t>
      </w:r>
      <w:proofErr w:type="gramEnd"/>
      <w:r w:rsidRPr="00385452">
        <w:t xml:space="preserve"> to make global SA accessible to users with limited knowledge of global SA or </w:t>
      </w:r>
      <w:proofErr w:type="spellStart"/>
      <w:r w:rsidRPr="00385452">
        <w:t>Matlab</w:t>
      </w:r>
      <w:proofErr w:type="spellEnd"/>
      <w:r w:rsidRPr="00385452">
        <w:t xml:space="preserve">, whilst also allowing more advanced users to explore, research, and better understand SA.   Users </w:t>
      </w:r>
      <w:proofErr w:type="gramStart"/>
      <w:r w:rsidRPr="00385452">
        <w:t>are provided</w:t>
      </w:r>
      <w:proofErr w:type="gramEnd"/>
      <w:r w:rsidRPr="00385452">
        <w:t xml:space="preserve"> with various </w:t>
      </w:r>
      <w:r w:rsidRPr="00385452">
        <w:lastRenderedPageBreak/>
        <w:t xml:space="preserve">sampling methods, and local and global SA methods.  Although there is no collaborative user community, it is designed to facilitate integration of new methods and code for personal </w:t>
      </w:r>
      <w:proofErr w:type="gramStart"/>
      <w:r w:rsidRPr="00385452">
        <w:t>use,</w:t>
      </w:r>
      <w:proofErr w:type="gramEnd"/>
      <w:r w:rsidRPr="00385452">
        <w:t xml:space="preserve"> and it is easy to use only portions of the supplied code.  The use of HPC </w:t>
      </w:r>
      <w:proofErr w:type="gramStart"/>
      <w:r w:rsidRPr="00385452">
        <w:t>is not mentioned</w:t>
      </w:r>
      <w:proofErr w:type="gramEnd"/>
      <w:r w:rsidRPr="00385452">
        <w:t xml:space="preserve"> in the documentation. Users have the choice of GUI.  The software is freely available for academic use and is open source.  Documentation includes the companion paper</w:t>
      </w:r>
      <w:r w:rsidR="00BA37EE" w:rsidRPr="00385452">
        <w:t xml:space="preserve"> </w:t>
      </w:r>
      <w:r w:rsidR="00BA37EE" w:rsidRPr="00385452">
        <w:fldChar w:fldCharType="begin"/>
      </w:r>
      <w:r w:rsidR="009B38FF">
        <w:instrText xml:space="preserve"> ADDIN ZOTERO_ITEM CSL_CITATION {"citationID":"NUmuErtK","properties":{"formattedCitation":"(Pianosi et al., 2015)","plainCitation":"(Pianosi et al., 2015)","noteIndex":0},"citationItems":[{"id":"uQfr1FNn/Hv0OsDKH","uris":["http://zotero.org/users/5234606/items/ITVPYI7I"],"uri":["http://zotero.org/users/5234606/items/ITVPYI7I"],"itemData":{"id":7264,"type":"article-journal","title":"A Matlab toolbox for Global Sensitivity Analysis","container-title":"Environmental Modelling &amp; Software","page":"80-85","volume":"70","source":"ScienceDirect","abstract":"Global Sensitivity Analysis (GSA) is increasingly used in the development and assessment of environmental models. Here we present a Matlab/Octave toolbox for the application of GSA, called SAFE (Sensitivity Analysis For Everybody). It implements several established GSA methods and allows for easily integrating others. All methods implemented in SAFE support the assessment of the robustness and convergence of sensitivity indices. Furthermore, SAFE includes numerous visualisation tools for the effective investigation and communication of GSA results. The toolbox is designed to make GSA accessible to non-specialist users, and to provide a fully commented code for more experienced users to complement their own tools. The documentation includes a set of workflow scripts with practical guidelines on how to apply GSA and how to use the toolbox. SAFE is open source and freely available for academic and non-commercial purpose. Ultimately, SAFE aims at contributing towards improving the diffusion and quality of GSA practice in the environmental modelling community.","DOI":"10.1016/j.envsoft.2015.04.009","ISSN":"1364-8152","journalAbbreviation":"Environmental Modelling &amp; Software","author":[{"family":"Pianosi","given":"Francesca"},{"family":"Sarrazin","given":"Fanny"},{"family":"Wagener","given":"Thorsten"}],"issued":{"date-parts":[["2015",8,1]]}}}],"schema":"https://github.com/citation-style-language/schema/raw/master/csl-citation.json"} </w:instrText>
      </w:r>
      <w:r w:rsidR="00BA37EE" w:rsidRPr="00385452">
        <w:fldChar w:fldCharType="separate"/>
      </w:r>
      <w:r w:rsidR="00413F86" w:rsidRPr="00385452">
        <w:rPr>
          <w:rFonts w:ascii="Calibri" w:hAnsi="Calibri" w:cs="Calibri"/>
        </w:rPr>
        <w:t>(Pianosi et al., 2015)</w:t>
      </w:r>
      <w:r w:rsidR="00BA37EE" w:rsidRPr="00385452">
        <w:fldChar w:fldCharType="end"/>
      </w:r>
      <w:r w:rsidR="00413F86" w:rsidRPr="00385452">
        <w:t xml:space="preserve"> </w:t>
      </w:r>
      <w:r w:rsidRPr="00385452">
        <w:t>and additional information provided in workflow scripts.</w:t>
      </w:r>
    </w:p>
    <w:p w14:paraId="6E4BB842" w14:textId="702196FF" w:rsidR="00413F86" w:rsidRPr="00385452" w:rsidRDefault="7D8853C2" w:rsidP="002F08F7">
      <w:pPr>
        <w:pStyle w:val="Heading3"/>
      </w:pPr>
      <w:r w:rsidRPr="00385452">
        <w:t>R - Sensitivity package</w:t>
      </w:r>
    </w:p>
    <w:p w14:paraId="08DAA7EE" w14:textId="794CE65F" w:rsidR="7D8853C2" w:rsidRPr="00385452" w:rsidRDefault="7D8853C2">
      <w:r w:rsidRPr="00385452">
        <w:rPr>
          <w:rFonts w:ascii="Calibri" w:eastAsia="Calibri" w:hAnsi="Calibri" w:cs="Calibri"/>
        </w:rPr>
        <w:t xml:space="preserve">This is a package of SA methods written in the programming language R.  It </w:t>
      </w:r>
      <w:proofErr w:type="gramStart"/>
      <w:r w:rsidRPr="00385452">
        <w:rPr>
          <w:rFonts w:ascii="Calibri" w:eastAsia="Calibri" w:hAnsi="Calibri" w:cs="Calibri"/>
        </w:rPr>
        <w:t>can be coupled</w:t>
      </w:r>
      <w:proofErr w:type="gramEnd"/>
      <w:r w:rsidRPr="00385452">
        <w:rPr>
          <w:rFonts w:ascii="Calibri" w:eastAsia="Calibri" w:hAnsi="Calibri" w:cs="Calibri"/>
        </w:rPr>
        <w:t xml:space="preserve"> with models written in R, and there is a de-coupling option for models in other languages.  Various SA methods are supplied (need to figure out if sampling is intrinsic in the method or there is an assumption to use a sampling package).  Test cases </w:t>
      </w:r>
      <w:proofErr w:type="gramStart"/>
      <w:r w:rsidRPr="00385452">
        <w:rPr>
          <w:rFonts w:ascii="Calibri" w:eastAsia="Calibri" w:hAnsi="Calibri" w:cs="Calibri"/>
        </w:rPr>
        <w:t>are supplied</w:t>
      </w:r>
      <w:proofErr w:type="gramEnd"/>
      <w:r w:rsidRPr="00385452">
        <w:rPr>
          <w:rFonts w:ascii="Calibri" w:eastAsia="Calibri" w:hAnsi="Calibri" w:cs="Calibri"/>
        </w:rPr>
        <w:t xml:space="preserve"> for research and comparison purposes.  HPC capabilities are undocumented, and there is no GUI.  The package assumes knowledge of R.  It is portable between operating systems, freely available (free public </w:t>
      </w:r>
      <w:proofErr w:type="spellStart"/>
      <w:r w:rsidRPr="00385452">
        <w:rPr>
          <w:rFonts w:ascii="Calibri" w:eastAsia="Calibri" w:hAnsi="Calibri" w:cs="Calibri"/>
        </w:rPr>
        <w:t>licence</w:t>
      </w:r>
      <w:proofErr w:type="spellEnd"/>
      <w:r w:rsidRPr="00385452">
        <w:rPr>
          <w:rFonts w:ascii="Calibri" w:eastAsia="Calibri" w:hAnsi="Calibri" w:cs="Calibri"/>
        </w:rPr>
        <w:t xml:space="preserve"> and open source), and stored in the repository CRAN.  A developer community exists.  Documentation consists of a reference manual.</w:t>
      </w:r>
    </w:p>
    <w:p w14:paraId="65D0CE5C" w14:textId="555DCCB0" w:rsidR="7D8853C2" w:rsidRPr="00385452" w:rsidRDefault="7D8853C2" w:rsidP="002F08F7">
      <w:pPr>
        <w:pStyle w:val="Heading3"/>
      </w:pPr>
      <w:r w:rsidRPr="00385452">
        <w:t>VARS-TOOL</w:t>
      </w:r>
    </w:p>
    <w:p w14:paraId="267FF764" w14:textId="404233AC" w:rsidR="7D8853C2" w:rsidRPr="00385452" w:rsidRDefault="7D8853C2">
      <w:r w:rsidRPr="00385452">
        <w:rPr>
          <w:rFonts w:ascii="Calibri" w:eastAsia="Calibri" w:hAnsi="Calibri" w:cs="Calibri"/>
        </w:rPr>
        <w:t xml:space="preserve">VARS-TOOL is a package in </w:t>
      </w:r>
      <w:proofErr w:type="spellStart"/>
      <w:r w:rsidRPr="00385452">
        <w:rPr>
          <w:rFonts w:ascii="Calibri" w:eastAsia="Calibri" w:hAnsi="Calibri" w:cs="Calibri"/>
        </w:rPr>
        <w:t>Matlab</w:t>
      </w:r>
      <w:proofErr w:type="spellEnd"/>
      <w:r w:rsidRPr="00385452">
        <w:rPr>
          <w:rFonts w:ascii="Calibri" w:eastAsia="Calibri" w:hAnsi="Calibri" w:cs="Calibri"/>
        </w:rPr>
        <w:t xml:space="preserve">, C++, and OSTRICH (a user-independent interface).  </w:t>
      </w:r>
      <w:proofErr w:type="gramStart"/>
      <w:r w:rsidRPr="00385452">
        <w:rPr>
          <w:rFonts w:ascii="Calibri" w:eastAsia="Calibri" w:hAnsi="Calibri" w:cs="Calibri"/>
        </w:rPr>
        <w:t>it</w:t>
      </w:r>
      <w:proofErr w:type="gramEnd"/>
      <w:r w:rsidRPr="00385452">
        <w:rPr>
          <w:rFonts w:ascii="Calibri" w:eastAsia="Calibri" w:hAnsi="Calibri" w:cs="Calibri"/>
        </w:rPr>
        <w:t xml:space="preserve"> features off-line and on-line mode options for running models in any language or operating system.  Numerous sampling and SA methods </w:t>
      </w:r>
      <w:proofErr w:type="gramStart"/>
      <w:r w:rsidRPr="00385452">
        <w:rPr>
          <w:rFonts w:ascii="Calibri" w:eastAsia="Calibri" w:hAnsi="Calibri" w:cs="Calibri"/>
        </w:rPr>
        <w:t>are supplied</w:t>
      </w:r>
      <w:proofErr w:type="gramEnd"/>
      <w:r w:rsidRPr="00385452">
        <w:rPr>
          <w:rFonts w:ascii="Calibri" w:eastAsia="Calibri" w:hAnsi="Calibri" w:cs="Calibri"/>
        </w:rPr>
        <w:t xml:space="preserve">, including VARS, which is claimed to comprehensively link existing SA methodologies.  It is user-friendly and accessible to various levels.  Although it is continually in development, there is no collaborative community.  The software if freely available for non-commercial use and is open-source.  There are capacities for </w:t>
      </w:r>
      <w:proofErr w:type="spellStart"/>
      <w:r w:rsidRPr="00385452">
        <w:rPr>
          <w:rFonts w:ascii="Calibri" w:eastAsia="Calibri" w:hAnsi="Calibri" w:cs="Calibri"/>
        </w:rPr>
        <w:t>parallelisation</w:t>
      </w:r>
      <w:proofErr w:type="spellEnd"/>
      <w:r w:rsidRPr="00385452">
        <w:rPr>
          <w:rFonts w:ascii="Calibri" w:eastAsia="Calibri" w:hAnsi="Calibri" w:cs="Calibri"/>
        </w:rPr>
        <w:t xml:space="preserve"> and reporting and </w:t>
      </w:r>
      <w:proofErr w:type="spellStart"/>
      <w:r w:rsidRPr="00385452">
        <w:rPr>
          <w:rFonts w:ascii="Calibri" w:eastAsia="Calibri" w:hAnsi="Calibri" w:cs="Calibri"/>
        </w:rPr>
        <w:t>visualisation</w:t>
      </w:r>
      <w:proofErr w:type="spellEnd"/>
      <w:r w:rsidRPr="00385452">
        <w:rPr>
          <w:rFonts w:ascii="Calibri" w:eastAsia="Calibri" w:hAnsi="Calibri" w:cs="Calibri"/>
        </w:rPr>
        <w:t xml:space="preserve"> tools.  No user or developer community exists.  Documentation consists of a manual.</w:t>
      </w:r>
    </w:p>
    <w:p w14:paraId="33C0BF81" w14:textId="7CB4C079" w:rsidR="7D8853C2" w:rsidRPr="00385452" w:rsidRDefault="7D8853C2" w:rsidP="002F08F7">
      <w:pPr>
        <w:pStyle w:val="Heading3"/>
      </w:pPr>
      <w:proofErr w:type="spellStart"/>
      <w:r w:rsidRPr="00385452">
        <w:t>SALib</w:t>
      </w:r>
      <w:proofErr w:type="spellEnd"/>
      <w:r w:rsidRPr="00385452">
        <w:t xml:space="preserve"> </w:t>
      </w:r>
    </w:p>
    <w:p w14:paraId="5C3DE27D" w14:textId="2A558FF6" w:rsidR="7D8853C2" w:rsidRPr="00385452" w:rsidRDefault="7D8853C2">
      <w:proofErr w:type="spellStart"/>
      <w:r w:rsidRPr="00385452">
        <w:rPr>
          <w:rFonts w:ascii="Calibri" w:eastAsia="Calibri" w:hAnsi="Calibri" w:cs="Calibri"/>
        </w:rPr>
        <w:t>SALib</w:t>
      </w:r>
      <w:proofErr w:type="spellEnd"/>
      <w:r w:rsidRPr="00385452">
        <w:rPr>
          <w:rFonts w:ascii="Calibri" w:eastAsia="Calibri" w:hAnsi="Calibri" w:cs="Calibri"/>
        </w:rPr>
        <w:t xml:space="preserve"> is a SA package implemented in Python, providing global SA methods to </w:t>
      </w:r>
      <w:proofErr w:type="gramStart"/>
      <w:r w:rsidRPr="00385452">
        <w:rPr>
          <w:rFonts w:ascii="Calibri" w:eastAsia="Calibri" w:hAnsi="Calibri" w:cs="Calibri"/>
        </w:rPr>
        <w:t>be performed</w:t>
      </w:r>
      <w:proofErr w:type="gramEnd"/>
      <w:r w:rsidRPr="00385452">
        <w:rPr>
          <w:rFonts w:ascii="Calibri" w:eastAsia="Calibri" w:hAnsi="Calibri" w:cs="Calibri"/>
        </w:rPr>
        <w:t xml:space="preserve"> after model runs.  It provides users with first and total order sensitivity indices with bootstrap confidence intervals, and tools to generate samples associated with model inputs, to </w:t>
      </w:r>
      <w:proofErr w:type="spellStart"/>
      <w:r w:rsidRPr="00385452">
        <w:rPr>
          <w:rFonts w:ascii="Calibri" w:eastAsia="Calibri" w:hAnsi="Calibri" w:cs="Calibri"/>
        </w:rPr>
        <w:t>analyse</w:t>
      </w:r>
      <w:proofErr w:type="spellEnd"/>
      <w:r w:rsidRPr="00385452">
        <w:rPr>
          <w:rFonts w:ascii="Calibri" w:eastAsia="Calibri" w:hAnsi="Calibri" w:cs="Calibri"/>
        </w:rPr>
        <w:t xml:space="preserve"> outputs, and to </w:t>
      </w:r>
      <w:proofErr w:type="spellStart"/>
      <w:r w:rsidRPr="00385452">
        <w:rPr>
          <w:rFonts w:ascii="Calibri" w:eastAsia="Calibri" w:hAnsi="Calibri" w:cs="Calibri"/>
        </w:rPr>
        <w:t>visualise</w:t>
      </w:r>
      <w:proofErr w:type="spellEnd"/>
      <w:r w:rsidRPr="00385452">
        <w:rPr>
          <w:rFonts w:ascii="Calibri" w:eastAsia="Calibri" w:hAnsi="Calibri" w:cs="Calibri"/>
        </w:rPr>
        <w:t xml:space="preserve"> results.  It is a freely available, open-source package, with a collaborative user community, including 13 contributors.  </w:t>
      </w:r>
      <w:proofErr w:type="spellStart"/>
      <w:r w:rsidRPr="00385452">
        <w:rPr>
          <w:rFonts w:ascii="Calibri" w:eastAsia="Calibri" w:hAnsi="Calibri" w:cs="Calibri"/>
        </w:rPr>
        <w:t>SALib</w:t>
      </w:r>
      <w:proofErr w:type="spellEnd"/>
      <w:r w:rsidRPr="00385452">
        <w:rPr>
          <w:rFonts w:ascii="Calibri" w:eastAsia="Calibri" w:hAnsi="Calibri" w:cs="Calibri"/>
        </w:rPr>
        <w:t xml:space="preserve"> is </w:t>
      </w:r>
      <w:proofErr w:type="gramStart"/>
      <w:r w:rsidRPr="00385452">
        <w:rPr>
          <w:rFonts w:ascii="Calibri" w:eastAsia="Calibri" w:hAnsi="Calibri" w:cs="Calibri"/>
        </w:rPr>
        <w:t>well-documented</w:t>
      </w:r>
      <w:proofErr w:type="gramEnd"/>
      <w:r w:rsidRPr="00385452">
        <w:rPr>
          <w:rFonts w:ascii="Calibri" w:eastAsia="Calibri" w:hAnsi="Calibri" w:cs="Calibri"/>
        </w:rPr>
        <w:t xml:space="preserve">: documentation includes </w:t>
      </w:r>
      <w:r w:rsidR="002F08F7" w:rsidRPr="00385452">
        <w:rPr>
          <w:rFonts w:ascii="Calibri" w:eastAsia="Calibri" w:hAnsi="Calibri" w:cs="Calibri"/>
        </w:rPr>
        <w:t xml:space="preserve">an </w:t>
      </w:r>
      <w:r w:rsidRPr="00385452">
        <w:rPr>
          <w:rFonts w:ascii="Calibri" w:eastAsia="Calibri" w:hAnsi="Calibri" w:cs="Calibri"/>
        </w:rPr>
        <w:t>installation</w:t>
      </w:r>
      <w:r w:rsidR="002F08F7" w:rsidRPr="00385452">
        <w:rPr>
          <w:rFonts w:ascii="Calibri" w:eastAsia="Calibri" w:hAnsi="Calibri" w:cs="Calibri"/>
        </w:rPr>
        <w:t xml:space="preserve"> guide, basic usage</w:t>
      </w:r>
      <w:r w:rsidRPr="00385452">
        <w:rPr>
          <w:rFonts w:ascii="Calibri" w:eastAsia="Calibri" w:hAnsi="Calibri" w:cs="Calibri"/>
        </w:rPr>
        <w:t xml:space="preserve">, a concise API reference of the sensitivity analysis methods supported, a complete module reference, and a history of changes.  There are no capabilities for HPC.  The software has a free public </w:t>
      </w:r>
      <w:proofErr w:type="spellStart"/>
      <w:r w:rsidRPr="00385452">
        <w:rPr>
          <w:rFonts w:ascii="Calibri" w:eastAsia="Calibri" w:hAnsi="Calibri" w:cs="Calibri"/>
        </w:rPr>
        <w:t>licence</w:t>
      </w:r>
      <w:proofErr w:type="spellEnd"/>
      <w:r w:rsidRPr="00385452">
        <w:rPr>
          <w:rFonts w:ascii="Calibri" w:eastAsia="Calibri" w:hAnsi="Calibri" w:cs="Calibri"/>
        </w:rPr>
        <w:t xml:space="preserve"> and is open-source.</w:t>
      </w:r>
    </w:p>
    <w:p w14:paraId="77100172" w14:textId="0E57791D" w:rsidR="7D8853C2" w:rsidRPr="00385452" w:rsidRDefault="58D5F662" w:rsidP="002F08F7">
      <w:pPr>
        <w:pStyle w:val="Heading3"/>
      </w:pPr>
      <w:r w:rsidRPr="00385452">
        <w:t>MADS</w:t>
      </w:r>
    </w:p>
    <w:p w14:paraId="0B9BE4AA" w14:textId="44098DB4" w:rsidR="47A1AB65" w:rsidRPr="00385452" w:rsidRDefault="58D5F662" w:rsidP="58D5F662">
      <w:pPr>
        <w:rPr>
          <w:rFonts w:ascii="Calibri" w:eastAsia="Calibri" w:hAnsi="Calibri" w:cs="Calibri"/>
        </w:rPr>
      </w:pPr>
      <w:r w:rsidRPr="00385452">
        <w:rPr>
          <w:rFonts w:ascii="Calibri" w:eastAsia="Calibri" w:hAnsi="Calibri" w:cs="Calibri"/>
        </w:rPr>
        <w:t xml:space="preserve">MADS is a SA package available in the programming language Julia.  The analyses it supports </w:t>
      </w:r>
      <w:proofErr w:type="gramStart"/>
      <w:r w:rsidRPr="00385452">
        <w:rPr>
          <w:rFonts w:ascii="Calibri" w:eastAsia="Calibri" w:hAnsi="Calibri" w:cs="Calibri"/>
        </w:rPr>
        <w:t>can be internally or externally coupled</w:t>
      </w:r>
      <w:proofErr w:type="gramEnd"/>
      <w:r w:rsidRPr="00385452">
        <w:rPr>
          <w:rFonts w:ascii="Calibri" w:eastAsia="Calibri" w:hAnsi="Calibri" w:cs="Calibri"/>
        </w:rPr>
        <w:t xml:space="preserve"> with the existing model simulator.  In the module documentation, extensive information </w:t>
      </w:r>
      <w:proofErr w:type="gramStart"/>
      <w:r w:rsidRPr="00385452">
        <w:rPr>
          <w:rFonts w:ascii="Calibri" w:eastAsia="Calibri" w:hAnsi="Calibri" w:cs="Calibri"/>
        </w:rPr>
        <w:t>is provided</w:t>
      </w:r>
      <w:proofErr w:type="gramEnd"/>
      <w:r w:rsidRPr="00385452">
        <w:rPr>
          <w:rFonts w:ascii="Calibri" w:eastAsia="Calibri" w:hAnsi="Calibri" w:cs="Calibri"/>
        </w:rPr>
        <w:t xml:space="preserve"> for all functions included in the main module, </w:t>
      </w:r>
      <w:proofErr w:type="spellStart"/>
      <w:r w:rsidRPr="00385452">
        <w:rPr>
          <w:rFonts w:ascii="Calibri" w:eastAsia="Calibri" w:hAnsi="Calibri" w:cs="Calibri"/>
        </w:rPr>
        <w:t>Mads.jl</w:t>
      </w:r>
      <w:proofErr w:type="spellEnd"/>
      <w:r w:rsidRPr="00385452">
        <w:rPr>
          <w:rFonts w:ascii="Calibri" w:eastAsia="Calibri" w:hAnsi="Calibri" w:cs="Calibri"/>
        </w:rPr>
        <w:t xml:space="preserve">.  Included in the module are sampling techniques, optimization techniques, and sensitivity analysis methods.  The documentation details methods, arguments, return, sources, keywords, and examples.  Although extensive, the layout is not user-friendly, and would benefit from being </w:t>
      </w:r>
      <w:proofErr w:type="gramStart"/>
      <w:r w:rsidRPr="00385452">
        <w:rPr>
          <w:rFonts w:ascii="Calibri" w:eastAsia="Calibri" w:hAnsi="Calibri" w:cs="Calibri"/>
        </w:rPr>
        <w:t>grouped</w:t>
      </w:r>
      <w:proofErr w:type="gramEnd"/>
      <w:r w:rsidRPr="00385452">
        <w:rPr>
          <w:rFonts w:ascii="Calibri" w:eastAsia="Calibri" w:hAnsi="Calibri" w:cs="Calibri"/>
        </w:rPr>
        <w:t xml:space="preserve"> and linked into subcategories.  Less obvious functions lack meaningful descriptions.  MADS works in an HPC framework, </w:t>
      </w:r>
      <w:r w:rsidRPr="00385452">
        <w:rPr>
          <w:rFonts w:ascii="Calibri" w:eastAsia="Calibri" w:hAnsi="Calibri" w:cs="Calibri"/>
        </w:rPr>
        <w:lastRenderedPageBreak/>
        <w:t xml:space="preserve">allowing users the ability to perform HPC on multi-processor clusters and parallel environments.  It is a freely available, open-source package, with a collaborative user community, including 13 contributors.  </w:t>
      </w:r>
    </w:p>
    <w:p w14:paraId="47C09751" w14:textId="470D62D4" w:rsidR="47A1AB65" w:rsidRDefault="58D5F662" w:rsidP="58D5F662">
      <w:pPr>
        <w:rPr>
          <w:rFonts w:ascii="Calibri" w:eastAsia="Calibri" w:hAnsi="Calibri" w:cs="Calibri"/>
        </w:rPr>
      </w:pPr>
      <w:r w:rsidRPr="00385452">
        <w:rPr>
          <w:rFonts w:ascii="Calibri" w:eastAsia="Calibri" w:hAnsi="Calibri" w:cs="Calibri"/>
        </w:rPr>
        <w:t xml:space="preserve">An inherent advantage of the software is that the underlying language it </w:t>
      </w:r>
      <w:proofErr w:type="gramStart"/>
      <w:r w:rsidRPr="00385452">
        <w:rPr>
          <w:rFonts w:ascii="Calibri" w:eastAsia="Calibri" w:hAnsi="Calibri" w:cs="Calibri"/>
        </w:rPr>
        <w:t>was developed</w:t>
      </w:r>
      <w:proofErr w:type="gramEnd"/>
      <w:r w:rsidRPr="00385452">
        <w:rPr>
          <w:rFonts w:ascii="Calibri" w:eastAsia="Calibri" w:hAnsi="Calibri" w:cs="Calibri"/>
        </w:rPr>
        <w:t xml:space="preserve"> in (Julia) is a young language – it reached v1.0 in 2018. Due to its relative youth, it leverages lessons learnt in older programming languages and was developed with modern computational architecture in mind. This means that concurrent and parallel programs are relatively easy to develop in Julia </w:t>
      </w:r>
      <w:r w:rsidRPr="00385452">
        <w:rPr>
          <w:rFonts w:ascii="Calibri" w:eastAsia="Calibri" w:hAnsi="Calibri" w:cs="Calibri"/>
          <w:b/>
          <w:bCs/>
        </w:rPr>
        <w:t xml:space="preserve">(ref the </w:t>
      </w:r>
      <w:proofErr w:type="spellStart"/>
      <w:r w:rsidRPr="00385452">
        <w:rPr>
          <w:rFonts w:ascii="Calibri" w:eastAsia="Calibri" w:hAnsi="Calibri" w:cs="Calibri"/>
          <w:b/>
          <w:bCs/>
        </w:rPr>
        <w:t>Julialang</w:t>
      </w:r>
      <w:proofErr w:type="spellEnd"/>
      <w:r w:rsidRPr="00385452">
        <w:rPr>
          <w:rFonts w:ascii="Calibri" w:eastAsia="Calibri" w:hAnsi="Calibri" w:cs="Calibri"/>
          <w:b/>
          <w:bCs/>
        </w:rPr>
        <w:t xml:space="preserve"> paper) </w:t>
      </w:r>
      <w:r w:rsidRPr="00385452">
        <w:rPr>
          <w:rFonts w:ascii="Calibri" w:eastAsia="Calibri" w:hAnsi="Calibri" w:cs="Calibri"/>
        </w:rPr>
        <w:t xml:space="preserve">and has had demonstrable success on High-Performance Computing platforms. The disadvantage of this youth, however, is that the user community – while growing quickly as demonstrated by </w:t>
      </w:r>
      <w:r w:rsidRPr="00385452">
        <w:rPr>
          <w:rFonts w:ascii="Calibri" w:eastAsia="Calibri" w:hAnsi="Calibri" w:cs="Calibri"/>
          <w:b/>
          <w:bCs/>
        </w:rPr>
        <w:t xml:space="preserve">[several indexes that track these things] – </w:t>
      </w:r>
      <w:proofErr w:type="gramStart"/>
      <w:r w:rsidRPr="00385452">
        <w:rPr>
          <w:rFonts w:ascii="Calibri" w:eastAsia="Calibri" w:hAnsi="Calibri" w:cs="Calibri"/>
        </w:rPr>
        <w:t>is still relatively small compared</w:t>
      </w:r>
      <w:proofErr w:type="gramEnd"/>
      <w:r w:rsidRPr="00385452">
        <w:rPr>
          <w:rFonts w:ascii="Calibri" w:eastAsia="Calibri" w:hAnsi="Calibri" w:cs="Calibri"/>
        </w:rPr>
        <w:t xml:space="preserve"> to that of established languages. As </w:t>
      </w:r>
      <w:proofErr w:type="gramStart"/>
      <w:r w:rsidRPr="00385452">
        <w:rPr>
          <w:rFonts w:ascii="Calibri" w:eastAsia="Calibri" w:hAnsi="Calibri" w:cs="Calibri"/>
        </w:rPr>
        <w:t>such</w:t>
      </w:r>
      <w:proofErr w:type="gramEnd"/>
      <w:r w:rsidRPr="00385452">
        <w:rPr>
          <w:rFonts w:ascii="Calibri" w:eastAsia="Calibri" w:hAnsi="Calibri" w:cs="Calibri"/>
        </w:rPr>
        <w:t xml:space="preserve"> the language ecosystem may still be immature and undergoing continual development.</w:t>
      </w:r>
    </w:p>
    <w:p w14:paraId="2C53DB23" w14:textId="77777777" w:rsidR="006609A9" w:rsidRDefault="006609A9" w:rsidP="58D5F662">
      <w:pPr>
        <w:rPr>
          <w:rFonts w:ascii="Calibri" w:eastAsia="Calibri" w:hAnsi="Calibri" w:cs="Calibri"/>
        </w:rPr>
      </w:pPr>
    </w:p>
    <w:p w14:paraId="14C8C12B" w14:textId="2F0B6CFF" w:rsidR="006609A9" w:rsidRDefault="006609A9" w:rsidP="58D5F662">
      <w:pPr>
        <w:rPr>
          <w:rFonts w:ascii="Calibri" w:eastAsia="Calibri" w:hAnsi="Calibri" w:cs="Calibri"/>
        </w:rPr>
      </w:pPr>
      <w:r>
        <w:rPr>
          <w:rFonts w:ascii="Calibri" w:eastAsia="Calibri" w:hAnsi="Calibri" w:cs="Calibri"/>
        </w:rPr>
        <w:t xml:space="preserve">Here are some notes on </w:t>
      </w:r>
      <w:r w:rsidR="00E375FE">
        <w:rPr>
          <w:rFonts w:ascii="Calibri" w:eastAsia="Calibri" w:hAnsi="Calibri" w:cs="Calibri"/>
        </w:rPr>
        <w:t>the other packages picked up by the corpora.  Packages missing from this collection include MADS/Julia</w:t>
      </w:r>
      <w:r w:rsidR="00551631">
        <w:rPr>
          <w:rFonts w:ascii="Calibri" w:eastAsia="Calibri" w:hAnsi="Calibri" w:cs="Calibri"/>
        </w:rPr>
        <w:t>, VARS, and active subspaces</w:t>
      </w:r>
      <w:r w:rsidR="00E375FE">
        <w:rPr>
          <w:rFonts w:ascii="Calibri" w:eastAsia="Calibri" w:hAnsi="Calibri" w:cs="Calibri"/>
        </w:rPr>
        <w:t xml:space="preserve">, and there are less </w:t>
      </w:r>
      <w:proofErr w:type="spellStart"/>
      <w:r w:rsidR="00E375FE">
        <w:rPr>
          <w:rFonts w:ascii="Calibri" w:eastAsia="Calibri" w:hAnsi="Calibri" w:cs="Calibri"/>
        </w:rPr>
        <w:t>Simlab</w:t>
      </w:r>
      <w:proofErr w:type="spellEnd"/>
      <w:r w:rsidR="00E375FE">
        <w:rPr>
          <w:rFonts w:ascii="Calibri" w:eastAsia="Calibri" w:hAnsi="Calibri" w:cs="Calibri"/>
        </w:rPr>
        <w:t>, Sandia, and DAKOTA papers in the collection.  The packages found through key-phrase extraction are largely optimization and modelling software, especially for application in a specific, rather than generalized, field (e.g. water quality modelling, groundwater, e</w:t>
      </w:r>
      <w:r w:rsidR="006854BE">
        <w:rPr>
          <w:rFonts w:ascii="Calibri" w:eastAsia="Calibri" w:hAnsi="Calibri" w:cs="Calibri"/>
        </w:rPr>
        <w:t xml:space="preserve">tc.).  Some of this information is incomplete, may need to download the software/user’s manuals to fill it </w:t>
      </w:r>
      <w:proofErr w:type="gramStart"/>
      <w:r w:rsidR="006854BE">
        <w:rPr>
          <w:rFonts w:ascii="Calibri" w:eastAsia="Calibri" w:hAnsi="Calibri" w:cs="Calibri"/>
        </w:rPr>
        <w:t>in</w:t>
      </w:r>
      <w:proofErr w:type="gramEnd"/>
      <w:r w:rsidR="006854BE">
        <w:rPr>
          <w:rFonts w:ascii="Calibri" w:eastAsia="Calibri" w:hAnsi="Calibri" w:cs="Calibri"/>
        </w:rPr>
        <w:t>.</w:t>
      </w:r>
    </w:p>
    <w:p w14:paraId="46837001" w14:textId="77777777" w:rsidR="006609A9" w:rsidRPr="006609A9" w:rsidRDefault="006609A9" w:rsidP="002F5CF5">
      <w:pPr>
        <w:spacing w:after="0" w:line="240" w:lineRule="auto"/>
        <w:textAlignment w:val="baseline"/>
        <w:rPr>
          <w:rFonts w:ascii="Times New Roman" w:eastAsia="Times New Roman" w:hAnsi="Times New Roman" w:cs="Times New Roman"/>
          <w:sz w:val="24"/>
          <w:szCs w:val="24"/>
          <w:lang w:eastAsia="en-AU"/>
        </w:rPr>
      </w:pPr>
      <w:r w:rsidRPr="006609A9">
        <w:rPr>
          <w:rFonts w:ascii="Calibri" w:eastAsia="Times New Roman" w:hAnsi="Calibri" w:cs="Calibri"/>
          <w:lang w:eastAsia="en-AU"/>
        </w:rPr>
        <w:t>GLUE </w:t>
      </w:r>
    </w:p>
    <w:p w14:paraId="3B6CB4D9" w14:textId="77777777" w:rsidR="006609A9" w:rsidRPr="00E64CD7"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Release date: 1992 (2013) </w:t>
      </w:r>
    </w:p>
    <w:p w14:paraId="5462C48B" w14:textId="77777777" w:rsidR="006609A9" w:rsidRPr="00E64CD7"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Language: implementations in R and </w:t>
      </w:r>
      <w:proofErr w:type="spellStart"/>
      <w:r w:rsidRPr="00E64CD7">
        <w:rPr>
          <w:rFonts w:ascii="Calibri" w:eastAsia="Times New Roman" w:hAnsi="Calibri" w:cs="Calibri"/>
          <w:lang w:eastAsia="en-AU"/>
        </w:rPr>
        <w:t>Matlab</w:t>
      </w:r>
      <w:proofErr w:type="spellEnd"/>
      <w:r w:rsidRPr="00E64CD7">
        <w:rPr>
          <w:rFonts w:ascii="Calibri" w:eastAsia="Times New Roman" w:hAnsi="Calibri" w:cs="Calibri"/>
          <w:lang w:eastAsia="en-AU"/>
        </w:rPr>
        <w:t>/Octave </w:t>
      </w:r>
    </w:p>
    <w:p w14:paraId="6C1AEEEC" w14:textId="77777777" w:rsidR="006609A9" w:rsidRPr="00E64CD7"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Related publication: </w:t>
      </w:r>
      <w:proofErr w:type="spellStart"/>
      <w:r w:rsidRPr="00E64CD7">
        <w:rPr>
          <w:rFonts w:ascii="Calibri" w:eastAsia="Times New Roman" w:hAnsi="Calibri" w:cs="Calibri"/>
          <w:lang w:eastAsia="en-AU"/>
        </w:rPr>
        <w:t>Beven</w:t>
      </w:r>
      <w:proofErr w:type="spellEnd"/>
      <w:r w:rsidRPr="00E64CD7">
        <w:rPr>
          <w:rFonts w:ascii="Calibri" w:eastAsia="Times New Roman" w:hAnsi="Calibri" w:cs="Calibri"/>
          <w:lang w:eastAsia="en-AU"/>
        </w:rPr>
        <w:t xml:space="preserve">, K J, </w:t>
      </w:r>
      <w:r w:rsidRPr="00E64CD7">
        <w:rPr>
          <w:rFonts w:ascii="Calibri" w:eastAsia="Times New Roman" w:hAnsi="Calibri" w:cs="Calibri"/>
          <w:i/>
          <w:iCs/>
          <w:lang w:eastAsia="en-AU"/>
        </w:rPr>
        <w:t>Environmental Modelling: An Uncertain Future?</w:t>
      </w:r>
      <w:r w:rsidRPr="00E64CD7">
        <w:rPr>
          <w:rFonts w:ascii="Calibri" w:eastAsia="Times New Roman" w:hAnsi="Calibri" w:cs="Calibri"/>
          <w:lang w:eastAsia="en-AU"/>
        </w:rPr>
        <w:t xml:space="preserve"> </w:t>
      </w:r>
      <w:proofErr w:type="spellStart"/>
      <w:r w:rsidRPr="00E64CD7">
        <w:rPr>
          <w:rFonts w:ascii="Calibri" w:eastAsia="Times New Roman" w:hAnsi="Calibri" w:cs="Calibri"/>
          <w:lang w:eastAsia="en-AU"/>
        </w:rPr>
        <w:t>Routledge</w:t>
      </w:r>
      <w:proofErr w:type="gramStart"/>
      <w:r w:rsidRPr="00E64CD7">
        <w:rPr>
          <w:rFonts w:ascii="Calibri" w:eastAsia="Times New Roman" w:hAnsi="Calibri" w:cs="Calibri"/>
          <w:lang w:eastAsia="en-AU"/>
        </w:rPr>
        <w:t>:London</w:t>
      </w:r>
      <w:proofErr w:type="spellEnd"/>
      <w:proofErr w:type="gramEnd"/>
      <w:r w:rsidRPr="00E64CD7">
        <w:rPr>
          <w:rFonts w:ascii="Calibri" w:eastAsia="Times New Roman" w:hAnsi="Calibri" w:cs="Calibri"/>
          <w:lang w:eastAsia="en-AU"/>
        </w:rPr>
        <w:t xml:space="preserve">, 2009 is referenced on supporting website.  The original publication is </w:t>
      </w:r>
      <w:hyperlink r:id="rId42" w:tgtFrame="_blank" w:history="1">
        <w:r w:rsidRPr="00E64CD7">
          <w:rPr>
            <w:rFonts w:ascii="Calibri" w:eastAsia="Times New Roman" w:hAnsi="Calibri" w:cs="Calibri"/>
            <w:color w:val="0563C1"/>
            <w:u w:val="single"/>
            <w:lang w:eastAsia="en-AU"/>
          </w:rPr>
          <w:t>https://doi.org/10.1002/hyp.3360060305</w:t>
        </w:r>
      </w:hyperlink>
      <w:r w:rsidRPr="00E64CD7">
        <w:rPr>
          <w:rFonts w:ascii="Calibri" w:eastAsia="Times New Roman" w:hAnsi="Calibri" w:cs="Calibri"/>
          <w:lang w:eastAsia="en-AU"/>
        </w:rPr>
        <w:t xml:space="preserve"> (1992), with a follow up paper written in 2014: </w:t>
      </w:r>
      <w:hyperlink r:id="rId43" w:tgtFrame="_blank" w:history="1">
        <w:r w:rsidRPr="00E64CD7">
          <w:rPr>
            <w:rFonts w:ascii="Calibri" w:eastAsia="Times New Roman" w:hAnsi="Calibri" w:cs="Calibri"/>
            <w:color w:val="0563C1"/>
            <w:u w:val="single"/>
            <w:lang w:eastAsia="en-AU"/>
          </w:rPr>
          <w:t>https://doi.org/10.1002/hyp.10082</w:t>
        </w:r>
      </w:hyperlink>
      <w:r w:rsidRPr="00E64CD7">
        <w:rPr>
          <w:rFonts w:ascii="Calibri" w:eastAsia="Times New Roman" w:hAnsi="Calibri" w:cs="Calibri"/>
          <w:lang w:eastAsia="en-AU"/>
        </w:rPr>
        <w:t> </w:t>
      </w:r>
    </w:p>
    <w:p w14:paraId="604CB930" w14:textId="2797698B" w:rsidR="006609A9" w:rsidRPr="00CC69BC"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Comments: Not a package but a method implemented in supporting software, </w:t>
      </w:r>
      <w:proofErr w:type="spellStart"/>
      <w:r w:rsidRPr="00E64CD7">
        <w:rPr>
          <w:rFonts w:ascii="Calibri" w:eastAsia="Times New Roman" w:hAnsi="Calibri" w:cs="Calibri"/>
          <w:lang w:eastAsia="en-AU"/>
        </w:rPr>
        <w:t>ie</w:t>
      </w:r>
      <w:proofErr w:type="spellEnd"/>
      <w:r w:rsidRPr="00E64CD7">
        <w:rPr>
          <w:rFonts w:ascii="Calibri" w:eastAsia="Times New Roman" w:hAnsi="Calibri" w:cs="Calibri"/>
          <w:lang w:eastAsia="en-AU"/>
        </w:rPr>
        <w:t xml:space="preserve"> R package provided by developers, </w:t>
      </w:r>
      <w:proofErr w:type="spellStart"/>
      <w:r w:rsidRPr="00E64CD7">
        <w:rPr>
          <w:rFonts w:ascii="Calibri" w:eastAsia="Times New Roman" w:hAnsi="Calibri" w:cs="Calibri"/>
          <w:lang w:eastAsia="en-AU"/>
        </w:rPr>
        <w:t>Matlab</w:t>
      </w:r>
      <w:proofErr w:type="spellEnd"/>
      <w:r w:rsidRPr="00E64CD7">
        <w:rPr>
          <w:rFonts w:ascii="Calibri" w:eastAsia="Times New Roman" w:hAnsi="Calibri" w:cs="Calibri"/>
          <w:lang w:eastAsia="en-AU"/>
        </w:rPr>
        <w:t>/Octave packages are written by other developers implementing the method. </w:t>
      </w:r>
    </w:p>
    <w:p w14:paraId="76B8B057" w14:textId="0E0D4E0C" w:rsidR="00CC69BC" w:rsidRPr="00E64CD7" w:rsidRDefault="00CC69BC"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Pr>
          <w:rFonts w:eastAsia="Times New Roman" w:cstheme="minorHAnsi"/>
          <w:lang w:eastAsia="en-AU"/>
        </w:rPr>
        <w:t>Screening, importance sampling for UA and parameter estimation.</w:t>
      </w:r>
    </w:p>
    <w:p w14:paraId="7A693E2D" w14:textId="06960A7E" w:rsidR="006609A9" w:rsidRPr="00E64CD7" w:rsidRDefault="00CC69BC"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Pr>
          <w:rFonts w:ascii="Calibri" w:eastAsia="Times New Roman" w:hAnsi="Calibri" w:cs="Calibri"/>
          <w:lang w:eastAsia="en-AU"/>
        </w:rPr>
        <w:t>Manual and executable available, software available for web download.</w:t>
      </w:r>
    </w:p>
    <w:p w14:paraId="32833916" w14:textId="77777777" w:rsidR="006609A9" w:rsidRPr="00E64CD7"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Community: nil </w:t>
      </w:r>
    </w:p>
    <w:p w14:paraId="6F31DAD4" w14:textId="77777777" w:rsidR="006609A9" w:rsidRPr="00E64CD7" w:rsidRDefault="006609A9" w:rsidP="00E64CD7">
      <w:pPr>
        <w:pStyle w:val="ListParagraph"/>
        <w:numPr>
          <w:ilvl w:val="0"/>
          <w:numId w:val="18"/>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Docs: </w:t>
      </w:r>
      <w:hyperlink r:id="rId44" w:tgtFrame="_blank" w:history="1">
        <w:r w:rsidRPr="00E64CD7">
          <w:rPr>
            <w:rFonts w:ascii="Calibri" w:eastAsia="Times New Roman" w:hAnsi="Calibri" w:cs="Calibri"/>
            <w:color w:val="0563C1"/>
            <w:u w:val="single"/>
            <w:lang w:eastAsia="en-AU"/>
          </w:rPr>
          <w:t>http://www.uncertain-future.org.uk/?page_id=28</w:t>
        </w:r>
      </w:hyperlink>
      <w:r w:rsidRPr="00E64CD7">
        <w:rPr>
          <w:rFonts w:ascii="Calibri" w:eastAsia="Times New Roman" w:hAnsi="Calibri" w:cs="Calibri"/>
          <w:lang w:eastAsia="en-AU"/>
        </w:rPr>
        <w:t xml:space="preserve">; this is R package documentation.  Documentation for </w:t>
      </w:r>
      <w:proofErr w:type="spellStart"/>
      <w:r w:rsidRPr="00E64CD7">
        <w:rPr>
          <w:rFonts w:ascii="Calibri" w:eastAsia="Times New Roman" w:hAnsi="Calibri" w:cs="Calibri"/>
          <w:lang w:eastAsia="en-AU"/>
        </w:rPr>
        <w:t>Matlab</w:t>
      </w:r>
      <w:proofErr w:type="spellEnd"/>
      <w:r w:rsidRPr="00E64CD7">
        <w:rPr>
          <w:rFonts w:ascii="Calibri" w:eastAsia="Times New Roman" w:hAnsi="Calibri" w:cs="Calibri"/>
          <w:lang w:eastAsia="en-AU"/>
        </w:rPr>
        <w:t>/Octave found in the relevant software’s documentation. </w:t>
      </w:r>
    </w:p>
    <w:p w14:paraId="66A4EF0C" w14:textId="77777777" w:rsidR="006609A9" w:rsidRPr="00E64CD7" w:rsidRDefault="006609A9" w:rsidP="00E64CD7">
      <w:pPr>
        <w:pStyle w:val="ListParagraph"/>
        <w:numPr>
          <w:ilvl w:val="0"/>
          <w:numId w:val="18"/>
        </w:numPr>
        <w:spacing w:after="0" w:line="240" w:lineRule="auto"/>
        <w:textAlignment w:val="baseline"/>
        <w:rPr>
          <w:rFonts w:ascii="Calibri" w:eastAsia="Times New Roman" w:hAnsi="Calibri" w:cs="Calibri"/>
          <w:lang w:eastAsia="en-AU"/>
        </w:rPr>
      </w:pPr>
      <w:r w:rsidRPr="00E64CD7">
        <w:rPr>
          <w:rFonts w:ascii="Calibri" w:eastAsia="Times New Roman" w:hAnsi="Calibri" w:cs="Calibri"/>
          <w:lang w:eastAsia="en-AU"/>
        </w:rPr>
        <w:t>Link to repo: nil </w:t>
      </w:r>
    </w:p>
    <w:p w14:paraId="69B83C32" w14:textId="77777777" w:rsidR="002F5CF5" w:rsidRPr="006609A9" w:rsidRDefault="002F5CF5" w:rsidP="002F5CF5">
      <w:pPr>
        <w:spacing w:after="0" w:line="240" w:lineRule="auto"/>
        <w:textAlignment w:val="baseline"/>
        <w:rPr>
          <w:rFonts w:ascii="Times New Roman" w:eastAsia="Times New Roman" w:hAnsi="Times New Roman" w:cs="Times New Roman"/>
          <w:sz w:val="24"/>
          <w:szCs w:val="24"/>
          <w:lang w:eastAsia="en-AU"/>
        </w:rPr>
      </w:pPr>
    </w:p>
    <w:p w14:paraId="60739F43" w14:textId="3552C82E" w:rsidR="006609A9" w:rsidRDefault="006609A9" w:rsidP="002F5CF5">
      <w:pPr>
        <w:spacing w:after="0" w:line="240" w:lineRule="auto"/>
        <w:textAlignment w:val="baseline"/>
        <w:rPr>
          <w:rFonts w:ascii="Calibri" w:eastAsia="Times New Roman" w:hAnsi="Calibri" w:cs="Calibri"/>
          <w:lang w:eastAsia="en-AU"/>
        </w:rPr>
      </w:pPr>
      <w:r w:rsidRPr="006609A9">
        <w:rPr>
          <w:rFonts w:ascii="Calibri" w:eastAsia="Times New Roman" w:hAnsi="Calibri" w:cs="Calibri"/>
          <w:lang w:eastAsia="en-AU"/>
        </w:rPr>
        <w:t>PEST </w:t>
      </w:r>
    </w:p>
    <w:p w14:paraId="43D64B93" w14:textId="170DF892" w:rsidR="00285B8E" w:rsidRPr="00E64CD7" w:rsidRDefault="00285B8E"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eastAsia="Times New Roman" w:cstheme="minorHAnsi"/>
          <w:lang w:eastAsia="en-AU"/>
        </w:rPr>
        <w:t xml:space="preserve">Parameter </w:t>
      </w:r>
      <w:proofErr w:type="spellStart"/>
      <w:r w:rsidRPr="00E64CD7">
        <w:rPr>
          <w:rFonts w:eastAsia="Times New Roman" w:cstheme="minorHAnsi"/>
          <w:lang w:eastAsia="en-AU"/>
        </w:rPr>
        <w:t>EStimation</w:t>
      </w:r>
      <w:proofErr w:type="spellEnd"/>
      <w:r w:rsidRPr="00E64CD7">
        <w:rPr>
          <w:rFonts w:eastAsia="Times New Roman" w:cstheme="minorHAnsi"/>
          <w:lang w:eastAsia="en-AU"/>
        </w:rPr>
        <w:t xml:space="preserve"> Toolkit</w:t>
      </w:r>
    </w:p>
    <w:p w14:paraId="4EB1A980" w14:textId="7777777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Release date</w:t>
      </w:r>
      <w:proofErr w:type="gramStart"/>
      <w:r w:rsidRPr="00E64CD7">
        <w:rPr>
          <w:rFonts w:ascii="Calibri" w:eastAsia="Times New Roman" w:hAnsi="Calibri" w:cs="Calibri"/>
          <w:lang w:eastAsia="en-AU"/>
        </w:rPr>
        <w:t>: ? </w:t>
      </w:r>
      <w:proofErr w:type="gramEnd"/>
    </w:p>
    <w:p w14:paraId="10C07D60" w14:textId="25EA635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Language: C, C+</w:t>
      </w:r>
      <w:r w:rsidR="00F930AC" w:rsidRPr="00E64CD7">
        <w:rPr>
          <w:rFonts w:ascii="Calibri" w:eastAsia="Times New Roman" w:hAnsi="Calibri" w:cs="Calibri"/>
          <w:lang w:eastAsia="en-AU"/>
        </w:rPr>
        <w:t>+</w:t>
      </w:r>
      <w:r w:rsidRPr="00E64CD7">
        <w:rPr>
          <w:rFonts w:ascii="Calibri" w:eastAsia="Times New Roman" w:hAnsi="Calibri" w:cs="Calibri"/>
          <w:lang w:eastAsia="en-AU"/>
        </w:rPr>
        <w:t>, FORTRAN, Python </w:t>
      </w:r>
    </w:p>
    <w:p w14:paraId="447FDE2F" w14:textId="77777777" w:rsidR="00E64CD7"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Related publication: there’s this: </w:t>
      </w:r>
      <w:hyperlink r:id="rId45" w:tgtFrame="_blank" w:history="1">
        <w:r w:rsidRPr="00E64CD7">
          <w:rPr>
            <w:rFonts w:ascii="Calibri" w:eastAsia="Times New Roman" w:hAnsi="Calibri" w:cs="Calibri"/>
            <w:color w:val="0563C1"/>
            <w:u w:val="single"/>
            <w:lang w:eastAsia="en-AU"/>
          </w:rPr>
          <w:t>http://www.pesthomepage.org/PEST-The_Book.php</w:t>
        </w:r>
      </w:hyperlink>
    </w:p>
    <w:p w14:paraId="4396989A" w14:textId="2A8ED4A1" w:rsidR="006609A9" w:rsidRPr="00E64CD7" w:rsidRDefault="006609A9" w:rsidP="00E64CD7">
      <w:pPr>
        <w:pStyle w:val="ListParagraph"/>
        <w:numPr>
          <w:ilvl w:val="1"/>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 </w:t>
      </w:r>
      <w:r w:rsidR="00E64CD7">
        <w:t>Doherty, J. (</w:t>
      </w:r>
      <w:r w:rsidR="00E64CD7">
        <w:rPr>
          <w:rStyle w:val="pubyear"/>
        </w:rPr>
        <w:t>2004</w:t>
      </w:r>
      <w:r w:rsidR="00E64CD7">
        <w:t xml:space="preserve">), </w:t>
      </w:r>
      <w:r w:rsidR="00E64CD7">
        <w:rPr>
          <w:rStyle w:val="booktitle"/>
        </w:rPr>
        <w:t>PEST: Model‐Independent Parameter Estimation, User Manual</w:t>
      </w:r>
      <w:r w:rsidR="00E64CD7">
        <w:t xml:space="preserve">, </w:t>
      </w:r>
      <w:proofErr w:type="gramStart"/>
      <w:r w:rsidR="00E64CD7">
        <w:t>5th</w:t>
      </w:r>
      <w:proofErr w:type="gramEnd"/>
      <w:r w:rsidR="00E64CD7">
        <w:t xml:space="preserve"> ed., Watermark </w:t>
      </w:r>
      <w:proofErr w:type="spellStart"/>
      <w:r w:rsidR="00E64CD7">
        <w:t>Numer</w:t>
      </w:r>
      <w:proofErr w:type="spellEnd"/>
      <w:r w:rsidR="00E64CD7">
        <w:t xml:space="preserve">. </w:t>
      </w:r>
      <w:proofErr w:type="spellStart"/>
      <w:proofErr w:type="gramStart"/>
      <w:r w:rsidR="00E64CD7">
        <w:t>Comput</w:t>
      </w:r>
      <w:proofErr w:type="spellEnd"/>
      <w:r w:rsidR="00E64CD7">
        <w:t>.,</w:t>
      </w:r>
      <w:proofErr w:type="gramEnd"/>
      <w:r w:rsidR="00E64CD7">
        <w:t xml:space="preserve"> Brisbane, Queensland, Australia.</w:t>
      </w:r>
    </w:p>
    <w:p w14:paraId="036925CA" w14:textId="7777777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Comments: parallelization options, no GUI </w:t>
      </w:r>
    </w:p>
    <w:p w14:paraId="73DB61B0" w14:textId="7777777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lastRenderedPageBreak/>
        <w:t xml:space="preserve">Open access: Source code available with </w:t>
      </w:r>
      <w:proofErr w:type="gramStart"/>
      <w:r w:rsidRPr="00E64CD7">
        <w:rPr>
          <w:rFonts w:ascii="Calibri" w:eastAsia="Times New Roman" w:hAnsi="Calibri" w:cs="Calibri"/>
          <w:lang w:eastAsia="en-AU"/>
        </w:rPr>
        <w:t>Unix</w:t>
      </w:r>
      <w:proofErr w:type="gramEnd"/>
      <w:r w:rsidRPr="00E64CD7">
        <w:rPr>
          <w:rFonts w:ascii="Calibri" w:eastAsia="Times New Roman" w:hAnsi="Calibri" w:cs="Calibri"/>
          <w:lang w:eastAsia="en-AU"/>
        </w:rPr>
        <w:t xml:space="preserve"> download.  </w:t>
      </w:r>
    </w:p>
    <w:p w14:paraId="423F9CB1" w14:textId="7777777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Community: No user community appears to exist but user-developer support </w:t>
      </w:r>
      <w:proofErr w:type="gramStart"/>
      <w:r w:rsidRPr="00E64CD7">
        <w:rPr>
          <w:rFonts w:ascii="Calibri" w:eastAsia="Times New Roman" w:hAnsi="Calibri" w:cs="Calibri"/>
          <w:lang w:eastAsia="en-AU"/>
        </w:rPr>
        <w:t>is offered</w:t>
      </w:r>
      <w:proofErr w:type="gramEnd"/>
      <w:r w:rsidRPr="00E64CD7">
        <w:rPr>
          <w:rFonts w:ascii="Calibri" w:eastAsia="Times New Roman" w:hAnsi="Calibri" w:cs="Calibri"/>
          <w:lang w:eastAsia="en-AU"/>
        </w:rPr>
        <w:t>, training courses provided. </w:t>
      </w:r>
    </w:p>
    <w:p w14:paraId="1D6B009A" w14:textId="77777777" w:rsidR="006609A9" w:rsidRPr="00E64CD7" w:rsidRDefault="006609A9" w:rsidP="00E64CD7">
      <w:pPr>
        <w:pStyle w:val="ListParagraph"/>
        <w:numPr>
          <w:ilvl w:val="0"/>
          <w:numId w:val="19"/>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Docs: well documented, website current (last update 01/01/2019), tutorial included. </w:t>
      </w:r>
    </w:p>
    <w:p w14:paraId="2D02E6AB" w14:textId="41A72EA8" w:rsidR="006609A9" w:rsidRPr="00E64CD7" w:rsidRDefault="006609A9" w:rsidP="00E64CD7">
      <w:pPr>
        <w:pStyle w:val="ListParagraph"/>
        <w:numPr>
          <w:ilvl w:val="0"/>
          <w:numId w:val="19"/>
        </w:numPr>
        <w:spacing w:after="0" w:line="240" w:lineRule="auto"/>
        <w:textAlignment w:val="baseline"/>
        <w:rPr>
          <w:rFonts w:ascii="Calibri" w:eastAsia="Times New Roman" w:hAnsi="Calibri" w:cs="Calibri"/>
          <w:lang w:eastAsia="en-AU"/>
        </w:rPr>
      </w:pPr>
      <w:r w:rsidRPr="00E64CD7">
        <w:rPr>
          <w:rFonts w:ascii="Calibri" w:eastAsia="Times New Roman" w:hAnsi="Calibri" w:cs="Calibri"/>
          <w:lang w:eastAsia="en-AU"/>
        </w:rPr>
        <w:t>Link to repo: nil </w:t>
      </w:r>
    </w:p>
    <w:p w14:paraId="45B5B6F3" w14:textId="1517DDF0" w:rsidR="00285B8E" w:rsidRPr="00E64CD7" w:rsidRDefault="00285B8E" w:rsidP="00E64CD7">
      <w:pPr>
        <w:pStyle w:val="ListParagraph"/>
        <w:numPr>
          <w:ilvl w:val="0"/>
          <w:numId w:val="19"/>
        </w:numPr>
        <w:spacing w:after="0" w:line="240" w:lineRule="auto"/>
        <w:textAlignment w:val="baseline"/>
        <w:rPr>
          <w:rFonts w:ascii="Calibri" w:eastAsia="Times New Roman" w:hAnsi="Calibri" w:cs="Calibri"/>
          <w:lang w:eastAsia="en-AU"/>
        </w:rPr>
      </w:pPr>
      <w:r w:rsidRPr="00E64CD7">
        <w:rPr>
          <w:rFonts w:ascii="Calibri" w:eastAsia="Times New Roman" w:hAnsi="Calibri" w:cs="Calibri"/>
          <w:lang w:eastAsia="en-AU"/>
        </w:rPr>
        <w:t>Calibration, regularization, optimization, MC UA (local SA), parameter identification and error variance</w:t>
      </w:r>
      <w:r w:rsidR="00F5773C">
        <w:rPr>
          <w:rFonts w:ascii="Calibri" w:eastAsia="Times New Roman" w:hAnsi="Calibri" w:cs="Calibri"/>
          <w:lang w:eastAsia="en-AU"/>
        </w:rPr>
        <w:t>, importance sampling and approximate UA.</w:t>
      </w:r>
    </w:p>
    <w:p w14:paraId="7114EC04" w14:textId="1E01947D" w:rsidR="003E3781" w:rsidRPr="006609A9" w:rsidRDefault="00726CA9" w:rsidP="002F5CF5">
      <w:pPr>
        <w:spacing w:after="0" w:line="240" w:lineRule="auto"/>
        <w:textAlignment w:val="baseline"/>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 </w:t>
      </w:r>
    </w:p>
    <w:p w14:paraId="6357F5FA" w14:textId="77777777" w:rsidR="006609A9" w:rsidRPr="006609A9" w:rsidRDefault="006609A9" w:rsidP="002F5CF5">
      <w:pPr>
        <w:spacing w:after="0" w:line="240" w:lineRule="auto"/>
        <w:textAlignment w:val="baseline"/>
        <w:rPr>
          <w:rFonts w:ascii="Times New Roman" w:eastAsia="Times New Roman" w:hAnsi="Times New Roman" w:cs="Times New Roman"/>
          <w:sz w:val="24"/>
          <w:szCs w:val="24"/>
          <w:lang w:eastAsia="en-AU"/>
        </w:rPr>
      </w:pPr>
      <w:r w:rsidRPr="006609A9">
        <w:rPr>
          <w:rFonts w:ascii="Calibri" w:eastAsia="Times New Roman" w:hAnsi="Calibri" w:cs="Calibri"/>
          <w:lang w:eastAsia="en-AU"/>
        </w:rPr>
        <w:t>SWAT </w:t>
      </w:r>
    </w:p>
    <w:p w14:paraId="40845914"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Release date: 2000 (2018) </w:t>
      </w:r>
    </w:p>
    <w:p w14:paraId="305A2544"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Language</w:t>
      </w:r>
      <w:proofErr w:type="gramStart"/>
      <w:r w:rsidRPr="00E64CD7">
        <w:rPr>
          <w:rFonts w:ascii="Calibri" w:eastAsia="Times New Roman" w:hAnsi="Calibri" w:cs="Calibri"/>
          <w:lang w:eastAsia="en-AU"/>
        </w:rPr>
        <w:t>: ? </w:t>
      </w:r>
      <w:proofErr w:type="gramEnd"/>
    </w:p>
    <w:p w14:paraId="0D5462BF"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Related publication:  </w:t>
      </w:r>
    </w:p>
    <w:p w14:paraId="795CDFF9"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Comments: A catchment model, not a UA/SA package; externally developed interfaces/tools use SWAT, including interfaces implementing GUUI and UA/SA methods.  </w:t>
      </w:r>
    </w:p>
    <w:p w14:paraId="7B094233"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Open access:  public domain program, source code possibly included in download. </w:t>
      </w:r>
    </w:p>
    <w:p w14:paraId="2D3D8A5A"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 xml:space="preserve">Community: User community groups exist for SWAT, its interfaces, and various user nationalities, which </w:t>
      </w:r>
      <w:proofErr w:type="gramStart"/>
      <w:r w:rsidRPr="00E64CD7">
        <w:rPr>
          <w:rFonts w:ascii="Calibri" w:eastAsia="Times New Roman" w:hAnsi="Calibri" w:cs="Calibri"/>
          <w:lang w:eastAsia="en-AU"/>
        </w:rPr>
        <w:t>are monitored</w:t>
      </w:r>
      <w:proofErr w:type="gramEnd"/>
      <w:r w:rsidRPr="00E64CD7">
        <w:rPr>
          <w:rFonts w:ascii="Calibri" w:eastAsia="Times New Roman" w:hAnsi="Calibri" w:cs="Calibri"/>
          <w:lang w:eastAsia="en-AU"/>
        </w:rPr>
        <w:t xml:space="preserve"> by a development team.  There is also user-developer engagement, workshops/conferences. </w:t>
      </w:r>
    </w:p>
    <w:p w14:paraId="2CF160DC" w14:textId="77777777" w:rsidR="006609A9" w:rsidRPr="00E64CD7" w:rsidRDefault="006609A9"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Docs: Documentation of user inputs. </w:t>
      </w:r>
    </w:p>
    <w:p w14:paraId="431D9A4F" w14:textId="77777777" w:rsidR="006609A9" w:rsidRPr="00E64CD7" w:rsidRDefault="354EE85D" w:rsidP="00E64CD7">
      <w:pPr>
        <w:pStyle w:val="ListParagraph"/>
        <w:numPr>
          <w:ilvl w:val="0"/>
          <w:numId w:val="20"/>
        </w:numPr>
        <w:spacing w:after="0" w:line="240" w:lineRule="auto"/>
        <w:textAlignment w:val="baseline"/>
        <w:rPr>
          <w:rFonts w:ascii="Times New Roman" w:eastAsia="Times New Roman" w:hAnsi="Times New Roman" w:cs="Times New Roman"/>
          <w:sz w:val="24"/>
          <w:szCs w:val="24"/>
          <w:lang w:eastAsia="en-AU"/>
        </w:rPr>
      </w:pPr>
      <w:r w:rsidRPr="00E64CD7">
        <w:rPr>
          <w:rFonts w:ascii="Calibri" w:eastAsia="Times New Roman" w:hAnsi="Calibri" w:cs="Calibri"/>
          <w:lang w:eastAsia="en-AU"/>
        </w:rPr>
        <w:t>Link to repo: nil</w:t>
      </w:r>
    </w:p>
    <w:p w14:paraId="5A71A4F9" w14:textId="4A844B01" w:rsidR="354EE85D" w:rsidRDefault="354EE85D" w:rsidP="354EE85D">
      <w:pPr>
        <w:spacing w:after="0" w:line="240" w:lineRule="auto"/>
        <w:rPr>
          <w:rFonts w:ascii="Calibri" w:eastAsia="Times New Roman" w:hAnsi="Calibri" w:cs="Calibri"/>
          <w:lang w:eastAsia="en-AU"/>
        </w:rPr>
      </w:pPr>
    </w:p>
    <w:p w14:paraId="095AE0C7" w14:textId="77777777" w:rsidR="004B7406" w:rsidRDefault="004B7406" w:rsidP="004B7406">
      <w:r>
        <w:t>DUET-H/WQ</w:t>
      </w:r>
    </w:p>
    <w:p w14:paraId="7E6DEE3C" w14:textId="77777777" w:rsidR="004B7406" w:rsidRDefault="004B7406" w:rsidP="004B7406">
      <w:pPr>
        <w:pStyle w:val="ListParagraph"/>
        <w:numPr>
          <w:ilvl w:val="0"/>
          <w:numId w:val="17"/>
        </w:numPr>
      </w:pPr>
      <w:r>
        <w:t xml:space="preserve">Data </w:t>
      </w:r>
      <w:r w:rsidRPr="00754769">
        <w:t>Uncertainty Estimation Tool for Hydrology and Water</w:t>
      </w:r>
      <w:r>
        <w:t xml:space="preserve"> Quality</w:t>
      </w:r>
    </w:p>
    <w:p w14:paraId="5A596747" w14:textId="77777777" w:rsidR="004B7406" w:rsidRDefault="004B7406" w:rsidP="004B7406">
      <w:pPr>
        <w:pStyle w:val="ListParagraph"/>
        <w:numPr>
          <w:ilvl w:val="0"/>
          <w:numId w:val="17"/>
        </w:numPr>
      </w:pPr>
      <w:r>
        <w:t>2008 ()</w:t>
      </w:r>
    </w:p>
    <w:p w14:paraId="32DC03C2" w14:textId="77777777" w:rsidR="004B7406" w:rsidRDefault="004B7406" w:rsidP="004B7406">
      <w:pPr>
        <w:pStyle w:val="ListParagraph"/>
        <w:numPr>
          <w:ilvl w:val="0"/>
          <w:numId w:val="17"/>
        </w:numPr>
      </w:pPr>
      <w:r>
        <w:t>Never explicitly states language or platform.  Appears to be more of a Windows application.</w:t>
      </w:r>
    </w:p>
    <w:p w14:paraId="3D88F1B5" w14:textId="77777777" w:rsidR="004B7406" w:rsidRDefault="004B7406" w:rsidP="004B7406">
      <w:pPr>
        <w:pStyle w:val="ListParagraph"/>
        <w:numPr>
          <w:ilvl w:val="0"/>
          <w:numId w:val="17"/>
        </w:numPr>
      </w:pPr>
      <w:r>
        <w:t>No HPC, GUI, parallelization</w:t>
      </w:r>
    </w:p>
    <w:p w14:paraId="49AD8A7D" w14:textId="77777777" w:rsidR="004B7406" w:rsidRDefault="004B7406" w:rsidP="004B7406">
      <w:pPr>
        <w:pStyle w:val="ListParagraph"/>
        <w:numPr>
          <w:ilvl w:val="0"/>
          <w:numId w:val="17"/>
        </w:numPr>
      </w:pPr>
      <w:r>
        <w:t>Difficult to ascertain whether open access or community exists.</w:t>
      </w:r>
    </w:p>
    <w:p w14:paraId="21A6C02B" w14:textId="77777777" w:rsidR="004B7406" w:rsidRPr="009714E7" w:rsidRDefault="004B7406" w:rsidP="004B7406">
      <w:pPr>
        <w:pStyle w:val="ListParagraph"/>
        <w:numPr>
          <w:ilvl w:val="0"/>
          <w:numId w:val="17"/>
        </w:numPr>
        <w:spacing w:after="0" w:line="240" w:lineRule="auto"/>
        <w:rPr>
          <w:rFonts w:ascii="Times New Roman" w:eastAsia="Times New Roman" w:hAnsi="Times New Roman" w:cs="Times New Roman"/>
          <w:sz w:val="24"/>
          <w:szCs w:val="24"/>
          <w:lang w:eastAsia="en-AU"/>
        </w:rPr>
      </w:pPr>
      <w:proofErr w:type="spellStart"/>
      <w:r w:rsidRPr="009714E7">
        <w:rPr>
          <w:rFonts w:ascii="Times New Roman" w:eastAsia="Times New Roman" w:hAnsi="Times New Roman" w:cs="Times New Roman"/>
          <w:i/>
          <w:iCs/>
          <w:sz w:val="24"/>
          <w:szCs w:val="24"/>
          <w:lang w:eastAsia="en-AU"/>
        </w:rPr>
        <w:t>Harmela</w:t>
      </w:r>
      <w:proofErr w:type="spellEnd"/>
      <w:r w:rsidRPr="009714E7">
        <w:rPr>
          <w:rFonts w:ascii="Times New Roman" w:eastAsia="Times New Roman" w:hAnsi="Times New Roman" w:cs="Times New Roman"/>
          <w:i/>
          <w:iCs/>
          <w:sz w:val="24"/>
          <w:szCs w:val="24"/>
          <w:lang w:eastAsia="en-AU"/>
        </w:rPr>
        <w:t>, R. D. et al. “Data Uncertainty Estimation Tool fo</w:t>
      </w:r>
      <w:r>
        <w:rPr>
          <w:rFonts w:ascii="Times New Roman" w:eastAsia="Times New Roman" w:hAnsi="Times New Roman" w:cs="Times New Roman"/>
          <w:i/>
          <w:iCs/>
          <w:sz w:val="24"/>
          <w:szCs w:val="24"/>
          <w:lang w:eastAsia="en-AU"/>
        </w:rPr>
        <w:t>r Hydrology and Water Quality (DUET-H / WQ)</w:t>
      </w:r>
      <w:r w:rsidRPr="009714E7">
        <w:rPr>
          <w:rFonts w:ascii="Times New Roman" w:eastAsia="Times New Roman" w:hAnsi="Times New Roman" w:cs="Times New Roman"/>
          <w:i/>
          <w:iCs/>
          <w:sz w:val="24"/>
          <w:szCs w:val="24"/>
          <w:lang w:eastAsia="en-AU"/>
        </w:rPr>
        <w:t>: Estimating Measurement Uncertainty for Monitoring and Modelling Applications.” (2008).</w:t>
      </w:r>
    </w:p>
    <w:p w14:paraId="1526F489" w14:textId="77777777" w:rsidR="004B7406" w:rsidRDefault="004B7406" w:rsidP="004B7406">
      <w:pPr>
        <w:pStyle w:val="ListParagraph"/>
        <w:numPr>
          <w:ilvl w:val="0"/>
          <w:numId w:val="17"/>
        </w:numPr>
      </w:pPr>
      <w:r>
        <w:t>Software does not appear to have been updated or in continual use.  No link to repo/</w:t>
      </w:r>
      <w:proofErr w:type="spellStart"/>
      <w:r>
        <w:t>src</w:t>
      </w:r>
      <w:proofErr w:type="spellEnd"/>
      <w:r>
        <w:t xml:space="preserve"> available.</w:t>
      </w:r>
    </w:p>
    <w:p w14:paraId="127FE71E" w14:textId="10BAD480" w:rsidR="004B7406" w:rsidRDefault="004B7406" w:rsidP="004B7406">
      <w:pPr>
        <w:pStyle w:val="ListParagraph"/>
        <w:numPr>
          <w:ilvl w:val="0"/>
          <w:numId w:val="17"/>
        </w:numPr>
      </w:pPr>
      <w:r>
        <w:t>TODO: look up references in corpora papers using DUET-H/WQ</w:t>
      </w:r>
    </w:p>
    <w:p w14:paraId="6A76F02A" w14:textId="66F0E59C" w:rsidR="006E2F63" w:rsidRDefault="006E2F63" w:rsidP="006E2F63">
      <w:r>
        <w:t>DUE</w:t>
      </w:r>
    </w:p>
    <w:p w14:paraId="42A57D92" w14:textId="3BFC0F98" w:rsidR="006E2F63" w:rsidRDefault="006E2F63" w:rsidP="006E2F63">
      <w:pPr>
        <w:pStyle w:val="ListParagraph"/>
        <w:numPr>
          <w:ilvl w:val="0"/>
          <w:numId w:val="17"/>
        </w:numPr>
      </w:pPr>
      <w:r>
        <w:t>Data Uncertainty Engine</w:t>
      </w:r>
    </w:p>
    <w:p w14:paraId="4FEF1063" w14:textId="22A97316" w:rsidR="006E2F63" w:rsidRDefault="00792B7C" w:rsidP="006E2F63">
      <w:pPr>
        <w:pStyle w:val="ListParagraph"/>
        <w:numPr>
          <w:ilvl w:val="0"/>
          <w:numId w:val="17"/>
        </w:numPr>
      </w:pPr>
      <w:r>
        <w:t xml:space="preserve">Population, geospatial, and </w:t>
      </w:r>
      <w:proofErr w:type="gramStart"/>
      <w:r>
        <w:t>time series data analysis</w:t>
      </w:r>
      <w:proofErr w:type="gramEnd"/>
      <w:r>
        <w:t>.</w:t>
      </w:r>
    </w:p>
    <w:p w14:paraId="59B0E7BC" w14:textId="78385D9B" w:rsidR="00792B7C" w:rsidRPr="00412D44" w:rsidRDefault="00792B7C" w:rsidP="00412D44">
      <w:pPr>
        <w:pStyle w:val="ListParagraph"/>
        <w:numPr>
          <w:ilvl w:val="0"/>
          <w:numId w:val="17"/>
        </w:numPr>
        <w:rPr>
          <w:lang w:val="en-AU"/>
        </w:rPr>
      </w:pPr>
      <w:proofErr w:type="spellStart"/>
      <w:r>
        <w:t>Src</w:t>
      </w:r>
      <w:proofErr w:type="spellEnd"/>
      <w:r>
        <w:t>, m</w:t>
      </w:r>
      <w:r w:rsidR="00412D44">
        <w:t>anual, and executable available</w:t>
      </w:r>
      <w:r w:rsidR="00346CFA">
        <w:t>.</w:t>
      </w:r>
    </w:p>
    <w:p w14:paraId="046CC0EF" w14:textId="072796C2" w:rsidR="00792B7C" w:rsidRDefault="00792B7C" w:rsidP="006E2F63">
      <w:pPr>
        <w:pStyle w:val="ListParagraph"/>
        <w:numPr>
          <w:ilvl w:val="0"/>
          <w:numId w:val="17"/>
        </w:numPr>
      </w:pPr>
      <w:r>
        <w:t>Software available for web download</w:t>
      </w:r>
      <w:r w:rsidR="00412D44">
        <w:t xml:space="preserve">, General Public </w:t>
      </w:r>
      <w:proofErr w:type="spellStart"/>
      <w:r w:rsidR="00412D44">
        <w:t>Licence</w:t>
      </w:r>
      <w:proofErr w:type="spellEnd"/>
    </w:p>
    <w:p w14:paraId="36592071" w14:textId="49CFDF80" w:rsidR="00412D44" w:rsidRDefault="00412D44" w:rsidP="006E2F63">
      <w:pPr>
        <w:pStyle w:val="ListParagraph"/>
        <w:numPr>
          <w:ilvl w:val="0"/>
          <w:numId w:val="17"/>
        </w:numPr>
      </w:pPr>
      <w:r>
        <w:t xml:space="preserve">Publication </w:t>
      </w:r>
      <w:proofErr w:type="spellStart"/>
      <w:r>
        <w:t>doi</w:t>
      </w:r>
      <w:proofErr w:type="spellEnd"/>
      <w:r>
        <w:t xml:space="preserve">: </w:t>
      </w:r>
      <w:r>
        <w:t>10.1016/j.cageo.2006.06.015</w:t>
      </w:r>
      <w:r w:rsidR="00346CFA">
        <w:t xml:space="preserve"> (link to source code in publication has expired)</w:t>
      </w:r>
    </w:p>
    <w:p w14:paraId="79A5D162" w14:textId="5F15B3E9" w:rsidR="00412D44" w:rsidRDefault="00412D44" w:rsidP="006E2F63">
      <w:pPr>
        <w:pStyle w:val="ListParagraph"/>
        <w:numPr>
          <w:ilvl w:val="0"/>
          <w:numId w:val="17"/>
        </w:numPr>
      </w:pPr>
      <w:r>
        <w:t>2006</w:t>
      </w:r>
    </w:p>
    <w:p w14:paraId="5EA3E568" w14:textId="62B2D5D8" w:rsidR="00412D44" w:rsidRDefault="00412D44" w:rsidP="006E2F63">
      <w:pPr>
        <w:pStyle w:val="ListParagraph"/>
        <w:numPr>
          <w:ilvl w:val="0"/>
          <w:numId w:val="17"/>
        </w:numPr>
      </w:pPr>
      <w:r>
        <w:t>Java</w:t>
      </w:r>
    </w:p>
    <w:p w14:paraId="4FD217FB" w14:textId="77777777" w:rsidR="004B7406" w:rsidRDefault="004B7406" w:rsidP="004B7406">
      <w:r>
        <w:t>SAKE</w:t>
      </w:r>
    </w:p>
    <w:p w14:paraId="49EEC6DC" w14:textId="77777777" w:rsidR="004B7406" w:rsidRDefault="004B7406" w:rsidP="004B7406">
      <w:pPr>
        <w:pStyle w:val="ListParagraph"/>
        <w:numPr>
          <w:ilvl w:val="0"/>
          <w:numId w:val="17"/>
        </w:numPr>
      </w:pPr>
      <w:r>
        <w:lastRenderedPageBreak/>
        <w:t xml:space="preserve">Best I could find was </w:t>
      </w:r>
      <w:hyperlink r:id="rId46" w:history="1">
        <w:r w:rsidRPr="000A4797">
          <w:rPr>
            <w:rStyle w:val="Hyperlink"/>
          </w:rPr>
          <w:t>https://www.researchgate.net/publication/236162159_CM_SAKe_A_Hydrological_Model_to_Forecasting_Landslide_Activations</w:t>
        </w:r>
      </w:hyperlink>
    </w:p>
    <w:p w14:paraId="684FB51E" w14:textId="77777777" w:rsidR="004B7406" w:rsidRDefault="004B7406" w:rsidP="004B7406">
      <w:pPr>
        <w:pStyle w:val="ListParagraph"/>
        <w:numPr>
          <w:ilvl w:val="0"/>
          <w:numId w:val="17"/>
        </w:numPr>
      </w:pPr>
      <w:proofErr w:type="spellStart"/>
      <w:r>
        <w:t>Self Adapting</w:t>
      </w:r>
      <w:proofErr w:type="spellEnd"/>
      <w:r>
        <w:t xml:space="preserve"> Kernel</w:t>
      </w:r>
    </w:p>
    <w:p w14:paraId="54E43FE0" w14:textId="77777777" w:rsidR="004B7406" w:rsidRDefault="004B7406" w:rsidP="004B7406">
      <w:pPr>
        <w:pStyle w:val="ListParagraph"/>
        <w:numPr>
          <w:ilvl w:val="0"/>
          <w:numId w:val="17"/>
        </w:numPr>
      </w:pPr>
      <w:r>
        <w:t>Is a hydrological model of landslides</w:t>
      </w:r>
    </w:p>
    <w:p w14:paraId="53735781" w14:textId="77777777" w:rsidR="004B7406" w:rsidRDefault="004B7406" w:rsidP="004B7406">
      <w:r>
        <w:t>TOPMODEL</w:t>
      </w:r>
    </w:p>
    <w:p w14:paraId="543FDB80" w14:textId="24ABD247" w:rsidR="004B7406" w:rsidRDefault="004B7406" w:rsidP="004B7406">
      <w:pPr>
        <w:pStyle w:val="ListParagraph"/>
        <w:numPr>
          <w:ilvl w:val="0"/>
          <w:numId w:val="17"/>
        </w:numPr>
      </w:pPr>
      <w:r>
        <w:t xml:space="preserve"> “It is a semi distributed conceptual rainfall runoff model that takes the advantage of topographic information related to runoff generation.”</w:t>
      </w:r>
    </w:p>
    <w:p w14:paraId="1484BF92" w14:textId="05AF5A0B" w:rsidR="00052E2C" w:rsidRPr="00052E2C" w:rsidRDefault="00052E2C" w:rsidP="00052E2C">
      <w:pPr>
        <w:pStyle w:val="ListParagraph"/>
        <w:numPr>
          <w:ilvl w:val="0"/>
          <w:numId w:val="17"/>
        </w:numPr>
        <w:rPr>
          <w:rStyle w:val="HTMLCite"/>
          <w:i w:val="0"/>
          <w:iCs w:val="0"/>
        </w:rPr>
      </w:pPr>
      <w:proofErr w:type="spellStart"/>
      <w:r>
        <w:rPr>
          <w:rStyle w:val="author"/>
          <w:i/>
          <w:iCs/>
        </w:rPr>
        <w:t>Beven</w:t>
      </w:r>
      <w:proofErr w:type="spellEnd"/>
      <w:r>
        <w:rPr>
          <w:rStyle w:val="author"/>
          <w:i/>
          <w:iCs/>
        </w:rPr>
        <w:t xml:space="preserve"> KJ</w:t>
      </w:r>
      <w:r>
        <w:rPr>
          <w:rStyle w:val="HTMLCite"/>
        </w:rPr>
        <w:t xml:space="preserve">, </w:t>
      </w:r>
      <w:r>
        <w:rPr>
          <w:rStyle w:val="author"/>
          <w:i/>
          <w:iCs/>
        </w:rPr>
        <w:t>Lamb R</w:t>
      </w:r>
      <w:r>
        <w:rPr>
          <w:rStyle w:val="HTMLCite"/>
        </w:rPr>
        <w:t xml:space="preserve">, </w:t>
      </w:r>
      <w:r>
        <w:rPr>
          <w:rStyle w:val="author"/>
          <w:i/>
          <w:iCs/>
        </w:rPr>
        <w:t>Quinn PF</w:t>
      </w:r>
      <w:r>
        <w:rPr>
          <w:rStyle w:val="HTMLCite"/>
        </w:rPr>
        <w:t xml:space="preserve">, </w:t>
      </w:r>
      <w:proofErr w:type="spellStart"/>
      <w:r>
        <w:rPr>
          <w:rStyle w:val="author"/>
          <w:i/>
          <w:iCs/>
        </w:rPr>
        <w:t>Romanowicz</w:t>
      </w:r>
      <w:proofErr w:type="spellEnd"/>
      <w:r>
        <w:rPr>
          <w:rStyle w:val="author"/>
          <w:i/>
          <w:iCs/>
        </w:rPr>
        <w:t xml:space="preserve"> R</w:t>
      </w:r>
      <w:r>
        <w:rPr>
          <w:rStyle w:val="HTMLCite"/>
        </w:rPr>
        <w:t xml:space="preserve">, </w:t>
      </w:r>
      <w:r>
        <w:rPr>
          <w:rStyle w:val="author"/>
          <w:i/>
          <w:iCs/>
        </w:rPr>
        <w:t>Freer J</w:t>
      </w:r>
      <w:r>
        <w:rPr>
          <w:rStyle w:val="HTMLCite"/>
        </w:rPr>
        <w:t xml:space="preserve">. </w:t>
      </w:r>
      <w:r>
        <w:rPr>
          <w:rStyle w:val="pubyear"/>
          <w:i/>
          <w:iCs/>
        </w:rPr>
        <w:t>1995</w:t>
      </w:r>
      <w:r>
        <w:rPr>
          <w:rStyle w:val="HTMLCite"/>
        </w:rPr>
        <w:t xml:space="preserve">. </w:t>
      </w:r>
      <w:r>
        <w:rPr>
          <w:rStyle w:val="chaptertitle"/>
          <w:i/>
          <w:iCs/>
        </w:rPr>
        <w:t>TOPMODEL</w:t>
      </w:r>
      <w:r>
        <w:rPr>
          <w:rStyle w:val="HTMLCite"/>
        </w:rPr>
        <w:t xml:space="preserve">. In </w:t>
      </w:r>
      <w:r>
        <w:rPr>
          <w:rStyle w:val="booktitle"/>
          <w:i/>
          <w:iCs/>
        </w:rPr>
        <w:t>Computer Models of Watershed Hydrology</w:t>
      </w:r>
      <w:r>
        <w:rPr>
          <w:rStyle w:val="HTMLCite"/>
        </w:rPr>
        <w:t xml:space="preserve">, </w:t>
      </w:r>
      <w:r>
        <w:rPr>
          <w:rStyle w:val="editor"/>
          <w:i/>
          <w:iCs/>
        </w:rPr>
        <w:t>Singh VP</w:t>
      </w:r>
      <w:r>
        <w:rPr>
          <w:rStyle w:val="HTMLCite"/>
        </w:rPr>
        <w:t xml:space="preserve"> (</w:t>
      </w:r>
      <w:proofErr w:type="gramStart"/>
      <w:r>
        <w:rPr>
          <w:rStyle w:val="HTMLCite"/>
        </w:rPr>
        <w:t>ed</w:t>
      </w:r>
      <w:proofErr w:type="gramEnd"/>
      <w:r>
        <w:rPr>
          <w:rStyle w:val="HTMLCite"/>
        </w:rPr>
        <w:t xml:space="preserve">.). Water Resources Publications: </w:t>
      </w:r>
      <w:r>
        <w:rPr>
          <w:rStyle w:val="pagefirst"/>
          <w:i/>
          <w:iCs/>
        </w:rPr>
        <w:t>627</w:t>
      </w:r>
      <w:r>
        <w:rPr>
          <w:rStyle w:val="HTMLCite"/>
        </w:rPr>
        <w:t>–</w:t>
      </w:r>
      <w:r>
        <w:rPr>
          <w:rStyle w:val="pagelast"/>
          <w:i/>
          <w:iCs/>
        </w:rPr>
        <w:t>668</w:t>
      </w:r>
      <w:r>
        <w:rPr>
          <w:rStyle w:val="HTMLCite"/>
        </w:rPr>
        <w:t>.</w:t>
      </w:r>
    </w:p>
    <w:p w14:paraId="331E0E3F" w14:textId="0684BE3B" w:rsidR="00052E2C" w:rsidRPr="00DC3A4A" w:rsidRDefault="00052E2C" w:rsidP="00052E2C">
      <w:pPr>
        <w:pStyle w:val="ListParagraph"/>
        <w:numPr>
          <w:ilvl w:val="0"/>
          <w:numId w:val="17"/>
        </w:numPr>
        <w:rPr>
          <w:rStyle w:val="HTMLCite"/>
          <w:i w:val="0"/>
          <w:iCs w:val="0"/>
        </w:rPr>
      </w:pPr>
      <w:r>
        <w:rPr>
          <w:rStyle w:val="HTMLCite"/>
          <w:i w:val="0"/>
        </w:rPr>
        <w:t>Rainfall-runoff model</w:t>
      </w:r>
    </w:p>
    <w:p w14:paraId="2D82808A" w14:textId="51D610A9" w:rsidR="00DC3A4A" w:rsidRDefault="00DC3A4A" w:rsidP="00DC3A4A">
      <w:pPr>
        <w:pStyle w:val="ListParagraph"/>
        <w:numPr>
          <w:ilvl w:val="0"/>
          <w:numId w:val="17"/>
        </w:numPr>
      </w:pPr>
      <w:r w:rsidRPr="00DC3A4A">
        <w:t>https://onlinelibrary.wiley.com/doi/epdf/10.1002/hyp.252</w:t>
      </w:r>
    </w:p>
    <w:p w14:paraId="30D493D2" w14:textId="77777777" w:rsidR="004B7406" w:rsidRDefault="004B7406" w:rsidP="004B7406">
      <w:proofErr w:type="spellStart"/>
      <w:proofErr w:type="gramStart"/>
      <w:r>
        <w:t>hydroPSO</w:t>
      </w:r>
      <w:proofErr w:type="spellEnd"/>
      <w:proofErr w:type="gramEnd"/>
    </w:p>
    <w:p w14:paraId="66379C5B" w14:textId="77777777" w:rsidR="004B7406" w:rsidRDefault="004B7406" w:rsidP="004B7406">
      <w:pPr>
        <w:pStyle w:val="ListParagraph"/>
        <w:numPr>
          <w:ilvl w:val="0"/>
          <w:numId w:val="17"/>
        </w:numPr>
      </w:pPr>
      <w:r>
        <w:t>R package</w:t>
      </w:r>
    </w:p>
    <w:p w14:paraId="7E762A51" w14:textId="77777777" w:rsidR="004B7406" w:rsidRDefault="004B7406" w:rsidP="004B7406">
      <w:pPr>
        <w:pStyle w:val="ListParagraph"/>
        <w:numPr>
          <w:ilvl w:val="0"/>
          <w:numId w:val="17"/>
        </w:numPr>
      </w:pPr>
      <w:r>
        <w:t>Particle swarm optimization</w:t>
      </w:r>
    </w:p>
    <w:p w14:paraId="16426EC6" w14:textId="77777777" w:rsidR="004B7406" w:rsidRDefault="008F6B6F" w:rsidP="004B7406">
      <w:pPr>
        <w:pStyle w:val="ListParagraph"/>
        <w:numPr>
          <w:ilvl w:val="0"/>
          <w:numId w:val="17"/>
        </w:numPr>
      </w:pPr>
      <w:hyperlink r:id="rId47" w:history="1">
        <w:r w:rsidR="004B7406" w:rsidRPr="000A4797">
          <w:rPr>
            <w:rStyle w:val="Hyperlink"/>
          </w:rPr>
          <w:t>https://cran.r-project.org/web/packages/hydroPSO/index.html</w:t>
        </w:r>
      </w:hyperlink>
    </w:p>
    <w:p w14:paraId="5AAE8BD0" w14:textId="270BC4A6" w:rsidR="004B7406" w:rsidRDefault="004B7406" w:rsidP="004B7406">
      <w:pPr>
        <w:pStyle w:val="ListParagraph"/>
        <w:numPr>
          <w:ilvl w:val="0"/>
          <w:numId w:val="17"/>
        </w:numPr>
      </w:pPr>
      <w:r>
        <w:t>Open source and community</w:t>
      </w:r>
    </w:p>
    <w:p w14:paraId="7536A25F" w14:textId="77777777" w:rsidR="004B7406" w:rsidRDefault="004B7406" w:rsidP="004B7406">
      <w:proofErr w:type="spellStart"/>
      <w:r>
        <w:t>WaterRAT</w:t>
      </w:r>
      <w:proofErr w:type="spellEnd"/>
    </w:p>
    <w:p w14:paraId="4C00015C" w14:textId="77777777" w:rsidR="004B7406" w:rsidRDefault="004B7406" w:rsidP="004B7406">
      <w:pPr>
        <w:pStyle w:val="ListParagraph"/>
        <w:numPr>
          <w:ilvl w:val="0"/>
          <w:numId w:val="17"/>
        </w:numPr>
      </w:pPr>
      <w:r>
        <w:t>Water quality Risk and Assessment Tool</w:t>
      </w:r>
    </w:p>
    <w:p w14:paraId="37410129" w14:textId="77777777" w:rsidR="004B7406" w:rsidRDefault="004B7406" w:rsidP="004B7406">
      <w:pPr>
        <w:pStyle w:val="ListParagraph"/>
        <w:numPr>
          <w:ilvl w:val="0"/>
          <w:numId w:val="17"/>
        </w:numPr>
      </w:pPr>
      <w:r>
        <w:t>2004</w:t>
      </w:r>
    </w:p>
    <w:p w14:paraId="53D65A75" w14:textId="77777777" w:rsidR="004B7406" w:rsidRDefault="004B7406" w:rsidP="004B7406">
      <w:pPr>
        <w:pStyle w:val="ListParagraph"/>
        <w:numPr>
          <w:ilvl w:val="0"/>
          <w:numId w:val="17"/>
        </w:numPr>
      </w:pPr>
      <w:r>
        <w:t>Surface-water quality assessment tool</w:t>
      </w:r>
    </w:p>
    <w:p w14:paraId="61592F2A" w14:textId="77777777" w:rsidR="004B7406" w:rsidRDefault="004B7406" w:rsidP="004B7406">
      <w:pPr>
        <w:pStyle w:val="ListParagraph"/>
        <w:numPr>
          <w:ilvl w:val="0"/>
          <w:numId w:val="17"/>
        </w:numPr>
      </w:pPr>
      <w:r>
        <w:t>A library of river and lake quality models, sources of uncertainty can be included in the model, facilitates UA/SA and data collection.</w:t>
      </w:r>
    </w:p>
    <w:p w14:paraId="35735758" w14:textId="77777777" w:rsidR="004B7406" w:rsidRDefault="004B7406" w:rsidP="004B7406">
      <w:pPr>
        <w:pStyle w:val="ListParagraph"/>
        <w:numPr>
          <w:ilvl w:val="0"/>
          <w:numId w:val="17"/>
        </w:numPr>
      </w:pPr>
      <w:r>
        <w:t>Spread-sheet based modelling tool (Microsoft Excel)</w:t>
      </w:r>
    </w:p>
    <w:p w14:paraId="24EA92D4" w14:textId="77777777" w:rsidR="004B7406" w:rsidRDefault="004B7406" w:rsidP="004B7406">
      <w:pPr>
        <w:pStyle w:val="ListParagraph"/>
        <w:numPr>
          <w:ilvl w:val="0"/>
          <w:numId w:val="17"/>
        </w:numPr>
      </w:pPr>
      <w:r>
        <w:t xml:space="preserve">No indication as to whether the </w:t>
      </w:r>
      <w:proofErr w:type="spellStart"/>
      <w:r>
        <w:t>programme</w:t>
      </w:r>
      <w:proofErr w:type="spellEnd"/>
      <w:r>
        <w:t xml:space="preserve"> is open source, no link to source code/repo, no link to download.</w:t>
      </w:r>
    </w:p>
    <w:p w14:paraId="560F89E9" w14:textId="77777777" w:rsidR="004B7406" w:rsidRDefault="008F6B6F" w:rsidP="004B7406">
      <w:pPr>
        <w:pStyle w:val="ListParagraph"/>
        <w:numPr>
          <w:ilvl w:val="0"/>
          <w:numId w:val="17"/>
        </w:numPr>
      </w:pPr>
      <w:hyperlink r:id="rId48" w:history="1">
        <w:r w:rsidR="004B7406" w:rsidRPr="00AA2AA6">
          <w:rPr>
            <w:rStyle w:val="Hyperlink"/>
          </w:rPr>
          <w:t>https://www.google.com/url?sa=t&amp;rct=j&amp;q=&amp;esrc=s&amp;source=web&amp;cd=11&amp;ved=2ahUKEwjNqvbCjLLgAhWOWX0KHT6vChQQFjAKegQIBRAB&amp;url=https%3A%2F%2Fscholarsarchive.byu.edu%2Fcgi%2Fviewcontent.cgi%3Farticle%3D3538%26context%3Diemssconference&amp;usg=AOvVaw2UK8TgbATrDmIja-dybAFL</w:t>
        </w:r>
      </w:hyperlink>
    </w:p>
    <w:p w14:paraId="2D2A80A5" w14:textId="77777777" w:rsidR="004B7406" w:rsidRDefault="004B7406" w:rsidP="004B7406">
      <w:proofErr w:type="spellStart"/>
      <w:r>
        <w:t>GANetXL</w:t>
      </w:r>
      <w:proofErr w:type="spellEnd"/>
    </w:p>
    <w:p w14:paraId="5295FAFA" w14:textId="77777777" w:rsidR="004B7406" w:rsidRDefault="004B7406" w:rsidP="004B7406">
      <w:pPr>
        <w:pStyle w:val="ListParagraph"/>
        <w:numPr>
          <w:ilvl w:val="0"/>
          <w:numId w:val="17"/>
        </w:numPr>
      </w:pPr>
      <w:r>
        <w:t>2006 (paper released 2011, last release date unspecified)</w:t>
      </w:r>
    </w:p>
    <w:p w14:paraId="5ECA3C22" w14:textId="77777777" w:rsidR="004B7406" w:rsidRDefault="004B7406" w:rsidP="004B7406">
      <w:pPr>
        <w:pStyle w:val="ListParagraph"/>
        <w:numPr>
          <w:ilvl w:val="0"/>
          <w:numId w:val="17"/>
        </w:numPr>
      </w:pPr>
      <w:r>
        <w:t>General-purpose decision support system generator (DSS), Microsoft Excel add-in.</w:t>
      </w:r>
    </w:p>
    <w:p w14:paraId="0F71D319" w14:textId="77777777" w:rsidR="004B7406" w:rsidRDefault="004B7406" w:rsidP="004B7406">
      <w:pPr>
        <w:pStyle w:val="ListParagraph"/>
        <w:numPr>
          <w:ilvl w:val="0"/>
          <w:numId w:val="17"/>
        </w:numPr>
      </w:pPr>
      <w:r>
        <w:t>For multi-objective optimization of spreadsheet based models.</w:t>
      </w:r>
    </w:p>
    <w:p w14:paraId="1CBC2B65" w14:textId="77777777" w:rsidR="004B7406" w:rsidRDefault="004B7406" w:rsidP="004B7406">
      <w:pPr>
        <w:pStyle w:val="ListParagraph"/>
        <w:numPr>
          <w:ilvl w:val="0"/>
          <w:numId w:val="17"/>
        </w:numPr>
      </w:pPr>
      <w:r>
        <w:t>GUI</w:t>
      </w:r>
    </w:p>
    <w:p w14:paraId="79D975D7" w14:textId="77777777" w:rsidR="004B7406" w:rsidRPr="00125E7D" w:rsidRDefault="004B7406" w:rsidP="004B7406">
      <w:pPr>
        <w:pStyle w:val="ListParagraph"/>
        <w:numPr>
          <w:ilvl w:val="0"/>
          <w:numId w:val="17"/>
        </w:numPr>
      </w:pPr>
      <w:r>
        <w:t xml:space="preserve">Free for non-commercial use, </w:t>
      </w:r>
      <w:hyperlink r:id="rId49" w:history="1">
        <w:r w:rsidRPr="00AA2AA6">
          <w:rPr>
            <w:rStyle w:val="Hyperlink"/>
            <w:rFonts w:ascii="Times New Roman" w:hAnsi="Times New Roman" w:cs="Times New Roman"/>
          </w:rPr>
          <w:t>http://www.exeter.ac.uk/cws/ganetxl</w:t>
        </w:r>
      </w:hyperlink>
    </w:p>
    <w:p w14:paraId="268AA322" w14:textId="77777777" w:rsidR="004B7406" w:rsidRPr="00125E7D" w:rsidRDefault="004B7406" w:rsidP="004B7406">
      <w:pPr>
        <w:pStyle w:val="ListParagraph"/>
        <w:numPr>
          <w:ilvl w:val="0"/>
          <w:numId w:val="17"/>
        </w:numPr>
      </w:pPr>
      <w:r>
        <w:rPr>
          <w:rFonts w:cstheme="minorHAnsi"/>
          <w:color w:val="000000" w:themeColor="text1"/>
        </w:rPr>
        <w:t>Spreadsheets from documentation made available.</w:t>
      </w:r>
    </w:p>
    <w:p w14:paraId="2FA103BA" w14:textId="77777777" w:rsidR="004B7406" w:rsidRPr="00A667AE" w:rsidRDefault="004B7406" w:rsidP="004B7406">
      <w:pPr>
        <w:pStyle w:val="ListParagraph"/>
        <w:numPr>
          <w:ilvl w:val="0"/>
          <w:numId w:val="17"/>
        </w:numPr>
      </w:pPr>
      <w:r>
        <w:rPr>
          <w:rFonts w:cstheme="minorHAnsi"/>
          <w:color w:val="000000" w:themeColor="text1"/>
        </w:rPr>
        <w:t xml:space="preserve">No link to </w:t>
      </w:r>
      <w:proofErr w:type="spellStart"/>
      <w:r>
        <w:rPr>
          <w:rFonts w:cstheme="minorHAnsi"/>
          <w:color w:val="000000" w:themeColor="text1"/>
        </w:rPr>
        <w:t>src</w:t>
      </w:r>
      <w:proofErr w:type="spellEnd"/>
      <w:r>
        <w:rPr>
          <w:rFonts w:cstheme="minorHAnsi"/>
          <w:color w:val="000000" w:themeColor="text1"/>
        </w:rPr>
        <w:t>/repo</w:t>
      </w:r>
    </w:p>
    <w:p w14:paraId="4F18CF23" w14:textId="77777777" w:rsidR="004B7406" w:rsidRPr="00125E7D" w:rsidRDefault="004B7406" w:rsidP="004B7406">
      <w:pPr>
        <w:pStyle w:val="ListParagraph"/>
        <w:numPr>
          <w:ilvl w:val="0"/>
          <w:numId w:val="17"/>
        </w:numPr>
      </w:pPr>
      <w:r>
        <w:rPr>
          <w:rFonts w:cstheme="minorHAnsi"/>
          <w:color w:val="000000" w:themeColor="text1"/>
        </w:rPr>
        <w:t xml:space="preserve">Community of users on </w:t>
      </w:r>
      <w:proofErr w:type="spellStart"/>
      <w:r>
        <w:rPr>
          <w:rFonts w:cstheme="minorHAnsi"/>
          <w:color w:val="000000" w:themeColor="text1"/>
        </w:rPr>
        <w:t>Linkedin</w:t>
      </w:r>
      <w:proofErr w:type="spellEnd"/>
      <w:r>
        <w:rPr>
          <w:rFonts w:cstheme="minorHAnsi"/>
          <w:color w:val="000000" w:themeColor="text1"/>
        </w:rPr>
        <w:t>.</w:t>
      </w:r>
    </w:p>
    <w:p w14:paraId="7AD7AC2C" w14:textId="74A19CC6" w:rsidR="004B7406" w:rsidRDefault="004B7406" w:rsidP="004B7406">
      <w:pPr>
        <w:pStyle w:val="ListParagraph"/>
        <w:numPr>
          <w:ilvl w:val="0"/>
          <w:numId w:val="17"/>
        </w:numPr>
      </w:pPr>
      <w:r>
        <w:rPr>
          <w:rFonts w:cstheme="minorHAnsi"/>
          <w:color w:val="000000" w:themeColor="text1"/>
        </w:rPr>
        <w:t xml:space="preserve">Documentation: </w:t>
      </w:r>
      <w:hyperlink r:id="rId50" w:history="1">
        <w:r w:rsidRPr="00AA2AA6">
          <w:rPr>
            <w:rStyle w:val="Hyperlink"/>
            <w:rFonts w:ascii="Times New Roman" w:hAnsi="Times New Roman" w:cs="Times New Roman"/>
            <w:sz w:val="18"/>
            <w:szCs w:val="18"/>
          </w:rPr>
          <w:t>http://dx.doi.org/10.1016/j.envsoft.2010.11.004</w:t>
        </w:r>
      </w:hyperlink>
      <w:r>
        <w:rPr>
          <w:rFonts w:cstheme="minorHAnsi"/>
          <w:color w:val="000000" w:themeColor="text1"/>
        </w:rPr>
        <w:t>, user manual, presentation.</w:t>
      </w:r>
    </w:p>
    <w:p w14:paraId="3EF50234" w14:textId="77777777" w:rsidR="004B7406" w:rsidRDefault="004B7406" w:rsidP="004B7406">
      <w:r>
        <w:lastRenderedPageBreak/>
        <w:t>MODFLOW</w:t>
      </w:r>
    </w:p>
    <w:p w14:paraId="58626639" w14:textId="77777777" w:rsidR="004B7406" w:rsidRDefault="004B7406" w:rsidP="004B7406">
      <w:pPr>
        <w:pStyle w:val="ListParagraph"/>
        <w:numPr>
          <w:ilvl w:val="0"/>
          <w:numId w:val="17"/>
        </w:numPr>
      </w:pPr>
      <w:r>
        <w:t xml:space="preserve">Open source, source code provided with documentation: </w:t>
      </w:r>
      <w:hyperlink r:id="rId51" w:history="1">
        <w:r w:rsidRPr="00AA2AA6">
          <w:rPr>
            <w:rStyle w:val="Hyperlink"/>
          </w:rPr>
          <w:t>https://water.usgs.gov/ogw/modflow/MODFLOW.html</w:t>
        </w:r>
      </w:hyperlink>
    </w:p>
    <w:p w14:paraId="51F870AC" w14:textId="77777777" w:rsidR="004B7406" w:rsidRDefault="004B7406" w:rsidP="004B7406">
      <w:pPr>
        <w:pStyle w:val="ListParagraph"/>
        <w:numPr>
          <w:ilvl w:val="0"/>
          <w:numId w:val="17"/>
        </w:numPr>
      </w:pPr>
      <w:r>
        <w:t>1984 (2018)</w:t>
      </w:r>
    </w:p>
    <w:p w14:paraId="430759C4" w14:textId="77777777" w:rsidR="004B7406" w:rsidRDefault="004B7406" w:rsidP="004B7406">
      <w:pPr>
        <w:pStyle w:val="ListParagraph"/>
        <w:numPr>
          <w:ilvl w:val="0"/>
          <w:numId w:val="17"/>
        </w:numPr>
      </w:pPr>
      <w:r>
        <w:t>User-developer interaction encouraged.</w:t>
      </w:r>
    </w:p>
    <w:p w14:paraId="0C0B8188" w14:textId="77777777" w:rsidR="004B7406" w:rsidRDefault="004B7406" w:rsidP="004B7406">
      <w:pPr>
        <w:pStyle w:val="ListParagraph"/>
        <w:numPr>
          <w:ilvl w:val="0"/>
          <w:numId w:val="17"/>
        </w:numPr>
      </w:pPr>
      <w:proofErr w:type="gramStart"/>
      <w:r>
        <w:t>Doesn’t</w:t>
      </w:r>
      <w:proofErr w:type="gramEnd"/>
      <w:r>
        <w:t xml:space="preserve"> mention language, download is for Microsoft Windows (</w:t>
      </w:r>
      <w:r>
        <w:rPr>
          <w:b/>
        </w:rPr>
        <w:t>see documentation?</w:t>
      </w:r>
      <w:r>
        <w:t>)</w:t>
      </w:r>
    </w:p>
    <w:p w14:paraId="30750344" w14:textId="77777777" w:rsidR="004B7406" w:rsidRDefault="004B7406" w:rsidP="004B7406">
      <w:r>
        <w:t>UTCHEM</w:t>
      </w:r>
    </w:p>
    <w:p w14:paraId="140B1EC6" w14:textId="77777777" w:rsidR="004B7406" w:rsidRDefault="004B7406" w:rsidP="004B7406">
      <w:pPr>
        <w:pStyle w:val="ListParagraph"/>
        <w:numPr>
          <w:ilvl w:val="0"/>
          <w:numId w:val="17"/>
        </w:numPr>
      </w:pPr>
      <w:r>
        <w:t>Chemical flooding simulator</w:t>
      </w:r>
    </w:p>
    <w:p w14:paraId="09A847F5" w14:textId="77777777" w:rsidR="004B7406" w:rsidRDefault="004B7406" w:rsidP="004B7406">
      <w:pPr>
        <w:pStyle w:val="ListParagraph"/>
        <w:numPr>
          <w:ilvl w:val="0"/>
          <w:numId w:val="17"/>
        </w:numPr>
      </w:pPr>
      <w:r>
        <w:t xml:space="preserve">Latest user guide release 1996.  Updates/additional features </w:t>
      </w:r>
      <w:proofErr w:type="gramStart"/>
      <w:r>
        <w:t>have been added</w:t>
      </w:r>
      <w:proofErr w:type="gramEnd"/>
      <w:r>
        <w:t xml:space="preserve"> but there is no </w:t>
      </w:r>
      <w:proofErr w:type="spellStart"/>
      <w:r>
        <w:t>src</w:t>
      </w:r>
      <w:proofErr w:type="spellEnd"/>
      <w:r>
        <w:t>/repo/documentation.  Original formulation in a publication from 1989.</w:t>
      </w:r>
    </w:p>
    <w:p w14:paraId="17DD340F" w14:textId="77777777" w:rsidR="004B7406" w:rsidRDefault="004B7406" w:rsidP="004B7406">
      <w:pPr>
        <w:pStyle w:val="ListParagraph"/>
        <w:numPr>
          <w:ilvl w:val="0"/>
          <w:numId w:val="17"/>
        </w:numPr>
      </w:pPr>
      <w:r>
        <w:t>FORTRAN</w:t>
      </w:r>
    </w:p>
    <w:p w14:paraId="1C22E3D1" w14:textId="77777777" w:rsidR="004B7406" w:rsidRDefault="004B7406" w:rsidP="004B7406">
      <w:pPr>
        <w:pStyle w:val="ListParagraph"/>
        <w:numPr>
          <w:ilvl w:val="0"/>
          <w:numId w:val="17"/>
        </w:numPr>
      </w:pPr>
      <w:r>
        <w:t>Distributed memory parallel computers</w:t>
      </w:r>
    </w:p>
    <w:p w14:paraId="018A7D88" w14:textId="77777777" w:rsidR="004B7406" w:rsidRDefault="004B7406" w:rsidP="004B7406">
      <w:pPr>
        <w:pStyle w:val="ListParagraph"/>
        <w:numPr>
          <w:ilvl w:val="0"/>
          <w:numId w:val="17"/>
        </w:numPr>
      </w:pPr>
      <w:r>
        <w:t xml:space="preserve">Documentation: </w:t>
      </w:r>
      <w:hyperlink r:id="rId52" w:history="1">
        <w:r w:rsidRPr="00AA2AA6">
          <w:rPr>
            <w:rStyle w:val="Hyperlink"/>
          </w:rPr>
          <w:t>https://www.osti.gov/servlets/purl/281959</w:t>
        </w:r>
      </w:hyperlink>
    </w:p>
    <w:p w14:paraId="38FE6B27" w14:textId="77777777" w:rsidR="004B7406" w:rsidRDefault="004B7406" w:rsidP="004B7406">
      <w:r>
        <w:t>MULINO-DSS/</w:t>
      </w:r>
      <w:proofErr w:type="spellStart"/>
      <w:r>
        <w:t>mDSS</w:t>
      </w:r>
      <w:proofErr w:type="spellEnd"/>
    </w:p>
    <w:p w14:paraId="1361791C" w14:textId="77777777" w:rsidR="004B7406" w:rsidRDefault="004B7406" w:rsidP="004B7406">
      <w:pPr>
        <w:pStyle w:val="ListParagraph"/>
        <w:numPr>
          <w:ilvl w:val="0"/>
          <w:numId w:val="17"/>
        </w:numPr>
      </w:pPr>
      <w:r>
        <w:t>DSS for solving decision problems in water resource management.</w:t>
      </w:r>
    </w:p>
    <w:p w14:paraId="1D6FE01F" w14:textId="77777777" w:rsidR="004B7406" w:rsidRDefault="004B7406" w:rsidP="004B7406">
      <w:pPr>
        <w:pStyle w:val="ListParagraph"/>
        <w:numPr>
          <w:ilvl w:val="0"/>
          <w:numId w:val="17"/>
        </w:numPr>
      </w:pPr>
      <w:r>
        <w:t xml:space="preserve">Socio-economic and environmental </w:t>
      </w:r>
      <w:proofErr w:type="spellStart"/>
      <w:r>
        <w:t>mdoels</w:t>
      </w:r>
      <w:proofErr w:type="spellEnd"/>
      <w:r>
        <w:t>, GIS, multi-criteria decision aids.</w:t>
      </w:r>
    </w:p>
    <w:p w14:paraId="67F5BA89" w14:textId="77777777" w:rsidR="004B7406" w:rsidRDefault="004B7406" w:rsidP="004B7406">
      <w:pPr>
        <w:pStyle w:val="ListParagraph"/>
        <w:numPr>
          <w:ilvl w:val="0"/>
          <w:numId w:val="17"/>
        </w:numPr>
      </w:pPr>
      <w:r>
        <w:t>EU Water Framework Directive</w:t>
      </w:r>
    </w:p>
    <w:p w14:paraId="5901F93A" w14:textId="77777777" w:rsidR="004B7406" w:rsidRDefault="004B7406" w:rsidP="004B7406">
      <w:pPr>
        <w:pStyle w:val="ListParagraph"/>
        <w:numPr>
          <w:ilvl w:val="0"/>
          <w:numId w:val="17"/>
        </w:numPr>
      </w:pPr>
      <w:proofErr w:type="gramStart"/>
      <w:r>
        <w:t>2004</w:t>
      </w:r>
      <w:proofErr w:type="gramEnd"/>
      <w:r>
        <w:t xml:space="preserve"> (2010?)</w:t>
      </w:r>
    </w:p>
    <w:p w14:paraId="3BC30FA5" w14:textId="77777777" w:rsidR="004B7406" w:rsidRDefault="008F6B6F" w:rsidP="004B7406">
      <w:pPr>
        <w:pStyle w:val="ListParagraph"/>
        <w:numPr>
          <w:ilvl w:val="0"/>
          <w:numId w:val="17"/>
        </w:numPr>
      </w:pPr>
      <w:hyperlink r:id="rId53" w:history="1">
        <w:r w:rsidR="004B7406" w:rsidRPr="00AA2AA6">
          <w:rPr>
            <w:rStyle w:val="Hyperlink"/>
          </w:rPr>
          <w:t>http://www.netsymod.eu/mdss/</w:t>
        </w:r>
      </w:hyperlink>
    </w:p>
    <w:p w14:paraId="453C0428" w14:textId="77777777" w:rsidR="004B7406" w:rsidRDefault="004B7406" w:rsidP="004B7406">
      <w:pPr>
        <w:pStyle w:val="ListParagraph"/>
        <w:numPr>
          <w:ilvl w:val="0"/>
          <w:numId w:val="17"/>
        </w:numPr>
      </w:pPr>
      <w:r>
        <w:t>User guide and description of decision methods provided with software download.</w:t>
      </w:r>
    </w:p>
    <w:p w14:paraId="2A785CDB" w14:textId="77777777" w:rsidR="004B7406" w:rsidRDefault="004B7406" w:rsidP="004B7406">
      <w:pPr>
        <w:pStyle w:val="ListParagraph"/>
        <w:numPr>
          <w:ilvl w:val="0"/>
          <w:numId w:val="17"/>
        </w:numPr>
      </w:pPr>
      <w:r>
        <w:t xml:space="preserve">No indication to </w:t>
      </w:r>
      <w:proofErr w:type="spellStart"/>
      <w:r>
        <w:t>licence</w:t>
      </w:r>
      <w:proofErr w:type="spellEnd"/>
      <w:r>
        <w:t xml:space="preserve"> agreement, language, user communication.</w:t>
      </w:r>
    </w:p>
    <w:p w14:paraId="668F0DBB" w14:textId="77777777" w:rsidR="004B7406" w:rsidRDefault="004B7406" w:rsidP="004B7406">
      <w:pPr>
        <w:pStyle w:val="ListParagraph"/>
        <w:numPr>
          <w:ilvl w:val="0"/>
          <w:numId w:val="17"/>
        </w:numPr>
      </w:pPr>
      <w:r>
        <w:t>Compatible with Windows operating systems.</w:t>
      </w:r>
    </w:p>
    <w:p w14:paraId="190EA66A" w14:textId="77777777" w:rsidR="004B7406" w:rsidRDefault="004B7406" w:rsidP="004B7406">
      <w:proofErr w:type="spellStart"/>
      <w:r>
        <w:t>ArcNLET</w:t>
      </w:r>
      <w:proofErr w:type="spellEnd"/>
    </w:p>
    <w:p w14:paraId="6212DE10" w14:textId="77777777" w:rsidR="004B7406" w:rsidRDefault="004B7406" w:rsidP="004B7406">
      <w:pPr>
        <w:pStyle w:val="ListParagraph"/>
        <w:numPr>
          <w:ilvl w:val="0"/>
          <w:numId w:val="17"/>
        </w:numPr>
      </w:pPr>
      <w:r>
        <w:t>2011 (2013)</w:t>
      </w:r>
    </w:p>
    <w:p w14:paraId="08DDF670" w14:textId="77777777" w:rsidR="004B7406" w:rsidRDefault="004B7406" w:rsidP="004B7406">
      <w:pPr>
        <w:pStyle w:val="ListParagraph"/>
        <w:numPr>
          <w:ilvl w:val="0"/>
          <w:numId w:val="17"/>
        </w:numPr>
      </w:pPr>
      <w:r>
        <w:t>Free for commercial and non-commercial use but not open source.</w:t>
      </w:r>
    </w:p>
    <w:p w14:paraId="4643EC5F" w14:textId="77777777" w:rsidR="004B7406" w:rsidRDefault="004B7406" w:rsidP="004B7406">
      <w:pPr>
        <w:pStyle w:val="ListParagraph"/>
        <w:numPr>
          <w:ilvl w:val="0"/>
          <w:numId w:val="17"/>
        </w:numPr>
      </w:pPr>
      <w:r>
        <w:t>Documentation: user, technical, and application manual, UA/SA guide, and sample data.</w:t>
      </w:r>
    </w:p>
    <w:p w14:paraId="36CFCF81" w14:textId="77777777" w:rsidR="004B7406" w:rsidRDefault="004B7406" w:rsidP="004B7406">
      <w:pPr>
        <w:pStyle w:val="ListParagraph"/>
        <w:numPr>
          <w:ilvl w:val="0"/>
          <w:numId w:val="17"/>
        </w:numPr>
      </w:pPr>
      <w:r>
        <w:t>Groundwater nitrate fate and transport model.</w:t>
      </w:r>
    </w:p>
    <w:p w14:paraId="5D585D48" w14:textId="77777777" w:rsidR="004B7406" w:rsidRDefault="004B7406" w:rsidP="004B7406">
      <w:pPr>
        <w:pStyle w:val="ListParagraph"/>
        <w:numPr>
          <w:ilvl w:val="0"/>
          <w:numId w:val="17"/>
        </w:numPr>
      </w:pPr>
      <w:r>
        <w:t xml:space="preserve">GIS-based screening tool, estimate nitrate loads to surface water bodies from </w:t>
      </w:r>
      <w:proofErr w:type="gramStart"/>
      <w:r>
        <w:t>onsite wastewater treatment systems</w:t>
      </w:r>
      <w:proofErr w:type="gramEnd"/>
      <w:r>
        <w:t>.</w:t>
      </w:r>
    </w:p>
    <w:p w14:paraId="21FF6FB2" w14:textId="77777777" w:rsidR="004B7406" w:rsidRDefault="004B7406" w:rsidP="004B7406">
      <w:pPr>
        <w:pStyle w:val="ListParagraph"/>
        <w:numPr>
          <w:ilvl w:val="0"/>
          <w:numId w:val="17"/>
        </w:numPr>
      </w:pPr>
      <w:r>
        <w:t>No indication of language or operating system.</w:t>
      </w:r>
    </w:p>
    <w:p w14:paraId="5F6CBFA7" w14:textId="77777777" w:rsidR="004B7406" w:rsidRDefault="008F6B6F" w:rsidP="004B7406">
      <w:pPr>
        <w:pStyle w:val="ListParagraph"/>
        <w:numPr>
          <w:ilvl w:val="0"/>
          <w:numId w:val="17"/>
        </w:numPr>
      </w:pPr>
      <w:hyperlink r:id="rId54" w:history="1">
        <w:r w:rsidR="004B7406" w:rsidRPr="00AA2AA6">
          <w:rPr>
            <w:rStyle w:val="Hyperlink"/>
          </w:rPr>
          <w:t>https://people.sc.fsu.edu/~mye/ArcNLET/</w:t>
        </w:r>
      </w:hyperlink>
    </w:p>
    <w:p w14:paraId="6A014826" w14:textId="77777777" w:rsidR="004B7406" w:rsidRDefault="004B7406" w:rsidP="004B7406">
      <w:proofErr w:type="spellStart"/>
      <w:r>
        <w:t>PERSiST</w:t>
      </w:r>
      <w:proofErr w:type="spellEnd"/>
    </w:p>
    <w:p w14:paraId="4E39DBE1" w14:textId="77777777" w:rsidR="004B7406" w:rsidRDefault="004B7406" w:rsidP="004B7406">
      <w:pPr>
        <w:pStyle w:val="ListParagraph"/>
        <w:numPr>
          <w:ilvl w:val="0"/>
          <w:numId w:val="17"/>
        </w:numPr>
      </w:pPr>
      <w:r>
        <w:t>2013</w:t>
      </w:r>
    </w:p>
    <w:p w14:paraId="1CB52D2B" w14:textId="77777777" w:rsidR="004B7406" w:rsidRDefault="004B7406" w:rsidP="004B7406">
      <w:pPr>
        <w:pStyle w:val="ListParagraph"/>
        <w:numPr>
          <w:ilvl w:val="0"/>
          <w:numId w:val="17"/>
        </w:numPr>
      </w:pPr>
      <w:r>
        <w:t>Precipitation, Evapotranspiration and Runoff Simulator for Solute Transport</w:t>
      </w:r>
    </w:p>
    <w:p w14:paraId="6D9289B5" w14:textId="77777777" w:rsidR="004B7406" w:rsidRDefault="004B7406" w:rsidP="004B7406">
      <w:pPr>
        <w:pStyle w:val="ListParagraph"/>
        <w:numPr>
          <w:ilvl w:val="0"/>
          <w:numId w:val="17"/>
        </w:numPr>
      </w:pPr>
      <w:r>
        <w:t>Flexible, semi-distributed landscape-scale rainfall-runoff modelling toolkit.</w:t>
      </w:r>
    </w:p>
    <w:p w14:paraId="29B9E2B6" w14:textId="77777777" w:rsidR="004B7406" w:rsidRDefault="004B7406" w:rsidP="004B7406">
      <w:pPr>
        <w:pStyle w:val="ListParagraph"/>
        <w:numPr>
          <w:ilvl w:val="0"/>
          <w:numId w:val="17"/>
        </w:numPr>
      </w:pPr>
      <w:r>
        <w:t>For use with INCA models.</w:t>
      </w:r>
    </w:p>
    <w:p w14:paraId="5B3B20A1" w14:textId="77777777" w:rsidR="004B7406" w:rsidRPr="002A3A55" w:rsidRDefault="004B7406" w:rsidP="004B7406">
      <w:pPr>
        <w:pStyle w:val="ListParagraph"/>
        <w:numPr>
          <w:ilvl w:val="0"/>
          <w:numId w:val="17"/>
        </w:numPr>
      </w:pPr>
      <w:r>
        <w:t xml:space="preserve">Documentation: </w:t>
      </w:r>
      <w:hyperlink r:id="rId55" w:history="1">
        <w:r w:rsidRPr="000433D4">
          <w:rPr>
            <w:rStyle w:val="Hyperlink"/>
            <w:rFonts w:cstheme="minorHAnsi"/>
            <w:bCs/>
          </w:rPr>
          <w:t>www.hydrol-earth-syst-sci.net/18/855/2014/</w:t>
        </w:r>
      </w:hyperlink>
    </w:p>
    <w:p w14:paraId="065FA964" w14:textId="77777777" w:rsidR="004B7406" w:rsidRDefault="004B7406" w:rsidP="004B7406">
      <w:pPr>
        <w:pStyle w:val="ListParagraph"/>
        <w:numPr>
          <w:ilvl w:val="0"/>
          <w:numId w:val="17"/>
        </w:numPr>
      </w:pPr>
      <w:r>
        <w:t>Possible a Markov Chain Monte Carlo SA tool provided.</w:t>
      </w:r>
    </w:p>
    <w:p w14:paraId="1EF22032" w14:textId="77777777" w:rsidR="004B7406" w:rsidRDefault="004B7406" w:rsidP="004B7406">
      <w:pPr>
        <w:pStyle w:val="ListParagraph"/>
        <w:numPr>
          <w:ilvl w:val="0"/>
          <w:numId w:val="17"/>
        </w:numPr>
      </w:pPr>
      <w:r>
        <w:t xml:space="preserve">No indication of user </w:t>
      </w:r>
      <w:proofErr w:type="spellStart"/>
      <w:r>
        <w:t>licence</w:t>
      </w:r>
      <w:proofErr w:type="spellEnd"/>
      <w:r>
        <w:t xml:space="preserve"> agreement, </w:t>
      </w:r>
      <w:proofErr w:type="spellStart"/>
      <w:proofErr w:type="gramStart"/>
      <w:r>
        <w:t>gui</w:t>
      </w:r>
      <w:proofErr w:type="spellEnd"/>
      <w:proofErr w:type="gramEnd"/>
      <w:r>
        <w:t xml:space="preserve">, </w:t>
      </w:r>
      <w:proofErr w:type="spellStart"/>
      <w:r>
        <w:t>hpc</w:t>
      </w:r>
      <w:proofErr w:type="spellEnd"/>
      <w:r>
        <w:t xml:space="preserve">, user community, </w:t>
      </w:r>
      <w:proofErr w:type="spellStart"/>
      <w:r>
        <w:t>src</w:t>
      </w:r>
      <w:proofErr w:type="spellEnd"/>
      <w:r>
        <w:t>/repo.</w:t>
      </w:r>
    </w:p>
    <w:p w14:paraId="49C9E0DA" w14:textId="77777777" w:rsidR="004B7406" w:rsidRDefault="004B7406" w:rsidP="004B7406">
      <w:r>
        <w:lastRenderedPageBreak/>
        <w:t>Day Cent</w:t>
      </w:r>
    </w:p>
    <w:p w14:paraId="60C3D7FF" w14:textId="77777777" w:rsidR="004B7406" w:rsidRDefault="004B7406" w:rsidP="004B7406">
      <w:pPr>
        <w:pStyle w:val="ListParagraph"/>
        <w:numPr>
          <w:ilvl w:val="0"/>
          <w:numId w:val="17"/>
        </w:numPr>
      </w:pPr>
      <w:r>
        <w:t>Daily time-step version of the CENTURY model (biogeochemical).</w:t>
      </w:r>
    </w:p>
    <w:p w14:paraId="54423271" w14:textId="77777777" w:rsidR="004B7406" w:rsidRDefault="004B7406" w:rsidP="004B7406">
      <w:pPr>
        <w:pStyle w:val="ListParagraph"/>
        <w:numPr>
          <w:ilvl w:val="0"/>
          <w:numId w:val="17"/>
        </w:numPr>
      </w:pPr>
      <w:r>
        <w:t>Simulates carbon and nitrogen fluxes, sub-models for soil moisture etc.</w:t>
      </w:r>
    </w:p>
    <w:p w14:paraId="0A960CF8" w14:textId="77777777" w:rsidR="004B7406" w:rsidRDefault="004B7406" w:rsidP="004B7406">
      <w:pPr>
        <w:pStyle w:val="ListParagraph"/>
        <w:numPr>
          <w:ilvl w:val="0"/>
          <w:numId w:val="17"/>
        </w:numPr>
      </w:pPr>
      <w:r>
        <w:t>Access to model on request.</w:t>
      </w:r>
    </w:p>
    <w:p w14:paraId="397C397F" w14:textId="77777777" w:rsidR="004B7406" w:rsidRDefault="004B7406" w:rsidP="004B7406">
      <w:pPr>
        <w:pStyle w:val="ListParagraph"/>
        <w:numPr>
          <w:ilvl w:val="0"/>
          <w:numId w:val="17"/>
        </w:numPr>
      </w:pPr>
      <w:r>
        <w:t>1994? (2013)</w:t>
      </w:r>
    </w:p>
    <w:p w14:paraId="6DB687D6" w14:textId="77777777" w:rsidR="004B7406" w:rsidRDefault="004B7406" w:rsidP="004B7406">
      <w:pPr>
        <w:pStyle w:val="ListParagraph"/>
        <w:numPr>
          <w:ilvl w:val="0"/>
          <w:numId w:val="17"/>
        </w:numPr>
      </w:pPr>
      <w:r>
        <w:t xml:space="preserve">No indication of language, user </w:t>
      </w:r>
      <w:proofErr w:type="spellStart"/>
      <w:r>
        <w:t>licence</w:t>
      </w:r>
      <w:proofErr w:type="spellEnd"/>
      <w:r>
        <w:t xml:space="preserve"> agreement, user community, </w:t>
      </w:r>
      <w:proofErr w:type="spellStart"/>
      <w:proofErr w:type="gramStart"/>
      <w:r>
        <w:t>gui</w:t>
      </w:r>
      <w:proofErr w:type="spellEnd"/>
      <w:proofErr w:type="gramEnd"/>
      <w:r>
        <w:t xml:space="preserve">, </w:t>
      </w:r>
      <w:proofErr w:type="spellStart"/>
      <w:r>
        <w:t>hpc</w:t>
      </w:r>
      <w:proofErr w:type="spellEnd"/>
      <w:r>
        <w:t xml:space="preserve">, </w:t>
      </w:r>
      <w:proofErr w:type="spellStart"/>
      <w:r>
        <w:t>src</w:t>
      </w:r>
      <w:proofErr w:type="spellEnd"/>
      <w:r>
        <w:t>/repo.</w:t>
      </w:r>
    </w:p>
    <w:p w14:paraId="0E86209F" w14:textId="77777777" w:rsidR="004B7406" w:rsidRDefault="004B7406" w:rsidP="004B7406">
      <w:pPr>
        <w:pStyle w:val="ListParagraph"/>
        <w:numPr>
          <w:ilvl w:val="0"/>
          <w:numId w:val="17"/>
        </w:numPr>
      </w:pPr>
      <w:r>
        <w:t xml:space="preserve">Documentation: release notes, instructions (setup and use), understanding the model, development overview, simulations. </w:t>
      </w:r>
      <w:hyperlink r:id="rId56" w:history="1">
        <w:r w:rsidRPr="00AA2AA6">
          <w:rPr>
            <w:rStyle w:val="Hyperlink"/>
          </w:rPr>
          <w:t>https://www2.nrel.colostate.edu/projects/daycent-downloads.html</w:t>
        </w:r>
      </w:hyperlink>
    </w:p>
    <w:p w14:paraId="4A9E1B40" w14:textId="77777777" w:rsidR="004B7406" w:rsidRDefault="004B7406" w:rsidP="004B7406">
      <w:r>
        <w:t>Ecological Risk-O-Meter (Eco-</w:t>
      </w:r>
      <w:proofErr w:type="spellStart"/>
      <w:r>
        <w:t>RoM</w:t>
      </w:r>
      <w:proofErr w:type="spellEnd"/>
      <w:r>
        <w:t>)</w:t>
      </w:r>
    </w:p>
    <w:p w14:paraId="2E883587" w14:textId="77777777" w:rsidR="004B7406" w:rsidRDefault="004B7406" w:rsidP="004B7406">
      <w:pPr>
        <w:pStyle w:val="ListParagraph"/>
        <w:numPr>
          <w:ilvl w:val="0"/>
          <w:numId w:val="17"/>
        </w:numPr>
      </w:pPr>
      <w:r>
        <w:t>Risk assessment and management software tool.</w:t>
      </w:r>
    </w:p>
    <w:p w14:paraId="3A7A3643" w14:textId="77777777" w:rsidR="004B7406" w:rsidRDefault="004B7406" w:rsidP="004B7406">
      <w:pPr>
        <w:pStyle w:val="ListParagraph"/>
        <w:numPr>
          <w:ilvl w:val="0"/>
          <w:numId w:val="17"/>
        </w:numPr>
      </w:pPr>
      <w:r>
        <w:t>Includes cost optimization methods.</w:t>
      </w:r>
    </w:p>
    <w:p w14:paraId="7D808758" w14:textId="77777777" w:rsidR="004B7406" w:rsidRDefault="004B7406" w:rsidP="004B7406">
      <w:pPr>
        <w:pStyle w:val="ListParagraph"/>
        <w:numPr>
          <w:ilvl w:val="0"/>
          <w:numId w:val="17"/>
        </w:numPr>
      </w:pPr>
      <w:r>
        <w:t xml:space="preserve">No indication of </w:t>
      </w:r>
      <w:proofErr w:type="spellStart"/>
      <w:r>
        <w:t>src</w:t>
      </w:r>
      <w:proofErr w:type="spellEnd"/>
      <w:r>
        <w:t xml:space="preserve">/repo, </w:t>
      </w:r>
      <w:proofErr w:type="spellStart"/>
      <w:r>
        <w:t>licence</w:t>
      </w:r>
      <w:proofErr w:type="spellEnd"/>
      <w:r>
        <w:t xml:space="preserve"> agreement, user community, language.</w:t>
      </w:r>
    </w:p>
    <w:p w14:paraId="46D54776" w14:textId="77777777" w:rsidR="004B7406" w:rsidRDefault="004B7406" w:rsidP="004B7406">
      <w:pPr>
        <w:pStyle w:val="ListParagraph"/>
        <w:numPr>
          <w:ilvl w:val="0"/>
          <w:numId w:val="17"/>
        </w:numPr>
      </w:pPr>
      <w:r>
        <w:t xml:space="preserve">No </w:t>
      </w:r>
      <w:proofErr w:type="spellStart"/>
      <w:r>
        <w:t>gui</w:t>
      </w:r>
      <w:proofErr w:type="spellEnd"/>
      <w:r>
        <w:t>/</w:t>
      </w:r>
      <w:proofErr w:type="spellStart"/>
      <w:r>
        <w:t>hpc</w:t>
      </w:r>
      <w:proofErr w:type="spellEnd"/>
    </w:p>
    <w:p w14:paraId="7F234385" w14:textId="77777777" w:rsidR="004B7406" w:rsidRDefault="004B7406" w:rsidP="004B7406">
      <w:proofErr w:type="spellStart"/>
      <w:r>
        <w:t>ChemKIN</w:t>
      </w:r>
      <w:proofErr w:type="spellEnd"/>
      <w:r>
        <w:t>-PRO</w:t>
      </w:r>
    </w:p>
    <w:p w14:paraId="06E2345D" w14:textId="77777777" w:rsidR="004B7406" w:rsidRDefault="004B7406" w:rsidP="004B7406">
      <w:pPr>
        <w:pStyle w:val="ListParagraph"/>
        <w:numPr>
          <w:ilvl w:val="0"/>
          <w:numId w:val="17"/>
        </w:numPr>
      </w:pPr>
      <w:r>
        <w:t>Gas-phase and surface chemistry model</w:t>
      </w:r>
    </w:p>
    <w:p w14:paraId="2EFF8EC1" w14:textId="77777777" w:rsidR="004B7406" w:rsidRDefault="004B7406" w:rsidP="004B7406">
      <w:pPr>
        <w:pStyle w:val="ListParagraph"/>
        <w:numPr>
          <w:ilvl w:val="0"/>
          <w:numId w:val="17"/>
        </w:numPr>
      </w:pPr>
      <w:r>
        <w:t>1980s-present</w:t>
      </w:r>
    </w:p>
    <w:p w14:paraId="1D145A15" w14:textId="77777777" w:rsidR="004B7406" w:rsidRDefault="004B7406" w:rsidP="004B7406">
      <w:pPr>
        <w:pStyle w:val="ListParagraph"/>
        <w:numPr>
          <w:ilvl w:val="0"/>
          <w:numId w:val="17"/>
        </w:numPr>
      </w:pPr>
      <w:r>
        <w:t>Not free for use.</w:t>
      </w:r>
    </w:p>
    <w:p w14:paraId="30D0948C" w14:textId="77777777" w:rsidR="004B7406" w:rsidRDefault="004B7406" w:rsidP="004B7406">
      <w:pPr>
        <w:pStyle w:val="ListParagraph"/>
        <w:numPr>
          <w:ilvl w:val="0"/>
          <w:numId w:val="17"/>
        </w:numPr>
      </w:pPr>
      <w:r>
        <w:t xml:space="preserve">No indication of </w:t>
      </w:r>
      <w:proofErr w:type="spellStart"/>
      <w:r>
        <w:t>src</w:t>
      </w:r>
      <w:proofErr w:type="spellEnd"/>
      <w:r>
        <w:t xml:space="preserve">/repo, </w:t>
      </w:r>
      <w:proofErr w:type="spellStart"/>
      <w:r>
        <w:t>licence</w:t>
      </w:r>
      <w:proofErr w:type="spellEnd"/>
      <w:r>
        <w:t xml:space="preserve"> agreement, user community, language.</w:t>
      </w:r>
    </w:p>
    <w:p w14:paraId="4CDF8C2F" w14:textId="77777777" w:rsidR="004B7406" w:rsidRDefault="004B7406" w:rsidP="004B7406">
      <w:pPr>
        <w:pStyle w:val="ListParagraph"/>
        <w:numPr>
          <w:ilvl w:val="0"/>
          <w:numId w:val="17"/>
        </w:numPr>
      </w:pPr>
      <w:r>
        <w:t>GUI, parallelization.</w:t>
      </w:r>
    </w:p>
    <w:p w14:paraId="3711D24C" w14:textId="77777777" w:rsidR="004B7406" w:rsidRDefault="004B7406" w:rsidP="004B7406">
      <w:pPr>
        <w:pStyle w:val="ListParagraph"/>
        <w:numPr>
          <w:ilvl w:val="0"/>
          <w:numId w:val="17"/>
        </w:numPr>
      </w:pPr>
      <w:r w:rsidRPr="008F746F">
        <w:t>https://www.ansys.com/products/fluids/ansys-chemkin-pro</w:t>
      </w:r>
    </w:p>
    <w:p w14:paraId="41BD84AD" w14:textId="77777777" w:rsidR="004B7406" w:rsidRDefault="004B7406" w:rsidP="004B7406">
      <w:proofErr w:type="spellStart"/>
      <w:r>
        <w:t>TAMkin</w:t>
      </w:r>
      <w:proofErr w:type="spellEnd"/>
    </w:p>
    <w:p w14:paraId="1E97BD3D" w14:textId="77777777" w:rsidR="004B7406" w:rsidRDefault="008F6B6F" w:rsidP="004B7406">
      <w:pPr>
        <w:pStyle w:val="ListParagraph"/>
        <w:numPr>
          <w:ilvl w:val="0"/>
          <w:numId w:val="17"/>
        </w:numPr>
      </w:pPr>
      <w:hyperlink r:id="rId57" w:history="1">
        <w:r w:rsidR="004B7406">
          <w:rPr>
            <w:rStyle w:val="Hyperlink"/>
          </w:rPr>
          <w:t>http://dx.doi.org/10.1021/ci100099g</w:t>
        </w:r>
      </w:hyperlink>
    </w:p>
    <w:p w14:paraId="3E437F36" w14:textId="77777777" w:rsidR="004B7406" w:rsidRDefault="004B7406" w:rsidP="004B7406">
      <w:pPr>
        <w:pStyle w:val="ListParagraph"/>
        <w:numPr>
          <w:ilvl w:val="0"/>
          <w:numId w:val="17"/>
        </w:numPr>
      </w:pPr>
      <w:r>
        <w:t xml:space="preserve">Documentation includes installation, </w:t>
      </w:r>
      <w:proofErr w:type="gramStart"/>
      <w:r>
        <w:t>problem-solving</w:t>
      </w:r>
      <w:proofErr w:type="gramEnd"/>
      <w:r>
        <w:t xml:space="preserve">, getting started, generating and loading data, chemical physics tutorials, programmer’s guide, library and module index. </w:t>
      </w:r>
      <w:hyperlink r:id="rId58" w:history="1">
        <w:r w:rsidRPr="00AA2AA6">
          <w:rPr>
            <w:rStyle w:val="Hyperlink"/>
          </w:rPr>
          <w:t>http://molmod.github.io/tamkin/</w:t>
        </w:r>
      </w:hyperlink>
    </w:p>
    <w:p w14:paraId="3E742158" w14:textId="77777777" w:rsidR="004B7406" w:rsidRDefault="004B7406" w:rsidP="004B7406">
      <w:pPr>
        <w:pStyle w:val="ListParagraph"/>
        <w:numPr>
          <w:ilvl w:val="0"/>
          <w:numId w:val="17"/>
        </w:numPr>
      </w:pPr>
      <w:r>
        <w:t xml:space="preserve">Free and open source software, GNU General Public </w:t>
      </w:r>
      <w:proofErr w:type="spellStart"/>
      <w:r>
        <w:t>Licence</w:t>
      </w:r>
      <w:proofErr w:type="spellEnd"/>
      <w:r>
        <w:t>.</w:t>
      </w:r>
    </w:p>
    <w:p w14:paraId="083007EF" w14:textId="77777777" w:rsidR="004B7406" w:rsidRDefault="004B7406" w:rsidP="004B7406">
      <w:pPr>
        <w:pStyle w:val="ListParagraph"/>
        <w:numPr>
          <w:ilvl w:val="0"/>
          <w:numId w:val="17"/>
        </w:numPr>
      </w:pPr>
      <w:r>
        <w:t>Post-processing toolkit for normal mode analysis, thermochemistry, and reaction kinetics.</w:t>
      </w:r>
    </w:p>
    <w:p w14:paraId="35AD22EF" w14:textId="77777777" w:rsidR="004B7406" w:rsidRDefault="004B7406" w:rsidP="004B7406">
      <w:pPr>
        <w:pStyle w:val="ListParagraph"/>
        <w:numPr>
          <w:ilvl w:val="0"/>
          <w:numId w:val="17"/>
        </w:numPr>
      </w:pPr>
      <w:r>
        <w:t>2013 (2017)</w:t>
      </w:r>
    </w:p>
    <w:p w14:paraId="4E21ECC3" w14:textId="77777777" w:rsidR="004B7406" w:rsidRDefault="004B7406" w:rsidP="004B7406">
      <w:pPr>
        <w:pStyle w:val="ListParagraph"/>
        <w:numPr>
          <w:ilvl w:val="0"/>
          <w:numId w:val="17"/>
        </w:numPr>
      </w:pPr>
      <w:r>
        <w:t>Python</w:t>
      </w:r>
    </w:p>
    <w:p w14:paraId="0684C8B0" w14:textId="26CACBD8" w:rsidR="004B7406" w:rsidRDefault="004B7406" w:rsidP="004B7406">
      <w:pPr>
        <w:pStyle w:val="ListParagraph"/>
        <w:numPr>
          <w:ilvl w:val="0"/>
          <w:numId w:val="17"/>
        </w:numPr>
      </w:pPr>
      <w:r>
        <w:t>No indication of user community.</w:t>
      </w:r>
    </w:p>
    <w:p w14:paraId="4CFAE1A8" w14:textId="44DE33E2" w:rsidR="00FA5137" w:rsidRDefault="00FA5137" w:rsidP="00FA5137">
      <w:r>
        <w:t>JUPITER (Joint Universal Parameter Identification and Evaluation of Reliability)</w:t>
      </w:r>
      <w:r w:rsidR="003439EE">
        <w:t xml:space="preserve"> API</w:t>
      </w:r>
    </w:p>
    <w:p w14:paraId="167B6256" w14:textId="50828531" w:rsidR="00FA5137" w:rsidRDefault="00FA5137" w:rsidP="00FA5137">
      <w:pPr>
        <w:pStyle w:val="ListParagraph"/>
        <w:numPr>
          <w:ilvl w:val="0"/>
          <w:numId w:val="17"/>
        </w:numPr>
      </w:pPr>
      <w:r>
        <w:t xml:space="preserve">Banta, E. R., E. P. </w:t>
      </w:r>
      <w:proofErr w:type="spellStart"/>
      <w:r>
        <w:t>Poeter</w:t>
      </w:r>
      <w:proofErr w:type="spellEnd"/>
      <w:r>
        <w:t>, J. E. Doherty, and M. C. Hill (Eds.) (</w:t>
      </w:r>
      <w:r>
        <w:rPr>
          <w:rStyle w:val="pubyear"/>
        </w:rPr>
        <w:t>2006</w:t>
      </w:r>
      <w:r>
        <w:t>), JUPITER: Joint Universal Parameter Identification and Evaluation of Reliability</w:t>
      </w:r>
      <w:r w:rsidR="001F22B4">
        <w:t xml:space="preserve"> </w:t>
      </w:r>
      <w:r>
        <w:t>—</w:t>
      </w:r>
      <w:r w:rsidR="001F22B4">
        <w:t xml:space="preserve"> </w:t>
      </w:r>
      <w:proofErr w:type="gramStart"/>
      <w:r>
        <w:t>An</w:t>
      </w:r>
      <w:proofErr w:type="gramEnd"/>
      <w:r>
        <w:t xml:space="preserve"> application programming interface (API) for model analysis, </w:t>
      </w:r>
      <w:r>
        <w:rPr>
          <w:rStyle w:val="bookseriestitle"/>
        </w:rPr>
        <w:t xml:space="preserve">U.S. Geol. </w:t>
      </w:r>
      <w:proofErr w:type="spellStart"/>
      <w:r>
        <w:rPr>
          <w:rStyle w:val="bookseriestitle"/>
        </w:rPr>
        <w:t>Surv</w:t>
      </w:r>
      <w:proofErr w:type="spellEnd"/>
      <w:r>
        <w:rPr>
          <w:rStyle w:val="bookseriestitle"/>
        </w:rPr>
        <w:t>. Tech. Methods</w:t>
      </w:r>
      <w:r>
        <w:t xml:space="preserve">, </w:t>
      </w:r>
      <w:r>
        <w:rPr>
          <w:i/>
          <w:iCs/>
        </w:rPr>
        <w:t>TM 6‐E1</w:t>
      </w:r>
      <w:r>
        <w:t>.</w:t>
      </w:r>
    </w:p>
    <w:p w14:paraId="315991DD" w14:textId="430D7E71" w:rsidR="00FA5137" w:rsidRDefault="00B94024" w:rsidP="00FA5137">
      <w:pPr>
        <w:pStyle w:val="ListParagraph"/>
        <w:numPr>
          <w:ilvl w:val="0"/>
          <w:numId w:val="17"/>
        </w:numPr>
      </w:pPr>
      <w:r>
        <w:t>11 FORTRAN-90 modules</w:t>
      </w:r>
    </w:p>
    <w:p w14:paraId="77B89D33" w14:textId="4573B08A" w:rsidR="00190391" w:rsidRDefault="00190391" w:rsidP="00FA5137">
      <w:pPr>
        <w:pStyle w:val="ListParagraph"/>
        <w:numPr>
          <w:ilvl w:val="0"/>
          <w:numId w:val="17"/>
        </w:numPr>
      </w:pPr>
      <w:r>
        <w:t>To improve model analysis software development.</w:t>
      </w:r>
    </w:p>
    <w:p w14:paraId="02488457" w14:textId="5BE5D17D" w:rsidR="00190391" w:rsidRDefault="00190391" w:rsidP="00FA5137">
      <w:pPr>
        <w:pStyle w:val="ListParagraph"/>
        <w:numPr>
          <w:ilvl w:val="0"/>
          <w:numId w:val="17"/>
        </w:numPr>
      </w:pPr>
      <w:r>
        <w:t>Pre-existing modules implemented internally or externally to subroutines.</w:t>
      </w:r>
    </w:p>
    <w:p w14:paraId="15BB3B2F" w14:textId="17D6EFC9" w:rsidR="00190391" w:rsidRDefault="00190391" w:rsidP="00FA5137">
      <w:pPr>
        <w:pStyle w:val="ListParagraph"/>
        <w:numPr>
          <w:ilvl w:val="0"/>
          <w:numId w:val="17"/>
        </w:numPr>
      </w:pPr>
      <w:r>
        <w:t>Parallel processing capabilities.</w:t>
      </w:r>
    </w:p>
    <w:p w14:paraId="2BB9B54F" w14:textId="4BD0B3BB" w:rsidR="009F53BD" w:rsidRDefault="009F53BD" w:rsidP="00FA5137">
      <w:pPr>
        <w:pStyle w:val="ListParagraph"/>
        <w:numPr>
          <w:ilvl w:val="0"/>
          <w:numId w:val="17"/>
        </w:numPr>
      </w:pPr>
      <w:r>
        <w:lastRenderedPageBreak/>
        <w:t>2006</w:t>
      </w:r>
      <w:r w:rsidR="00204759">
        <w:t xml:space="preserve"> (2013)</w:t>
      </w:r>
    </w:p>
    <w:p w14:paraId="2260EEB6" w14:textId="4B87D1A1" w:rsidR="003439EE" w:rsidRDefault="003439EE" w:rsidP="00FA5137">
      <w:pPr>
        <w:pStyle w:val="ListParagraph"/>
        <w:numPr>
          <w:ilvl w:val="0"/>
          <w:numId w:val="17"/>
        </w:numPr>
      </w:pPr>
      <w:r>
        <w:t>Local SA</w:t>
      </w:r>
      <w:r w:rsidR="00F52F0E">
        <w:t xml:space="preserve"> and parameter estimation</w:t>
      </w:r>
    </w:p>
    <w:p w14:paraId="41FD0A08" w14:textId="2E5D6FEA" w:rsidR="003439EE" w:rsidRDefault="000712FF" w:rsidP="00FA5137">
      <w:pPr>
        <w:pStyle w:val="ListParagraph"/>
        <w:numPr>
          <w:ilvl w:val="0"/>
          <w:numId w:val="17"/>
        </w:numPr>
      </w:pPr>
      <w:hyperlink r:id="rId59" w:history="1">
        <w:r w:rsidRPr="00536BF5">
          <w:rPr>
            <w:rStyle w:val="Hyperlink"/>
          </w:rPr>
          <w:t>http://water.usgs.gov/software/JupiterApi</w:t>
        </w:r>
      </w:hyperlink>
    </w:p>
    <w:p w14:paraId="4D5038C3" w14:textId="2849025F" w:rsidR="000712FF" w:rsidRDefault="000712FF" w:rsidP="00FA5137">
      <w:pPr>
        <w:pStyle w:val="ListParagraph"/>
        <w:numPr>
          <w:ilvl w:val="0"/>
          <w:numId w:val="17"/>
        </w:numPr>
      </w:pPr>
      <w:r>
        <w:t>Documentation: module descr</w:t>
      </w:r>
      <w:r w:rsidR="00587604">
        <w:t xml:space="preserve">iption and example applications; </w:t>
      </w:r>
      <w:proofErr w:type="spellStart"/>
      <w:r w:rsidR="00587604">
        <w:t>src</w:t>
      </w:r>
      <w:proofErr w:type="spellEnd"/>
      <w:r w:rsidR="00587604">
        <w:t>, manual, and executables available, software available for web download</w:t>
      </w:r>
      <w:r w:rsidR="00666D8B">
        <w:t>.</w:t>
      </w:r>
    </w:p>
    <w:p w14:paraId="74FF88E3" w14:textId="54075E1D" w:rsidR="000712FF" w:rsidRDefault="000712FF" w:rsidP="00FA5137">
      <w:pPr>
        <w:pStyle w:val="ListParagraph"/>
        <w:numPr>
          <w:ilvl w:val="0"/>
          <w:numId w:val="17"/>
        </w:numPr>
      </w:pPr>
      <w:r>
        <w:t xml:space="preserve">Developer-user support for </w:t>
      </w:r>
      <w:proofErr w:type="gramStart"/>
      <w:r>
        <w:t>bug-fixing</w:t>
      </w:r>
      <w:proofErr w:type="gramEnd"/>
      <w:r>
        <w:t>.</w:t>
      </w:r>
    </w:p>
    <w:p w14:paraId="19274FEB" w14:textId="6ACC57ED" w:rsidR="003439EE" w:rsidRDefault="003439EE" w:rsidP="003439EE">
      <w:r>
        <w:t>OSTRICH</w:t>
      </w:r>
    </w:p>
    <w:p w14:paraId="20411AC6" w14:textId="6B73CB95" w:rsidR="00CE700C" w:rsidRDefault="00CE700C" w:rsidP="003439EE">
      <w:pPr>
        <w:pStyle w:val="ListParagraph"/>
        <w:numPr>
          <w:ilvl w:val="0"/>
          <w:numId w:val="17"/>
        </w:numPr>
      </w:pPr>
      <w:r>
        <w:t>Optimization Software Toolkit for Research in Computational Heuristics</w:t>
      </w:r>
    </w:p>
    <w:p w14:paraId="62B0D7F7" w14:textId="0A48A726" w:rsidR="003439EE" w:rsidRDefault="003439EE" w:rsidP="003439EE">
      <w:pPr>
        <w:pStyle w:val="ListParagraph"/>
        <w:numPr>
          <w:ilvl w:val="0"/>
          <w:numId w:val="17"/>
        </w:numPr>
      </w:pPr>
      <w:hyperlink r:id="rId60" w:history="1">
        <w:r w:rsidRPr="00536BF5">
          <w:rPr>
            <w:rStyle w:val="Hyperlink"/>
          </w:rPr>
          <w:t>http://www.eng.buffalo.edu/~lsmatott/Ostrich/OstrichMain.html</w:t>
        </w:r>
      </w:hyperlink>
    </w:p>
    <w:p w14:paraId="0CB9FC84" w14:textId="2FC528E4" w:rsidR="003439EE" w:rsidRDefault="003439EE" w:rsidP="003439EE">
      <w:pPr>
        <w:pStyle w:val="ListParagraph"/>
        <w:numPr>
          <w:ilvl w:val="0"/>
          <w:numId w:val="17"/>
        </w:numPr>
      </w:pPr>
      <w:r>
        <w:t>Calibration, optimization, parameter correlation,</w:t>
      </w:r>
      <w:r w:rsidR="00C10E1D">
        <w:t xml:space="preserve"> </w:t>
      </w:r>
      <w:r w:rsidR="00EA0262">
        <w:t>UA</w:t>
      </w:r>
      <w:proofErr w:type="gramStart"/>
      <w:r w:rsidR="00EA0262">
        <w:t>/</w:t>
      </w:r>
      <w:r w:rsidR="00C10E1D">
        <w:t>(</w:t>
      </w:r>
      <w:proofErr w:type="gramEnd"/>
      <w:r w:rsidR="00C10E1D">
        <w:t>local)</w:t>
      </w:r>
      <w:r w:rsidR="00EA0262">
        <w:t>SA, observation influence, GLUE</w:t>
      </w:r>
      <w:r w:rsidR="00DC6E9E">
        <w:t>, quantitative multimodal analysis.</w:t>
      </w:r>
    </w:p>
    <w:p w14:paraId="3A4F437B" w14:textId="445570E5" w:rsidR="000712FF" w:rsidRDefault="000712FF" w:rsidP="003439EE">
      <w:pPr>
        <w:pStyle w:val="ListParagraph"/>
        <w:numPr>
          <w:ilvl w:val="0"/>
          <w:numId w:val="17"/>
        </w:numPr>
      </w:pPr>
      <w:r>
        <w:t>Google group for users, particularly for hydrological model auto calibration.</w:t>
      </w:r>
    </w:p>
    <w:p w14:paraId="1CD8EAB1" w14:textId="6EDD9284" w:rsidR="008F6B6F" w:rsidRDefault="008F6B6F" w:rsidP="003439EE">
      <w:pPr>
        <w:pStyle w:val="ListParagraph"/>
        <w:numPr>
          <w:ilvl w:val="0"/>
          <w:numId w:val="17"/>
        </w:numPr>
      </w:pPr>
      <w:r>
        <w:t>Parallel-processing</w:t>
      </w:r>
    </w:p>
    <w:p w14:paraId="454AC2DF" w14:textId="0DD7D15A" w:rsidR="008F6B6F" w:rsidRPr="00CB6554" w:rsidRDefault="008F6B6F" w:rsidP="003439EE">
      <w:pPr>
        <w:pStyle w:val="ListParagraph"/>
        <w:numPr>
          <w:ilvl w:val="0"/>
          <w:numId w:val="17"/>
        </w:numPr>
        <w:rPr>
          <w:rFonts w:cstheme="minorHAnsi"/>
        </w:rPr>
      </w:pPr>
      <w:proofErr w:type="spellStart"/>
      <w:r w:rsidRPr="00CB6554">
        <w:rPr>
          <w:rFonts w:cstheme="minorHAnsi"/>
        </w:rPr>
        <w:t>Matott</w:t>
      </w:r>
      <w:proofErr w:type="spellEnd"/>
      <w:r w:rsidRPr="00CB6554">
        <w:rPr>
          <w:rFonts w:cstheme="minorHAnsi"/>
        </w:rPr>
        <w:t xml:space="preserve">, LS. 2017. </w:t>
      </w:r>
      <w:r w:rsidRPr="00CB6554">
        <w:rPr>
          <w:rFonts w:cstheme="minorHAnsi"/>
          <w:i/>
          <w:iCs/>
        </w:rPr>
        <w:t>OSTRICH: an Optimization Software Tool, Documentation and User's Guide, Version 17.12.19</w:t>
      </w:r>
      <w:r w:rsidRPr="00CB6554">
        <w:rPr>
          <w:rFonts w:cstheme="minorHAnsi"/>
        </w:rPr>
        <w:t xml:space="preserve">. </w:t>
      </w:r>
      <w:proofErr w:type="gramStart"/>
      <w:r w:rsidRPr="00CB6554">
        <w:rPr>
          <w:rFonts w:cstheme="minorHAnsi"/>
        </w:rPr>
        <w:t>79</w:t>
      </w:r>
      <w:proofErr w:type="gramEnd"/>
      <w:r w:rsidRPr="00CB6554">
        <w:rPr>
          <w:rFonts w:cstheme="minorHAnsi"/>
        </w:rPr>
        <w:t xml:space="preserve"> pages, University at Buffalo Center for Computational Research, </w:t>
      </w:r>
      <w:hyperlink r:id="rId61" w:history="1">
        <w:r w:rsidR="0088418A" w:rsidRPr="00CB6554">
          <w:rPr>
            <w:rStyle w:val="Hyperlink"/>
            <w:rFonts w:cstheme="minorHAnsi"/>
          </w:rPr>
          <w:t>www.eng.buffalo.edu/~lsmatott/Ostrich/OstrichMain.html</w:t>
        </w:r>
      </w:hyperlink>
      <w:r w:rsidRPr="00CB6554">
        <w:rPr>
          <w:rFonts w:cstheme="minorHAnsi"/>
        </w:rPr>
        <w:t>.</w:t>
      </w:r>
    </w:p>
    <w:p w14:paraId="0D919384" w14:textId="67DF4904" w:rsidR="0088418A" w:rsidRPr="00CB6554" w:rsidRDefault="00CE700C" w:rsidP="003439EE">
      <w:pPr>
        <w:pStyle w:val="ListParagraph"/>
        <w:numPr>
          <w:ilvl w:val="0"/>
          <w:numId w:val="17"/>
        </w:numPr>
        <w:rPr>
          <w:rFonts w:cstheme="minorHAnsi"/>
        </w:rPr>
      </w:pPr>
      <w:r w:rsidRPr="00CB6554">
        <w:rPr>
          <w:rFonts w:cstheme="minorHAnsi"/>
        </w:rPr>
        <w:t xml:space="preserve">? </w:t>
      </w:r>
      <w:r w:rsidR="0088418A" w:rsidRPr="00CB6554">
        <w:rPr>
          <w:rFonts w:cstheme="minorHAnsi"/>
        </w:rPr>
        <w:t>(2017)</w:t>
      </w:r>
    </w:p>
    <w:p w14:paraId="6B5D054D" w14:textId="75FFAA75" w:rsidR="007259EC" w:rsidRDefault="007259EC" w:rsidP="003439EE">
      <w:pPr>
        <w:pStyle w:val="ListParagraph"/>
        <w:numPr>
          <w:ilvl w:val="0"/>
          <w:numId w:val="17"/>
        </w:numPr>
      </w:pPr>
      <w:proofErr w:type="spellStart"/>
      <w:r>
        <w:t>Src</w:t>
      </w:r>
      <w:proofErr w:type="spellEnd"/>
      <w:r>
        <w:t xml:space="preserve"> available with user manual and demos.</w:t>
      </w:r>
    </w:p>
    <w:p w14:paraId="6C3B3AF8" w14:textId="54C08AFB" w:rsidR="00CE700C" w:rsidRDefault="00CE700C" w:rsidP="00CE700C">
      <w:r>
        <w:t>PEAS</w:t>
      </w:r>
    </w:p>
    <w:p w14:paraId="79A0AE39" w14:textId="355B8947" w:rsidR="00CE700C" w:rsidRDefault="00CE700C" w:rsidP="00CE700C">
      <w:pPr>
        <w:pStyle w:val="ListParagraph"/>
        <w:numPr>
          <w:ilvl w:val="0"/>
          <w:numId w:val="17"/>
        </w:numPr>
      </w:pPr>
      <w:r>
        <w:t>Parameter Estimation Accuracy Software</w:t>
      </w:r>
    </w:p>
    <w:p w14:paraId="13AE49E7" w14:textId="1E978615" w:rsidR="00CE700C" w:rsidRDefault="00CE700C" w:rsidP="00CE700C">
      <w:pPr>
        <w:pStyle w:val="ListParagraph"/>
        <w:numPr>
          <w:ilvl w:val="0"/>
          <w:numId w:val="17"/>
        </w:numPr>
      </w:pPr>
      <w:r>
        <w:t>Local SA</w:t>
      </w:r>
      <w:r w:rsidR="00DC6E9E">
        <w:t xml:space="preserve"> and parameter estimation</w:t>
      </w:r>
    </w:p>
    <w:p w14:paraId="0CAB152D" w14:textId="48D4CCD4" w:rsidR="00CE700C" w:rsidRDefault="00285B8E" w:rsidP="00CE700C">
      <w:pPr>
        <w:pStyle w:val="ListParagraph"/>
        <w:numPr>
          <w:ilvl w:val="0"/>
          <w:numId w:val="17"/>
        </w:numPr>
      </w:pPr>
      <w:r>
        <w:t>2005</w:t>
      </w:r>
      <w:r w:rsidR="00CE700C">
        <w:t xml:space="preserve"> (?)</w:t>
      </w:r>
    </w:p>
    <w:p w14:paraId="0630FA2F" w14:textId="62FA41EA" w:rsidR="00CE700C" w:rsidRDefault="00CE700C" w:rsidP="00CE700C">
      <w:pPr>
        <w:pStyle w:val="ListParagraph"/>
        <w:numPr>
          <w:ilvl w:val="0"/>
          <w:numId w:val="17"/>
        </w:numPr>
      </w:pPr>
      <w:proofErr w:type="spellStart"/>
      <w:r>
        <w:t>Matlab</w:t>
      </w:r>
      <w:proofErr w:type="spellEnd"/>
    </w:p>
    <w:p w14:paraId="35BF952F" w14:textId="1587C816" w:rsidR="00CE700C" w:rsidRDefault="00CE700C" w:rsidP="00CE700C">
      <w:pPr>
        <w:pStyle w:val="ListParagraph"/>
        <w:numPr>
          <w:ilvl w:val="0"/>
          <w:numId w:val="17"/>
        </w:numPr>
      </w:pPr>
      <w:r>
        <w:t>Model assessment tools, parameter estimation, MC analysis, trajectory SA, reliability assessment (confidence intervals).</w:t>
      </w:r>
    </w:p>
    <w:p w14:paraId="1513A7FF" w14:textId="5CD38C16" w:rsidR="00CE700C" w:rsidRDefault="00CE700C" w:rsidP="00CE700C">
      <w:pPr>
        <w:pStyle w:val="ListParagraph"/>
        <w:numPr>
          <w:ilvl w:val="0"/>
          <w:numId w:val="17"/>
        </w:numPr>
      </w:pPr>
      <w:r>
        <w:t>Freely ava</w:t>
      </w:r>
      <w:r w:rsidR="00285B8E">
        <w:t>ilable for academic use, at user’s request.</w:t>
      </w:r>
    </w:p>
    <w:p w14:paraId="5B12A906" w14:textId="1CE00380" w:rsidR="00CE700C" w:rsidRDefault="00CE700C" w:rsidP="00CE700C">
      <w:pPr>
        <w:pStyle w:val="ListParagraph"/>
        <w:numPr>
          <w:ilvl w:val="0"/>
          <w:numId w:val="17"/>
        </w:numPr>
      </w:pPr>
      <w:r>
        <w:t>No indication of community, link to repo/</w:t>
      </w:r>
      <w:proofErr w:type="spellStart"/>
      <w:r>
        <w:t>src</w:t>
      </w:r>
      <w:proofErr w:type="spellEnd"/>
    </w:p>
    <w:p w14:paraId="58F30663" w14:textId="445EF596" w:rsidR="00CE700C" w:rsidRDefault="00CE700C" w:rsidP="00CE700C">
      <w:pPr>
        <w:pStyle w:val="ListParagraph"/>
        <w:numPr>
          <w:ilvl w:val="0"/>
          <w:numId w:val="17"/>
        </w:numPr>
      </w:pPr>
      <w:r>
        <w:t>GUI</w:t>
      </w:r>
    </w:p>
    <w:p w14:paraId="0A004274" w14:textId="1B23F822" w:rsidR="00E64CD7" w:rsidRDefault="00E64CD7" w:rsidP="00E64CD7">
      <w:r>
        <w:t>UCODE</w:t>
      </w:r>
    </w:p>
    <w:p w14:paraId="23D86A19" w14:textId="6B774123" w:rsidR="00E64CD7" w:rsidRDefault="00E64CD7" w:rsidP="00E64CD7">
      <w:pPr>
        <w:pStyle w:val="ListParagraph"/>
        <w:numPr>
          <w:ilvl w:val="0"/>
          <w:numId w:val="17"/>
        </w:numPr>
      </w:pPr>
      <w:r>
        <w:t>Universal CODE for inverse modelling</w:t>
      </w:r>
    </w:p>
    <w:p w14:paraId="590AD0D4" w14:textId="148B95E2" w:rsidR="00E64CD7" w:rsidRDefault="00E64CD7" w:rsidP="00E64CD7">
      <w:pPr>
        <w:pStyle w:val="ListParagraph"/>
        <w:numPr>
          <w:ilvl w:val="0"/>
          <w:numId w:val="17"/>
        </w:numPr>
      </w:pPr>
      <w:r>
        <w:t>Local SA</w:t>
      </w:r>
      <w:r w:rsidR="00F5773C">
        <w:t>, approximate</w:t>
      </w:r>
      <w:r w:rsidR="00C46E7E">
        <w:t xml:space="preserve"> UA, and global parameter estimation</w:t>
      </w:r>
    </w:p>
    <w:p w14:paraId="635CCEFB" w14:textId="4FDACB98" w:rsidR="00E64CD7" w:rsidRDefault="00E64CD7" w:rsidP="00857E14">
      <w:pPr>
        <w:pStyle w:val="ListParagraph"/>
        <w:numPr>
          <w:ilvl w:val="0"/>
          <w:numId w:val="17"/>
        </w:numPr>
      </w:pPr>
      <w:r>
        <w:t xml:space="preserve">Link to </w:t>
      </w:r>
      <w:proofErr w:type="spellStart"/>
      <w:r>
        <w:t>src</w:t>
      </w:r>
      <w:proofErr w:type="spellEnd"/>
      <w:r>
        <w:t xml:space="preserve">: </w:t>
      </w:r>
      <w:r w:rsidR="00857E14" w:rsidRPr="00857E14">
        <w:t>https://igwmc.mines.edu/ucode/</w:t>
      </w:r>
    </w:p>
    <w:p w14:paraId="57779A30" w14:textId="382995D6" w:rsidR="00E64CD7" w:rsidRDefault="00E64CD7" w:rsidP="00E64CD7">
      <w:pPr>
        <w:pStyle w:val="ListParagraph"/>
        <w:numPr>
          <w:ilvl w:val="0"/>
          <w:numId w:val="17"/>
        </w:numPr>
      </w:pPr>
      <w:r>
        <w:t xml:space="preserve">Relevant publication: </w:t>
      </w:r>
      <w:hyperlink r:id="rId62" w:tgtFrame="_blank" w:tooltip="Persistent link using digital object identifier" w:history="1">
        <w:r>
          <w:rPr>
            <w:rStyle w:val="Hyperlink"/>
          </w:rPr>
          <w:t>https://doi.org/10.1016/S0098-3004(98)00149-6</w:t>
        </w:r>
      </w:hyperlink>
    </w:p>
    <w:p w14:paraId="2AC579AF" w14:textId="77777777" w:rsidR="00857E14" w:rsidRDefault="00E64CD7" w:rsidP="00857E14">
      <w:pPr>
        <w:pStyle w:val="ListParagraph"/>
        <w:numPr>
          <w:ilvl w:val="0"/>
          <w:numId w:val="17"/>
        </w:numPr>
      </w:pPr>
      <w:r>
        <w:t xml:space="preserve">Programmed in </w:t>
      </w:r>
      <w:proofErr w:type="spellStart"/>
      <w:r>
        <w:t>perl</w:t>
      </w:r>
      <w:proofErr w:type="spellEnd"/>
      <w:r>
        <w:t>, a freeware language for text manipulation and FORTRAN90</w:t>
      </w:r>
    </w:p>
    <w:p w14:paraId="5EF345C6" w14:textId="77777777" w:rsidR="00857E14" w:rsidRDefault="005252A5" w:rsidP="00857E14">
      <w:pPr>
        <w:pStyle w:val="ListParagraph"/>
        <w:numPr>
          <w:ilvl w:val="0"/>
          <w:numId w:val="17"/>
        </w:numPr>
      </w:pPr>
      <w:r>
        <w:t>Calibration, parameter estimation, and UQ.</w:t>
      </w:r>
    </w:p>
    <w:p w14:paraId="75D1DE62" w14:textId="5E288980" w:rsidR="00857E14" w:rsidRDefault="00EB4B05" w:rsidP="00857E14">
      <w:pPr>
        <w:pStyle w:val="ListParagraph"/>
        <w:numPr>
          <w:ilvl w:val="0"/>
          <w:numId w:val="17"/>
        </w:numPr>
      </w:pPr>
      <w:proofErr w:type="gramStart"/>
      <w:r>
        <w:t>2005</w:t>
      </w:r>
      <w:proofErr w:type="gramEnd"/>
      <w:r>
        <w:t xml:space="preserve"> (2015</w:t>
      </w:r>
      <w:r w:rsidR="00857E14">
        <w:t>)</w:t>
      </w:r>
      <w:r>
        <w:t>: UCODE-2005 and UCODE_2014, latter constructed using JUPITER API.</w:t>
      </w:r>
    </w:p>
    <w:p w14:paraId="4A82A003" w14:textId="18F97B94" w:rsidR="00C3732A" w:rsidRDefault="00C3732A" w:rsidP="00857E14">
      <w:pPr>
        <w:pStyle w:val="ListParagraph"/>
        <w:numPr>
          <w:ilvl w:val="0"/>
          <w:numId w:val="17"/>
        </w:numPr>
      </w:pPr>
      <w:r>
        <w:t>Documentation: manual</w:t>
      </w:r>
    </w:p>
    <w:p w14:paraId="3606A526" w14:textId="7186F678" w:rsidR="00AC5C03" w:rsidRDefault="00AC5C03" w:rsidP="00AC5C03">
      <w:r>
        <w:t>UNCSIM</w:t>
      </w:r>
    </w:p>
    <w:p w14:paraId="5E38B68D" w14:textId="09E398B5" w:rsidR="00AC5C03" w:rsidRDefault="00AC5C03" w:rsidP="00AC5C03">
      <w:pPr>
        <w:pStyle w:val="ListParagraph"/>
        <w:numPr>
          <w:ilvl w:val="0"/>
          <w:numId w:val="17"/>
        </w:numPr>
      </w:pPr>
      <w:proofErr w:type="spellStart"/>
      <w:r>
        <w:t>UNcertainty</w:t>
      </w:r>
      <w:proofErr w:type="spellEnd"/>
      <w:r>
        <w:t xml:space="preserve"> </w:t>
      </w:r>
      <w:proofErr w:type="spellStart"/>
      <w:r>
        <w:t>SIMulator</w:t>
      </w:r>
      <w:proofErr w:type="spellEnd"/>
    </w:p>
    <w:p w14:paraId="61AA520A" w14:textId="345B1964" w:rsidR="00AC5C03" w:rsidRDefault="00AC5C03" w:rsidP="00AC5C03">
      <w:pPr>
        <w:pStyle w:val="ListParagraph"/>
        <w:numPr>
          <w:ilvl w:val="0"/>
          <w:numId w:val="17"/>
        </w:numPr>
      </w:pPr>
      <w:r>
        <w:t>Local SA, MC, stratified, and importance sampling</w:t>
      </w:r>
    </w:p>
    <w:p w14:paraId="25E9DB95" w14:textId="726B8658" w:rsidR="00AC5C03" w:rsidRDefault="00AC5C03" w:rsidP="00AC5C03">
      <w:pPr>
        <w:pStyle w:val="ListParagraph"/>
        <w:numPr>
          <w:ilvl w:val="0"/>
          <w:numId w:val="17"/>
        </w:numPr>
      </w:pPr>
      <w:r>
        <w:lastRenderedPageBreak/>
        <w:t>Publication: Reichert, P. (</w:t>
      </w:r>
      <w:r>
        <w:rPr>
          <w:rStyle w:val="pubyear"/>
        </w:rPr>
        <w:t>2006</w:t>
      </w:r>
      <w:r>
        <w:t xml:space="preserve">), </w:t>
      </w:r>
      <w:r>
        <w:rPr>
          <w:rStyle w:val="articletitle"/>
        </w:rPr>
        <w:t>A standard interface between simulation programs and systems analysis software</w:t>
      </w:r>
      <w:r>
        <w:t xml:space="preserve">, </w:t>
      </w:r>
      <w:r>
        <w:rPr>
          <w:i/>
          <w:iCs/>
        </w:rPr>
        <w:t>Water Sci. Technol.</w:t>
      </w:r>
      <w:r>
        <w:t xml:space="preserve">, </w:t>
      </w:r>
      <w:r>
        <w:rPr>
          <w:rStyle w:val="vol"/>
        </w:rPr>
        <w:t>53</w:t>
      </w:r>
      <w:r>
        <w:t>(1), 267–275, doi:</w:t>
      </w:r>
      <w:hyperlink r:id="rId63" w:tgtFrame="_blank" w:tooltip="Link to external resource: 10.2166/wst.2006.029" w:history="1">
        <w:r>
          <w:rPr>
            <w:rStyle w:val="Hyperlink"/>
          </w:rPr>
          <w:t>10.2166/wst.2006.029</w:t>
        </w:r>
      </w:hyperlink>
      <w:r>
        <w:t>.</w:t>
      </w:r>
    </w:p>
    <w:p w14:paraId="220DDBC7" w14:textId="433C7169" w:rsidR="00AC5C03" w:rsidRDefault="00AC5C03" w:rsidP="00AC5C03">
      <w:pPr>
        <w:pStyle w:val="ListParagraph"/>
        <w:numPr>
          <w:ilvl w:val="0"/>
          <w:numId w:val="17"/>
        </w:numPr>
      </w:pPr>
      <w:r>
        <w:t>2006 (?)</w:t>
      </w:r>
    </w:p>
    <w:p w14:paraId="58B7BFE0" w14:textId="37B749BB" w:rsidR="00782126" w:rsidRDefault="00782126" w:rsidP="00782126">
      <w:pPr>
        <w:pStyle w:val="ListParagraph"/>
        <w:numPr>
          <w:ilvl w:val="0"/>
          <w:numId w:val="17"/>
        </w:numPr>
      </w:pPr>
      <w:r>
        <w:t>Interface between systems analysis software and simulators.</w:t>
      </w:r>
    </w:p>
    <w:p w14:paraId="0D9468F9" w14:textId="5998BAA6" w:rsidR="00782126" w:rsidRDefault="00782126" w:rsidP="00782126">
      <w:pPr>
        <w:pStyle w:val="ListParagraph"/>
        <w:numPr>
          <w:ilvl w:val="0"/>
          <w:numId w:val="17"/>
        </w:numPr>
      </w:pPr>
      <w:r>
        <w:t>Built on text file interface.</w:t>
      </w:r>
    </w:p>
    <w:p w14:paraId="533D4998" w14:textId="387D4E2D" w:rsidR="00782126" w:rsidRDefault="00782126" w:rsidP="00782126">
      <w:pPr>
        <w:pStyle w:val="ListParagraph"/>
        <w:numPr>
          <w:ilvl w:val="0"/>
          <w:numId w:val="17"/>
        </w:numPr>
      </w:pPr>
      <w:r>
        <w:t>Maximum likelihood parameter estimation, multivariate distribution sampling.</w:t>
      </w:r>
    </w:p>
    <w:p w14:paraId="1F7BF6D8" w14:textId="0AF4277C" w:rsidR="00782126" w:rsidRDefault="00782126" w:rsidP="00782126">
      <w:pPr>
        <w:pStyle w:val="ListParagraph"/>
        <w:numPr>
          <w:ilvl w:val="0"/>
          <w:numId w:val="17"/>
        </w:numPr>
      </w:pPr>
      <w:r>
        <w:t>Indication that software is free for academic and commercial use</w:t>
      </w:r>
    </w:p>
    <w:p w14:paraId="3A2CE80B" w14:textId="3A6B04C6" w:rsidR="00782126" w:rsidRDefault="00782126" w:rsidP="00782126">
      <w:pPr>
        <w:pStyle w:val="ListParagraph"/>
        <w:numPr>
          <w:ilvl w:val="0"/>
          <w:numId w:val="17"/>
        </w:numPr>
      </w:pPr>
      <w:r>
        <w:t xml:space="preserve">No link to </w:t>
      </w:r>
      <w:proofErr w:type="spellStart"/>
      <w:r>
        <w:t>src</w:t>
      </w:r>
      <w:proofErr w:type="spellEnd"/>
      <w:r>
        <w:t>/repo, no indication of existing community</w:t>
      </w:r>
    </w:p>
    <w:p w14:paraId="36A2E3BE" w14:textId="5C4ACC3E" w:rsidR="001A4BC2" w:rsidRDefault="001A4BC2" w:rsidP="001A4BC2">
      <w:r>
        <w:t>MCAT</w:t>
      </w:r>
    </w:p>
    <w:p w14:paraId="6A882E21" w14:textId="285435A6" w:rsidR="001A4BC2" w:rsidRDefault="001A4BC2" w:rsidP="001A4BC2">
      <w:pPr>
        <w:pStyle w:val="ListParagraph"/>
        <w:numPr>
          <w:ilvl w:val="0"/>
          <w:numId w:val="17"/>
        </w:numPr>
      </w:pPr>
      <w:r>
        <w:t>Monte Carlo Analysis Toolbox</w:t>
      </w:r>
    </w:p>
    <w:p w14:paraId="3C8A53FF" w14:textId="2A7D7DDE" w:rsidR="001A4BC2" w:rsidRDefault="00666D8B" w:rsidP="001A4BC2">
      <w:pPr>
        <w:pStyle w:val="ListParagraph"/>
        <w:numPr>
          <w:ilvl w:val="0"/>
          <w:numId w:val="17"/>
        </w:numPr>
      </w:pPr>
      <w:r>
        <w:t>Screening and correlation-based SA, temporal and behavioral identification analysis</w:t>
      </w:r>
    </w:p>
    <w:p w14:paraId="2697FC4D" w14:textId="1DA195B6" w:rsidR="00C623D8" w:rsidRDefault="00C623D8" w:rsidP="001A4BC2">
      <w:pPr>
        <w:pStyle w:val="ListParagraph"/>
        <w:numPr>
          <w:ilvl w:val="0"/>
          <w:numId w:val="17"/>
        </w:numPr>
      </w:pPr>
      <w:r>
        <w:t>2001 (2014)</w:t>
      </w:r>
    </w:p>
    <w:p w14:paraId="5AF9381D" w14:textId="70534F51" w:rsidR="00C623D8" w:rsidRDefault="004B37B0" w:rsidP="001A4BC2">
      <w:pPr>
        <w:pStyle w:val="ListParagraph"/>
        <w:numPr>
          <w:ilvl w:val="0"/>
          <w:numId w:val="17"/>
        </w:numPr>
      </w:pPr>
      <w:proofErr w:type="spellStart"/>
      <w:r>
        <w:t>Matlab</w:t>
      </w:r>
      <w:proofErr w:type="spellEnd"/>
    </w:p>
    <w:p w14:paraId="4716D9C6" w14:textId="0735AA4B" w:rsidR="004B37B0" w:rsidRDefault="004B37B0" w:rsidP="001A4BC2">
      <w:pPr>
        <w:pStyle w:val="ListParagraph"/>
        <w:numPr>
          <w:ilvl w:val="0"/>
          <w:numId w:val="17"/>
        </w:numPr>
      </w:pPr>
      <w:r>
        <w:t>GUI</w:t>
      </w:r>
    </w:p>
    <w:p w14:paraId="30D2AA42" w14:textId="2626D5A9" w:rsidR="004B37B0" w:rsidRDefault="004B37B0" w:rsidP="001A4BC2">
      <w:pPr>
        <w:pStyle w:val="ListParagraph"/>
        <w:numPr>
          <w:ilvl w:val="0"/>
          <w:numId w:val="17"/>
        </w:numPr>
      </w:pPr>
      <w:r>
        <w:t>Parameter, model structure, and output uncertainty, SA, GLUE, PARETO.</w:t>
      </w:r>
    </w:p>
    <w:p w14:paraId="3ADF7296" w14:textId="180FCBBC" w:rsidR="00E33440" w:rsidRDefault="00E33440" w:rsidP="00E33440">
      <w:pPr>
        <w:pStyle w:val="ListParagraph"/>
        <w:numPr>
          <w:ilvl w:val="0"/>
          <w:numId w:val="17"/>
        </w:numPr>
      </w:pPr>
      <w:r>
        <w:t xml:space="preserve">User manual: </w:t>
      </w:r>
      <w:hyperlink r:id="rId64" w:history="1">
        <w:r w:rsidR="00792D83" w:rsidRPr="00536BF5">
          <w:rPr>
            <w:rStyle w:val="Hyperlink"/>
          </w:rPr>
          <w:t>https://www.researchgate.net/publication/267818673_Monte-Carlo_Analysis_Toolbox_User_Manual</w:t>
        </w:r>
      </w:hyperlink>
    </w:p>
    <w:p w14:paraId="429FC9D0" w14:textId="5621456D" w:rsidR="00792D83" w:rsidRDefault="00792D83" w:rsidP="00E33440">
      <w:pPr>
        <w:pStyle w:val="ListParagraph"/>
        <w:numPr>
          <w:ilvl w:val="0"/>
          <w:numId w:val="17"/>
        </w:numPr>
      </w:pPr>
      <w:r>
        <w:t>No indication of user community, link to repo/</w:t>
      </w:r>
      <w:proofErr w:type="spellStart"/>
      <w:r>
        <w:t>src</w:t>
      </w:r>
      <w:proofErr w:type="spellEnd"/>
      <w:r>
        <w:t xml:space="preserve">.  Did find an unofficial </w:t>
      </w:r>
      <w:proofErr w:type="spellStart"/>
      <w:r>
        <w:t>github</w:t>
      </w:r>
      <w:proofErr w:type="spellEnd"/>
      <w:r>
        <w:t xml:space="preserve"> page.</w:t>
      </w:r>
    </w:p>
    <w:p w14:paraId="557140F6" w14:textId="6AD7E0D7" w:rsidR="00666D8B" w:rsidRDefault="00666D8B" w:rsidP="00E33440">
      <w:pPr>
        <w:pStyle w:val="ListParagraph"/>
        <w:numPr>
          <w:ilvl w:val="0"/>
          <w:numId w:val="17"/>
        </w:numPr>
      </w:pPr>
      <w:proofErr w:type="spellStart"/>
      <w:r>
        <w:t>Src</w:t>
      </w:r>
      <w:proofErr w:type="spellEnd"/>
      <w:r>
        <w:t>, manual, executables, and software available for web download.</w:t>
      </w:r>
    </w:p>
    <w:p w14:paraId="3C7EFD9E" w14:textId="53F374FF" w:rsidR="005547E3" w:rsidRDefault="005547E3" w:rsidP="005547E3">
      <w:r>
        <w:t>MOGSA</w:t>
      </w:r>
    </w:p>
    <w:p w14:paraId="48E7DD6F" w14:textId="76E6D227" w:rsidR="005547E3" w:rsidRDefault="005547E3" w:rsidP="005547E3">
      <w:pPr>
        <w:pStyle w:val="ListParagraph"/>
        <w:numPr>
          <w:ilvl w:val="0"/>
          <w:numId w:val="17"/>
        </w:numPr>
      </w:pPr>
      <w:proofErr w:type="spellStart"/>
      <w:r>
        <w:t>MultiObjective</w:t>
      </w:r>
      <w:proofErr w:type="spellEnd"/>
      <w:r>
        <w:t xml:space="preserve"> Generalized Sensitivity Analysis</w:t>
      </w:r>
    </w:p>
    <w:p w14:paraId="3DDC4928" w14:textId="09C2A312" w:rsidR="005547E3" w:rsidRDefault="005547E3" w:rsidP="005547E3">
      <w:pPr>
        <w:pStyle w:val="ListParagraph"/>
        <w:numPr>
          <w:ilvl w:val="0"/>
          <w:numId w:val="17"/>
        </w:numPr>
      </w:pPr>
      <w:r>
        <w:t>Correlation-based SA</w:t>
      </w:r>
    </w:p>
    <w:p w14:paraId="0AF6A184" w14:textId="5474E52D" w:rsidR="005547E3" w:rsidRDefault="005547E3" w:rsidP="005547E3">
      <w:pPr>
        <w:pStyle w:val="ListParagraph"/>
        <w:numPr>
          <w:ilvl w:val="0"/>
          <w:numId w:val="17"/>
        </w:numPr>
      </w:pPr>
      <w:r>
        <w:t>Algorithm</w:t>
      </w:r>
    </w:p>
    <w:p w14:paraId="2388C6CB" w14:textId="3D84425C" w:rsidR="00554B8E" w:rsidRDefault="00554B8E" w:rsidP="005547E3">
      <w:pPr>
        <w:pStyle w:val="ListParagraph"/>
        <w:numPr>
          <w:ilvl w:val="0"/>
          <w:numId w:val="17"/>
        </w:numPr>
      </w:pPr>
      <w:r>
        <w:t>1998</w:t>
      </w:r>
    </w:p>
    <w:p w14:paraId="15F2AAAD" w14:textId="6B48286F" w:rsidR="00554B8E" w:rsidRDefault="007071DF" w:rsidP="007071DF">
      <w:pPr>
        <w:pStyle w:val="ListParagraph"/>
        <w:numPr>
          <w:ilvl w:val="0"/>
          <w:numId w:val="17"/>
        </w:numPr>
        <w:rPr>
          <w:lang w:val="en-AU"/>
        </w:rPr>
      </w:pPr>
      <w:r>
        <w:t xml:space="preserve">Publication: </w:t>
      </w:r>
      <w:proofErr w:type="spellStart"/>
      <w:r w:rsidRPr="007071DF">
        <w:rPr>
          <w:lang w:val="en-AU"/>
        </w:rPr>
        <w:t>Bastidas</w:t>
      </w:r>
      <w:proofErr w:type="spellEnd"/>
      <w:r w:rsidRPr="007071DF">
        <w:rPr>
          <w:lang w:val="en-AU"/>
        </w:rPr>
        <w:t xml:space="preserve">, L. A., H. V. Gupta, S. </w:t>
      </w:r>
      <w:proofErr w:type="spellStart"/>
      <w:r w:rsidRPr="007071DF">
        <w:rPr>
          <w:lang w:val="en-AU"/>
        </w:rPr>
        <w:t>Sorooshian</w:t>
      </w:r>
      <w:proofErr w:type="spellEnd"/>
      <w:r w:rsidRPr="007071DF">
        <w:rPr>
          <w:lang w:val="en-AU"/>
        </w:rPr>
        <w:t xml:space="preserve">, W. J. </w:t>
      </w:r>
      <w:proofErr w:type="spellStart"/>
      <w:r w:rsidRPr="007071DF">
        <w:rPr>
          <w:lang w:val="en-AU"/>
        </w:rPr>
        <w:t>Shuttleworth</w:t>
      </w:r>
      <w:proofErr w:type="spellEnd"/>
      <w:r w:rsidRPr="007071DF">
        <w:rPr>
          <w:lang w:val="en-AU"/>
        </w:rPr>
        <w:t>, and Z. L.</w:t>
      </w:r>
      <w:r>
        <w:rPr>
          <w:lang w:val="en-AU"/>
        </w:rPr>
        <w:t xml:space="preserve"> </w:t>
      </w:r>
      <w:r w:rsidRPr="007071DF">
        <w:rPr>
          <w:lang w:val="en-AU"/>
        </w:rPr>
        <w:t xml:space="preserve">Yang (1999), Sensitivity analysis of a land surface scheme using </w:t>
      </w:r>
      <w:proofErr w:type="spellStart"/>
      <w:r w:rsidRPr="007071DF">
        <w:rPr>
          <w:lang w:val="en-AU"/>
        </w:rPr>
        <w:t>multicriteria</w:t>
      </w:r>
      <w:proofErr w:type="spellEnd"/>
      <w:r>
        <w:rPr>
          <w:lang w:val="en-AU"/>
        </w:rPr>
        <w:t xml:space="preserve"> </w:t>
      </w:r>
      <w:r w:rsidRPr="007071DF">
        <w:rPr>
          <w:lang w:val="en-AU"/>
        </w:rPr>
        <w:t xml:space="preserve">methods, J. </w:t>
      </w:r>
      <w:proofErr w:type="spellStart"/>
      <w:r w:rsidRPr="007071DF">
        <w:rPr>
          <w:lang w:val="en-AU"/>
        </w:rPr>
        <w:t>Geophys</w:t>
      </w:r>
      <w:proofErr w:type="spellEnd"/>
      <w:r w:rsidRPr="007071DF">
        <w:rPr>
          <w:lang w:val="en-AU"/>
        </w:rPr>
        <w:t>. Res., 104, 19,481– 19,490.</w:t>
      </w:r>
    </w:p>
    <w:p w14:paraId="4A441ACB" w14:textId="49E3B34E" w:rsidR="00F22490" w:rsidRDefault="00F22490" w:rsidP="007071DF">
      <w:pPr>
        <w:pStyle w:val="ListParagraph"/>
        <w:numPr>
          <w:ilvl w:val="0"/>
          <w:numId w:val="17"/>
        </w:numPr>
        <w:rPr>
          <w:lang w:val="en-AU"/>
        </w:rPr>
      </w:pPr>
      <w:r>
        <w:rPr>
          <w:lang w:val="en-AU"/>
        </w:rPr>
        <w:t xml:space="preserve">Limited information available: search for software implementing algorithm.  Appears to be </w:t>
      </w:r>
      <w:proofErr w:type="gramStart"/>
      <w:r>
        <w:rPr>
          <w:lang w:val="en-AU"/>
        </w:rPr>
        <w:t>literature supporting</w:t>
      </w:r>
      <w:proofErr w:type="gramEnd"/>
      <w:r>
        <w:rPr>
          <w:lang w:val="en-AU"/>
        </w:rPr>
        <w:t xml:space="preserve"> extensions of the algorithm.</w:t>
      </w:r>
    </w:p>
    <w:p w14:paraId="3F629752" w14:textId="48800EB5" w:rsidR="00694FB8" w:rsidRDefault="00666D8B" w:rsidP="007071DF">
      <w:pPr>
        <w:pStyle w:val="ListParagraph"/>
        <w:numPr>
          <w:ilvl w:val="0"/>
          <w:numId w:val="17"/>
        </w:numPr>
        <w:rPr>
          <w:lang w:val="en-AU"/>
        </w:rPr>
      </w:pPr>
      <w:proofErr w:type="spellStart"/>
      <w:r>
        <w:rPr>
          <w:lang w:val="en-AU"/>
        </w:rPr>
        <w:t>Src</w:t>
      </w:r>
      <w:proofErr w:type="spellEnd"/>
      <w:r>
        <w:rPr>
          <w:lang w:val="en-AU"/>
        </w:rPr>
        <w:t xml:space="preserve"> available (?), s</w:t>
      </w:r>
      <w:r w:rsidR="00694FB8">
        <w:rPr>
          <w:lang w:val="en-AU"/>
        </w:rPr>
        <w:t>oftware available on request</w:t>
      </w:r>
    </w:p>
    <w:p w14:paraId="2A7B677E" w14:textId="0B675E3B" w:rsidR="00694FB8" w:rsidRDefault="00694FB8" w:rsidP="00694FB8">
      <w:pPr>
        <w:rPr>
          <w:lang w:val="en-AU"/>
        </w:rPr>
      </w:pPr>
      <w:r>
        <w:rPr>
          <w:lang w:val="en-AU"/>
        </w:rPr>
        <w:t>RIMME</w:t>
      </w:r>
    </w:p>
    <w:p w14:paraId="1796ADC4" w14:textId="352FDCD7" w:rsidR="00694FB8" w:rsidRDefault="00694FB8" w:rsidP="00694FB8">
      <w:pPr>
        <w:pStyle w:val="ListParagraph"/>
        <w:numPr>
          <w:ilvl w:val="0"/>
          <w:numId w:val="17"/>
        </w:numPr>
        <w:rPr>
          <w:lang w:val="en-AU"/>
        </w:rPr>
      </w:pPr>
      <w:r>
        <w:rPr>
          <w:lang w:val="en-AU"/>
        </w:rPr>
        <w:t>Random-search Inverse Methodology for Model Evaluation</w:t>
      </w:r>
    </w:p>
    <w:p w14:paraId="0837EA3E" w14:textId="2C96C45F" w:rsidR="00694FB8" w:rsidRDefault="00694FB8" w:rsidP="00694FB8">
      <w:pPr>
        <w:pStyle w:val="ListParagraph"/>
        <w:numPr>
          <w:ilvl w:val="0"/>
          <w:numId w:val="17"/>
        </w:numPr>
        <w:rPr>
          <w:lang w:val="en-AU"/>
        </w:rPr>
      </w:pPr>
      <w:r>
        <w:rPr>
          <w:lang w:val="en-AU"/>
        </w:rPr>
        <w:t>Correlation-based SA and importance sampling.</w:t>
      </w:r>
    </w:p>
    <w:p w14:paraId="2EF84029" w14:textId="658988B2" w:rsidR="00694FB8" w:rsidRDefault="00694FB8" w:rsidP="00694FB8">
      <w:pPr>
        <w:pStyle w:val="ListParagraph"/>
        <w:numPr>
          <w:ilvl w:val="0"/>
          <w:numId w:val="17"/>
        </w:numPr>
        <w:rPr>
          <w:lang w:val="en-AU"/>
        </w:rPr>
      </w:pPr>
      <w:r>
        <w:rPr>
          <w:lang w:val="en-AU"/>
        </w:rPr>
        <w:t>Regionalized SA, tree-structured density estimation, uniform covering by probabilistic rejection.</w:t>
      </w:r>
    </w:p>
    <w:p w14:paraId="1EB30DF0" w14:textId="1BE585A7" w:rsidR="00694FB8" w:rsidRDefault="00694FB8" w:rsidP="00694FB8">
      <w:pPr>
        <w:pStyle w:val="ListParagraph"/>
        <w:numPr>
          <w:ilvl w:val="0"/>
          <w:numId w:val="17"/>
        </w:numPr>
        <w:rPr>
          <w:lang w:val="en-AU"/>
        </w:rPr>
      </w:pPr>
      <w:r>
        <w:rPr>
          <w:lang w:val="en-AU"/>
        </w:rPr>
        <w:t>Integrates quantitative uncertainty with qualitative (e.g. stakeholder) uncertainty into model analysis.</w:t>
      </w:r>
    </w:p>
    <w:p w14:paraId="4F450599" w14:textId="07297D11" w:rsidR="00694FB8" w:rsidRDefault="00694FB8" w:rsidP="00694FB8">
      <w:pPr>
        <w:pStyle w:val="ListParagraph"/>
        <w:numPr>
          <w:ilvl w:val="0"/>
          <w:numId w:val="17"/>
        </w:numPr>
        <w:rPr>
          <w:lang w:val="en-AU"/>
        </w:rPr>
      </w:pPr>
      <w:r>
        <w:rPr>
          <w:lang w:val="en-AU"/>
        </w:rPr>
        <w:t xml:space="preserve">Publication: </w:t>
      </w:r>
      <w:proofErr w:type="spellStart"/>
      <w:r>
        <w:rPr>
          <w:lang w:val="en-AU"/>
        </w:rPr>
        <w:t>doi</w:t>
      </w:r>
      <w:proofErr w:type="spellEnd"/>
      <w:r>
        <w:rPr>
          <w:lang w:val="en-AU"/>
        </w:rPr>
        <w:t xml:space="preserve">: </w:t>
      </w:r>
      <w:r w:rsidRPr="00694FB8">
        <w:rPr>
          <w:lang w:val="en-AU"/>
        </w:rPr>
        <w:t>10.1080/1389517049051541</w:t>
      </w:r>
    </w:p>
    <w:p w14:paraId="5DAF9BD6" w14:textId="3B51E2C2" w:rsidR="00694FB8" w:rsidRDefault="00694FB8" w:rsidP="00694FB8">
      <w:pPr>
        <w:pStyle w:val="ListParagraph"/>
        <w:numPr>
          <w:ilvl w:val="0"/>
          <w:numId w:val="17"/>
        </w:numPr>
        <w:rPr>
          <w:lang w:val="en-AU"/>
        </w:rPr>
      </w:pPr>
      <w:r>
        <w:rPr>
          <w:lang w:val="en-AU"/>
        </w:rPr>
        <w:t>2003</w:t>
      </w:r>
    </w:p>
    <w:p w14:paraId="4F750C9C" w14:textId="40BF5B1B" w:rsidR="00694FB8" w:rsidRDefault="00694FB8" w:rsidP="00694FB8">
      <w:pPr>
        <w:pStyle w:val="ListParagraph"/>
        <w:numPr>
          <w:ilvl w:val="0"/>
          <w:numId w:val="17"/>
        </w:numPr>
        <w:rPr>
          <w:lang w:val="en-AU"/>
        </w:rPr>
      </w:pPr>
      <w:r>
        <w:rPr>
          <w:lang w:val="en-AU"/>
        </w:rPr>
        <w:t xml:space="preserve">Software </w:t>
      </w:r>
      <w:r w:rsidR="00DC6E9E">
        <w:rPr>
          <w:lang w:val="en-AU"/>
        </w:rPr>
        <w:t xml:space="preserve">and </w:t>
      </w:r>
      <w:proofErr w:type="spellStart"/>
      <w:r w:rsidR="00DC6E9E">
        <w:rPr>
          <w:lang w:val="en-AU"/>
        </w:rPr>
        <w:t>src</w:t>
      </w:r>
      <w:proofErr w:type="spellEnd"/>
      <w:r w:rsidR="00DC6E9E">
        <w:rPr>
          <w:lang w:val="en-AU"/>
        </w:rPr>
        <w:t xml:space="preserve"> </w:t>
      </w:r>
      <w:r>
        <w:rPr>
          <w:lang w:val="en-AU"/>
        </w:rPr>
        <w:t>available by web download</w:t>
      </w:r>
      <w:r w:rsidR="004E68A3">
        <w:rPr>
          <w:lang w:val="en-AU"/>
        </w:rPr>
        <w:t xml:space="preserve"> but could not be found</w:t>
      </w:r>
    </w:p>
    <w:p w14:paraId="6F6D141C" w14:textId="35506B0A" w:rsidR="004E68A3" w:rsidRDefault="004E68A3" w:rsidP="004E68A3">
      <w:pPr>
        <w:rPr>
          <w:lang w:val="en-AU"/>
        </w:rPr>
      </w:pPr>
      <w:r>
        <w:rPr>
          <w:lang w:val="en-AU"/>
        </w:rPr>
        <w:t>SARS-RT</w:t>
      </w:r>
    </w:p>
    <w:p w14:paraId="043C0CC7" w14:textId="171AE60A" w:rsidR="004E68A3" w:rsidRDefault="004E68A3" w:rsidP="004E68A3">
      <w:pPr>
        <w:pStyle w:val="ListParagraph"/>
        <w:numPr>
          <w:ilvl w:val="0"/>
          <w:numId w:val="17"/>
        </w:numPr>
        <w:rPr>
          <w:lang w:val="en-AU"/>
        </w:rPr>
      </w:pPr>
      <w:r>
        <w:rPr>
          <w:lang w:val="en-AU"/>
        </w:rPr>
        <w:lastRenderedPageBreak/>
        <w:t>Sensitivity Analysis based on Regional Splits and Regression Trees</w:t>
      </w:r>
    </w:p>
    <w:p w14:paraId="69271FF8" w14:textId="384D3020" w:rsidR="004E68A3" w:rsidRDefault="004E68A3" w:rsidP="004E68A3">
      <w:pPr>
        <w:pStyle w:val="ListParagraph"/>
        <w:numPr>
          <w:ilvl w:val="0"/>
          <w:numId w:val="17"/>
        </w:numPr>
        <w:rPr>
          <w:lang w:val="en-AU"/>
        </w:rPr>
      </w:pPr>
      <w:r>
        <w:rPr>
          <w:lang w:val="en-AU"/>
        </w:rPr>
        <w:t>Correlation- and regression-based SA</w:t>
      </w:r>
    </w:p>
    <w:p w14:paraId="27546D2C" w14:textId="29FE8E23" w:rsidR="004E68A3" w:rsidRDefault="004E68A3" w:rsidP="004E68A3">
      <w:pPr>
        <w:pStyle w:val="ListParagraph"/>
        <w:numPr>
          <w:ilvl w:val="0"/>
          <w:numId w:val="17"/>
        </w:numPr>
        <w:rPr>
          <w:lang w:val="en-AU"/>
        </w:rPr>
      </w:pPr>
      <w:r>
        <w:rPr>
          <w:lang w:val="en-AU"/>
        </w:rPr>
        <w:t>Software not available</w:t>
      </w:r>
      <w:r w:rsidR="00DC6E9E">
        <w:rPr>
          <w:lang w:val="en-AU"/>
        </w:rPr>
        <w:t>, method description only</w:t>
      </w:r>
    </w:p>
    <w:p w14:paraId="4DB144FE" w14:textId="6BC90200" w:rsidR="003906DE" w:rsidRDefault="003906DE" w:rsidP="003906DE">
      <w:pPr>
        <w:rPr>
          <w:lang w:val="en-AU"/>
        </w:rPr>
      </w:pPr>
      <w:r>
        <w:rPr>
          <w:lang w:val="en-AU"/>
        </w:rPr>
        <w:t>GEM</w:t>
      </w:r>
    </w:p>
    <w:p w14:paraId="195EA693" w14:textId="2A90F468" w:rsidR="003906DE" w:rsidRDefault="003906DE" w:rsidP="003906DE">
      <w:pPr>
        <w:pStyle w:val="ListParagraph"/>
        <w:numPr>
          <w:ilvl w:val="0"/>
          <w:numId w:val="17"/>
        </w:numPr>
        <w:rPr>
          <w:lang w:val="en-AU"/>
        </w:rPr>
      </w:pPr>
      <w:r>
        <w:rPr>
          <w:lang w:val="en-AU"/>
        </w:rPr>
        <w:t>Gaussian Emulation Machine</w:t>
      </w:r>
    </w:p>
    <w:p w14:paraId="2F7E4E93" w14:textId="70A12AF3" w:rsidR="003906DE" w:rsidRDefault="003906DE" w:rsidP="003906DE">
      <w:pPr>
        <w:pStyle w:val="ListParagraph"/>
        <w:numPr>
          <w:ilvl w:val="0"/>
          <w:numId w:val="17"/>
        </w:numPr>
        <w:rPr>
          <w:lang w:val="en-AU"/>
        </w:rPr>
      </w:pPr>
      <w:r>
        <w:rPr>
          <w:lang w:val="en-AU"/>
        </w:rPr>
        <w:t>Variance-based SA, MC sampling, MCMC sampling.</w:t>
      </w:r>
    </w:p>
    <w:p w14:paraId="71F9AC07" w14:textId="53084306" w:rsidR="003906DE" w:rsidRDefault="003906DE" w:rsidP="003906DE">
      <w:pPr>
        <w:pStyle w:val="ListParagraph"/>
        <w:numPr>
          <w:ilvl w:val="0"/>
          <w:numId w:val="17"/>
        </w:numPr>
        <w:rPr>
          <w:lang w:val="en-AU"/>
        </w:rPr>
      </w:pPr>
      <w:r>
        <w:rPr>
          <w:lang w:val="en-AU"/>
        </w:rPr>
        <w:t>Manual and executable available, software available by web download.</w:t>
      </w:r>
    </w:p>
    <w:p w14:paraId="7F002673" w14:textId="5EE4EDB9" w:rsidR="007D2176" w:rsidRDefault="007D2176" w:rsidP="007D2176">
      <w:pPr>
        <w:pStyle w:val="ListParagraph"/>
        <w:numPr>
          <w:ilvl w:val="0"/>
          <w:numId w:val="17"/>
        </w:numPr>
        <w:rPr>
          <w:lang w:val="en-AU"/>
        </w:rPr>
      </w:pPr>
      <w:hyperlink r:id="rId65" w:history="1">
        <w:r w:rsidRPr="00536BF5">
          <w:rPr>
            <w:rStyle w:val="Hyperlink"/>
            <w:lang w:val="en-AU"/>
          </w:rPr>
          <w:t>http://www.tonyohagan.co.uk/academic/GEM/</w:t>
        </w:r>
      </w:hyperlink>
    </w:p>
    <w:p w14:paraId="11FE2E77" w14:textId="772CE0FD" w:rsidR="007D2176" w:rsidRDefault="007D2176" w:rsidP="007D2176">
      <w:pPr>
        <w:pStyle w:val="ListParagraph"/>
        <w:numPr>
          <w:ilvl w:val="0"/>
          <w:numId w:val="17"/>
        </w:numPr>
        <w:rPr>
          <w:lang w:val="en-AU"/>
        </w:rPr>
      </w:pPr>
      <w:r>
        <w:rPr>
          <w:lang w:val="en-AU"/>
        </w:rPr>
        <w:t>Free for non-commercial use.</w:t>
      </w:r>
    </w:p>
    <w:p w14:paraId="0FC0459F" w14:textId="113732BB" w:rsidR="007D2176" w:rsidRDefault="007D2176" w:rsidP="007D2176">
      <w:pPr>
        <w:pStyle w:val="ListParagraph"/>
        <w:numPr>
          <w:ilvl w:val="0"/>
          <w:numId w:val="17"/>
        </w:numPr>
        <w:rPr>
          <w:lang w:val="en-AU"/>
        </w:rPr>
      </w:pPr>
      <w:r>
        <w:rPr>
          <w:lang w:val="en-AU"/>
        </w:rPr>
        <w:t>2005 (2009)</w:t>
      </w:r>
    </w:p>
    <w:p w14:paraId="0DA1DB2C" w14:textId="465DFA6D" w:rsidR="00674DC1" w:rsidRDefault="00A17384" w:rsidP="00A17384">
      <w:pPr>
        <w:rPr>
          <w:lang w:val="en-AU"/>
        </w:rPr>
      </w:pPr>
      <w:r>
        <w:rPr>
          <w:lang w:val="en-AU"/>
        </w:rPr>
        <w:t>Crystal Ball</w:t>
      </w:r>
    </w:p>
    <w:p w14:paraId="1E5CF8E6" w14:textId="2C7DF50A" w:rsidR="00A17384" w:rsidRDefault="001C5395" w:rsidP="00A17384">
      <w:pPr>
        <w:pStyle w:val="ListParagraph"/>
        <w:numPr>
          <w:ilvl w:val="0"/>
          <w:numId w:val="17"/>
        </w:numPr>
        <w:rPr>
          <w:lang w:val="en-AU"/>
        </w:rPr>
      </w:pPr>
      <w:r>
        <w:rPr>
          <w:lang w:val="en-AU"/>
        </w:rPr>
        <w:t>Spreadsheet-based</w:t>
      </w:r>
    </w:p>
    <w:p w14:paraId="772E512D" w14:textId="58416DC7" w:rsidR="001C5395" w:rsidRDefault="00F16E5A" w:rsidP="00A17384">
      <w:pPr>
        <w:pStyle w:val="ListParagraph"/>
        <w:numPr>
          <w:ilvl w:val="0"/>
          <w:numId w:val="17"/>
        </w:numPr>
        <w:rPr>
          <w:lang w:val="en-AU"/>
        </w:rPr>
      </w:pPr>
      <w:r>
        <w:rPr>
          <w:lang w:val="en-AU"/>
        </w:rPr>
        <w:t>Predictive modelling, forecasting, simulation, and optimization</w:t>
      </w:r>
    </w:p>
    <w:p w14:paraId="34279E47" w14:textId="1CB63FCA" w:rsidR="0081240F" w:rsidRPr="0081240F" w:rsidRDefault="0081240F" w:rsidP="0081240F">
      <w:pPr>
        <w:pStyle w:val="ListParagraph"/>
        <w:numPr>
          <w:ilvl w:val="0"/>
          <w:numId w:val="17"/>
        </w:numPr>
        <w:rPr>
          <w:lang w:val="en-AU"/>
        </w:rPr>
      </w:pPr>
      <w:r>
        <w:rPr>
          <w:lang w:val="en-AU"/>
        </w:rPr>
        <w:t>Not free</w:t>
      </w:r>
    </w:p>
    <w:p w14:paraId="0E670D63" w14:textId="12D9448D" w:rsidR="354EE85D" w:rsidRPr="0081240F" w:rsidRDefault="354EE85D" w:rsidP="0081240F">
      <w:pPr>
        <w:rPr>
          <w:lang w:val="en-AU"/>
        </w:rPr>
      </w:pPr>
      <w:r w:rsidRPr="0081240F">
        <w:rPr>
          <w:rFonts w:ascii="Calibri" w:eastAsia="Times New Roman" w:hAnsi="Calibri" w:cs="Calibri"/>
          <w:lang w:eastAsia="en-AU"/>
        </w:rPr>
        <w:t xml:space="preserve">This paper from 2009 </w:t>
      </w:r>
      <w:hyperlink r:id="rId66">
        <w:r w:rsidRPr="0081240F">
          <w:rPr>
            <w:rStyle w:val="Hyperlink"/>
            <w:rFonts w:ascii="Calibri" w:eastAsia="Calibri" w:hAnsi="Calibri" w:cs="Calibri"/>
          </w:rPr>
          <w:t>https://agupubs.onlinelibrary.wiley.com/doi/full/10.1029/2008WR007301</w:t>
        </w:r>
      </w:hyperlink>
      <w:r w:rsidRPr="0081240F">
        <w:rPr>
          <w:rFonts w:ascii="Calibri" w:eastAsia="Calibri" w:hAnsi="Calibri" w:cs="Calibri"/>
        </w:rPr>
        <w:t xml:space="preserve"> had a comprehensive table of the software available to date, and </w:t>
      </w:r>
      <w:proofErr w:type="spellStart"/>
      <w:r w:rsidRPr="0081240F">
        <w:rPr>
          <w:rFonts w:ascii="Calibri" w:eastAsia="Calibri" w:hAnsi="Calibri" w:cs="Calibri"/>
        </w:rPr>
        <w:t>categorised</w:t>
      </w:r>
      <w:proofErr w:type="spellEnd"/>
      <w:r w:rsidRPr="0081240F">
        <w:rPr>
          <w:rFonts w:ascii="Calibri" w:eastAsia="Calibri" w:hAnsi="Calibri" w:cs="Calibri"/>
        </w:rPr>
        <w:t xml:space="preserve"> their SA capabilities by screening, local, correlation-, regression-, and variance-based</w:t>
      </w:r>
      <w:r w:rsidR="00F94EC3" w:rsidRPr="0081240F">
        <w:rPr>
          <w:rFonts w:ascii="Calibri" w:eastAsia="Calibri" w:hAnsi="Calibri" w:cs="Calibri"/>
        </w:rPr>
        <w:t xml:space="preserve"> SA</w:t>
      </w:r>
      <w:r w:rsidRPr="0081240F">
        <w:rPr>
          <w:rFonts w:ascii="Calibri" w:eastAsia="Calibri" w:hAnsi="Calibri" w:cs="Calibri"/>
        </w:rPr>
        <w:t xml:space="preserve">.  </w:t>
      </w:r>
      <w:r w:rsidR="00A17384" w:rsidRPr="0081240F">
        <w:rPr>
          <w:rFonts w:ascii="Calibri" w:eastAsia="Calibri" w:hAnsi="Calibri" w:cs="Calibri"/>
        </w:rPr>
        <w:t>Also picked out packages of interest.</w:t>
      </w:r>
    </w:p>
    <w:p w14:paraId="2A95AEAB" w14:textId="00192853" w:rsidR="00674DC1" w:rsidRDefault="00674DC1" w:rsidP="354EE85D">
      <w:pPr>
        <w:spacing w:after="0" w:line="240" w:lineRule="auto"/>
        <w:rPr>
          <w:rFonts w:ascii="Calibri" w:eastAsia="Calibri" w:hAnsi="Calibri" w:cs="Calibri"/>
        </w:rPr>
      </w:pPr>
      <w:r>
        <w:rPr>
          <w:rFonts w:ascii="Calibri" w:eastAsia="Calibri" w:hAnsi="Calibri" w:cs="Calibri"/>
        </w:rPr>
        <w:t>Layout of 2009 paper could inform this one.</w:t>
      </w:r>
    </w:p>
    <w:p w14:paraId="23415E15" w14:textId="3741786D" w:rsidR="004B7406" w:rsidRDefault="004B7406" w:rsidP="354EE85D">
      <w:pPr>
        <w:spacing w:after="0" w:line="240" w:lineRule="auto"/>
        <w:rPr>
          <w:rFonts w:ascii="Calibri" w:eastAsia="Calibri" w:hAnsi="Calibri" w:cs="Calibri"/>
        </w:rPr>
      </w:pPr>
    </w:p>
    <w:p w14:paraId="65B5C44A" w14:textId="77777777" w:rsidR="001E544E" w:rsidRDefault="001E544E" w:rsidP="354EE85D">
      <w:pPr>
        <w:spacing w:after="0" w:line="240" w:lineRule="auto"/>
        <w:rPr>
          <w:rFonts w:ascii="Calibri" w:eastAsia="Calibri" w:hAnsi="Calibri" w:cs="Calibri"/>
        </w:rPr>
      </w:pPr>
    </w:p>
    <w:p w14:paraId="1CFB06AF" w14:textId="3075EBA7" w:rsidR="004B7406" w:rsidRDefault="008F6B6F" w:rsidP="004B7406">
      <w:hyperlink r:id="rId67" w:history="1">
        <w:r w:rsidR="004B7406" w:rsidRPr="000A4797">
          <w:rPr>
            <w:rStyle w:val="Hyperlink"/>
          </w:rPr>
          <w:t>https://www.sciencedirect.com/science/article/pii/S2214241X15001273</w:t>
        </w:r>
      </w:hyperlink>
      <w:r w:rsidR="004B7406">
        <w:t xml:space="preserve"> mentions common mod</w:t>
      </w:r>
      <w:r w:rsidR="00F9087B">
        <w:t xml:space="preserve">els in hydrology prior to 2015: TOPMODEL, HBV, VIC, </w:t>
      </w:r>
      <w:proofErr w:type="gramStart"/>
      <w:r w:rsidR="00F9087B">
        <w:t>SWAT</w:t>
      </w:r>
      <w:proofErr w:type="gramEnd"/>
      <w:r w:rsidR="00F9087B">
        <w:t>.</w:t>
      </w:r>
    </w:p>
    <w:p w14:paraId="0DD29D79" w14:textId="79349066" w:rsidR="004B7406" w:rsidRDefault="008F6B6F" w:rsidP="354EE85D">
      <w:pPr>
        <w:spacing w:after="0" w:line="240" w:lineRule="auto"/>
        <w:rPr>
          <w:rFonts w:ascii="Calibri" w:eastAsia="Times New Roman" w:hAnsi="Calibri" w:cs="Calibri"/>
          <w:lang w:eastAsia="en-AU"/>
        </w:rPr>
      </w:pPr>
      <w:hyperlink r:id="rId68" w:history="1">
        <w:r w:rsidR="00AF04EE" w:rsidRPr="000A04B8">
          <w:rPr>
            <w:rStyle w:val="Hyperlink"/>
            <w:rFonts w:ascii="Calibri" w:eastAsia="Times New Roman" w:hAnsi="Calibri" w:cs="Calibri"/>
            <w:lang w:eastAsia="en-AU"/>
          </w:rPr>
          <w:t>https://www.sciencedirect.com/science/article/pii/S1364815213002211</w:t>
        </w:r>
      </w:hyperlink>
      <w:r w:rsidR="00AF04EE">
        <w:rPr>
          <w:rFonts w:ascii="Calibri" w:eastAsia="Times New Roman" w:hAnsi="Calibri" w:cs="Calibri"/>
          <w:lang w:eastAsia="en-AU"/>
        </w:rPr>
        <w:t xml:space="preserve"> application of SWAP.</w:t>
      </w:r>
    </w:p>
    <w:p w14:paraId="70949F06" w14:textId="207AE72A" w:rsidR="00EC49B0" w:rsidRDefault="00EC49B0" w:rsidP="354EE85D">
      <w:pPr>
        <w:spacing w:after="0" w:line="240" w:lineRule="auto"/>
        <w:rPr>
          <w:rFonts w:ascii="Calibri" w:eastAsia="Times New Roman" w:hAnsi="Calibri" w:cs="Calibri"/>
          <w:lang w:eastAsia="en-AU"/>
        </w:rPr>
      </w:pPr>
    </w:p>
    <w:p w14:paraId="260302E9" w14:textId="2E90D817" w:rsidR="00EC49B0" w:rsidRDefault="00EC49B0" w:rsidP="354EE85D">
      <w:pPr>
        <w:spacing w:after="0" w:line="240" w:lineRule="auto"/>
        <w:rPr>
          <w:rFonts w:ascii="Calibri" w:eastAsia="Times New Roman" w:hAnsi="Calibri" w:cs="Calibri"/>
          <w:lang w:eastAsia="en-AU"/>
        </w:rPr>
      </w:pPr>
      <w:r>
        <w:rPr>
          <w:rFonts w:ascii="Calibri" w:eastAsia="Times New Roman" w:hAnsi="Calibri" w:cs="Calibri"/>
          <w:lang w:eastAsia="en-AU"/>
        </w:rPr>
        <w:t>Search for the above papers and the mentioned packages</w:t>
      </w:r>
      <w:r w:rsidR="00063CF5">
        <w:rPr>
          <w:rFonts w:ascii="Calibri" w:eastAsia="Times New Roman" w:hAnsi="Calibri" w:cs="Calibri"/>
          <w:lang w:eastAsia="en-AU"/>
        </w:rPr>
        <w:t>/models</w:t>
      </w:r>
      <w:r>
        <w:rPr>
          <w:rFonts w:ascii="Calibri" w:eastAsia="Times New Roman" w:hAnsi="Calibri" w:cs="Calibri"/>
          <w:lang w:eastAsia="en-AU"/>
        </w:rPr>
        <w:t>.</w:t>
      </w:r>
    </w:p>
    <w:p w14:paraId="05BEC53F" w14:textId="4452146D" w:rsidR="00E33440" w:rsidRDefault="00E33440" w:rsidP="354EE85D">
      <w:pPr>
        <w:spacing w:after="0" w:line="240" w:lineRule="auto"/>
        <w:rPr>
          <w:rFonts w:ascii="Calibri" w:eastAsia="Times New Roman" w:hAnsi="Calibri" w:cs="Calibri"/>
          <w:lang w:eastAsia="en-AU"/>
        </w:rPr>
      </w:pPr>
    </w:p>
    <w:p w14:paraId="21D3F664" w14:textId="6ECAB743" w:rsidR="00950BF0" w:rsidRDefault="00E33440" w:rsidP="354EE85D">
      <w:pPr>
        <w:spacing w:after="0" w:line="240" w:lineRule="auto"/>
        <w:rPr>
          <w:rFonts w:ascii="Calibri" w:eastAsia="Times New Roman" w:hAnsi="Calibri" w:cs="Calibri"/>
          <w:lang w:eastAsia="en-AU"/>
        </w:rPr>
      </w:pPr>
      <w:r>
        <w:rPr>
          <w:rFonts w:ascii="Calibri" w:eastAsia="Times New Roman" w:hAnsi="Calibri" w:cs="Calibri"/>
          <w:lang w:eastAsia="en-AU"/>
        </w:rPr>
        <w:t>Article of inter</w:t>
      </w:r>
      <w:r w:rsidR="00950BF0">
        <w:rPr>
          <w:rFonts w:ascii="Calibri" w:eastAsia="Times New Roman" w:hAnsi="Calibri" w:cs="Calibri"/>
          <w:lang w:eastAsia="en-AU"/>
        </w:rPr>
        <w:t>e</w:t>
      </w:r>
      <w:r>
        <w:rPr>
          <w:rFonts w:ascii="Calibri" w:eastAsia="Times New Roman" w:hAnsi="Calibri" w:cs="Calibri"/>
          <w:lang w:eastAsia="en-AU"/>
        </w:rPr>
        <w:t xml:space="preserve">st: </w:t>
      </w:r>
    </w:p>
    <w:p w14:paraId="1E94B599" w14:textId="77777777" w:rsidR="004844F0" w:rsidRDefault="004844F0" w:rsidP="00950BF0">
      <w:pPr>
        <w:spacing w:after="0" w:line="240" w:lineRule="auto"/>
        <w:rPr>
          <w:rFonts w:ascii="Calibri" w:eastAsia="Times New Roman" w:hAnsi="Calibri" w:cs="Calibri"/>
          <w:lang w:val="en-AU" w:eastAsia="en-AU"/>
        </w:rPr>
        <w:sectPr w:rsidR="004844F0">
          <w:headerReference w:type="default" r:id="rId69"/>
          <w:pgSz w:w="12240" w:h="15840"/>
          <w:pgMar w:top="1440" w:right="1440" w:bottom="1440" w:left="1440" w:header="720" w:footer="720" w:gutter="0"/>
          <w:cols w:space="720"/>
          <w:docGrid w:linePitch="360"/>
        </w:sectPr>
      </w:pPr>
    </w:p>
    <w:p w14:paraId="46D49220" w14:textId="22E7D0E4" w:rsidR="004844F0" w:rsidRDefault="004844F0" w:rsidP="004844F0">
      <w:r w:rsidRPr="00950BF0">
        <w:rPr>
          <w:rFonts w:ascii="Calibri" w:eastAsia="Times New Roman" w:hAnsi="Calibri" w:cs="Calibri"/>
          <w:lang w:val="en-AU" w:eastAsia="en-AU"/>
        </w:rPr>
        <w:t xml:space="preserve">Wagener </w:t>
      </w:r>
      <w:proofErr w:type="spellStart"/>
      <w:proofErr w:type="gramStart"/>
      <w:r w:rsidRPr="00950BF0">
        <w:rPr>
          <w:rFonts w:ascii="Calibri" w:eastAsia="Times New Roman" w:hAnsi="Calibri" w:cs="Calibri"/>
          <w:lang w:val="en-AU" w:eastAsia="en-AU"/>
        </w:rPr>
        <w:t>etal</w:t>
      </w:r>
      <w:proofErr w:type="spellEnd"/>
      <w:r w:rsidRPr="00950BF0">
        <w:rPr>
          <w:rFonts w:ascii="Calibri" w:eastAsia="Times New Roman" w:hAnsi="Calibri" w:cs="Calibri"/>
          <w:lang w:val="en-AU" w:eastAsia="en-AU"/>
        </w:rPr>
        <w:t>.,</w:t>
      </w:r>
      <w:proofErr w:type="gramEnd"/>
      <w:r w:rsidRPr="00950BF0">
        <w:rPr>
          <w:rFonts w:ascii="Calibri" w:eastAsia="Times New Roman" w:hAnsi="Calibri" w:cs="Calibri"/>
          <w:lang w:val="en-AU" w:eastAsia="en-AU"/>
        </w:rPr>
        <w:t xml:space="preserve"> 2003.</w:t>
      </w:r>
      <w:r>
        <w:t xml:space="preserve"> </w:t>
      </w:r>
      <w:r w:rsidRPr="00950BF0">
        <w:rPr>
          <w:rFonts w:ascii="Calibri" w:eastAsia="Times New Roman" w:hAnsi="Calibri" w:cs="Calibri"/>
          <w:lang w:val="en-AU" w:eastAsia="en-AU"/>
        </w:rPr>
        <w:t xml:space="preserve">A </w:t>
      </w:r>
      <w:proofErr w:type="spellStart"/>
      <w:r w:rsidRPr="00950BF0">
        <w:rPr>
          <w:rFonts w:ascii="Calibri" w:eastAsia="Times New Roman" w:hAnsi="Calibri" w:cs="Calibri"/>
          <w:lang w:val="en-AU" w:eastAsia="en-AU"/>
        </w:rPr>
        <w:t>hydroarchive</w:t>
      </w:r>
      <w:proofErr w:type="spellEnd"/>
      <w:r w:rsidRPr="00950BF0">
        <w:rPr>
          <w:rFonts w:ascii="Calibri" w:eastAsia="Times New Roman" w:hAnsi="Calibri" w:cs="Calibri"/>
          <w:lang w:val="en-AU" w:eastAsia="en-AU"/>
        </w:rPr>
        <w:t xml:space="preserve"> for the free exchange of hydrological software Website. Hydrological Processes. v18 i2. 389-391. </w:t>
      </w:r>
    </w:p>
    <w:p w14:paraId="05B3AC3A" w14:textId="32DF3073" w:rsidR="004844F0" w:rsidRPr="00385452" w:rsidRDefault="004844F0" w:rsidP="004844F0">
      <w:pPr>
        <w:sectPr w:rsidR="004844F0" w:rsidRPr="00385452" w:rsidSect="004844F0">
          <w:type w:val="continuous"/>
          <w:pgSz w:w="12240" w:h="15840"/>
          <w:pgMar w:top="1440" w:right="1440" w:bottom="1440" w:left="1440" w:header="720" w:footer="720" w:gutter="0"/>
          <w:cols w:space="720"/>
          <w:docGrid w:linePitch="360"/>
        </w:sectPr>
      </w:pPr>
      <w:r>
        <w:t xml:space="preserve">Website link is: </w:t>
      </w:r>
      <w:hyperlink r:id="rId70" w:history="1">
        <w:r w:rsidRPr="00536BF5">
          <w:rPr>
            <w:rStyle w:val="Hyperlink"/>
            <w:rFonts w:ascii="Calibri" w:eastAsia="Times New Roman" w:hAnsi="Calibri" w:cs="Calibri"/>
            <w:lang w:val="en-AU" w:eastAsia="en-AU"/>
          </w:rPr>
          <w:t>http://web.sahra.arizona.edu/software/alt/index.html</w:t>
        </w:r>
      </w:hyperlink>
      <w:r>
        <w:rPr>
          <w:rFonts w:ascii="Calibri" w:eastAsia="Times New Roman" w:hAnsi="Calibri" w:cs="Calibri"/>
          <w:lang w:val="en-AU" w:eastAsia="en-AU"/>
        </w:rPr>
        <w:t xml:space="preserve">  </w:t>
      </w:r>
      <w:proofErr w:type="gramStart"/>
      <w:r>
        <w:rPr>
          <w:rFonts w:ascii="Calibri" w:eastAsia="Times New Roman" w:hAnsi="Calibri" w:cs="Calibri"/>
          <w:lang w:val="en-AU" w:eastAsia="en-AU"/>
        </w:rPr>
        <w:t>A</w:t>
      </w:r>
      <w:r w:rsidR="00FC183B">
        <w:rPr>
          <w:rFonts w:ascii="Calibri" w:eastAsia="Times New Roman" w:hAnsi="Calibri" w:cs="Calibri"/>
          <w:lang w:val="en-AU" w:eastAsia="en-AU"/>
        </w:rPr>
        <w:t>pp</w:t>
      </w:r>
      <w:bookmarkStart w:id="61" w:name="_GoBack"/>
      <w:bookmarkEnd w:id="61"/>
      <w:r w:rsidR="00FC183B">
        <w:rPr>
          <w:rFonts w:ascii="Calibri" w:eastAsia="Times New Roman" w:hAnsi="Calibri" w:cs="Calibri"/>
          <w:lang w:val="en-AU" w:eastAsia="en-AU"/>
        </w:rPr>
        <w:t>ears</w:t>
      </w:r>
      <w:proofErr w:type="gramEnd"/>
      <w:r w:rsidR="00FC183B">
        <w:rPr>
          <w:rFonts w:ascii="Calibri" w:eastAsia="Times New Roman" w:hAnsi="Calibri" w:cs="Calibri"/>
          <w:lang w:val="en-AU" w:eastAsia="en-AU"/>
        </w:rPr>
        <w:t xml:space="preserve"> to have been abandoned</w:t>
      </w:r>
      <w:r>
        <w:rPr>
          <w:rFonts w:ascii="Calibri" w:eastAsia="Times New Roman" w:hAnsi="Calibri" w:cs="Calibri"/>
          <w:lang w:val="en-AU" w:eastAsia="en-AU"/>
        </w:rPr>
        <w:t xml:space="preserve"> ca. 2005.</w:t>
      </w:r>
    </w:p>
    <w:p w14:paraId="20A13CDD" w14:textId="5233077D" w:rsidR="009A4B49" w:rsidRPr="00385452" w:rsidRDefault="007E6896" w:rsidP="007F0D53">
      <w:pPr>
        <w:pStyle w:val="Heading1"/>
      </w:pPr>
      <w:commentRangeStart w:id="62"/>
      <w:commentRangeStart w:id="63"/>
      <w:r w:rsidRPr="00385452">
        <w:lastRenderedPageBreak/>
        <w:t xml:space="preserve">Quick </w:t>
      </w:r>
      <w:commentRangeEnd w:id="62"/>
      <w:r w:rsidR="006B7EDA" w:rsidRPr="00385452">
        <w:rPr>
          <w:rStyle w:val="CommentReference"/>
        </w:rPr>
        <w:commentReference w:id="62"/>
      </w:r>
      <w:commentRangeEnd w:id="63"/>
      <w:r w:rsidRPr="00385452">
        <w:rPr>
          <w:rStyle w:val="CommentReference"/>
        </w:rPr>
        <w:commentReference w:id="63"/>
      </w:r>
      <w:r w:rsidR="007F0D53" w:rsidRPr="00385452">
        <w:t>Comparison Table</w:t>
      </w:r>
    </w:p>
    <w:p w14:paraId="7D2B6FB6" w14:textId="77777777" w:rsidR="00E425C1" w:rsidRPr="00385452" w:rsidRDefault="00E425C1" w:rsidP="74892E53"/>
    <w:tbl>
      <w:tblPr>
        <w:tblStyle w:val="PlainTable2"/>
        <w:tblW w:w="5000" w:type="pct"/>
        <w:tblLayout w:type="fixed"/>
        <w:tblLook w:val="04A0" w:firstRow="1" w:lastRow="0" w:firstColumn="1" w:lastColumn="0" w:noHBand="0" w:noVBand="1"/>
      </w:tblPr>
      <w:tblGrid>
        <w:gridCol w:w="1442"/>
        <w:gridCol w:w="1441"/>
        <w:gridCol w:w="1441"/>
        <w:gridCol w:w="1257"/>
        <w:gridCol w:w="1625"/>
        <w:gridCol w:w="1441"/>
        <w:gridCol w:w="1441"/>
        <w:gridCol w:w="1441"/>
        <w:gridCol w:w="1431"/>
      </w:tblGrid>
      <w:tr w:rsidR="008754A6" w:rsidRPr="00385452" w14:paraId="2F741663" w14:textId="77777777" w:rsidTr="6312D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717D9F13" w14:textId="63B37657" w:rsidR="00502D64" w:rsidRPr="00385452" w:rsidRDefault="00502D64" w:rsidP="74892E53">
            <w:pPr>
              <w:rPr>
                <w:b w:val="0"/>
                <w:sz w:val="20"/>
                <w:szCs w:val="20"/>
              </w:rPr>
            </w:pPr>
            <w:r w:rsidRPr="00385452">
              <w:rPr>
                <w:sz w:val="20"/>
                <w:szCs w:val="20"/>
              </w:rPr>
              <w:t>Name</w:t>
            </w:r>
          </w:p>
        </w:tc>
        <w:tc>
          <w:tcPr>
            <w:tcW w:w="556" w:type="pct"/>
          </w:tcPr>
          <w:p w14:paraId="7B4C8912" w14:textId="2852422E" w:rsidR="00502D64" w:rsidRPr="00385452" w:rsidRDefault="7D8853C2" w:rsidP="7D8853C2">
            <w:pPr>
              <w:cnfStyle w:val="100000000000" w:firstRow="1" w:lastRow="0" w:firstColumn="0" w:lastColumn="0" w:oddVBand="0" w:evenVBand="0" w:oddHBand="0" w:evenHBand="0" w:firstRowFirstColumn="0" w:firstRowLastColumn="0" w:lastRowFirstColumn="0" w:lastRowLastColumn="0"/>
              <w:rPr>
                <w:sz w:val="20"/>
                <w:szCs w:val="20"/>
              </w:rPr>
            </w:pPr>
            <w:r w:rsidRPr="00385452">
              <w:rPr>
                <w:sz w:val="20"/>
                <w:szCs w:val="20"/>
              </w:rPr>
              <w:t>First (and Last) Release</w:t>
            </w:r>
          </w:p>
        </w:tc>
        <w:tc>
          <w:tcPr>
            <w:tcW w:w="556" w:type="pct"/>
          </w:tcPr>
          <w:p w14:paraId="00B358AD" w14:textId="7BC65317" w:rsidR="00502D64" w:rsidRPr="00385452" w:rsidRDefault="00502D64" w:rsidP="00FF4A61">
            <w:pPr>
              <w:cnfStyle w:val="100000000000" w:firstRow="1" w:lastRow="0" w:firstColumn="0" w:lastColumn="0" w:oddVBand="0" w:evenVBand="0" w:oddHBand="0" w:evenHBand="0" w:firstRowFirstColumn="0" w:firstRowLastColumn="0" w:lastRowFirstColumn="0" w:lastRowLastColumn="0"/>
              <w:rPr>
                <w:sz w:val="20"/>
                <w:szCs w:val="20"/>
              </w:rPr>
            </w:pPr>
            <w:r w:rsidRPr="00385452">
              <w:rPr>
                <w:sz w:val="20"/>
                <w:szCs w:val="20"/>
              </w:rPr>
              <w:t>Language</w:t>
            </w:r>
          </w:p>
        </w:tc>
        <w:tc>
          <w:tcPr>
            <w:tcW w:w="485" w:type="pct"/>
          </w:tcPr>
          <w:p w14:paraId="1D4A6909" w14:textId="2AC7A683" w:rsidR="00502D64" w:rsidRPr="00385452" w:rsidRDefault="00AD6A43" w:rsidP="74892E53">
            <w:pPr>
              <w:cnfStyle w:val="100000000000" w:firstRow="1" w:lastRow="0" w:firstColumn="0" w:lastColumn="0" w:oddVBand="0" w:evenVBand="0" w:oddHBand="0" w:evenHBand="0" w:firstRowFirstColumn="0" w:firstRowLastColumn="0" w:lastRowFirstColumn="0" w:lastRowLastColumn="0"/>
              <w:rPr>
                <w:sz w:val="20"/>
                <w:szCs w:val="20"/>
              </w:rPr>
            </w:pPr>
            <w:r w:rsidRPr="00385452">
              <w:rPr>
                <w:sz w:val="20"/>
                <w:szCs w:val="20"/>
              </w:rPr>
              <w:t>Related</w:t>
            </w:r>
            <w:r w:rsidR="00502D64" w:rsidRPr="00385452">
              <w:rPr>
                <w:sz w:val="20"/>
                <w:szCs w:val="20"/>
              </w:rPr>
              <w:t xml:space="preserve"> publication</w:t>
            </w:r>
          </w:p>
        </w:tc>
        <w:tc>
          <w:tcPr>
            <w:tcW w:w="627" w:type="pct"/>
          </w:tcPr>
          <w:p w14:paraId="4985DCCA" w14:textId="01E242DE" w:rsidR="00502D64" w:rsidRPr="00385452" w:rsidRDefault="7D8853C2" w:rsidP="7D8853C2">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85452">
              <w:rPr>
                <w:sz w:val="20"/>
                <w:szCs w:val="20"/>
              </w:rPr>
              <w:t>Comments</w:t>
            </w:r>
          </w:p>
        </w:tc>
        <w:tc>
          <w:tcPr>
            <w:tcW w:w="556" w:type="pct"/>
          </w:tcPr>
          <w:p w14:paraId="69AFCD8A" w14:textId="41FFA2EC" w:rsidR="00502D64" w:rsidRPr="00385452" w:rsidRDefault="00502D64" w:rsidP="2B583178">
            <w:pPr>
              <w:cnfStyle w:val="100000000000" w:firstRow="1" w:lastRow="0" w:firstColumn="0" w:lastColumn="0" w:oddVBand="0" w:evenVBand="0" w:oddHBand="0" w:evenHBand="0" w:firstRowFirstColumn="0" w:firstRowLastColumn="0" w:lastRowFirstColumn="0" w:lastRowLastColumn="0"/>
              <w:rPr>
                <w:b w:val="0"/>
                <w:bCs w:val="0"/>
                <w:sz w:val="20"/>
                <w:szCs w:val="20"/>
              </w:rPr>
            </w:pPr>
            <w:proofErr w:type="gramStart"/>
            <w:r w:rsidRPr="00385452">
              <w:rPr>
                <w:sz w:val="20"/>
                <w:szCs w:val="20"/>
              </w:rPr>
              <w:t>Open Access?</w:t>
            </w:r>
            <w:proofErr w:type="gramEnd"/>
          </w:p>
        </w:tc>
        <w:tc>
          <w:tcPr>
            <w:tcW w:w="556" w:type="pct"/>
          </w:tcPr>
          <w:p w14:paraId="675B41FF" w14:textId="137D973C" w:rsidR="00502D64" w:rsidRPr="00385452" w:rsidRDefault="00502D64" w:rsidP="2B58317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85452">
              <w:rPr>
                <w:sz w:val="20"/>
                <w:szCs w:val="20"/>
              </w:rPr>
              <w:t>Community</w:t>
            </w:r>
          </w:p>
        </w:tc>
        <w:tc>
          <w:tcPr>
            <w:tcW w:w="556" w:type="pct"/>
          </w:tcPr>
          <w:p w14:paraId="273D45CF" w14:textId="1D433646" w:rsidR="00502D64" w:rsidRPr="00385452" w:rsidRDefault="7D8853C2" w:rsidP="7D8853C2">
            <w:pPr>
              <w:cnfStyle w:val="100000000000" w:firstRow="1" w:lastRow="0" w:firstColumn="0" w:lastColumn="0" w:oddVBand="0" w:evenVBand="0" w:oddHBand="0" w:evenHBand="0" w:firstRowFirstColumn="0" w:firstRowLastColumn="0" w:lastRowFirstColumn="0" w:lastRowLastColumn="0"/>
              <w:rPr>
                <w:sz w:val="20"/>
                <w:szCs w:val="20"/>
              </w:rPr>
            </w:pPr>
            <w:r w:rsidRPr="00385452">
              <w:rPr>
                <w:sz w:val="20"/>
                <w:szCs w:val="20"/>
              </w:rPr>
              <w:t>Docs</w:t>
            </w:r>
          </w:p>
        </w:tc>
        <w:tc>
          <w:tcPr>
            <w:tcW w:w="552" w:type="pct"/>
          </w:tcPr>
          <w:p w14:paraId="61E55703" w14:textId="1CC63268" w:rsidR="7D8853C2" w:rsidRPr="00385452" w:rsidRDefault="7D8853C2" w:rsidP="7D8853C2">
            <w:pPr>
              <w:cnfStyle w:val="100000000000" w:firstRow="1" w:lastRow="0" w:firstColumn="0" w:lastColumn="0" w:oddVBand="0" w:evenVBand="0" w:oddHBand="0" w:evenHBand="0" w:firstRowFirstColumn="0" w:firstRowLastColumn="0" w:lastRowFirstColumn="0" w:lastRowLastColumn="0"/>
              <w:rPr>
                <w:sz w:val="20"/>
                <w:szCs w:val="20"/>
              </w:rPr>
            </w:pPr>
            <w:r w:rsidRPr="00385452">
              <w:rPr>
                <w:sz w:val="20"/>
                <w:szCs w:val="20"/>
              </w:rPr>
              <w:t>Link to repo/</w:t>
            </w:r>
            <w:proofErr w:type="spellStart"/>
            <w:r w:rsidRPr="00385452">
              <w:rPr>
                <w:sz w:val="20"/>
                <w:szCs w:val="20"/>
              </w:rPr>
              <w:t>src</w:t>
            </w:r>
            <w:proofErr w:type="spellEnd"/>
          </w:p>
        </w:tc>
      </w:tr>
      <w:tr w:rsidR="008754A6" w:rsidRPr="00385452" w14:paraId="56794EB8" w14:textId="77777777" w:rsidTr="6312D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46598FF1" w14:textId="7324442D" w:rsidR="00502D64" w:rsidRPr="00385452" w:rsidRDefault="00502D64" w:rsidP="008C284B">
            <w:pPr>
              <w:rPr>
                <w:sz w:val="20"/>
                <w:szCs w:val="20"/>
              </w:rPr>
            </w:pPr>
            <w:proofErr w:type="spellStart"/>
            <w:r w:rsidRPr="00385452">
              <w:rPr>
                <w:sz w:val="20"/>
                <w:szCs w:val="20"/>
              </w:rPr>
              <w:t>SimLab</w:t>
            </w:r>
            <w:proofErr w:type="spellEnd"/>
          </w:p>
        </w:tc>
        <w:tc>
          <w:tcPr>
            <w:tcW w:w="556" w:type="pct"/>
          </w:tcPr>
          <w:p w14:paraId="74F3E84A" w14:textId="462DDADA"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1985</w:t>
            </w:r>
            <w:r w:rsidR="00502D64" w:rsidRPr="00385452">
              <w:br/>
            </w:r>
            <w:r w:rsidRPr="00385452">
              <w:rPr>
                <w:sz w:val="20"/>
                <w:szCs w:val="20"/>
              </w:rPr>
              <w:t>(2008)</w:t>
            </w:r>
          </w:p>
        </w:tc>
        <w:tc>
          <w:tcPr>
            <w:tcW w:w="556" w:type="pct"/>
          </w:tcPr>
          <w:p w14:paraId="6283F20A" w14:textId="79DA0CFD" w:rsidR="00502D64" w:rsidRPr="00385452" w:rsidRDefault="378B306D" w:rsidP="378B306D">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85452">
              <w:rPr>
                <w:sz w:val="20"/>
                <w:szCs w:val="20"/>
              </w:rPr>
              <w:t>Matlab</w:t>
            </w:r>
            <w:proofErr w:type="spellEnd"/>
          </w:p>
        </w:tc>
        <w:tc>
          <w:tcPr>
            <w:tcW w:w="485" w:type="pct"/>
          </w:tcPr>
          <w:p w14:paraId="29259A82" w14:textId="6677040C" w:rsidR="00502D64" w:rsidRPr="00385452" w:rsidRDefault="009C1E49"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{"citationID":"HXY8g4I4","properties":{"formattedCitation":"(JRC, 2015)","plainCitation":"(JRC, 2015)","noteIndex":0},"citationItems":[{"id":20,"uris":["http://zotero.org/groups/2263312/items/23VP3FEX"],"uri":["http://zotero.org/groups/2263312/items/23VP3FEX"],"itemData":{"id":20,"type":"webpage","title":"SIMLAB and other software - EU Science Hub - European Commission","container-title":"EU Science Hub","abstract":"SIMLAB and other software - The European Commission's science and knowledge service","URL":"https://ec.europa.eu/jrc/en/samo/simlab","language":"en","author":[{"family":"JRC","given":""}],"issued":{"date-parts":[["2015",5,13]]},"accessed":{"date-parts":[["2018",12,5]]}}}],"schema":"https://github.com/citation-style-language/schema/raw/master/csl-citation.json"} </w:instrText>
            </w:r>
            <w:r w:rsidRPr="00385452">
              <w:rPr>
                <w:sz w:val="20"/>
                <w:szCs w:val="20"/>
              </w:rPr>
              <w:fldChar w:fldCharType="separate"/>
            </w:r>
            <w:r w:rsidRPr="00385452">
              <w:rPr>
                <w:rFonts w:ascii="Calibri" w:hAnsi="Calibri" w:cs="Calibri"/>
                <w:sz w:val="20"/>
              </w:rPr>
              <w:t>(JRC, 2015)</w:t>
            </w:r>
            <w:r w:rsidRPr="00385452">
              <w:rPr>
                <w:sz w:val="20"/>
                <w:szCs w:val="20"/>
              </w:rPr>
              <w:fldChar w:fldCharType="end"/>
            </w:r>
          </w:p>
        </w:tc>
        <w:tc>
          <w:tcPr>
            <w:tcW w:w="627" w:type="pct"/>
          </w:tcPr>
          <w:p w14:paraId="20D5FAD7" w14:textId="734C0E26"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The use of HPC </w:t>
            </w:r>
            <w:proofErr w:type="gramStart"/>
            <w:r w:rsidRPr="00385452">
              <w:rPr>
                <w:sz w:val="20"/>
                <w:szCs w:val="20"/>
              </w:rPr>
              <w:t>is not mentioned</w:t>
            </w:r>
            <w:proofErr w:type="gramEnd"/>
            <w:r w:rsidRPr="00385452">
              <w:rPr>
                <w:sz w:val="20"/>
                <w:szCs w:val="20"/>
              </w:rPr>
              <w:t xml:space="preserve"> in the documentation.</w:t>
            </w:r>
          </w:p>
          <w:p w14:paraId="024BD49B" w14:textId="7DDE772B"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There is no option for GUI.</w:t>
            </w:r>
          </w:p>
        </w:tc>
        <w:tc>
          <w:tcPr>
            <w:tcW w:w="556" w:type="pct"/>
          </w:tcPr>
          <w:p w14:paraId="0817229B" w14:textId="57872348"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Freely available for academic use, but not open source.</w:t>
            </w:r>
          </w:p>
          <w:p w14:paraId="3227E99E" w14:textId="19E23D73"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End user free </w:t>
            </w:r>
            <w:proofErr w:type="spellStart"/>
            <w:r w:rsidRPr="00385452">
              <w:rPr>
                <w:sz w:val="20"/>
                <w:szCs w:val="20"/>
              </w:rPr>
              <w:t>licence</w:t>
            </w:r>
            <w:proofErr w:type="spellEnd"/>
            <w:r w:rsidRPr="00385452">
              <w:rPr>
                <w:sz w:val="20"/>
                <w:szCs w:val="20"/>
              </w:rPr>
              <w:t>.</w:t>
            </w:r>
          </w:p>
        </w:tc>
        <w:tc>
          <w:tcPr>
            <w:tcW w:w="556" w:type="pct"/>
          </w:tcPr>
          <w:p w14:paraId="403A2BCA" w14:textId="0A64FC3E"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No community appears to exist.</w:t>
            </w:r>
          </w:p>
        </w:tc>
        <w:tc>
          <w:tcPr>
            <w:tcW w:w="556" w:type="pct"/>
          </w:tcPr>
          <w:p w14:paraId="12AEC99D" w14:textId="4A926F88"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Reference manual.</w:t>
            </w:r>
          </w:p>
        </w:tc>
        <w:tc>
          <w:tcPr>
            <w:tcW w:w="552" w:type="pct"/>
          </w:tcPr>
          <w:p w14:paraId="40594CBF" w14:textId="1FA868C6" w:rsidR="7D8853C2"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
        </w:tc>
      </w:tr>
      <w:tr w:rsidR="008754A6" w:rsidRPr="00385452" w14:paraId="7B76AC54" w14:textId="77777777" w:rsidTr="6312D9F5">
        <w:tc>
          <w:tcPr>
            <w:cnfStyle w:val="001000000000" w:firstRow="0" w:lastRow="0" w:firstColumn="1" w:lastColumn="0" w:oddVBand="0" w:evenVBand="0" w:oddHBand="0" w:evenHBand="0" w:firstRowFirstColumn="0" w:firstRowLastColumn="0" w:lastRowFirstColumn="0" w:lastRowLastColumn="0"/>
            <w:tcW w:w="556" w:type="pct"/>
          </w:tcPr>
          <w:p w14:paraId="6AF3E169" w14:textId="36FBD9EE" w:rsidR="00502D64" w:rsidRPr="00385452" w:rsidRDefault="00502D64" w:rsidP="008C284B">
            <w:pPr>
              <w:rPr>
                <w:sz w:val="20"/>
                <w:szCs w:val="20"/>
              </w:rPr>
            </w:pPr>
            <w:r w:rsidRPr="00385452">
              <w:rPr>
                <w:sz w:val="20"/>
                <w:szCs w:val="20"/>
              </w:rPr>
              <w:t xml:space="preserve">GUI-HDMR </w:t>
            </w:r>
            <w:r w:rsidRPr="00385452">
              <w:rPr>
                <w:sz w:val="20"/>
                <w:szCs w:val="20"/>
              </w:rPr>
              <w:br/>
              <w:t>(Graphical user interface-high dimensional model representation)</w:t>
            </w:r>
          </w:p>
        </w:tc>
        <w:tc>
          <w:tcPr>
            <w:tcW w:w="556" w:type="pct"/>
          </w:tcPr>
          <w:p w14:paraId="60D9A4D1" w14:textId="72C0F664"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2008</w:t>
            </w:r>
          </w:p>
          <w:p w14:paraId="291B63FE" w14:textId="219F93B5"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(2008)</w:t>
            </w:r>
          </w:p>
        </w:tc>
        <w:tc>
          <w:tcPr>
            <w:tcW w:w="556" w:type="pct"/>
          </w:tcPr>
          <w:p w14:paraId="2221B12B" w14:textId="31E59050" w:rsidR="00502D64" w:rsidRPr="00385452" w:rsidRDefault="378B306D" w:rsidP="378B306D">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85452">
              <w:rPr>
                <w:sz w:val="20"/>
                <w:szCs w:val="20"/>
              </w:rPr>
              <w:t>Matlab</w:t>
            </w:r>
            <w:proofErr w:type="spellEnd"/>
          </w:p>
        </w:tc>
        <w:tc>
          <w:tcPr>
            <w:tcW w:w="485" w:type="pct"/>
          </w:tcPr>
          <w:p w14:paraId="705D1EC3" w14:textId="753C2B6B" w:rsidR="00502D64" w:rsidRPr="00385452" w:rsidRDefault="009C1E49"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{"citationID":"pV5lzQMg","properties":{"formattedCitation":"(Ziehn and Tomlin, 2009)","plainCitation":"(Ziehn and Tomlin, 2009)","noteIndex":0},"citationItems":[{"id":10,"uris":["http://zotero.org/groups/2263312/items/DP8VAIMY"],"uri":["http://zotero.org/groups/2263312/items/DP8VAIMY"],"itemData":{"id":10,"type":"article-journal","title":"GUI–HDMR – A software tool for global sensitivity analysis of complex models","container-title":"Environmental Modelling &amp; Software","page":"775-785","volume":"24","issue":"7","source":"ScienceDirect","abstract":"The high dimensional model representation (HDMR) method is a set of tools which can be used to construct a fully functional metamodel and to calculate variance based sensitivity indices very efficiently. Extensions to the existing set of random sampling (RS)-HDMR tools have been developed in order to make the method more applicable for complex models with a large number of input parameters as often appear in environmental modelling. The HDMR software described here combines the RS-HDMR tools and its extensions in one Matlab package equipped with a graphical user interface (GUI). This makes the HDMR method easily available for all interested users. The performance of the GUI–HDMR software has been tested in this paper using two analytical test models, the Ishigami function and the Sobol' g-function. In both cases the model is highly non-linear, non-monotonic and has significant parameter interactions. The developed GUI–HDMR software copes very well with the test cases and sensitivity indices of first and second order could be calculated accurately with only low computational effort. The efficiency of the software has also been compared against other recently developed approaches and is shown to be competitive. GUI–HDMR can be applied to a wide range of applications in all fields, because in principle only one random or quasi-random set of input and output values is required to estimate all sensitivity indices up to second order. The size of the set of samples is however dependent on the problem and can be successively increased if additional accuracy is required. A brief description of its application within a range of modelling environments is given.","DOI":"10.1016/j.envsoft.2008.12.002","ISSN":"1364-8152","journalAbbreviation":"Environmental Modelling &amp; Software","author":[{"family":"Ziehn","given":"T."},{"family":"Tomlin","given":"A. S."}],"issued":{"date-parts":[["2009",7,1]]}}}],"schema":"https://github.com/citation-style-language/schema/raw/master/csl-citation.json"} </w:instrText>
            </w:r>
            <w:r w:rsidRPr="00385452">
              <w:rPr>
                <w:sz w:val="20"/>
                <w:szCs w:val="20"/>
              </w:rPr>
              <w:fldChar w:fldCharType="separate"/>
            </w:r>
            <w:r w:rsidR="00101640" w:rsidRPr="00385452">
              <w:rPr>
                <w:rFonts w:ascii="Calibri" w:hAnsi="Calibri" w:cs="Calibri"/>
                <w:sz w:val="20"/>
              </w:rPr>
              <w:t>(Ziehn and Tomlin, 2009)</w:t>
            </w:r>
            <w:r w:rsidRPr="00385452">
              <w:rPr>
                <w:sz w:val="20"/>
                <w:szCs w:val="20"/>
              </w:rPr>
              <w:fldChar w:fldCharType="end"/>
            </w:r>
            <w:r w:rsidR="00101640" w:rsidRPr="00385452">
              <w:rPr>
                <w:sz w:val="20"/>
                <w:szCs w:val="20"/>
              </w:rPr>
              <w:t xml:space="preserve"> </w:t>
            </w:r>
          </w:p>
        </w:tc>
        <w:tc>
          <w:tcPr>
            <w:tcW w:w="627" w:type="pct"/>
          </w:tcPr>
          <w:p w14:paraId="37219CF3" w14:textId="178F5283" w:rsidR="00502D64" w:rsidRPr="00385452" w:rsidRDefault="00502D64" w:rsidP="008C284B">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The use of HPC </w:t>
            </w:r>
            <w:proofErr w:type="gramStart"/>
            <w:r w:rsidRPr="00385452">
              <w:rPr>
                <w:sz w:val="20"/>
                <w:szCs w:val="20"/>
              </w:rPr>
              <w:t>is not mentioned</w:t>
            </w:r>
            <w:proofErr w:type="gramEnd"/>
            <w:r w:rsidRPr="00385452">
              <w:rPr>
                <w:sz w:val="20"/>
                <w:szCs w:val="20"/>
              </w:rPr>
              <w:t xml:space="preserve"> in the documentation.</w:t>
            </w:r>
          </w:p>
          <w:p w14:paraId="38F930A3" w14:textId="1CB727C8" w:rsidR="00502D64" w:rsidRPr="00385452" w:rsidRDefault="00502D64" w:rsidP="008C284B">
            <w:pPr>
              <w:cnfStyle w:val="000000000000" w:firstRow="0" w:lastRow="0" w:firstColumn="0" w:lastColumn="0" w:oddVBand="0" w:evenVBand="0" w:oddHBand="0" w:evenHBand="0" w:firstRowFirstColumn="0" w:firstRowLastColumn="0" w:lastRowFirstColumn="0" w:lastRowLastColumn="0"/>
              <w:rPr>
                <w:sz w:val="20"/>
                <w:szCs w:val="20"/>
              </w:rPr>
            </w:pPr>
          </w:p>
          <w:p w14:paraId="670665A7" w14:textId="4DAA2534" w:rsidR="00502D64" w:rsidRPr="00385452" w:rsidRDefault="00502D64" w:rsidP="008C284B">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Users have the choice of GUI or a script-based interface.</w:t>
            </w:r>
          </w:p>
        </w:tc>
        <w:tc>
          <w:tcPr>
            <w:tcW w:w="556" w:type="pct"/>
          </w:tcPr>
          <w:p w14:paraId="57D1B0BE" w14:textId="49665630" w:rsidR="00502D64" w:rsidRPr="00385452" w:rsidRDefault="00502D64" w:rsidP="008C284B">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Freely available for academic use, but not open source.</w:t>
            </w:r>
          </w:p>
        </w:tc>
        <w:tc>
          <w:tcPr>
            <w:tcW w:w="556" w:type="pct"/>
          </w:tcPr>
          <w:p w14:paraId="7FD0D32C" w14:textId="3E745E2D"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No community appears to exist.</w:t>
            </w:r>
          </w:p>
        </w:tc>
        <w:tc>
          <w:tcPr>
            <w:tcW w:w="556" w:type="pct"/>
          </w:tcPr>
          <w:p w14:paraId="418CD736" w14:textId="1F5C694C"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User documentation.</w:t>
            </w:r>
          </w:p>
        </w:tc>
        <w:tc>
          <w:tcPr>
            <w:tcW w:w="552" w:type="pct"/>
          </w:tcPr>
          <w:p w14:paraId="31492B4B" w14:textId="46F04325" w:rsidR="7D8853C2"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p>
        </w:tc>
      </w:tr>
      <w:tr w:rsidR="008754A6" w:rsidRPr="00385452" w14:paraId="2CD03CBC" w14:textId="77777777" w:rsidTr="6312D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18AEE7EF" w14:textId="16089873" w:rsidR="00502D64" w:rsidRPr="00385452" w:rsidRDefault="00502D64" w:rsidP="008C284B">
            <w:pPr>
              <w:rPr>
                <w:sz w:val="20"/>
                <w:szCs w:val="20"/>
              </w:rPr>
            </w:pPr>
            <w:r w:rsidRPr="00385452">
              <w:rPr>
                <w:sz w:val="20"/>
                <w:szCs w:val="20"/>
              </w:rPr>
              <w:t>Dakota</w:t>
            </w:r>
          </w:p>
        </w:tc>
        <w:tc>
          <w:tcPr>
            <w:tcW w:w="556" w:type="pct"/>
          </w:tcPr>
          <w:p w14:paraId="6E44DCDD" w14:textId="2C0FE3C9"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2014</w:t>
            </w:r>
          </w:p>
          <w:p w14:paraId="090485B5" w14:textId="69FDD5F0"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(2018)</w:t>
            </w:r>
          </w:p>
        </w:tc>
        <w:tc>
          <w:tcPr>
            <w:tcW w:w="556" w:type="pct"/>
          </w:tcPr>
          <w:p w14:paraId="4D1DA395" w14:textId="7F086946"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C, C++, Fortran77, Fortran90</w:t>
            </w:r>
          </w:p>
        </w:tc>
        <w:tc>
          <w:tcPr>
            <w:tcW w:w="485" w:type="pct"/>
          </w:tcPr>
          <w:p w14:paraId="1883F8E3" w14:textId="4B83C8D4" w:rsidR="00502D64" w:rsidRPr="00385452" w:rsidRDefault="00101640" w:rsidP="64E741B0">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{"citationID":"Q1mLHeRV","properties":{"formattedCitation":"(Adams et al., 2010)","plainCitation":"(Adams et al., 2010)","noteIndex":0},"citationItems":[{"id":13,"uris":["http://zotero.org/groups/2263312/items/8AY52H73"],"uri":["http://zotero.org/groups/2263312/items/8AY52H73"],"itemData":{"id":13,"type":"report","title":"DAKOTA : a multilevel parallel object-oriented framework for design optimization, parameter estimation, uncertainty quantification, and sensitivity analysis. Version 5.0, user's manual.","abstract":"The Dakota toolkit provides a ﬂexible and extensible interface between simulation codes and iterative analysis methods. Dakota contains algorithms for optimization with gradient and nongradient-based methods; uncertainty quantiﬁcation with sampling, reliability, and stochastic expansion methods; parameter estimation with nonlinear least squares methods; and sensitivity/variance analysis with design of experiments and parameter study methods. These capabilities may be used on their own or as components within advanced strategies such as surrogatebased optimization, mixed integer nonlinear programming, or optimization under uncertainty. By employing object-oriented design to implement abstractions of the key components required for iterative systems analyses, the Dakota toolkit provides a ﬂexible and extensible problem-solving environment for design and performance analysis of computational models on high performance computers.","URL":"http://www.osti.gov/servlets/purl/991842-xggRJI/","note":"DOI: 10.2172/991842","number":"SAND2010-2183, 991842","shortTitle":"DAKOTA","language":"en","author":[{"family":"Adams","given":"B.M."},{"family":"Ebeida","given":"M.S."},{"family":"Eldred","given":"M.S."},{"family":"Gianluca","given":"G."},{"family":"Jakeman","given":"J.D."},{"family":"Maupin","given":"K.A."},{"family":"Monschke","given":"J.A."},{"family":"Adam Stephens","given":"J."},{"family":"Swiler","given":"L.P."},{"family":"Vigil","given":"D.M."},{"family":"Wildley","given":"T.M."},{"family":"Bohnhoff","given":"W. J."},{"family":"Dalbey","given":"K. R."},{"family":"Eddy","given":"J.P."},{"family":"Frye","given":"J. R."},{"family":"Hooper","given":"R. W."},{"family":"Hu","given":"K. T."},{"family":"Hough","given":"P. D."},{"family":"Khalil","given":"M."},{"family":"Ridgway","given":"E. M."},{"family":"Winokur","given":"J. G."},{"family":"Rushdi","given":"A."}],"issued":{"date-parts":[["2010",5]]},"accessed":{"date-parts":[["2018",12,5]]}}}],"schema":"https://github.com/citation-style-language/schema/raw/master/csl-citation.json"} </w:instrText>
            </w:r>
            <w:r w:rsidRPr="00385452">
              <w:rPr>
                <w:sz w:val="20"/>
                <w:szCs w:val="20"/>
              </w:rPr>
              <w:fldChar w:fldCharType="separate"/>
            </w:r>
            <w:r w:rsidRPr="00385452">
              <w:rPr>
                <w:rFonts w:ascii="Calibri" w:hAnsi="Calibri" w:cs="Calibri"/>
                <w:sz w:val="20"/>
              </w:rPr>
              <w:t>(Adams et al., 2010)</w:t>
            </w:r>
            <w:r w:rsidRPr="00385452">
              <w:rPr>
                <w:sz w:val="20"/>
                <w:szCs w:val="20"/>
              </w:rPr>
              <w:fldChar w:fldCharType="end"/>
            </w:r>
            <w:r w:rsidRPr="00385452">
              <w:rPr>
                <w:sz w:val="20"/>
                <w:szCs w:val="20"/>
              </w:rPr>
              <w:t xml:space="preserve"> </w:t>
            </w:r>
          </w:p>
        </w:tc>
        <w:tc>
          <w:tcPr>
            <w:tcW w:w="627" w:type="pct"/>
          </w:tcPr>
          <w:p w14:paraId="082C76A5" w14:textId="221B9DDD" w:rsidR="00502D64" w:rsidRPr="00385452" w:rsidRDefault="00502D64" w:rsidP="008C284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85452">
              <w:rPr>
                <w:sz w:val="20"/>
                <w:szCs w:val="20"/>
              </w:rPr>
              <w:t>Parallelisation</w:t>
            </w:r>
            <w:proofErr w:type="spellEnd"/>
            <w:r w:rsidRPr="00385452">
              <w:rPr>
                <w:sz w:val="20"/>
                <w:szCs w:val="20"/>
              </w:rPr>
              <w:t xml:space="preserve"> is possible and there is a GUI option.</w:t>
            </w:r>
          </w:p>
        </w:tc>
        <w:tc>
          <w:tcPr>
            <w:tcW w:w="556" w:type="pct"/>
          </w:tcPr>
          <w:p w14:paraId="79CC02CD" w14:textId="228E7947"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Freely available for academic use, open source with various levels of user interaction.  LGPL from version 5.0.</w:t>
            </w:r>
          </w:p>
        </w:tc>
        <w:tc>
          <w:tcPr>
            <w:tcW w:w="556" w:type="pct"/>
          </w:tcPr>
          <w:p w14:paraId="55B40CF0" w14:textId="7FDFB9DF"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A user community exists: mailing list and interaction with developers.</w:t>
            </w:r>
          </w:p>
        </w:tc>
        <w:tc>
          <w:tcPr>
            <w:tcW w:w="556" w:type="pct"/>
          </w:tcPr>
          <w:p w14:paraId="2DC64422" w14:textId="2C738964"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385452">
              <w:rPr>
                <w:sz w:val="20"/>
                <w:szCs w:val="20"/>
              </w:rPr>
              <w:t>User’s</w:t>
            </w:r>
            <w:proofErr w:type="gramEnd"/>
            <w:r w:rsidRPr="00385452">
              <w:rPr>
                <w:sz w:val="20"/>
                <w:szCs w:val="20"/>
              </w:rPr>
              <w:t>, reference, developer’s, theory, GUI manual.</w:t>
            </w:r>
          </w:p>
        </w:tc>
        <w:tc>
          <w:tcPr>
            <w:tcW w:w="552" w:type="pct"/>
          </w:tcPr>
          <w:p w14:paraId="652C0255" w14:textId="79CB7F1D" w:rsidR="008754A6" w:rsidRPr="00385452" w:rsidRDefault="008F6B6F" w:rsidP="008754A6">
            <w:pPr>
              <w:cnfStyle w:val="000000100000" w:firstRow="0" w:lastRow="0" w:firstColumn="0" w:lastColumn="0" w:oddVBand="0" w:evenVBand="0" w:oddHBand="1" w:evenHBand="0" w:firstRowFirstColumn="0" w:firstRowLastColumn="0" w:lastRowFirstColumn="0" w:lastRowLastColumn="0"/>
            </w:pPr>
            <w:hyperlink r:id="rId71" w:history="1">
              <w:r w:rsidR="008754A6" w:rsidRPr="00385452">
                <w:rPr>
                  <w:rStyle w:val="Hyperlink"/>
                  <w:rFonts w:ascii="Calibri" w:eastAsia="Calibri" w:hAnsi="Calibri" w:cs="Calibri"/>
                  <w:sz w:val="20"/>
                  <w:szCs w:val="20"/>
                </w:rPr>
                <w:t>https://dakota.sandia.gov/content/getting-dakota-source-code</w:t>
              </w:r>
            </w:hyperlink>
          </w:p>
        </w:tc>
      </w:tr>
      <w:tr w:rsidR="008754A6" w:rsidRPr="00385452" w14:paraId="31324AEB" w14:textId="77777777" w:rsidTr="6312D9F5">
        <w:tc>
          <w:tcPr>
            <w:cnfStyle w:val="001000000000" w:firstRow="0" w:lastRow="0" w:firstColumn="1" w:lastColumn="0" w:oddVBand="0" w:evenVBand="0" w:oddHBand="0" w:evenHBand="0" w:firstRowFirstColumn="0" w:firstRowLastColumn="0" w:lastRowFirstColumn="0" w:lastRowLastColumn="0"/>
            <w:tcW w:w="556" w:type="pct"/>
          </w:tcPr>
          <w:p w14:paraId="4C2322E6" w14:textId="1522FDC6" w:rsidR="00502D64" w:rsidRPr="00385452" w:rsidRDefault="00502D64" w:rsidP="007F0D53">
            <w:pPr>
              <w:rPr>
                <w:sz w:val="20"/>
                <w:szCs w:val="20"/>
              </w:rPr>
            </w:pPr>
            <w:r w:rsidRPr="00385452">
              <w:rPr>
                <w:sz w:val="20"/>
                <w:szCs w:val="20"/>
              </w:rPr>
              <w:t>PSUADE</w:t>
            </w:r>
          </w:p>
        </w:tc>
        <w:tc>
          <w:tcPr>
            <w:tcW w:w="556" w:type="pct"/>
          </w:tcPr>
          <w:p w14:paraId="62CD9F4E" w14:textId="267A150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2014</w:t>
            </w:r>
          </w:p>
          <w:p w14:paraId="7AFEB08F" w14:textId="479074C9"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(2018)</w:t>
            </w:r>
          </w:p>
        </w:tc>
        <w:tc>
          <w:tcPr>
            <w:tcW w:w="556" w:type="pct"/>
          </w:tcPr>
          <w:p w14:paraId="0C97BBB6" w14:textId="00B9A1F6" w:rsidR="00502D64" w:rsidRPr="00385452" w:rsidRDefault="378B306D" w:rsidP="378B306D">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C++</w:t>
            </w:r>
          </w:p>
        </w:tc>
        <w:tc>
          <w:tcPr>
            <w:tcW w:w="485" w:type="pct"/>
          </w:tcPr>
          <w:p w14:paraId="1B708F3C" w14:textId="20EFA620" w:rsidR="00502D64" w:rsidRPr="00385452" w:rsidRDefault="00101640"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{"citationID":"obm0DhHq","properties":{"formattedCitation":"(Gan et al., 2014)","plainCitation":"(Gan et al., 2014)","noteIndex":0},"citationItems":[{"id":16,"uris":["http://zotero.org/groups/2263312/items/PZNHJ4KU"],"uri":["http://zotero.org/groups/2263312/items/PZNHJ4KU"],"itemData":{"id":16,"type":"article-journal","title":"A comprehensive evaluation of various sensitivity analysis methods: A case study with a hydrological model","container-title":"Environmental Modelling &amp; Software","page":"269-285","volume":"51","source":"ScienceDirect","abstract":"Sensitivity analysis (SA) is a commonly used approach for identifying important parameters that dominate model behaviors. We use a newly developed software package, a Problem Solving environment for Uncertainty Analysis and Design Exploration (PSUADE), to evaluate the effectiveness and efficiency of ten widely used SA methods, including seven qualitative and three quantitative ones. All SA methods are tested using a variety of sampling techniques to screen out the most sensitive (i.e., important) parameters from the insensitive ones. The Sacramento Soil Moisture Accounting (SAC-SMA) model, which has thirteen tunable parameters, is used for illustration. The South Branch Potomac River basin near Springfield, West Virginia in the U.S. is chosen as the study area. The key findings from this study are: (1) For qualitative SA methods, Correlation Analysis (CA), Regression Analysis (RA), and Gaussian Process (GP) screening methods are shown to be not effective in this example. Morris One-At-a-Time (MOAT) screening is the most efficient, needing only 280 samples to identify the most important parameters, but it is the least robust method. Multivariate Adaptive Regression Splines (MARS), Delta Test (DT) and Sum-Of-Trees (SOT) screening methods need about 400–600 samples for the same purpose. Monte Carlo (MC), Orthogonal Array (OA) and Orthogonal Array based Latin Hypercube (OALH) are appropriate sampling techniques for them; (2) For quantitative SA methods, at least 2777 samples are needed for Fourier Amplitude Sensitivity Test (FAST) to identity parameter main effect. McKay method needs about 360 samples to evaluate the main effect, more than 1000 samples to assess the two-way interaction effect. OALH and LPτ (LPTAU) sampling techniques are more appropriate for McKay method. For the Sobol' method, the minimum samples needed are 1050 to compute the first-order and total sensitivity indices correctly. These comparisons show that qualitative SA methods are more efficient but less accurate and robust than quantitative ones.","DOI":"10.1016/j.envsoft.2013.09.031","ISSN":"1364-8152","shortTitle":"A comprehensive evaluation of various sensitivity analysis methods","journalAbbreviation":"Environmental Modelling &amp; Software","author":[{"family":"Gan","given":"Yanjun"},{"family":"Duan","given":"Qingyun"},{"family":"Gong","given":"Wei"},{"family":"Tong","given":"Charles"},{"family":"Sun","given":"Yunwei"},{"family":"Chu","given":"Wei"},{"family":"Ye","given":"Aizhong"},{"family":"Miao","given":"Chiyuan"},{"family":"Di","given":"Zhenhua"}],"issued":{"date-parts":[["2014",1,1]]}}}],"schema":"https://github.com/citation-style-language/schema/raw/master/csl-citation.json"} </w:instrText>
            </w:r>
            <w:r w:rsidRPr="00385452">
              <w:rPr>
                <w:sz w:val="20"/>
                <w:szCs w:val="20"/>
              </w:rPr>
              <w:fldChar w:fldCharType="separate"/>
            </w:r>
            <w:r w:rsidR="006907F3" w:rsidRPr="00385452">
              <w:rPr>
                <w:rFonts w:ascii="Calibri" w:hAnsi="Calibri" w:cs="Calibri"/>
                <w:sz w:val="20"/>
              </w:rPr>
              <w:t>(Gan et al., 2014)</w:t>
            </w:r>
            <w:r w:rsidRPr="00385452">
              <w:rPr>
                <w:sz w:val="20"/>
                <w:szCs w:val="20"/>
              </w:rPr>
              <w:fldChar w:fldCharType="end"/>
            </w:r>
            <w:r w:rsidR="006907F3" w:rsidRPr="00385452">
              <w:rPr>
                <w:sz w:val="20"/>
                <w:szCs w:val="20"/>
              </w:rPr>
              <w:t xml:space="preserve"> </w:t>
            </w:r>
          </w:p>
        </w:tc>
        <w:tc>
          <w:tcPr>
            <w:tcW w:w="627" w:type="pct"/>
          </w:tcPr>
          <w:p w14:paraId="7EA83AB4" w14:textId="5CD29300"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NO HPC or GUI.</w:t>
            </w:r>
          </w:p>
        </w:tc>
        <w:tc>
          <w:tcPr>
            <w:tcW w:w="556" w:type="pct"/>
          </w:tcPr>
          <w:p w14:paraId="16E0FA70" w14:textId="788BC0A1"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Free public </w:t>
            </w:r>
            <w:proofErr w:type="spellStart"/>
            <w:r w:rsidRPr="00385452">
              <w:rPr>
                <w:sz w:val="20"/>
                <w:szCs w:val="20"/>
              </w:rPr>
              <w:t>licence</w:t>
            </w:r>
            <w:proofErr w:type="spellEnd"/>
            <w:r w:rsidRPr="00385452">
              <w:rPr>
                <w:sz w:val="20"/>
                <w:szCs w:val="20"/>
              </w:rPr>
              <w:t>, open source.  LGPL.</w:t>
            </w:r>
          </w:p>
        </w:tc>
        <w:tc>
          <w:tcPr>
            <w:tcW w:w="556" w:type="pct"/>
          </w:tcPr>
          <w:p w14:paraId="4FF455A8" w14:textId="4F689EC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A user community exists.</w:t>
            </w:r>
          </w:p>
        </w:tc>
        <w:tc>
          <w:tcPr>
            <w:tcW w:w="556" w:type="pct"/>
          </w:tcPr>
          <w:p w14:paraId="6B86E5FF" w14:textId="74E2D267"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User manual.</w:t>
            </w:r>
          </w:p>
        </w:tc>
        <w:tc>
          <w:tcPr>
            <w:tcW w:w="552" w:type="pct"/>
          </w:tcPr>
          <w:p w14:paraId="390EE8D0" w14:textId="03332FF8" w:rsidR="008754A6" w:rsidRPr="00385452" w:rsidRDefault="008F6B6F" w:rsidP="008754A6">
            <w:pPr>
              <w:cnfStyle w:val="000000000000" w:firstRow="0" w:lastRow="0" w:firstColumn="0" w:lastColumn="0" w:oddVBand="0" w:evenVBand="0" w:oddHBand="0" w:evenHBand="0" w:firstRowFirstColumn="0" w:firstRowLastColumn="0" w:lastRowFirstColumn="0" w:lastRowLastColumn="0"/>
            </w:pPr>
            <w:hyperlink r:id="rId72" w:history="1">
              <w:r w:rsidR="008754A6" w:rsidRPr="00385452">
                <w:rPr>
                  <w:rStyle w:val="Hyperlink"/>
                  <w:rFonts w:ascii="Calibri" w:eastAsia="Calibri" w:hAnsi="Calibri" w:cs="Calibri"/>
                  <w:sz w:val="20"/>
                  <w:szCs w:val="20"/>
                </w:rPr>
                <w:t>https://github.com/LLNL/psuade</w:t>
              </w:r>
            </w:hyperlink>
          </w:p>
        </w:tc>
      </w:tr>
      <w:tr w:rsidR="008754A6" w:rsidRPr="00385452" w14:paraId="42923F07" w14:textId="77777777" w:rsidTr="6312D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633E61B4" w14:textId="18805220" w:rsidR="00502D64" w:rsidRPr="00385452" w:rsidRDefault="00502D64" w:rsidP="007F0D53">
            <w:pPr>
              <w:rPr>
                <w:sz w:val="20"/>
                <w:szCs w:val="20"/>
              </w:rPr>
            </w:pPr>
            <w:r w:rsidRPr="00385452">
              <w:rPr>
                <w:sz w:val="20"/>
                <w:szCs w:val="20"/>
              </w:rPr>
              <w:t>UQ Lab</w:t>
            </w:r>
          </w:p>
          <w:p w14:paraId="02E641A4" w14:textId="77777777" w:rsidR="00502D64" w:rsidRPr="00385452" w:rsidRDefault="00502D64" w:rsidP="007F0D53">
            <w:pPr>
              <w:rPr>
                <w:sz w:val="20"/>
                <w:szCs w:val="20"/>
              </w:rPr>
            </w:pPr>
          </w:p>
        </w:tc>
        <w:tc>
          <w:tcPr>
            <w:tcW w:w="556" w:type="pct"/>
          </w:tcPr>
          <w:p w14:paraId="71B833AF" w14:textId="120A0D9F"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2014?</w:t>
            </w:r>
          </w:p>
          <w:p w14:paraId="5670DAC3" w14:textId="5B46A771"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(2018)</w:t>
            </w:r>
          </w:p>
        </w:tc>
        <w:tc>
          <w:tcPr>
            <w:tcW w:w="556" w:type="pct"/>
          </w:tcPr>
          <w:p w14:paraId="09B59522" w14:textId="7DBBC586" w:rsidR="00502D64" w:rsidRPr="00385452" w:rsidRDefault="378B306D" w:rsidP="378B306D">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85452">
              <w:rPr>
                <w:sz w:val="20"/>
                <w:szCs w:val="20"/>
              </w:rPr>
              <w:t>Matlab</w:t>
            </w:r>
            <w:proofErr w:type="spellEnd"/>
            <w:r w:rsidRPr="00385452">
              <w:rPr>
                <w:sz w:val="20"/>
                <w:szCs w:val="20"/>
              </w:rPr>
              <w:t>, R linkage</w:t>
            </w:r>
          </w:p>
        </w:tc>
        <w:tc>
          <w:tcPr>
            <w:tcW w:w="485" w:type="pct"/>
          </w:tcPr>
          <w:p w14:paraId="09840BFF" w14:textId="74BBFF58" w:rsidR="00502D64" w:rsidRPr="00385452" w:rsidRDefault="006907F3"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{"citationID":"kkLKxbuN","properties":{"formattedCitation":"(Marelli and Sudret, 2014)","plainCitation":"(Marelli and Sudret, 2014)","noteIndex":0},"citationItems":[{"id":19,"uris":["http://zotero.org/groups/2263312/items/SDMET4ZZ"],"uri":["http://zotero.org/groups/2263312/items/SDMET4ZZ"],"itemData":{"id":19,"type":"paper-conference","title":"UQLab: A Framework for Uncertainty Quantification in Matlab","container-title":"Vulnerability, Uncertainty, and Risk","publisher":"American Society of Civil Engineers","publisher-place":"Liverpool, UK","page":"2554-2563","source":"Crossref","event":"Second International Conference on Vulnerability and Risk Analysis and Management (ICVRAM) and the Sixth International Symposium on Uncertainty, Modeling, and Analysis (ISUMA)","event-place":"Liverpool, UK","URL":"http://ascelibrary.org/doi/10.1061/9780784413609.257","DOI":"10.1061/9780784413609.257","ISBN":"978-0-7844-1360-9","shortTitle":"UQLab","language":"en","author":[{"family":"Marelli","given":"Stefano"},{"family":"Sudret","given":"Bruno"}],"issued":{"date-parts":[["2014",6,27]]},"accessed":{"date-parts":[["2018",12,5]]}}}],"schema":"https://github.com/citation-style-language/schema/raw/master/csl-citation.json"} </w:instrText>
            </w:r>
            <w:r w:rsidRPr="00385452">
              <w:rPr>
                <w:sz w:val="20"/>
                <w:szCs w:val="20"/>
              </w:rPr>
              <w:fldChar w:fldCharType="separate"/>
            </w:r>
            <w:r w:rsidRPr="00385452">
              <w:rPr>
                <w:rFonts w:ascii="Calibri" w:hAnsi="Calibri" w:cs="Calibri"/>
                <w:sz w:val="20"/>
              </w:rPr>
              <w:t>(Marelli and Sudret, 2014)</w:t>
            </w:r>
            <w:r w:rsidRPr="00385452">
              <w:rPr>
                <w:sz w:val="20"/>
                <w:szCs w:val="20"/>
              </w:rPr>
              <w:fldChar w:fldCharType="end"/>
            </w:r>
            <w:r w:rsidRPr="00385452">
              <w:rPr>
                <w:sz w:val="20"/>
                <w:szCs w:val="20"/>
              </w:rPr>
              <w:t xml:space="preserve"> </w:t>
            </w:r>
          </w:p>
        </w:tc>
        <w:tc>
          <w:tcPr>
            <w:tcW w:w="627" w:type="pct"/>
          </w:tcPr>
          <w:p w14:paraId="0F2CBE6E" w14:textId="15DE3127"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85452">
              <w:rPr>
                <w:sz w:val="20"/>
                <w:szCs w:val="20"/>
              </w:rPr>
              <w:t>Parallelisation</w:t>
            </w:r>
            <w:proofErr w:type="spellEnd"/>
            <w:r w:rsidRPr="00385452">
              <w:rPr>
                <w:sz w:val="20"/>
                <w:szCs w:val="20"/>
              </w:rPr>
              <w:t xml:space="preserve"> is possible but </w:t>
            </w:r>
            <w:r w:rsidRPr="00385452">
              <w:rPr>
                <w:sz w:val="20"/>
                <w:szCs w:val="20"/>
              </w:rPr>
              <w:lastRenderedPageBreak/>
              <w:t>there is no GUI option.</w:t>
            </w:r>
          </w:p>
        </w:tc>
        <w:tc>
          <w:tcPr>
            <w:tcW w:w="556" w:type="pct"/>
          </w:tcPr>
          <w:p w14:paraId="1E9EBABC" w14:textId="5234E272"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lastRenderedPageBreak/>
              <w:t xml:space="preserve">Freely available for academic use. </w:t>
            </w:r>
            <w:proofErr w:type="gramStart"/>
            <w:r w:rsidRPr="00385452">
              <w:rPr>
                <w:sz w:val="20"/>
                <w:szCs w:val="20"/>
              </w:rPr>
              <w:lastRenderedPageBreak/>
              <w:t>Content management system is licensed</w:t>
            </w:r>
            <w:proofErr w:type="gramEnd"/>
            <w:r w:rsidRPr="00385452">
              <w:rPr>
                <w:sz w:val="20"/>
                <w:szCs w:val="20"/>
              </w:rPr>
              <w:t xml:space="preserve">, </w:t>
            </w:r>
            <w:proofErr w:type="gramStart"/>
            <w:r w:rsidRPr="00385452">
              <w:rPr>
                <w:sz w:val="20"/>
                <w:szCs w:val="20"/>
              </w:rPr>
              <w:t>scientific modules are open source</w:t>
            </w:r>
            <w:proofErr w:type="gramEnd"/>
            <w:r w:rsidRPr="00385452">
              <w:rPr>
                <w:sz w:val="20"/>
                <w:szCs w:val="20"/>
              </w:rPr>
              <w:t>.</w:t>
            </w:r>
          </w:p>
        </w:tc>
        <w:tc>
          <w:tcPr>
            <w:tcW w:w="556" w:type="pct"/>
          </w:tcPr>
          <w:p w14:paraId="20984B7F" w14:textId="3814929D"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385452">
              <w:rPr>
                <w:sz w:val="20"/>
                <w:szCs w:val="20"/>
              </w:rPr>
              <w:lastRenderedPageBreak/>
              <w:t xml:space="preserve">No user community appears to </w:t>
            </w:r>
            <w:r w:rsidRPr="00385452">
              <w:rPr>
                <w:sz w:val="20"/>
                <w:szCs w:val="20"/>
              </w:rPr>
              <w:lastRenderedPageBreak/>
              <w:t>exist</w:t>
            </w:r>
            <w:proofErr w:type="gramEnd"/>
            <w:r w:rsidRPr="00385452">
              <w:rPr>
                <w:sz w:val="20"/>
                <w:szCs w:val="20"/>
              </w:rPr>
              <w:t xml:space="preserve">, </w:t>
            </w:r>
            <w:proofErr w:type="gramStart"/>
            <w:r w:rsidRPr="00385452">
              <w:rPr>
                <w:sz w:val="20"/>
                <w:szCs w:val="20"/>
              </w:rPr>
              <w:t>there is a developer community</w:t>
            </w:r>
            <w:proofErr w:type="gramEnd"/>
            <w:r w:rsidRPr="00385452">
              <w:rPr>
                <w:sz w:val="20"/>
                <w:szCs w:val="20"/>
              </w:rPr>
              <w:t>.</w:t>
            </w:r>
          </w:p>
        </w:tc>
        <w:tc>
          <w:tcPr>
            <w:tcW w:w="556" w:type="pct"/>
          </w:tcPr>
          <w:p w14:paraId="4184AC6C" w14:textId="22A83489"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lastRenderedPageBreak/>
              <w:t>User manuals, examples, release notes.</w:t>
            </w:r>
          </w:p>
        </w:tc>
        <w:tc>
          <w:tcPr>
            <w:tcW w:w="552" w:type="pct"/>
          </w:tcPr>
          <w:p w14:paraId="609B8282" w14:textId="0B78649D" w:rsidR="7D8853C2"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
        </w:tc>
      </w:tr>
      <w:tr w:rsidR="008754A6" w:rsidRPr="00385452" w14:paraId="253601D2" w14:textId="77777777" w:rsidTr="6312D9F5">
        <w:tc>
          <w:tcPr>
            <w:cnfStyle w:val="001000000000" w:firstRow="0" w:lastRow="0" w:firstColumn="1" w:lastColumn="0" w:oddVBand="0" w:evenVBand="0" w:oddHBand="0" w:evenHBand="0" w:firstRowFirstColumn="0" w:firstRowLastColumn="0" w:lastRowFirstColumn="0" w:lastRowLastColumn="0"/>
            <w:tcW w:w="556" w:type="pct"/>
          </w:tcPr>
          <w:p w14:paraId="6F9E9A62" w14:textId="7762634F" w:rsidR="00502D64" w:rsidRPr="00385452" w:rsidRDefault="00502D64" w:rsidP="007F0D53">
            <w:pPr>
              <w:rPr>
                <w:sz w:val="20"/>
                <w:szCs w:val="20"/>
              </w:rPr>
            </w:pPr>
            <w:r w:rsidRPr="00385452">
              <w:rPr>
                <w:sz w:val="20"/>
                <w:szCs w:val="20"/>
              </w:rPr>
              <w:t>SAFE</w:t>
            </w:r>
          </w:p>
        </w:tc>
        <w:tc>
          <w:tcPr>
            <w:tcW w:w="556" w:type="pct"/>
          </w:tcPr>
          <w:p w14:paraId="66ABEEDA" w14:textId="4FFA1A2F"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2015</w:t>
            </w:r>
          </w:p>
          <w:p w14:paraId="3295A507" w14:textId="5BE254AE"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(2015)</w:t>
            </w:r>
          </w:p>
        </w:tc>
        <w:tc>
          <w:tcPr>
            <w:tcW w:w="556" w:type="pct"/>
          </w:tcPr>
          <w:p w14:paraId="4B2E1290" w14:textId="64C7353B" w:rsidR="00502D64" w:rsidRPr="00385452" w:rsidRDefault="19BC867D" w:rsidP="19BC867D">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85452">
              <w:rPr>
                <w:sz w:val="20"/>
                <w:szCs w:val="20"/>
              </w:rPr>
              <w:t>Matlab</w:t>
            </w:r>
            <w:proofErr w:type="spellEnd"/>
            <w:r w:rsidRPr="00385452">
              <w:rPr>
                <w:sz w:val="20"/>
                <w:szCs w:val="20"/>
              </w:rPr>
              <w:t>, Octave</w:t>
            </w:r>
          </w:p>
        </w:tc>
        <w:tc>
          <w:tcPr>
            <w:tcW w:w="485" w:type="pct"/>
          </w:tcPr>
          <w:p w14:paraId="121ECF1B" w14:textId="5BD61B6E" w:rsidR="00502D64" w:rsidRPr="00385452" w:rsidRDefault="006907F3"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fldChar w:fldCharType="begin"/>
            </w:r>
            <w:r w:rsidR="009B38FF">
              <w:rPr>
                <w:sz w:val="20"/>
                <w:szCs w:val="20"/>
              </w:rPr>
              <w:instrText xml:space="preserve"> ADDIN ZOTERO_ITEM CSL_CITATION {"citationID":"E7OeVS9o","properties":{"formattedCitation":"(Pianosi et al., 2015)","plainCitation":"(Pianosi et al., 2015)","noteIndex":0},"citationItems":[{"id":"uQfr1FNn/Hv0OsDKH","uris":["http://zotero.org/users/5234606/items/ITVPYI7I"],"uri":["http://zotero.org/users/5234606/items/ITVPYI7I"],"itemData":{"id":7264,"type":"article-journal","title":"A Matlab toolbox for Global Sensitivity Analysis","container-title":"Environmental Modelling &amp; Software","page":"80-85","volume":"70","source":"ScienceDirect","abstract":"Global Sensitivity Analysis (GSA) is increasingly used in the development and assessment of environmental models. Here we present a Matlab/Octave toolbox for the application of GSA, called SAFE (Sensitivity Analysis For Everybody). It implements several established GSA methods and allows for easily integrating others. All methods implemented in SAFE support the assessment of the robustness and convergence of sensitivity indices. Furthermore, SAFE includes numerous visualisation tools for the effective investigation and communication of GSA results. The toolbox is designed to make GSA accessible to non-specialist users, and to provide a fully commented code for more experienced users to complement their own tools. The documentation includes a set of workflow scripts with practical guidelines on how to apply GSA and how to use the toolbox. SAFE is open source and freely available for academic and non-commercial purpose. Ultimately, SAFE aims at contributing towards improving the diffusion and quality of GSA practice in the environmental modelling community.","DOI":"10.1016/j.envsoft.2015.04.009","ISSN":"1364-8152","journalAbbreviation":"Environmental Modelling &amp; Software","author":[{"family":"Pianosi","given":"Francesca"},{"family":"Sarrazin","given":"Fanny"},{"family":"Wagener","given":"Thorsten"}],"issued":{"date-parts":[["2015",8,1]]}}}],"schema":"https://github.com/citation-style-language/schema/raw/master/csl-citation.json"} </w:instrText>
            </w:r>
            <w:r w:rsidRPr="00385452">
              <w:rPr>
                <w:sz w:val="20"/>
                <w:szCs w:val="20"/>
              </w:rPr>
              <w:fldChar w:fldCharType="separate"/>
            </w:r>
            <w:r w:rsidR="006E67CE" w:rsidRPr="00385452">
              <w:rPr>
                <w:rFonts w:ascii="Calibri" w:hAnsi="Calibri" w:cs="Calibri"/>
                <w:sz w:val="20"/>
              </w:rPr>
              <w:t>(Pianosi et al., 2015)</w:t>
            </w:r>
            <w:r w:rsidRPr="00385452">
              <w:rPr>
                <w:sz w:val="20"/>
                <w:szCs w:val="20"/>
              </w:rPr>
              <w:fldChar w:fldCharType="end"/>
            </w:r>
            <w:r w:rsidR="006E67CE" w:rsidRPr="00385452">
              <w:rPr>
                <w:sz w:val="20"/>
                <w:szCs w:val="20"/>
              </w:rPr>
              <w:t xml:space="preserve"> </w:t>
            </w:r>
          </w:p>
        </w:tc>
        <w:tc>
          <w:tcPr>
            <w:tcW w:w="627" w:type="pct"/>
          </w:tcPr>
          <w:p w14:paraId="072761F1" w14:textId="4E95CF8F"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The use of HPC </w:t>
            </w:r>
            <w:proofErr w:type="gramStart"/>
            <w:r w:rsidRPr="00385452">
              <w:rPr>
                <w:sz w:val="20"/>
                <w:szCs w:val="20"/>
              </w:rPr>
              <w:t>is not mentioned</w:t>
            </w:r>
            <w:proofErr w:type="gramEnd"/>
            <w:r w:rsidRPr="00385452">
              <w:rPr>
                <w:sz w:val="20"/>
                <w:szCs w:val="20"/>
              </w:rPr>
              <w:t xml:space="preserve"> in the documentation.</w:t>
            </w:r>
          </w:p>
          <w:p w14:paraId="4A5136A8" w14:textId="31455889"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Users have the choice of GUI.</w:t>
            </w:r>
          </w:p>
        </w:tc>
        <w:tc>
          <w:tcPr>
            <w:tcW w:w="556" w:type="pct"/>
          </w:tcPr>
          <w:p w14:paraId="28AAA120" w14:textId="5653038F"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Freely available for academic use, open source.</w:t>
            </w:r>
          </w:p>
        </w:tc>
        <w:tc>
          <w:tcPr>
            <w:tcW w:w="556" w:type="pct"/>
          </w:tcPr>
          <w:p w14:paraId="34F41727" w14:textId="2EDFFEB1"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No user community appears to exist.</w:t>
            </w:r>
          </w:p>
        </w:tc>
        <w:tc>
          <w:tcPr>
            <w:tcW w:w="556" w:type="pct"/>
          </w:tcPr>
          <w:p w14:paraId="1328F46F" w14:textId="6E005273"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85452">
              <w:rPr>
                <w:sz w:val="20"/>
                <w:szCs w:val="20"/>
              </w:rPr>
              <w:t>Pianosi</w:t>
            </w:r>
            <w:proofErr w:type="spellEnd"/>
            <w:r w:rsidRPr="00385452">
              <w:rPr>
                <w:sz w:val="20"/>
                <w:szCs w:val="20"/>
              </w:rPr>
              <w:t xml:space="preserve"> et al, more information provided in workflow scripts.</w:t>
            </w:r>
          </w:p>
        </w:tc>
        <w:tc>
          <w:tcPr>
            <w:tcW w:w="552" w:type="pct"/>
          </w:tcPr>
          <w:p w14:paraId="222D6B09" w14:textId="287C8420" w:rsidR="7D8853C2"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p>
        </w:tc>
      </w:tr>
      <w:tr w:rsidR="008754A6" w:rsidRPr="00385452" w14:paraId="5E15021C" w14:textId="77777777" w:rsidTr="6312D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033DF240" w14:textId="72A8FA03" w:rsidR="00502D64" w:rsidRPr="00385452" w:rsidRDefault="00502D64" w:rsidP="007F0D53">
            <w:pPr>
              <w:rPr>
                <w:sz w:val="20"/>
                <w:szCs w:val="20"/>
              </w:rPr>
            </w:pPr>
            <w:r w:rsidRPr="00385452">
              <w:rPr>
                <w:sz w:val="20"/>
                <w:szCs w:val="20"/>
              </w:rPr>
              <w:t>R - Sensitivity package</w:t>
            </w:r>
          </w:p>
        </w:tc>
        <w:tc>
          <w:tcPr>
            <w:tcW w:w="556" w:type="pct"/>
          </w:tcPr>
          <w:p w14:paraId="7A9C55E8" w14:textId="6D20313E"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2018?</w:t>
            </w:r>
          </w:p>
          <w:p w14:paraId="7A833D1D" w14:textId="23946707"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(2018)</w:t>
            </w:r>
          </w:p>
        </w:tc>
        <w:tc>
          <w:tcPr>
            <w:tcW w:w="556" w:type="pct"/>
          </w:tcPr>
          <w:p w14:paraId="3D603F67" w14:textId="2773E9D5" w:rsidR="00502D64" w:rsidRPr="00385452" w:rsidRDefault="00502D64" w:rsidP="007F0D53">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R</w:t>
            </w:r>
          </w:p>
        </w:tc>
        <w:tc>
          <w:tcPr>
            <w:tcW w:w="485" w:type="pct"/>
          </w:tcPr>
          <w:p w14:paraId="74E5C4B3" w14:textId="37F7F8A7" w:rsidR="00502D64" w:rsidRPr="00385452" w:rsidRDefault="006E67CE"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{"citationID":"RdBFVV1B","properties":{"formattedCitation":"(Iooss et al., 2018)","plainCitation":"(Iooss et al., 2018)","noteIndex":0},"citationItems":[{"id":14,"uris":["http://zotero.org/groups/2263312/items/VAVUKVT4"],"uri":["http://zotero.org/groups/2263312/items/VAVUKVT4"],"itemData":{"id":14,"type":"book","title":"sensitivity: Global Sensitivity Analysis of Model Outputs","version":"1.15.2","source":"R-Packages","abstract":"A collection of functions for factor screening, global sensitivity analysis and reliability sensitivity analysis. Most of the functions have to be applied on model with scalar output, but several functions support multi-dimensional outputs.","URL":"https://CRAN.R-project.org/package=sensitivity","shortTitle":"sensitivity","author":[{"family":"Iooss","given":"Bertrand"},{"family":"Pujol","given":"Alexandre Janon and Gilles"},{"family":"Boumhaout","given":"with contributions from Khalid"},{"family":"Veiga","given":"Sebastien Da"},{"family":"Delage","given":"Thibault"},{"family":"Fruth","given":"Jana"},{"family":"Gilquin","given":"Laurent"},{"family":"Guillaume","given":"Joseph"},{"family":"Gratiet","given":"Loic Le"},{"family":"Lemaitre","given":"Paul"},{"family":"Nelson","given":"Barry L."},{"family":"Monari","given":"Filippo"},{"family":"Oomen","given":"Roelof"},{"family":"Rakovec","given":"Oldrich"},{"family":"Ramos","given":"Bernardo"},{"family":"Roustant","given":"Olivier"},{"family":"Song","given":"Eunhye"},{"family":"Staum","given":"Jeremy"},{"family":"Sueur","given":"Roman"},{"family":"Touati","given":"Taieb"},{"family":"Weber","given":"Frank"}],"issued":{"date-parts":[["2018",9,2]]},"accessed":{"date-parts":[["2018",12,5]]}}}],"schema":"https://github.com/citation-style-language/schema/raw/master/csl-citation.json"} </w:instrText>
            </w:r>
            <w:r w:rsidRPr="00385452">
              <w:rPr>
                <w:sz w:val="20"/>
                <w:szCs w:val="20"/>
              </w:rPr>
              <w:fldChar w:fldCharType="separate"/>
            </w:r>
            <w:r w:rsidRPr="00385452">
              <w:rPr>
                <w:rFonts w:ascii="Calibri" w:hAnsi="Calibri" w:cs="Calibri"/>
                <w:sz w:val="20"/>
              </w:rPr>
              <w:t>(Iooss et al., 2018)</w:t>
            </w:r>
            <w:r w:rsidRPr="00385452">
              <w:rPr>
                <w:sz w:val="20"/>
                <w:szCs w:val="20"/>
              </w:rPr>
              <w:fldChar w:fldCharType="end"/>
            </w:r>
            <w:r w:rsidRPr="00385452">
              <w:rPr>
                <w:sz w:val="20"/>
                <w:szCs w:val="20"/>
              </w:rPr>
              <w:t xml:space="preserve"> </w:t>
            </w:r>
          </w:p>
        </w:tc>
        <w:tc>
          <w:tcPr>
            <w:tcW w:w="627" w:type="pct"/>
          </w:tcPr>
          <w:p w14:paraId="1C5AAFBF" w14:textId="30840070"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No HPC or GUI.</w:t>
            </w:r>
          </w:p>
        </w:tc>
        <w:tc>
          <w:tcPr>
            <w:tcW w:w="556" w:type="pct"/>
          </w:tcPr>
          <w:p w14:paraId="62805C2E" w14:textId="457C1815"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Free public </w:t>
            </w:r>
            <w:proofErr w:type="spellStart"/>
            <w:r w:rsidRPr="00385452">
              <w:rPr>
                <w:sz w:val="20"/>
                <w:szCs w:val="20"/>
              </w:rPr>
              <w:t>licence</w:t>
            </w:r>
            <w:proofErr w:type="spellEnd"/>
            <w:r w:rsidRPr="00385452">
              <w:rPr>
                <w:sz w:val="20"/>
                <w:szCs w:val="20"/>
              </w:rPr>
              <w:t xml:space="preserve"> (GPL-2), open source.</w:t>
            </w:r>
          </w:p>
        </w:tc>
        <w:tc>
          <w:tcPr>
            <w:tcW w:w="556" w:type="pct"/>
          </w:tcPr>
          <w:p w14:paraId="23C08AF1" w14:textId="7E96716E"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385452">
              <w:rPr>
                <w:sz w:val="20"/>
                <w:szCs w:val="20"/>
              </w:rPr>
              <w:t>No user community exists</w:t>
            </w:r>
            <w:proofErr w:type="gramEnd"/>
            <w:r w:rsidRPr="00385452">
              <w:rPr>
                <w:sz w:val="20"/>
                <w:szCs w:val="20"/>
              </w:rPr>
              <w:t xml:space="preserve">, </w:t>
            </w:r>
            <w:proofErr w:type="gramStart"/>
            <w:r w:rsidRPr="00385452">
              <w:rPr>
                <w:sz w:val="20"/>
                <w:szCs w:val="20"/>
              </w:rPr>
              <w:t>a developer community exists</w:t>
            </w:r>
            <w:proofErr w:type="gramEnd"/>
            <w:r w:rsidRPr="00385452">
              <w:rPr>
                <w:sz w:val="20"/>
                <w:szCs w:val="20"/>
              </w:rPr>
              <w:t>.</w:t>
            </w:r>
          </w:p>
        </w:tc>
        <w:tc>
          <w:tcPr>
            <w:tcW w:w="556" w:type="pct"/>
          </w:tcPr>
          <w:p w14:paraId="5F33E317" w14:textId="3C82994F" w:rsidR="00502D64" w:rsidRPr="00385452" w:rsidRDefault="64E741B0" w:rsidP="64E741B0">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85452">
              <w:rPr>
                <w:sz w:val="20"/>
                <w:szCs w:val="20"/>
              </w:rPr>
              <w:t>Iooss</w:t>
            </w:r>
            <w:proofErr w:type="spellEnd"/>
            <w:r w:rsidRPr="00385452">
              <w:rPr>
                <w:sz w:val="20"/>
                <w:szCs w:val="20"/>
              </w:rPr>
              <w:t xml:space="preserve"> et al (reference manual).</w:t>
            </w:r>
          </w:p>
        </w:tc>
        <w:tc>
          <w:tcPr>
            <w:tcW w:w="552" w:type="pct"/>
          </w:tcPr>
          <w:p w14:paraId="6F0F3A18" w14:textId="1C8F9F04" w:rsidR="008754A6" w:rsidRPr="00385452" w:rsidRDefault="008F6B6F" w:rsidP="008754A6">
            <w:pPr>
              <w:cnfStyle w:val="000000100000" w:firstRow="0" w:lastRow="0" w:firstColumn="0" w:lastColumn="0" w:oddVBand="0" w:evenVBand="0" w:oddHBand="1" w:evenHBand="0" w:firstRowFirstColumn="0" w:firstRowLastColumn="0" w:lastRowFirstColumn="0" w:lastRowLastColumn="0"/>
            </w:pPr>
            <w:hyperlink r:id="rId73" w:history="1">
              <w:r w:rsidR="008754A6" w:rsidRPr="00385452">
                <w:rPr>
                  <w:rStyle w:val="Hyperlink"/>
                  <w:rFonts w:ascii="Calibri" w:eastAsia="Calibri" w:hAnsi="Calibri" w:cs="Calibri"/>
                  <w:sz w:val="20"/>
                  <w:szCs w:val="20"/>
                </w:rPr>
                <w:t>https://www.rdocumentation.org/packages/sensitivity/versions/1.15.2/source</w:t>
              </w:r>
            </w:hyperlink>
          </w:p>
        </w:tc>
      </w:tr>
      <w:tr w:rsidR="008754A6" w:rsidRPr="00385452" w14:paraId="54C70767" w14:textId="77777777" w:rsidTr="6312D9F5">
        <w:tc>
          <w:tcPr>
            <w:cnfStyle w:val="001000000000" w:firstRow="0" w:lastRow="0" w:firstColumn="1" w:lastColumn="0" w:oddVBand="0" w:evenVBand="0" w:oddHBand="0" w:evenHBand="0" w:firstRowFirstColumn="0" w:firstRowLastColumn="0" w:lastRowFirstColumn="0" w:lastRowLastColumn="0"/>
            <w:tcW w:w="556" w:type="pct"/>
          </w:tcPr>
          <w:p w14:paraId="526A4614" w14:textId="1B203DA2" w:rsidR="00502D64" w:rsidRPr="00385452" w:rsidRDefault="00502D64" w:rsidP="007F0D53">
            <w:pPr>
              <w:rPr>
                <w:sz w:val="20"/>
                <w:szCs w:val="20"/>
              </w:rPr>
            </w:pPr>
            <w:r w:rsidRPr="00385452">
              <w:rPr>
                <w:sz w:val="20"/>
                <w:szCs w:val="20"/>
              </w:rPr>
              <w:t>VARS-TOOL</w:t>
            </w:r>
          </w:p>
        </w:tc>
        <w:tc>
          <w:tcPr>
            <w:tcW w:w="556" w:type="pct"/>
          </w:tcPr>
          <w:p w14:paraId="034C2C03" w14:textId="6DF1649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2016?</w:t>
            </w:r>
          </w:p>
          <w:p w14:paraId="520F5EDB" w14:textId="40F430C6"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(2018)</w:t>
            </w:r>
          </w:p>
        </w:tc>
        <w:tc>
          <w:tcPr>
            <w:tcW w:w="556" w:type="pct"/>
          </w:tcPr>
          <w:p w14:paraId="5555B373" w14:textId="49DC62F8" w:rsidR="00502D64" w:rsidRPr="00385452" w:rsidRDefault="19BC867D" w:rsidP="19BC867D">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85452">
              <w:rPr>
                <w:sz w:val="20"/>
                <w:szCs w:val="20"/>
              </w:rPr>
              <w:t>Matlab</w:t>
            </w:r>
            <w:proofErr w:type="spellEnd"/>
            <w:r w:rsidRPr="00385452">
              <w:rPr>
                <w:sz w:val="20"/>
                <w:szCs w:val="20"/>
              </w:rPr>
              <w:t>, C++, OSTRICH</w:t>
            </w:r>
          </w:p>
        </w:tc>
        <w:tc>
          <w:tcPr>
            <w:tcW w:w="485" w:type="pct"/>
          </w:tcPr>
          <w:p w14:paraId="11DCE823" w14:textId="3237B67E" w:rsidR="00502D64" w:rsidRPr="00385452" w:rsidRDefault="006E67CE"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{"citationID":"jck8u5RS","properties":{"formattedCitation":"(Razavi et al., 2019)","plainCitation":"(Razavi et al., 2019)","noteIndex":0},"citationItems":[{"id":11,"uris":["http://zotero.org/groups/2263312/items/ILI4DFSA"],"uri":["http://zotero.org/groups/2263312/items/ILI4DFSA"],"itemData":{"id":11,"type":"article-journal","title":"VARS-TOOL: A toolbox for comprehensive, efficient, and robust sensitivity and uncertainty analysis","container-title":"Environmental Modelling &amp; Software","page":"95-107","volume":"112","source":"ScienceDirect","abstract":"VARS-TOOL is a software toolbox for sensitivity and uncertainty analysis. Developed primarily around the “Variogram Analysis of Response Surfaces” framework, VARS-TOOL adopts a multi-method approach that enables simultaneous generation of a range of sensitivity indices, including ones based on derivative, variance, and variogram concepts, from a single sample. Other special features of VARS-TOOL include (1) novel tools for time-varying and time-aggregate sensitivity analysis of dynamical systems models, (2) highly efficient sampling techniques, such as Progressive Latin Hypercube Sampling (PLHS), that maximize robustness and rapid convergence to stable sensitivity estimates, (3) factor grouping for dealing with high-dimensional problems, (4) visualization for monitoring stability and convergence, (5) model emulation for handling model crashes, and (6) an interface that allows working with any model in any programming language and operating system. As a test bed for training and research, VARS-TOOL provides a set of mathematical test functions and the (dynamical) HBV-SASK hydrologic model.","DOI":"10.1016/j.envsoft.2018.10.005","ISSN":"1364-8152","shortTitle":"VARS-TOOL","journalAbbreviation":"Environmental Modelling &amp; Software","author":[{"family":"Razavi","given":"Saman"},{"family":"Sheikholeslami","given":"Razi"},{"family":"Gupta","given":"Hoshin V."},{"family":"Haghnegahdar","given":"Amin"}],"issued":{"date-parts":[["2019",2,1]]}}}],"schema":"https://github.com/citation-style-language/schema/raw/master/csl-citation.json"} </w:instrText>
            </w:r>
            <w:r w:rsidRPr="00385452">
              <w:rPr>
                <w:sz w:val="20"/>
                <w:szCs w:val="20"/>
              </w:rPr>
              <w:fldChar w:fldCharType="separate"/>
            </w:r>
            <w:r w:rsidR="00594D5D" w:rsidRPr="00385452">
              <w:rPr>
                <w:rFonts w:ascii="Calibri" w:hAnsi="Calibri" w:cs="Calibri"/>
                <w:sz w:val="20"/>
              </w:rPr>
              <w:t>(Razavi et al., 2019)</w:t>
            </w:r>
            <w:r w:rsidRPr="00385452">
              <w:rPr>
                <w:sz w:val="20"/>
                <w:szCs w:val="20"/>
              </w:rPr>
              <w:fldChar w:fldCharType="end"/>
            </w:r>
            <w:r w:rsidR="00594D5D" w:rsidRPr="00385452">
              <w:rPr>
                <w:sz w:val="20"/>
                <w:szCs w:val="20"/>
              </w:rPr>
              <w:t xml:space="preserve"> </w:t>
            </w:r>
          </w:p>
        </w:tc>
        <w:tc>
          <w:tcPr>
            <w:tcW w:w="627" w:type="pct"/>
          </w:tcPr>
          <w:p w14:paraId="2CA86F6A" w14:textId="48D672F2"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Capacities for </w:t>
            </w:r>
            <w:r w:rsidR="00DC6DF0">
              <w:rPr>
                <w:sz w:val="20"/>
                <w:szCs w:val="20"/>
              </w:rPr>
              <w:t>parallelization. Visualiz</w:t>
            </w:r>
            <w:r w:rsidRPr="00385452">
              <w:rPr>
                <w:sz w:val="20"/>
                <w:szCs w:val="20"/>
              </w:rPr>
              <w:t>ation tools available.</w:t>
            </w:r>
          </w:p>
        </w:tc>
        <w:tc>
          <w:tcPr>
            <w:tcW w:w="556" w:type="pct"/>
          </w:tcPr>
          <w:p w14:paraId="579E2EFE" w14:textId="250E793B"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Free for non-commercial use, not open source.</w:t>
            </w:r>
          </w:p>
        </w:tc>
        <w:tc>
          <w:tcPr>
            <w:tcW w:w="556" w:type="pct"/>
          </w:tcPr>
          <w:p w14:paraId="5DF5A761" w14:textId="6E964CCC"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No user or developer community exist.</w:t>
            </w:r>
          </w:p>
        </w:tc>
        <w:tc>
          <w:tcPr>
            <w:tcW w:w="556" w:type="pct"/>
          </w:tcPr>
          <w:p w14:paraId="4F6B9139" w14:textId="0AC01BD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Manual.</w:t>
            </w:r>
          </w:p>
        </w:tc>
        <w:tc>
          <w:tcPr>
            <w:tcW w:w="552" w:type="pct"/>
          </w:tcPr>
          <w:p w14:paraId="78AE1B87" w14:textId="14FCEAFC" w:rsidR="7D8853C2" w:rsidRPr="00385452" w:rsidRDefault="008F6B6F" w:rsidP="6312D9F5">
            <w:pPr>
              <w:cnfStyle w:val="000000000000" w:firstRow="0" w:lastRow="0" w:firstColumn="0" w:lastColumn="0" w:oddVBand="0" w:evenVBand="0" w:oddHBand="0" w:evenHBand="0" w:firstRowFirstColumn="0" w:firstRowLastColumn="0" w:lastRowFirstColumn="0" w:lastRowLastColumn="0"/>
            </w:pPr>
            <w:hyperlink r:id="rId74">
              <w:r w:rsidR="6312D9F5" w:rsidRPr="00385452">
                <w:rPr>
                  <w:rStyle w:val="Hyperlink"/>
                  <w:rFonts w:ascii="Calibri" w:eastAsia="Calibri" w:hAnsi="Calibri" w:cs="Calibri"/>
                  <w:sz w:val="20"/>
                  <w:szCs w:val="20"/>
                </w:rPr>
                <w:t>http://vars-tool.com</w:t>
              </w:r>
            </w:hyperlink>
          </w:p>
          <w:p w14:paraId="5872C582" w14:textId="6203A582" w:rsidR="7D8853C2" w:rsidRPr="00385452" w:rsidRDefault="7D8853C2" w:rsidP="6312D9F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8754A6" w:rsidRPr="00385452" w14:paraId="0A30E7C7" w14:textId="77777777" w:rsidTr="6312D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Pr>
          <w:p w14:paraId="13C41310" w14:textId="52CAA93A" w:rsidR="00502D64" w:rsidRPr="00385452" w:rsidRDefault="00502D64" w:rsidP="007F0D53">
            <w:pPr>
              <w:rPr>
                <w:sz w:val="20"/>
                <w:szCs w:val="20"/>
              </w:rPr>
            </w:pPr>
            <w:proofErr w:type="spellStart"/>
            <w:r w:rsidRPr="00385452">
              <w:rPr>
                <w:sz w:val="20"/>
                <w:szCs w:val="20"/>
              </w:rPr>
              <w:t>SALib</w:t>
            </w:r>
            <w:proofErr w:type="spellEnd"/>
          </w:p>
        </w:tc>
        <w:tc>
          <w:tcPr>
            <w:tcW w:w="556" w:type="pct"/>
          </w:tcPr>
          <w:p w14:paraId="5A37DBCB" w14:textId="0DAA5717"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2013</w:t>
            </w:r>
          </w:p>
          <w:p w14:paraId="641BFE57" w14:textId="7D82F5A7"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(2018)</w:t>
            </w:r>
          </w:p>
        </w:tc>
        <w:tc>
          <w:tcPr>
            <w:tcW w:w="556" w:type="pct"/>
          </w:tcPr>
          <w:p w14:paraId="1F92A9C0" w14:textId="00B51512" w:rsidR="00502D64" w:rsidRPr="00385452" w:rsidRDefault="00502D64" w:rsidP="007F0D53">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Python</w:t>
            </w:r>
          </w:p>
        </w:tc>
        <w:tc>
          <w:tcPr>
            <w:tcW w:w="485" w:type="pct"/>
          </w:tcPr>
          <w:p w14:paraId="551AA824" w14:textId="04E0EAFC" w:rsidR="00502D64" w:rsidRPr="00385452" w:rsidRDefault="00594D5D"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fldChar w:fldCharType="begin"/>
            </w:r>
            <w:r w:rsidR="00E67793">
              <w:rPr>
                <w:sz w:val="20"/>
                <w:szCs w:val="20"/>
              </w:rPr>
              <w:instrText xml:space="preserve"> ADDIN ZOTERO_ITEM CSL_CITATION {"citationID":"heLCIvVE","properties":{"formattedCitation":"(Herman and Usher, 2017)","plainCitation":"(Herman and Usher, 2017)","noteIndex":0},"citationItems":[{"id":15,"uris":["http://zotero.org/groups/2263312/items/2CZP6SD6"],"uri":["http://zotero.org/groups/2263312/items/2CZP6SD6"],"itemData":{"id":15,"type":"webpage","title":"SALib: An open-source Python library for Sensitivity Analysis","container-title":"The Journal of Open Source Software","abstract":"Herman et al, (2017), SALib: An open-source Python library for Sensitivity Analysis, Journal of Open Source Software, 2(9), 97, doi:10.21105/joss.00097","URL":"http://joss.theoj.org","note":"DOI: 10.21105/joss.00097","shortTitle":"SALib","language":"en","author":[{"family":"Herman","given":"Jon"},{"family":"Usher","given":"Will"}],"issued":{"date-parts":[["2017",1,10]]},"accessed":{"date-parts":[["2018",12,5]]}}}],"schema":"https://github.com/citation-style-language/schema/raw/master/csl-citation.json"} </w:instrText>
            </w:r>
            <w:r w:rsidRPr="00385452">
              <w:rPr>
                <w:sz w:val="20"/>
                <w:szCs w:val="20"/>
              </w:rPr>
              <w:fldChar w:fldCharType="separate"/>
            </w:r>
            <w:r w:rsidRPr="00385452">
              <w:rPr>
                <w:rFonts w:ascii="Calibri" w:hAnsi="Calibri" w:cs="Calibri"/>
                <w:sz w:val="20"/>
              </w:rPr>
              <w:t>(Herman and Usher, 2017)</w:t>
            </w:r>
            <w:r w:rsidRPr="00385452">
              <w:rPr>
                <w:sz w:val="20"/>
                <w:szCs w:val="20"/>
              </w:rPr>
              <w:fldChar w:fldCharType="end"/>
            </w:r>
            <w:r w:rsidRPr="00385452">
              <w:t xml:space="preserve"> </w:t>
            </w:r>
            <w:r w:rsidR="00502D64" w:rsidRPr="00385452">
              <w:br/>
            </w:r>
          </w:p>
        </w:tc>
        <w:tc>
          <w:tcPr>
            <w:tcW w:w="627" w:type="pct"/>
          </w:tcPr>
          <w:p w14:paraId="1216A7D2" w14:textId="16DD66B8"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No HPC, </w:t>
            </w:r>
            <w:proofErr w:type="spellStart"/>
            <w:r w:rsidRPr="00385452">
              <w:rPr>
                <w:sz w:val="20"/>
                <w:szCs w:val="20"/>
              </w:rPr>
              <w:t>visualisation</w:t>
            </w:r>
            <w:proofErr w:type="spellEnd"/>
            <w:r w:rsidRPr="00385452">
              <w:rPr>
                <w:sz w:val="20"/>
                <w:szCs w:val="20"/>
              </w:rPr>
              <w:t xml:space="preserve"> tools available.</w:t>
            </w:r>
          </w:p>
        </w:tc>
        <w:tc>
          <w:tcPr>
            <w:tcW w:w="556" w:type="pct"/>
          </w:tcPr>
          <w:p w14:paraId="483946AA" w14:textId="50E7F9BB"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Free public </w:t>
            </w:r>
            <w:proofErr w:type="spellStart"/>
            <w:r w:rsidRPr="00385452">
              <w:rPr>
                <w:sz w:val="20"/>
                <w:szCs w:val="20"/>
              </w:rPr>
              <w:t>licence</w:t>
            </w:r>
            <w:proofErr w:type="spellEnd"/>
            <w:r w:rsidRPr="00385452">
              <w:rPr>
                <w:sz w:val="20"/>
                <w:szCs w:val="20"/>
              </w:rPr>
              <w:t xml:space="preserve"> (MIT), open source.</w:t>
            </w:r>
          </w:p>
        </w:tc>
        <w:tc>
          <w:tcPr>
            <w:tcW w:w="556" w:type="pct"/>
          </w:tcPr>
          <w:p w14:paraId="4FF6AB27" w14:textId="428BB853"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User community exists.</w:t>
            </w:r>
          </w:p>
        </w:tc>
        <w:tc>
          <w:tcPr>
            <w:tcW w:w="556" w:type="pct"/>
          </w:tcPr>
          <w:p w14:paraId="578637D8" w14:textId="102D0702" w:rsidR="00502D64" w:rsidRPr="00385452" w:rsidRDefault="7D8853C2" w:rsidP="7D8853C2">
            <w:pPr>
              <w:cnfStyle w:val="000000100000" w:firstRow="0" w:lastRow="0" w:firstColumn="0" w:lastColumn="0" w:oddVBand="0" w:evenVBand="0" w:oddHBand="1" w:evenHBand="0" w:firstRowFirstColumn="0" w:firstRowLastColumn="0" w:lastRowFirstColumn="0" w:lastRowLastColumn="0"/>
              <w:rPr>
                <w:sz w:val="20"/>
                <w:szCs w:val="20"/>
              </w:rPr>
            </w:pPr>
            <w:r w:rsidRPr="00385452">
              <w:rPr>
                <w:sz w:val="20"/>
                <w:szCs w:val="20"/>
              </w:rPr>
              <w:t xml:space="preserve">GitHub, </w:t>
            </w:r>
            <w:proofErr w:type="spellStart"/>
            <w:r w:rsidRPr="00385452">
              <w:rPr>
                <w:sz w:val="20"/>
                <w:szCs w:val="20"/>
              </w:rPr>
              <w:t>ReadTheDocs</w:t>
            </w:r>
            <w:proofErr w:type="spellEnd"/>
            <w:r w:rsidRPr="00385452">
              <w:rPr>
                <w:sz w:val="20"/>
                <w:szCs w:val="20"/>
              </w:rPr>
              <w:t>.</w:t>
            </w:r>
          </w:p>
        </w:tc>
        <w:tc>
          <w:tcPr>
            <w:tcW w:w="552" w:type="pct"/>
          </w:tcPr>
          <w:p w14:paraId="214A3BCB" w14:textId="3E225892" w:rsidR="7D8853C2" w:rsidRPr="00385452" w:rsidRDefault="008F6B6F" w:rsidP="7D8853C2">
            <w:pPr>
              <w:cnfStyle w:val="000000100000" w:firstRow="0" w:lastRow="0" w:firstColumn="0" w:lastColumn="0" w:oddVBand="0" w:evenVBand="0" w:oddHBand="1" w:evenHBand="0" w:firstRowFirstColumn="0" w:firstRowLastColumn="0" w:lastRowFirstColumn="0" w:lastRowLastColumn="0"/>
            </w:pPr>
            <w:hyperlink r:id="rId75">
              <w:r w:rsidR="7D8853C2" w:rsidRPr="00385452">
                <w:rPr>
                  <w:rStyle w:val="Hyperlink"/>
                  <w:rFonts w:ascii="Calibri" w:eastAsia="Calibri" w:hAnsi="Calibri" w:cs="Calibri"/>
                  <w:sz w:val="20"/>
                  <w:szCs w:val="20"/>
                </w:rPr>
                <w:t>https://github.com/SALib/SALib</w:t>
              </w:r>
            </w:hyperlink>
          </w:p>
        </w:tc>
      </w:tr>
      <w:tr w:rsidR="008754A6" w:rsidRPr="00385452" w14:paraId="10DCB866" w14:textId="77777777" w:rsidTr="6312D9F5">
        <w:tc>
          <w:tcPr>
            <w:cnfStyle w:val="001000000000" w:firstRow="0" w:lastRow="0" w:firstColumn="1" w:lastColumn="0" w:oddVBand="0" w:evenVBand="0" w:oddHBand="0" w:evenHBand="0" w:firstRowFirstColumn="0" w:firstRowLastColumn="0" w:lastRowFirstColumn="0" w:lastRowLastColumn="0"/>
            <w:tcW w:w="556" w:type="pct"/>
          </w:tcPr>
          <w:p w14:paraId="41737F38" w14:textId="1F36B5B5" w:rsidR="00502D64" w:rsidRPr="00385452" w:rsidRDefault="00502D64" w:rsidP="007F0D53">
            <w:pPr>
              <w:rPr>
                <w:sz w:val="20"/>
                <w:szCs w:val="20"/>
              </w:rPr>
            </w:pPr>
            <w:r w:rsidRPr="00385452">
              <w:rPr>
                <w:rFonts w:ascii="Calibri" w:eastAsia="Calibri" w:hAnsi="Calibri" w:cs="Calibri"/>
                <w:sz w:val="20"/>
                <w:szCs w:val="20"/>
              </w:rPr>
              <w:t>MADS</w:t>
            </w:r>
          </w:p>
        </w:tc>
        <w:tc>
          <w:tcPr>
            <w:tcW w:w="556" w:type="pct"/>
          </w:tcPr>
          <w:p w14:paraId="2EDE51DD" w14:textId="2AE56BF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2016</w:t>
            </w:r>
          </w:p>
          <w:p w14:paraId="06E44EFB" w14:textId="27A9C205"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(2018)</w:t>
            </w:r>
          </w:p>
        </w:tc>
        <w:tc>
          <w:tcPr>
            <w:tcW w:w="556" w:type="pct"/>
          </w:tcPr>
          <w:p w14:paraId="5E0C5B73" w14:textId="43FDB02E" w:rsidR="00502D64" w:rsidRPr="00385452" w:rsidRDefault="00502D64" w:rsidP="007F0D53">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Julia</w:t>
            </w:r>
          </w:p>
        </w:tc>
        <w:tc>
          <w:tcPr>
            <w:tcW w:w="485" w:type="pct"/>
          </w:tcPr>
          <w:p w14:paraId="5A24BFF6" w14:textId="209E1238"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w:t>
            </w:r>
          </w:p>
        </w:tc>
        <w:tc>
          <w:tcPr>
            <w:tcW w:w="627" w:type="pct"/>
          </w:tcPr>
          <w:p w14:paraId="1B1F0A59" w14:textId="269308F3"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HPC, no GUI.</w:t>
            </w:r>
          </w:p>
        </w:tc>
        <w:tc>
          <w:tcPr>
            <w:tcW w:w="556" w:type="pct"/>
          </w:tcPr>
          <w:p w14:paraId="4F7875DE" w14:textId="0C7B7773"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Free public </w:t>
            </w:r>
            <w:proofErr w:type="spellStart"/>
            <w:r w:rsidRPr="00385452">
              <w:rPr>
                <w:sz w:val="20"/>
                <w:szCs w:val="20"/>
              </w:rPr>
              <w:t>licence</w:t>
            </w:r>
            <w:proofErr w:type="spellEnd"/>
            <w:r w:rsidRPr="00385452">
              <w:rPr>
                <w:sz w:val="20"/>
                <w:szCs w:val="20"/>
              </w:rPr>
              <w:t xml:space="preserve"> (GPL), open source.</w:t>
            </w:r>
          </w:p>
        </w:tc>
        <w:tc>
          <w:tcPr>
            <w:tcW w:w="556" w:type="pct"/>
          </w:tcPr>
          <w:p w14:paraId="24FE6587" w14:textId="6FF0017A"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User community exists.</w:t>
            </w:r>
          </w:p>
        </w:tc>
        <w:tc>
          <w:tcPr>
            <w:tcW w:w="556" w:type="pct"/>
          </w:tcPr>
          <w:p w14:paraId="34014446" w14:textId="13428D3A" w:rsidR="00502D64" w:rsidRPr="00385452" w:rsidRDefault="7D8853C2" w:rsidP="7D8853C2">
            <w:pPr>
              <w:cnfStyle w:val="000000000000" w:firstRow="0" w:lastRow="0" w:firstColumn="0" w:lastColumn="0" w:oddVBand="0" w:evenVBand="0" w:oddHBand="0" w:evenHBand="0" w:firstRowFirstColumn="0" w:firstRowLastColumn="0" w:lastRowFirstColumn="0" w:lastRowLastColumn="0"/>
              <w:rPr>
                <w:sz w:val="20"/>
                <w:szCs w:val="20"/>
              </w:rPr>
            </w:pPr>
            <w:r w:rsidRPr="00385452">
              <w:rPr>
                <w:sz w:val="20"/>
                <w:szCs w:val="20"/>
              </w:rPr>
              <w:t xml:space="preserve">GitHub, </w:t>
            </w:r>
            <w:proofErr w:type="spellStart"/>
            <w:r w:rsidR="00DA3E2C" w:rsidRPr="00385452">
              <w:rPr>
                <w:sz w:val="20"/>
                <w:szCs w:val="20"/>
              </w:rPr>
              <w:t>ReadTheDocs</w:t>
            </w:r>
            <w:proofErr w:type="spellEnd"/>
            <w:r w:rsidRPr="00385452">
              <w:rPr>
                <w:sz w:val="20"/>
                <w:szCs w:val="20"/>
              </w:rPr>
              <w:t>.</w:t>
            </w:r>
          </w:p>
        </w:tc>
        <w:tc>
          <w:tcPr>
            <w:tcW w:w="552" w:type="pct"/>
          </w:tcPr>
          <w:p w14:paraId="376EE79B" w14:textId="54CC44BD" w:rsidR="7D8853C2" w:rsidRPr="00385452" w:rsidRDefault="008F6B6F" w:rsidP="7D8853C2">
            <w:pPr>
              <w:cnfStyle w:val="000000000000" w:firstRow="0" w:lastRow="0" w:firstColumn="0" w:lastColumn="0" w:oddVBand="0" w:evenVBand="0" w:oddHBand="0" w:evenHBand="0" w:firstRowFirstColumn="0" w:firstRowLastColumn="0" w:lastRowFirstColumn="0" w:lastRowLastColumn="0"/>
            </w:pPr>
            <w:hyperlink r:id="rId76">
              <w:r w:rsidR="7D8853C2" w:rsidRPr="00385452">
                <w:rPr>
                  <w:rStyle w:val="Hyperlink"/>
                  <w:rFonts w:ascii="Calibri" w:eastAsia="Calibri" w:hAnsi="Calibri" w:cs="Calibri"/>
                  <w:sz w:val="20"/>
                  <w:szCs w:val="20"/>
                </w:rPr>
                <w:t>https://github.com/madsjulia/Mads.jl</w:t>
              </w:r>
            </w:hyperlink>
          </w:p>
        </w:tc>
      </w:tr>
    </w:tbl>
    <w:p w14:paraId="5223EBDC" w14:textId="77777777" w:rsidR="0040013F" w:rsidRPr="00385452" w:rsidRDefault="0040013F" w:rsidP="74892E53">
      <w:pPr>
        <w:sectPr w:rsidR="0040013F" w:rsidRPr="00385452" w:rsidSect="0040013F">
          <w:headerReference w:type="default" r:id="rId77"/>
          <w:pgSz w:w="15840" w:h="12240" w:orient="landscape"/>
          <w:pgMar w:top="1440" w:right="1440" w:bottom="1440" w:left="1440" w:header="720" w:footer="720" w:gutter="0"/>
          <w:cols w:space="720"/>
          <w:docGrid w:linePitch="360"/>
        </w:sectPr>
      </w:pPr>
    </w:p>
    <w:p w14:paraId="37CCEF2A" w14:textId="79CBCDD4" w:rsidR="005C0FB8" w:rsidRPr="00385452" w:rsidRDefault="005C0FB8">
      <w:pPr>
        <w:pStyle w:val="Heading1"/>
      </w:pPr>
      <w:r w:rsidRPr="00385452">
        <w:lastRenderedPageBreak/>
        <w:t>Conclusion</w:t>
      </w:r>
      <w:r w:rsidR="00A15C2D" w:rsidRPr="00385452">
        <w:t xml:space="preserve"> and Future Directions</w:t>
      </w:r>
    </w:p>
    <w:p w14:paraId="4C3E8474" w14:textId="519D63B3" w:rsidR="00F05E59" w:rsidRPr="00385452" w:rsidRDefault="00F05E59" w:rsidP="00F05E59"/>
    <w:p w14:paraId="00355659" w14:textId="728CD3A6" w:rsidR="00E855F1" w:rsidRPr="00385452" w:rsidRDefault="00E855F1" w:rsidP="00F05E59">
      <w:pPr>
        <w:pStyle w:val="ListParagraph"/>
        <w:numPr>
          <w:ilvl w:val="0"/>
          <w:numId w:val="10"/>
        </w:numPr>
      </w:pPr>
      <w:r w:rsidRPr="00385452">
        <w:t xml:space="preserve">What are the gaps/what </w:t>
      </w:r>
      <w:proofErr w:type="gramStart"/>
      <w:r w:rsidRPr="00385452">
        <w:t>could be improved</w:t>
      </w:r>
      <w:proofErr w:type="gramEnd"/>
      <w:r w:rsidRPr="00385452">
        <w:t>?</w:t>
      </w:r>
    </w:p>
    <w:p w14:paraId="54FDF2D8" w14:textId="45C70C72" w:rsidR="00F05E59" w:rsidRPr="00385452" w:rsidRDefault="00F05E59" w:rsidP="00F05E59">
      <w:pPr>
        <w:pStyle w:val="ListParagraph"/>
        <w:numPr>
          <w:ilvl w:val="0"/>
          <w:numId w:val="10"/>
        </w:numPr>
      </w:pPr>
      <w:r w:rsidRPr="00385452">
        <w:t>To be revisited in this section:</w:t>
      </w:r>
    </w:p>
    <w:p w14:paraId="728AC114" w14:textId="432169F8" w:rsidR="00F05E59" w:rsidRPr="00385452" w:rsidRDefault="00F05E59" w:rsidP="00F05E59">
      <w:pPr>
        <w:pStyle w:val="ListParagraph"/>
        <w:rPr>
          <w:i/>
        </w:rPr>
      </w:pPr>
      <w:r w:rsidRPr="00385452">
        <w:rPr>
          <w:i/>
        </w:rPr>
        <w:t xml:space="preserve">The most comprehensive package in the survey, VARS-TOOL, provided users with global sensitivity analysis, VARS, sampling methods, SA with time-variance, factor grouping, and measures of the robustness and convergence of the SA, model emulation, </w:t>
      </w:r>
      <w:proofErr w:type="spellStart"/>
      <w:r w:rsidRPr="00385452">
        <w:rPr>
          <w:i/>
        </w:rPr>
        <w:t>visualisation</w:t>
      </w:r>
      <w:proofErr w:type="spellEnd"/>
      <w:r w:rsidRPr="00385452">
        <w:rPr>
          <w:i/>
        </w:rPr>
        <w:t xml:space="preserve"> tools, and test functions.  This leads to questions regarding what constitutes a thorough sensitivity analysis package</w:t>
      </w:r>
      <w:r w:rsidR="004E4C1A">
        <w:rPr>
          <w:i/>
        </w:rPr>
        <w:t>s</w:t>
      </w:r>
    </w:p>
    <w:p w14:paraId="5546BC62" w14:textId="78479C4F" w:rsidR="005C0FB8" w:rsidRPr="00385452" w:rsidRDefault="005C0FB8" w:rsidP="005C0FB8"/>
    <w:p w14:paraId="31359D8D" w14:textId="6DD0F2C3" w:rsidR="003A0AEE" w:rsidRPr="00385452" w:rsidRDefault="003A0AEE" w:rsidP="005C0FB8"/>
    <w:p w14:paraId="530F5436" w14:textId="25912EFA" w:rsidR="00D479EE" w:rsidRPr="00385452" w:rsidRDefault="00D479EE" w:rsidP="005C0FB8"/>
    <w:p w14:paraId="688BC539" w14:textId="6A8838DC" w:rsidR="00D479EE" w:rsidRPr="00385452" w:rsidRDefault="00D479EE" w:rsidP="005C0FB8">
      <w:pPr>
        <w:sectPr w:rsidR="00D479EE" w:rsidRPr="00385452" w:rsidSect="0040013F">
          <w:headerReference w:type="default" r:id="rId78"/>
          <w:pgSz w:w="12240" w:h="15840"/>
          <w:pgMar w:top="1440" w:right="1440" w:bottom="1440" w:left="1440" w:header="720" w:footer="720" w:gutter="0"/>
          <w:cols w:space="720"/>
          <w:docGrid w:linePitch="360"/>
        </w:sectPr>
      </w:pPr>
    </w:p>
    <w:p w14:paraId="0A577285" w14:textId="2CB0902E" w:rsidR="6D92C178" w:rsidRPr="00385452" w:rsidRDefault="7D8853C2" w:rsidP="002E690E">
      <w:pPr>
        <w:pStyle w:val="Heading1"/>
      </w:pPr>
      <w:r w:rsidRPr="00385452">
        <w:lastRenderedPageBreak/>
        <w:t>References</w:t>
      </w:r>
    </w:p>
    <w:p w14:paraId="2A0A4B35" w14:textId="77777777" w:rsidR="00F71BD1" w:rsidRPr="00F71BD1" w:rsidRDefault="00EB59EB" w:rsidP="00F71BD1">
      <w:pPr>
        <w:pStyle w:val="Bibliography"/>
        <w:rPr>
          <w:rFonts w:ascii="Calibri" w:hAnsi="Calibri" w:cs="Calibri"/>
        </w:rPr>
      </w:pPr>
      <w:r w:rsidRPr="00385452">
        <w:fldChar w:fldCharType="begin"/>
      </w:r>
      <w:r w:rsidR="009B38FF">
        <w:instrText xml:space="preserve"> ADDIN ZOTERO_BIBL {"uncited":[],"omitted":[],"custom":[]} CSL_BIBLIOGRAPHY </w:instrText>
      </w:r>
      <w:r w:rsidRPr="00385452">
        <w:fldChar w:fldCharType="separate"/>
      </w:r>
      <w:r w:rsidR="00F71BD1" w:rsidRPr="00F71BD1">
        <w:rPr>
          <w:rFonts w:ascii="Calibri" w:hAnsi="Calibri" w:cs="Calibri"/>
        </w:rPr>
        <w:t>Achakulvisut, T., Acuna, D.E., Ruangrong, T., Kording, K., 2016. Science Concierge: A Fast Content-Based Recommendation System for Scientific Publications. PLOS ONE 11, e0158423. https://doi.org/10.1371/journal.pone.0158423</w:t>
      </w:r>
    </w:p>
    <w:p w14:paraId="67F3FA6E" w14:textId="77777777" w:rsidR="00F71BD1" w:rsidRPr="00F71BD1" w:rsidRDefault="00F71BD1" w:rsidP="00F71BD1">
      <w:pPr>
        <w:pStyle w:val="Bibliography"/>
        <w:rPr>
          <w:rFonts w:ascii="Calibri" w:hAnsi="Calibri" w:cs="Calibri"/>
        </w:rPr>
      </w:pPr>
      <w:r w:rsidRPr="00F71BD1">
        <w:rPr>
          <w:rFonts w:ascii="Calibri" w:hAnsi="Calibri" w:cs="Calibri"/>
        </w:rPr>
        <w:t>Adams, B.M., Ebeida, M.S., Eldred, M.S., Gianluca, G., Jakeman, J.D., Maupin, K.A., Monschke, J.A., Adam Stephens, J., Swiler, L.P., Vigil, D.M., Wildley, T.M., Bohnhoff, W.J., Dalbey, K.R., Eddy, J.P., Frye, J.R., Hooper, R.W., Hu, K.T., Hough, P.D., Khalil, M., Ridgway, E.M., Winokur, J.G., Rushdi, A., 2010. DAKOTA : a multilevel parallel object-oriented framework for design optimization, parameter estimation, uncertainty quantification, and sensitivity analysis. Version 5.0, user’s manual. (No. SAND2010-2183, 991842). https://doi.org/10.2172/991842</w:t>
      </w:r>
    </w:p>
    <w:p w14:paraId="15DB476C" w14:textId="77777777" w:rsidR="00F71BD1" w:rsidRPr="00F71BD1" w:rsidRDefault="00F71BD1" w:rsidP="00F71BD1">
      <w:pPr>
        <w:pStyle w:val="Bibliography"/>
        <w:rPr>
          <w:rFonts w:ascii="Calibri" w:hAnsi="Calibri" w:cs="Calibri"/>
        </w:rPr>
      </w:pPr>
      <w:r w:rsidRPr="00F71BD1">
        <w:rPr>
          <w:rFonts w:ascii="Calibri" w:hAnsi="Calibri" w:cs="Calibri"/>
        </w:rPr>
        <w:t>Arora, S., Ge, R., Moitra, A., 2012. Learning Topic Models - Going beyond SVD.</w:t>
      </w:r>
    </w:p>
    <w:p w14:paraId="184FBE92" w14:textId="77777777" w:rsidR="00F71BD1" w:rsidRPr="00F71BD1" w:rsidRDefault="00F71BD1" w:rsidP="00F71BD1">
      <w:pPr>
        <w:pStyle w:val="Bibliography"/>
        <w:rPr>
          <w:rFonts w:ascii="Calibri" w:hAnsi="Calibri" w:cs="Calibri"/>
        </w:rPr>
      </w:pPr>
      <w:r w:rsidRPr="00F71BD1">
        <w:rPr>
          <w:rFonts w:ascii="Calibri" w:hAnsi="Calibri" w:cs="Calibri"/>
        </w:rPr>
        <w:t>Beel, J., Gipp, B., Langer, S., Breitinger, C., 2016. Research-paper recommender systems: a literature survey. International Journal on Digital Librairies 17, 305–338. https://doi.org/10.1007/s00799-015-0156-0</w:t>
      </w:r>
    </w:p>
    <w:p w14:paraId="464EB3B1" w14:textId="77777777" w:rsidR="00F71BD1" w:rsidRPr="00F71BD1" w:rsidRDefault="00F71BD1" w:rsidP="00F71BD1">
      <w:pPr>
        <w:pStyle w:val="Bibliography"/>
        <w:rPr>
          <w:rFonts w:ascii="Calibri" w:hAnsi="Calibri" w:cs="Calibri"/>
        </w:rPr>
      </w:pPr>
      <w:r w:rsidRPr="00F71BD1">
        <w:rPr>
          <w:rFonts w:ascii="Calibri" w:hAnsi="Calibri" w:cs="Calibri"/>
        </w:rPr>
        <w:t>Bornmann, L., Mutz, R., 2015. Growth rates of modern science: A bibliometric analysis based on the number of publications and cited references. Journal of the Association for Information Science and Technology 66, 2215–2222. https://doi.org/10.1002/asi.23329</w:t>
      </w:r>
    </w:p>
    <w:p w14:paraId="5450602C" w14:textId="77777777" w:rsidR="00F71BD1" w:rsidRPr="00F71BD1" w:rsidRDefault="00F71BD1" w:rsidP="00F71BD1">
      <w:pPr>
        <w:pStyle w:val="Bibliography"/>
        <w:rPr>
          <w:rFonts w:ascii="Calibri" w:hAnsi="Calibri" w:cs="Calibri"/>
        </w:rPr>
      </w:pPr>
      <w:r w:rsidRPr="00F71BD1">
        <w:rPr>
          <w:rFonts w:ascii="Calibri" w:hAnsi="Calibri" w:cs="Calibri"/>
        </w:rPr>
        <w:t>Cukier, R.I., Fortuin, C.M., Shuler, K.E., Petschek, A.G., Schaibly, J.H., 1973. Study of the sensitivity of coupled reaction systems to uncertainties in rate coefficients. I theory. Journal of Chemical Physics 59, 3873–3878. https://doi.org/10.1063/1.1680571</w:t>
      </w:r>
    </w:p>
    <w:p w14:paraId="2A864DC7" w14:textId="77777777" w:rsidR="00F71BD1" w:rsidRPr="00F71BD1" w:rsidRDefault="00F71BD1" w:rsidP="00F71BD1">
      <w:pPr>
        <w:pStyle w:val="Bibliography"/>
        <w:rPr>
          <w:rFonts w:ascii="Calibri" w:hAnsi="Calibri" w:cs="Calibri"/>
        </w:rPr>
      </w:pPr>
      <w:r w:rsidRPr="00F71BD1">
        <w:rPr>
          <w:rFonts w:ascii="Calibri" w:hAnsi="Calibri" w:cs="Calibri"/>
        </w:rPr>
        <w:t>Gan, Y., Duan, Q., Gong, W., Tong, C., Sun, Y., Chu, W., Ye, A., Miao, C., Di, Z., 2014. A comprehensive evaluation of various sensitivity analysis methods: A case study with a hydrological model. Environmental Modelling &amp; Software 51, 269–285. https://doi.org/10.1016/j.envsoft.2013.09.031</w:t>
      </w:r>
    </w:p>
    <w:p w14:paraId="7D62A44E" w14:textId="77777777" w:rsidR="00F71BD1" w:rsidRPr="00F71BD1" w:rsidRDefault="00F71BD1" w:rsidP="00F71BD1">
      <w:pPr>
        <w:pStyle w:val="Bibliography"/>
        <w:rPr>
          <w:rFonts w:ascii="Calibri" w:hAnsi="Calibri" w:cs="Calibri"/>
        </w:rPr>
      </w:pPr>
      <w:r w:rsidRPr="00F71BD1">
        <w:rPr>
          <w:rFonts w:ascii="Calibri" w:hAnsi="Calibri" w:cs="Calibri"/>
        </w:rPr>
        <w:t>Haddaway, N.R., Westgate, M.J., 2018. Predicting the time needed for environmental systematic reviews and systematic maps. Conservation Biology 0. https://doi.org/10.1111/cobi.13231</w:t>
      </w:r>
    </w:p>
    <w:p w14:paraId="4C463C72" w14:textId="77777777" w:rsidR="00F71BD1" w:rsidRPr="00F71BD1" w:rsidRDefault="00F71BD1" w:rsidP="00F71BD1">
      <w:pPr>
        <w:pStyle w:val="Bibliography"/>
        <w:rPr>
          <w:rFonts w:ascii="Calibri" w:hAnsi="Calibri" w:cs="Calibri"/>
        </w:rPr>
      </w:pPr>
      <w:r w:rsidRPr="00F71BD1">
        <w:rPr>
          <w:rFonts w:ascii="Calibri" w:hAnsi="Calibri" w:cs="Calibri"/>
        </w:rPr>
        <w:t>Herman, J., Usher, W., 2017. SALib: An open-source Python library for Sensitivity Analysis [WWW Document]. The Journal of Open Source Software. https://doi.org/10.21105/joss.00097</w:t>
      </w:r>
    </w:p>
    <w:p w14:paraId="3D89C1D9" w14:textId="77777777" w:rsidR="00F71BD1" w:rsidRPr="00F71BD1" w:rsidRDefault="00F71BD1" w:rsidP="00F71BD1">
      <w:pPr>
        <w:pStyle w:val="Bibliography"/>
        <w:rPr>
          <w:rFonts w:ascii="Calibri" w:hAnsi="Calibri" w:cs="Calibri"/>
        </w:rPr>
      </w:pPr>
      <w:r w:rsidRPr="00F71BD1">
        <w:rPr>
          <w:rFonts w:ascii="Calibri" w:hAnsi="Calibri" w:cs="Calibri"/>
        </w:rPr>
        <w:t>Iooss, B., Pujol, A.J. and G., Boumhaout,  with contributions from K., Veiga, S.D., Delage, T., Fruth, J., Gilquin, L., Guillaume, J., Gratiet, L.L., Lemaitre, P., Nelson, B.L., Monari, F., Oomen, R., Rakovec, O., Ramos, B., Roustant, O., Song, E., Staum, J., Sueur, R., Touati, T., Weber, F., 2018. sensitivity: Global Sensitivity Analysis of Model Outputs.</w:t>
      </w:r>
    </w:p>
    <w:p w14:paraId="68DE72E7" w14:textId="77777777" w:rsidR="00F71BD1" w:rsidRPr="00F71BD1" w:rsidRDefault="00F71BD1" w:rsidP="00F71BD1">
      <w:pPr>
        <w:pStyle w:val="Bibliography"/>
        <w:rPr>
          <w:rFonts w:ascii="Calibri" w:hAnsi="Calibri" w:cs="Calibri"/>
        </w:rPr>
      </w:pPr>
      <w:r w:rsidRPr="00F71BD1">
        <w:rPr>
          <w:rFonts w:ascii="Calibri" w:hAnsi="Calibri" w:cs="Calibri"/>
        </w:rPr>
        <w:t>Jakeman, A.J., Letcher, R.A., Norton, J.P., 2006. Ten iterative steps in development and evaluation of environmental models. Environmental Modelling and Software 21, 602–614. https://doi.org/10.1016/j.envsoft.2006.01.004</w:t>
      </w:r>
    </w:p>
    <w:p w14:paraId="38EAF64A" w14:textId="77777777" w:rsidR="00F71BD1" w:rsidRPr="00F71BD1" w:rsidRDefault="00F71BD1" w:rsidP="00F71BD1">
      <w:pPr>
        <w:pStyle w:val="Bibliography"/>
        <w:rPr>
          <w:rFonts w:ascii="Calibri" w:hAnsi="Calibri" w:cs="Calibri"/>
        </w:rPr>
      </w:pPr>
      <w:r w:rsidRPr="00F71BD1">
        <w:rPr>
          <w:rFonts w:ascii="Calibri" w:hAnsi="Calibri" w:cs="Calibri"/>
        </w:rPr>
        <w:t>JRC, 2015. SIMLAB and other software - EU Science Hub - European Commission [WWW Document]. EU Science Hub. URL https://ec.europa.eu/jrc/en/samo/simlab (accessed 12.5.18).</w:t>
      </w:r>
    </w:p>
    <w:p w14:paraId="28F73DB7" w14:textId="77777777" w:rsidR="00F71BD1" w:rsidRPr="00F71BD1" w:rsidRDefault="00F71BD1" w:rsidP="00F71BD1">
      <w:pPr>
        <w:pStyle w:val="Bibliography"/>
        <w:rPr>
          <w:rFonts w:ascii="Calibri" w:hAnsi="Calibri" w:cs="Calibri"/>
        </w:rPr>
      </w:pPr>
      <w:r w:rsidRPr="00F71BD1">
        <w:rPr>
          <w:rFonts w:ascii="Calibri" w:hAnsi="Calibri" w:cs="Calibri"/>
        </w:rPr>
        <w:t>Knuth, D.E., 1974. Structured Programming with Go to Statements. ACM Comput. Surv. 6, 261–301. https://doi.org/10.1145/356635.356640</w:t>
      </w:r>
    </w:p>
    <w:p w14:paraId="30075E3D" w14:textId="77777777" w:rsidR="00F71BD1" w:rsidRPr="00F71BD1" w:rsidRDefault="00F71BD1" w:rsidP="00F71BD1">
      <w:pPr>
        <w:pStyle w:val="Bibliography"/>
        <w:rPr>
          <w:rFonts w:ascii="Calibri" w:hAnsi="Calibri" w:cs="Calibri"/>
        </w:rPr>
      </w:pPr>
      <w:r w:rsidRPr="00F71BD1">
        <w:rPr>
          <w:rFonts w:ascii="Calibri" w:hAnsi="Calibri" w:cs="Calibri"/>
        </w:rPr>
        <w:t>Kwakkel, J.H., Pruyt, E., 2013. Exploratory Modeling and Analysis, an approach for model-based foresight under deep uncertainty. Technological Forecasting and Social Change 80, 419–431. https://doi.org/10.1016/j.techfore.2012.10.005</w:t>
      </w:r>
    </w:p>
    <w:p w14:paraId="25B70BF3" w14:textId="77777777" w:rsidR="00F71BD1" w:rsidRPr="00F71BD1" w:rsidRDefault="00F71BD1" w:rsidP="00F71BD1">
      <w:pPr>
        <w:pStyle w:val="Bibliography"/>
        <w:rPr>
          <w:rFonts w:ascii="Calibri" w:hAnsi="Calibri" w:cs="Calibri"/>
        </w:rPr>
      </w:pPr>
      <w:r w:rsidRPr="00F71BD1">
        <w:rPr>
          <w:rFonts w:ascii="Calibri" w:hAnsi="Calibri" w:cs="Calibri"/>
        </w:rPr>
        <w:t>Marelli, S., Sudret, B., 2014. UQLab: A Framework for Uncertainty Quantification in Matlab, in: Vulnerability, Uncertainty, and Risk. Presented at the Second International Conference on Vulnerability and Risk Analysis and Management (ICVRAM) and the Sixth International Symposium on Uncertainty, Modeling, and Analysis (ISUMA), American Society of Civil Engineers, Liverpool, UK, pp. 2554–2563. https://doi.org/10.1061/9780784413609.257</w:t>
      </w:r>
    </w:p>
    <w:p w14:paraId="7A522F2F" w14:textId="77777777" w:rsidR="00F71BD1" w:rsidRPr="00F71BD1" w:rsidRDefault="00F71BD1" w:rsidP="00F71BD1">
      <w:pPr>
        <w:pStyle w:val="Bibliography"/>
        <w:rPr>
          <w:rFonts w:ascii="Calibri" w:hAnsi="Calibri" w:cs="Calibri"/>
        </w:rPr>
      </w:pPr>
      <w:r w:rsidRPr="00F71BD1">
        <w:rPr>
          <w:rFonts w:ascii="Calibri" w:hAnsi="Calibri" w:cs="Calibri"/>
        </w:rPr>
        <w:lastRenderedPageBreak/>
        <w:t>McKay, M.D., Beckman, R.J., Conover, W.J., 1979. A comparison of three methods for selecting values of input variables in the analysis of output from a computer code. Technometrics 21, 239–245. https://doi.org/10.2307/1268522</w:t>
      </w:r>
    </w:p>
    <w:p w14:paraId="3DE909F9" w14:textId="77777777" w:rsidR="00F71BD1" w:rsidRPr="00F71BD1" w:rsidRDefault="00F71BD1" w:rsidP="00F71BD1">
      <w:pPr>
        <w:pStyle w:val="Bibliography"/>
        <w:rPr>
          <w:rFonts w:ascii="Calibri" w:hAnsi="Calibri" w:cs="Calibri"/>
        </w:rPr>
      </w:pPr>
      <w:r w:rsidRPr="00F71BD1">
        <w:rPr>
          <w:rFonts w:ascii="Calibri" w:hAnsi="Calibri" w:cs="Calibri"/>
        </w:rPr>
        <w:t>Metropolis, N., Ulam, S., 1949. The Monte Carlo Method. Journal of the American Statistical Association 44, 335–341. https://doi.org/doi:10.2307/2280232</w:t>
      </w:r>
    </w:p>
    <w:p w14:paraId="30305E83" w14:textId="77777777" w:rsidR="00F71BD1" w:rsidRPr="00F71BD1" w:rsidRDefault="00F71BD1" w:rsidP="00F71BD1">
      <w:pPr>
        <w:pStyle w:val="Bibliography"/>
        <w:rPr>
          <w:rFonts w:ascii="Calibri" w:hAnsi="Calibri" w:cs="Calibri"/>
        </w:rPr>
      </w:pPr>
      <w:r w:rsidRPr="00F71BD1">
        <w:rPr>
          <w:rFonts w:ascii="Calibri" w:hAnsi="Calibri" w:cs="Calibri"/>
        </w:rPr>
        <w:t>Morris, M.D., 1991. Factorial sampling plans for preliminary computational experiments. Technometrics 33, 161–174. https://doi.org/10.2307/1269043</w:t>
      </w:r>
    </w:p>
    <w:p w14:paraId="4AA6A540" w14:textId="77777777" w:rsidR="00F71BD1" w:rsidRPr="00F71BD1" w:rsidRDefault="00F71BD1" w:rsidP="00F71BD1">
      <w:pPr>
        <w:pStyle w:val="Bibliography"/>
        <w:rPr>
          <w:rFonts w:ascii="Calibri" w:hAnsi="Calibri" w:cs="Calibri"/>
        </w:rPr>
      </w:pPr>
      <w:r w:rsidRPr="00F71BD1">
        <w:rPr>
          <w:rFonts w:ascii="Calibri" w:hAnsi="Calibri" w:cs="Calibri"/>
        </w:rPr>
        <w:t>Nakagawa, S., Samarasinghe, G., Haddaway, N.R., Westgate, M.J., O’Dea, R.E., Noble, D.W.A., Lagisz, M., 2018. Research Weaving: Visualizing the Future of Research Synthesis. Trends in Ecology &amp; Evolution. https://doi.org/10.1016/j.tree.2018.11.007</w:t>
      </w:r>
    </w:p>
    <w:p w14:paraId="761E6409" w14:textId="77777777" w:rsidR="00F71BD1" w:rsidRPr="00F71BD1" w:rsidRDefault="00F71BD1" w:rsidP="00F71BD1">
      <w:pPr>
        <w:pStyle w:val="Bibliography"/>
        <w:rPr>
          <w:rFonts w:ascii="Calibri" w:hAnsi="Calibri" w:cs="Calibri"/>
        </w:rPr>
      </w:pPr>
      <w:r w:rsidRPr="00F71BD1">
        <w:rPr>
          <w:rFonts w:ascii="Calibri" w:hAnsi="Calibri" w:cs="Calibri"/>
        </w:rPr>
        <w:t>Norton, J., 2015. An introduction to sensitivity assessment of simulation models. Environmental Modelling &amp; Software 69, 166–174. https://doi.org/10.1016/j.envsoft.2015.03.020</w:t>
      </w:r>
    </w:p>
    <w:p w14:paraId="06F09AAB" w14:textId="77777777" w:rsidR="00F71BD1" w:rsidRPr="00F71BD1" w:rsidRDefault="00F71BD1" w:rsidP="00F71BD1">
      <w:pPr>
        <w:pStyle w:val="Bibliography"/>
        <w:rPr>
          <w:rFonts w:ascii="Calibri" w:hAnsi="Calibri" w:cs="Calibri"/>
        </w:rPr>
      </w:pPr>
      <w:r w:rsidRPr="00F71BD1">
        <w:rPr>
          <w:rFonts w:ascii="Calibri" w:hAnsi="Calibri" w:cs="Calibri"/>
        </w:rPr>
        <w:t>Pianosi, F., Beven, K., Freer, J., Hall, J.W., Rougier, J., Stephenson, D.B., Wagener, T., 2016. Sensitivity analysis of environmental models: A systematic review with practical workflow. Environmental Modelling &amp; Software 79, 214–232. https://doi.org/10.1016/j.envsoft.2016.02.008</w:t>
      </w:r>
    </w:p>
    <w:p w14:paraId="576A4D17" w14:textId="77777777" w:rsidR="00F71BD1" w:rsidRPr="00F71BD1" w:rsidRDefault="00F71BD1" w:rsidP="00F71BD1">
      <w:pPr>
        <w:pStyle w:val="Bibliography"/>
        <w:rPr>
          <w:rFonts w:ascii="Calibri" w:hAnsi="Calibri" w:cs="Calibri"/>
        </w:rPr>
      </w:pPr>
      <w:r w:rsidRPr="00F71BD1">
        <w:rPr>
          <w:rFonts w:ascii="Calibri" w:hAnsi="Calibri" w:cs="Calibri"/>
        </w:rPr>
        <w:t>Pianosi, F., Sarrazin, F., Wagener, T., 2015. A Matlab toolbox for Global Sensitivity Analysis. Environmental Modelling &amp; Software 70, 80–85. https://doi.org/10.1016/j.envsoft.2015.04.009</w:t>
      </w:r>
    </w:p>
    <w:p w14:paraId="241C4353" w14:textId="77777777" w:rsidR="00F71BD1" w:rsidRPr="00F71BD1" w:rsidRDefault="00F71BD1" w:rsidP="00F71BD1">
      <w:pPr>
        <w:pStyle w:val="Bibliography"/>
        <w:rPr>
          <w:rFonts w:ascii="Calibri" w:hAnsi="Calibri" w:cs="Calibri"/>
        </w:rPr>
      </w:pPr>
      <w:r w:rsidRPr="00F71BD1">
        <w:rPr>
          <w:rFonts w:ascii="Calibri" w:hAnsi="Calibri" w:cs="Calibri"/>
        </w:rPr>
        <w:t>Rabby, G., Azad, S., Mufti Mahmud, “, Zamli, K.Z., Mostafizur Rahman, M., 2018. A Flexible Keyphrase Extraction Technique for Academic Literature. Procedia Computer Science, The 3rd International Conference on Computer Science and Computational Intelligence (ICCSCI 2018) : Empowering Smart Technology in Digital Era for a Better Life 135, 553–563. https://doi.org/10.1016/j.procs.2018.08.208</w:t>
      </w:r>
    </w:p>
    <w:p w14:paraId="6B4F8411" w14:textId="77777777" w:rsidR="00F71BD1" w:rsidRPr="00F71BD1" w:rsidRDefault="00F71BD1" w:rsidP="00F71BD1">
      <w:pPr>
        <w:pStyle w:val="Bibliography"/>
        <w:rPr>
          <w:rFonts w:ascii="Calibri" w:hAnsi="Calibri" w:cs="Calibri"/>
        </w:rPr>
      </w:pPr>
      <w:r w:rsidRPr="00F71BD1">
        <w:rPr>
          <w:rFonts w:ascii="Calibri" w:hAnsi="Calibri" w:cs="Calibri"/>
        </w:rPr>
        <w:t>Razavi, S., Sheikholeslami, R., Gupta, H.V., Haghnegahdar, A., 2019. VARS-TOOL: A toolbox for comprehensive, efficient, and robust sensitivity and uncertainty analysis. Environmental Modelling &amp; Software 112, 95–107. https://doi.org/10.1016/j.envsoft.2018.10.005</w:t>
      </w:r>
    </w:p>
    <w:p w14:paraId="648A73DD" w14:textId="77777777" w:rsidR="00F71BD1" w:rsidRPr="00F71BD1" w:rsidRDefault="00F71BD1" w:rsidP="00F71BD1">
      <w:pPr>
        <w:pStyle w:val="Bibliography"/>
        <w:rPr>
          <w:rFonts w:ascii="Calibri" w:hAnsi="Calibri" w:cs="Calibri"/>
        </w:rPr>
      </w:pPr>
      <w:r w:rsidRPr="00F71BD1">
        <w:rPr>
          <w:rFonts w:ascii="Calibri" w:hAnsi="Calibri" w:cs="Calibri"/>
        </w:rPr>
        <w:t>Saltelli, A., Annoni, P., 2010. How to avoid a perfunctory sensitivity analysis. Environmental Modelling and Software 25, 1508–1517. https://doi.org/10.1016/j.envsoft.2010.04.012</w:t>
      </w:r>
    </w:p>
    <w:p w14:paraId="2E8BD082" w14:textId="77777777" w:rsidR="00F71BD1" w:rsidRPr="00F71BD1" w:rsidRDefault="00F71BD1" w:rsidP="00F71BD1">
      <w:pPr>
        <w:pStyle w:val="Bibliography"/>
        <w:rPr>
          <w:rFonts w:ascii="Calibri" w:hAnsi="Calibri" w:cs="Calibri"/>
        </w:rPr>
      </w:pPr>
      <w:r w:rsidRPr="00F71BD1">
        <w:rPr>
          <w:rFonts w:ascii="Calibri" w:hAnsi="Calibri" w:cs="Calibri"/>
        </w:rPr>
        <w:t>Sobol’, I.M., Kucherenko, S., 2009. Derivative based global sensitivity measures and their link with global sensitivity indices. Mathematics and Computers in Simulation 79, 3009–3017. https://doi.org/10.1016/j.matcom.2009.01.023</w:t>
      </w:r>
    </w:p>
    <w:p w14:paraId="44CAE24B" w14:textId="77777777" w:rsidR="00F71BD1" w:rsidRPr="00F71BD1" w:rsidRDefault="00F71BD1" w:rsidP="00F71BD1">
      <w:pPr>
        <w:pStyle w:val="Bibliography"/>
        <w:rPr>
          <w:rFonts w:ascii="Calibri" w:hAnsi="Calibri" w:cs="Calibri"/>
        </w:rPr>
      </w:pPr>
      <w:r w:rsidRPr="00F71BD1">
        <w:rPr>
          <w:rFonts w:ascii="Calibri" w:hAnsi="Calibri" w:cs="Calibri"/>
        </w:rPr>
        <w:t>van Griensven, A., Meixner, T., Grunwald, S., Bishop, T., Diluzio, M., Srinivasan, R., 2006. A global sensitivity analysis tool for the parameters of multi-variable catchment models. Journal of Hydrology 324, 10–23. https://doi.org/10.1016/j.jhydrol.2005.09.008</w:t>
      </w:r>
    </w:p>
    <w:p w14:paraId="365833A2" w14:textId="77777777" w:rsidR="00F71BD1" w:rsidRPr="00F71BD1" w:rsidRDefault="00F71BD1" w:rsidP="00F71BD1">
      <w:pPr>
        <w:pStyle w:val="Bibliography"/>
        <w:rPr>
          <w:rFonts w:ascii="Calibri" w:hAnsi="Calibri" w:cs="Calibri"/>
        </w:rPr>
      </w:pPr>
      <w:r w:rsidRPr="00F71BD1">
        <w:rPr>
          <w:rFonts w:ascii="Calibri" w:hAnsi="Calibri" w:cs="Calibri"/>
        </w:rPr>
        <w:t>Westgate, M.J., Haddaway, N.R., Cheng, S.H., McIntosh, E.J., Marshall, C., Lindenmayer, D.B., 2018. Software support for environmental evidence synthesis. Nature Ecology &amp; Evolution in press.</w:t>
      </w:r>
    </w:p>
    <w:p w14:paraId="70C1A644" w14:textId="77777777" w:rsidR="00F71BD1" w:rsidRPr="00F71BD1" w:rsidRDefault="00F71BD1" w:rsidP="00F71BD1">
      <w:pPr>
        <w:pStyle w:val="Bibliography"/>
        <w:rPr>
          <w:rFonts w:ascii="Calibri" w:hAnsi="Calibri" w:cs="Calibri"/>
        </w:rPr>
      </w:pPr>
      <w:r w:rsidRPr="00F71BD1">
        <w:rPr>
          <w:rFonts w:ascii="Calibri" w:hAnsi="Calibri" w:cs="Calibri"/>
        </w:rPr>
        <w:t>Westgate, M.J., Lindenmayer, D.B., 2017. The difficulties of systematic reviews. Conservation Biology 31, 1002–1007. https://doi.org/10.1111/cobi.12890</w:t>
      </w:r>
    </w:p>
    <w:p w14:paraId="5014656E" w14:textId="77777777" w:rsidR="00F71BD1" w:rsidRPr="00F71BD1" w:rsidRDefault="00F71BD1" w:rsidP="00F71BD1">
      <w:pPr>
        <w:pStyle w:val="Bibliography"/>
        <w:rPr>
          <w:rFonts w:ascii="Calibri" w:hAnsi="Calibri" w:cs="Calibri"/>
        </w:rPr>
      </w:pPr>
      <w:r w:rsidRPr="00F71BD1">
        <w:rPr>
          <w:rFonts w:ascii="Calibri" w:hAnsi="Calibri" w:cs="Calibri"/>
        </w:rPr>
        <w:t>Ziehn, T., Tomlin, A.S., 2009. GUI–HDMR – A software tool for global sensitivity analysis of complex models. Environmental Modelling &amp; Software 24, 775–785. https://doi.org/10.1016/j.envsoft.2008.12.002</w:t>
      </w:r>
    </w:p>
    <w:p w14:paraId="163D264B" w14:textId="16A9F87D" w:rsidR="00624AC2" w:rsidRPr="00385452" w:rsidRDefault="00EB59EB" w:rsidP="7D8853C2">
      <w:r w:rsidRPr="00385452">
        <w:fldChar w:fldCharType="end"/>
      </w:r>
    </w:p>
    <w:p w14:paraId="5F153203" w14:textId="36DA0AFE" w:rsidR="00624AC2" w:rsidRPr="00385452" w:rsidRDefault="00624AC2" w:rsidP="7D8853C2">
      <w:pPr>
        <w:rPr>
          <w:rFonts w:ascii="Calibri" w:eastAsia="Calibri" w:hAnsi="Calibri" w:cs="Calibri"/>
        </w:rPr>
      </w:pPr>
    </w:p>
    <w:sectPr w:rsidR="00624AC2" w:rsidRPr="00385452" w:rsidSect="0040013F">
      <w:headerReference w:type="default" r:id="rId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akuya Iwanaga" w:date="2018-12-10T19:12:00Z" w:initials="IT">
    <w:p w14:paraId="6162478B" w14:textId="08D07397" w:rsidR="004E68A3" w:rsidRDefault="004E68A3">
      <w:pPr>
        <w:pStyle w:val="CommentText"/>
      </w:pPr>
      <w:r>
        <w:rPr>
          <w:rStyle w:val="CommentReference"/>
        </w:rPr>
        <w:annotationRef/>
      </w:r>
      <w:r>
        <w:t>Need to also mention SA sampling and analysis methods as used in exploratory modelling</w:t>
      </w:r>
      <w:r>
        <w:rPr>
          <w:rStyle w:val="CommentReference"/>
        </w:rPr>
        <w:annotationRef/>
      </w:r>
    </w:p>
  </w:comment>
  <w:comment w:id="1" w:author="Dominique Douglas-Smith" w:date="2018-12-12T16:22:00Z" w:initials="DD">
    <w:p w14:paraId="66AF6221" w14:textId="7035517C" w:rsidR="004E68A3" w:rsidRDefault="004E68A3">
      <w:pPr>
        <w:pStyle w:val="CommentText"/>
      </w:pPr>
      <w:r>
        <w:t xml:space="preserve">I have this, not sure where it would fit: </w:t>
      </w:r>
      <w:r>
        <w:rPr>
          <w:rStyle w:val="CommentReference"/>
        </w:rPr>
        <w:annotationRef/>
      </w:r>
    </w:p>
    <w:p w14:paraId="45E9DE5F" w14:textId="5BA5BA82" w:rsidR="004E68A3" w:rsidRDefault="004E68A3">
      <w:pPr>
        <w:pStyle w:val="CommentText"/>
      </w:pPr>
      <w:r>
        <w:t xml:space="preserve">EMA is the exploration of all possible models, taking into account parameter and structural uncertainties in order to generate predictions of future scenarios. SA and sampling techniques (such as MC, factorial methods, and </w:t>
      </w:r>
      <w:proofErr w:type="spellStart"/>
      <w:r>
        <w:t>optimisation</w:t>
      </w:r>
      <w:proofErr w:type="spellEnd"/>
      <w:r>
        <w:t xml:space="preserve"> techniques) can be used in conjunction with EMA to great effect, especially when only partial information about a system is available (</w:t>
      </w:r>
      <w:proofErr w:type="spellStart"/>
      <w:r>
        <w:t>Kwakkel</w:t>
      </w:r>
      <w:proofErr w:type="spellEnd"/>
      <w:r>
        <w:t>).</w:t>
      </w:r>
    </w:p>
  </w:comment>
  <w:comment w:id="2" w:author="Takuya Iwanaga" w:date="2018-12-12T23:58:00Z" w:initials="TI">
    <w:p w14:paraId="5063A5E9" w14:textId="05897D89" w:rsidR="004E68A3" w:rsidRDefault="004E68A3">
      <w:pPr>
        <w:pStyle w:val="CommentText"/>
      </w:pPr>
      <w:r>
        <w:rPr>
          <w:rStyle w:val="CommentReference"/>
        </w:rPr>
        <w:annotationRef/>
      </w:r>
      <w:r>
        <w:t>Before I forget again: UA/SA as used in a quality assurance – should stress it is not a substitute for code testing, but a complement to it. Helps indicate “weird” outputs due to parameter interaction/combinations that may not be actually possible in reality</w:t>
      </w:r>
    </w:p>
  </w:comment>
  <w:comment w:id="3" w:author="Takuya Iwanaga" w:date="2018-12-05T00:30:00Z" w:initials="TI">
    <w:p w14:paraId="6095D16A" w14:textId="77C27B13" w:rsidR="004E68A3" w:rsidRDefault="004E68A3">
      <w:pPr>
        <w:pStyle w:val="CommentText"/>
      </w:pPr>
      <w:r>
        <w:t>Need to make this case stronger - could make the intro more general and expand the points made into separate subsections</w:t>
      </w:r>
      <w:r>
        <w:rPr>
          <w:rStyle w:val="CommentReference"/>
        </w:rPr>
        <w:annotationRef/>
      </w:r>
    </w:p>
  </w:comment>
  <w:comment w:id="4" w:author="Dominique Douglas-Smith [2]" w:date="2019-02-08T08:13:00Z" w:initials="DD">
    <w:p w14:paraId="3F9B3D7D" w14:textId="7362DAA6" w:rsidR="004E68A3" w:rsidRDefault="004E68A3">
      <w:pPr>
        <w:pStyle w:val="CommentText"/>
      </w:pPr>
      <w:r>
        <w:rPr>
          <w:rStyle w:val="CommentReference"/>
        </w:rPr>
        <w:annotationRef/>
      </w:r>
      <w:r>
        <w:t>Add relevant reference, would 10.1016/jenvsoft.2006.01.004 be appropriate?</w:t>
      </w:r>
    </w:p>
  </w:comment>
  <w:comment w:id="5" w:author="Takuya Iwanaga" w:date="2018-12-09T13:27:00Z" w:initials="TI">
    <w:p w14:paraId="3900DA56" w14:textId="6A5068CD" w:rsidR="004E68A3" w:rsidRDefault="004E68A3">
      <w:pPr>
        <w:pStyle w:val="CommentText"/>
      </w:pPr>
      <w:r>
        <w:rPr>
          <w:rStyle w:val="CommentReference"/>
        </w:rPr>
        <w:annotationRef/>
      </w:r>
      <w:r>
        <w:t>Need to get a screenshot or something</w:t>
      </w:r>
    </w:p>
  </w:comment>
  <w:comment w:id="6" w:author="Takuya Iwanaga" w:date="2018-12-13T20:10:00Z" w:initials="TI">
    <w:p w14:paraId="1432F673" w14:textId="77777777" w:rsidR="004E68A3" w:rsidRDefault="004E68A3" w:rsidP="00C31EC6">
      <w:pPr>
        <w:pStyle w:val="CommentText"/>
      </w:pPr>
      <w:r>
        <w:rPr>
          <w:rStyle w:val="CommentReference"/>
        </w:rPr>
        <w:annotationRef/>
      </w:r>
      <w:r>
        <w:t>Might be good to include an appendix listing these</w:t>
      </w:r>
    </w:p>
  </w:comment>
  <w:comment w:id="8" w:author="Takuya Iwanaga" w:date="2019-01-18T22:05:00Z" w:initials="TI">
    <w:p w14:paraId="1D1F1780" w14:textId="3EEDEF3C" w:rsidR="004E68A3" w:rsidRDefault="004E68A3">
      <w:pPr>
        <w:pStyle w:val="CommentText"/>
      </w:pPr>
      <w:r>
        <w:rPr>
          <w:rStyle w:val="CommentReference"/>
        </w:rPr>
        <w:annotationRef/>
      </w:r>
      <w:r>
        <w:rPr>
          <w:rStyle w:val="CommentReference"/>
        </w:rPr>
        <w:t>Just a placeholder</w:t>
      </w:r>
      <w:r>
        <w:t xml:space="preserve"> </w:t>
      </w:r>
    </w:p>
  </w:comment>
  <w:comment w:id="11" w:author="Takuya Iwanaga" w:date="2018-12-20T16:40:00Z" w:initials="TI">
    <w:p w14:paraId="0DD2DBA4" w14:textId="77777777" w:rsidR="004E68A3" w:rsidRDefault="004E68A3" w:rsidP="00251DFF">
      <w:pPr>
        <w:pStyle w:val="CommentText"/>
      </w:pPr>
      <w:r>
        <w:t>Tony says: Most people will be doing this, but won't call it OAT (e.g. they change the value of a parameter by 10% and see what the effect is) - have to think of a way to capture these approaches</w:t>
      </w:r>
      <w:r>
        <w:rPr>
          <w:rStyle w:val="CommentReference"/>
        </w:rPr>
        <w:annotationRef/>
      </w:r>
    </w:p>
    <w:p w14:paraId="6D40DE4B" w14:textId="77777777" w:rsidR="004E68A3" w:rsidRDefault="004E68A3" w:rsidP="00251DFF">
      <w:pPr>
        <w:pStyle w:val="CommentText"/>
      </w:pPr>
    </w:p>
    <w:p w14:paraId="6C9CDA88" w14:textId="77777777" w:rsidR="004E68A3" w:rsidRDefault="004E68A3" w:rsidP="00251DFF">
      <w:pPr>
        <w:pStyle w:val="CommentText"/>
      </w:pPr>
      <w:r>
        <w:t>Me: Just had a thought - those same people will not be writing about new UA/SA techniques, or papers on "SA approach applied on some model" - they will just be people applying a model and running basic SA to cover themselves from the criticism that they didn't do any SA.</w:t>
      </w:r>
    </w:p>
    <w:p w14:paraId="587873D6" w14:textId="77777777" w:rsidR="004E68A3" w:rsidRDefault="004E68A3" w:rsidP="00251DFF">
      <w:pPr>
        <w:pStyle w:val="CommentText"/>
      </w:pPr>
    </w:p>
    <w:p w14:paraId="2000D041" w14:textId="77777777" w:rsidR="004E68A3" w:rsidRDefault="004E68A3" w:rsidP="00251DFF">
      <w:pPr>
        <w:pStyle w:val="CommentText"/>
      </w:pPr>
      <w:r>
        <w:t>So maybe - if we look at the papers talking about OAT - we can find that it is generally not recommended at all (or perhaps only useful in certain contexts)</w:t>
      </w:r>
    </w:p>
  </w:comment>
  <w:comment w:id="12" w:author="Dominique Douglas-Smith [2]" w:date="2019-02-11T11:29:00Z" w:initials="DD">
    <w:p w14:paraId="0FE294CB" w14:textId="25206690" w:rsidR="004E68A3" w:rsidRDefault="004E68A3">
      <w:pPr>
        <w:pStyle w:val="CommentText"/>
      </w:pPr>
      <w:r>
        <w:rPr>
          <w:rStyle w:val="CommentReference"/>
        </w:rPr>
        <w:annotationRef/>
      </w:r>
      <w:r>
        <w:t>Unfortunately, many of the papers I surveyed which were of the form “SA approach applied on some model” were in fact applying OAT-SA.</w:t>
      </w:r>
    </w:p>
  </w:comment>
  <w:comment w:id="13" w:author="Dominique Douglas-Smith" w:date="2018-12-18T15:58:00Z" w:initials="DD">
    <w:p w14:paraId="5A421C96" w14:textId="77777777" w:rsidR="004E68A3" w:rsidRDefault="004E68A3" w:rsidP="00251DFF">
      <w:pPr>
        <w:pStyle w:val="CommentText"/>
      </w:pPr>
      <w:r>
        <w:t xml:space="preserve">This term is proposed by the </w:t>
      </w:r>
      <w:proofErr w:type="spellStart"/>
      <w:r>
        <w:t>Pianosi</w:t>
      </w:r>
      <w:proofErr w:type="spellEnd"/>
      <w:r>
        <w:t xml:space="preserve"> paper</w:t>
      </w:r>
      <w:r>
        <w:rPr>
          <w:rStyle w:val="CommentReference"/>
        </w:rPr>
        <w:annotationRef/>
      </w:r>
    </w:p>
    <w:p w14:paraId="354F9191" w14:textId="77777777" w:rsidR="004E68A3" w:rsidRDefault="004E68A3" w:rsidP="00251DFF">
      <w:pPr>
        <w:pStyle w:val="CommentText"/>
      </w:pPr>
      <w:r>
        <w:t>https://ac.els-cdn.com/S1364815216300287/1-s2.0-S1364815216300287-main.pdf?_tid=9f4037a8-b366-469e-808b-22b805fcc923&amp;acdnat=1545106824_065768f436ba06aeef8275f80e0daf17</w:t>
      </w:r>
    </w:p>
  </w:comment>
  <w:comment w:id="14" w:author="Dominique Douglas-Smith [2]" w:date="2019-02-04T11:03:00Z" w:initials="DD">
    <w:p w14:paraId="51DBBD02" w14:textId="2CC2EA45" w:rsidR="004E68A3" w:rsidRDefault="004E68A3">
      <w:pPr>
        <w:pStyle w:val="CommentText"/>
      </w:pPr>
      <w:r>
        <w:rPr>
          <w:rStyle w:val="CommentReference"/>
        </w:rPr>
        <w:annotationRef/>
      </w:r>
      <w:r>
        <w:t>List these in an appendix?  Excluded journals were:</w:t>
      </w:r>
    </w:p>
    <w:p w14:paraId="5E286202" w14:textId="77777777" w:rsidR="004E68A3" w:rsidRDefault="004E68A3" w:rsidP="00FA4E72">
      <w:pPr>
        <w:pStyle w:val="CommentText"/>
      </w:pPr>
      <w:r>
        <w:t xml:space="preserve">'PSYCHOL', 'BIOINFO', 'BUSINESS INFORMATION', 'MANUFACTURING', </w:t>
      </w:r>
    </w:p>
    <w:p w14:paraId="4E44DCF6" w14:textId="77777777" w:rsidR="004E68A3" w:rsidRDefault="004E68A3" w:rsidP="00FA4E72">
      <w:pPr>
        <w:pStyle w:val="CommentText"/>
      </w:pPr>
      <w:r>
        <w:t xml:space="preserve">                'BIOLOGICALLY INSPIRED COGNITIVE ARCHITECTURES', 'COMPLEXITY', 'INDUSTRIAL ECOLOGY',</w:t>
      </w:r>
    </w:p>
    <w:p w14:paraId="42DDBB55" w14:textId="77777777" w:rsidR="004E68A3" w:rsidRDefault="004E68A3" w:rsidP="00FA4E72">
      <w:pPr>
        <w:pStyle w:val="CommentText"/>
      </w:pPr>
      <w:r>
        <w:t xml:space="preserve">                'QUANTITATIVE FINANCE', 'VIRTUAL REALITY', 'COMMUNICATION NETWORKS', 'COMPUTER METHODS AND PROGRAMS IN BIOMEDICINE',</w:t>
      </w:r>
    </w:p>
    <w:p w14:paraId="4F689048" w14:textId="77777777" w:rsidR="004E68A3" w:rsidRDefault="004E68A3" w:rsidP="00FA4E72">
      <w:pPr>
        <w:pStyle w:val="CommentText"/>
      </w:pPr>
      <w:r>
        <w:t xml:space="preserve">                'ARTIFICIAL INTELLIGENCE IN EDUCATION', 'INSURANCE MATHEMATICS &amp; ECONOMICS', 'ASTIN BULLETIN', </w:t>
      </w:r>
    </w:p>
    <w:p w14:paraId="79740347" w14:textId="77777777" w:rsidR="004E68A3" w:rsidRDefault="004E68A3" w:rsidP="00FA4E72">
      <w:pPr>
        <w:pStyle w:val="CommentText"/>
      </w:pPr>
      <w:r>
        <w:t xml:space="preserve">                'COMMUNICATION TECHNOLOGY', 'COMPUTERS &amp; STRUCTURES', 'CHEMOSPHERE', 'VISUAL COMPUTING',</w:t>
      </w:r>
    </w:p>
    <w:p w14:paraId="72AEB4EC" w14:textId="77777777" w:rsidR="004E68A3" w:rsidRDefault="004E68A3" w:rsidP="00FA4E72">
      <w:pPr>
        <w:pStyle w:val="CommentText"/>
      </w:pPr>
      <w:r>
        <w:t xml:space="preserve">                 'WASTE MANAGEMENT', 'OPTIMIZATION AND ENGINEERING',</w:t>
      </w:r>
    </w:p>
    <w:p w14:paraId="335FC4EF" w14:textId="77777777" w:rsidR="004E68A3" w:rsidRDefault="004E68A3" w:rsidP="00FA4E72">
      <w:pPr>
        <w:pStyle w:val="CommentText"/>
      </w:pPr>
      <w:r>
        <w:t xml:space="preserve">                'COMPUTERS &amp; OPERATIONS RESEARCH', 'INTERNATIONAL JOURNAL OF LIFE CYCLE ASSESSMENT',</w:t>
      </w:r>
    </w:p>
    <w:p w14:paraId="4CA231C8" w14:textId="7C12E0C2" w:rsidR="004E68A3" w:rsidRDefault="004E68A3" w:rsidP="00FA4E72">
      <w:pPr>
        <w:pStyle w:val="CommentText"/>
      </w:pPr>
      <w:r>
        <w:t xml:space="preserve">                'COMPUTATIONAL MECHANICS', 'JOURNAL OF CLEANER PRODUCTION', 'JOURNAL OF ORGANIZATIONAL COMPUTING AND ELECTRONIC COMMERCE'</w:t>
      </w:r>
    </w:p>
  </w:comment>
  <w:comment w:id="18" w:author="Dominique Douglas-Smith" w:date="2018-12-14T14:25:00Z" w:initials="DD">
    <w:p w14:paraId="57206DA1" w14:textId="594DAD19" w:rsidR="004E68A3" w:rsidRDefault="004E68A3">
      <w:pPr>
        <w:pStyle w:val="CommentText"/>
      </w:pPr>
      <w:r>
        <w:t>This is what I gathered from a quick search, not sure if you wanted it to be more specific?</w:t>
      </w:r>
      <w:r>
        <w:rPr>
          <w:rStyle w:val="CommentReference"/>
        </w:rPr>
        <w:annotationRef/>
      </w:r>
    </w:p>
  </w:comment>
  <w:comment w:id="19" w:author="Takuya Iwanaga" w:date="2018-12-18T16:08:00Z" w:initials="TI">
    <w:p w14:paraId="6C0A14EA" w14:textId="32FEF9C3" w:rsidR="004E68A3" w:rsidRDefault="004E68A3">
      <w:pPr>
        <w:pStyle w:val="CommentText"/>
      </w:pPr>
      <w:r>
        <w:t>Thanks for writing this out!</w:t>
      </w:r>
      <w:r>
        <w:rPr>
          <w:rStyle w:val="CommentReference"/>
        </w:rPr>
        <w:annotationRef/>
      </w:r>
    </w:p>
  </w:comment>
  <w:comment w:id="20" w:author="Takuya Iwanaga [2]" w:date="2019-01-15T13:49:00Z" w:initials="TI">
    <w:p w14:paraId="3AD2D717" w14:textId="77777777" w:rsidR="004E68A3" w:rsidRDefault="004E68A3" w:rsidP="0014170F">
      <w:pPr>
        <w:pStyle w:val="CommentText"/>
      </w:pPr>
      <w:r>
        <w:rPr>
          <w:rStyle w:val="CommentReference"/>
        </w:rPr>
        <w:annotationRef/>
      </w:r>
      <w:r>
        <w:t>Will get more references for this</w:t>
      </w:r>
    </w:p>
  </w:comment>
  <w:comment w:id="21" w:author="Dominique Douglas-Smith" w:date="2018-12-19T11:18:00Z" w:initials="DD">
    <w:p w14:paraId="55E84C10" w14:textId="4C474E3B" w:rsidR="004E68A3" w:rsidRDefault="004E68A3">
      <w:pPr>
        <w:pStyle w:val="CommentText"/>
      </w:pPr>
      <w:r>
        <w:t xml:space="preserve">Will add to this.  </w:t>
      </w:r>
      <w:r>
        <w:rPr>
          <w:rStyle w:val="CommentReference"/>
        </w:rPr>
        <w:annotationRef/>
      </w:r>
    </w:p>
    <w:p w14:paraId="2B250EB4" w14:textId="6847CF2A" w:rsidR="004E68A3" w:rsidRDefault="004E68A3">
      <w:pPr>
        <w:pStyle w:val="CommentText"/>
      </w:pPr>
      <w:r>
        <w:t xml:space="preserve">Still curious as to why the </w:t>
      </w:r>
      <w:proofErr w:type="spellStart"/>
      <w:r>
        <w:t>crti_matches</w:t>
      </w:r>
      <w:proofErr w:type="spellEnd"/>
      <w:r>
        <w:t xml:space="preserve"> always yields so few results.</w:t>
      </w:r>
    </w:p>
  </w:comment>
  <w:comment w:id="22" w:author="Takuya Iwanaga [2]" w:date="2019-01-10T18:17:00Z" w:initials="TI">
    <w:p w14:paraId="5A8853AE" w14:textId="756A340A" w:rsidR="004E68A3" w:rsidRDefault="004E68A3">
      <w:pPr>
        <w:pStyle w:val="CommentText"/>
      </w:pPr>
      <w:r>
        <w:rPr>
          <w:rStyle w:val="CommentReference"/>
        </w:rPr>
        <w:annotationRef/>
      </w:r>
      <w:r>
        <w:t>When you get back, I’ll get you to push the notebook you used to retrieve the article data, maybe we’re accidentally constraining the search somehow</w:t>
      </w:r>
    </w:p>
  </w:comment>
  <w:comment w:id="23" w:author="Takuya Iwanaga [2]" w:date="2019-01-15T15:13:00Z" w:initials="TI">
    <w:p w14:paraId="6687EC4D" w14:textId="6338A2FF" w:rsidR="004E68A3" w:rsidRDefault="004E68A3">
      <w:pPr>
        <w:pStyle w:val="CommentText"/>
      </w:pPr>
      <w:r>
        <w:rPr>
          <w:rStyle w:val="CommentReference"/>
        </w:rPr>
        <w:annotationRef/>
      </w:r>
      <w:r>
        <w:rPr>
          <w:rStyle w:val="CommentReference"/>
        </w:rPr>
        <w:t>The keyword criteria search also needs to be adjusted/improved – especially when the semantics are involved, e.g. Dakota =&gt; North Dakota, etc.</w:t>
      </w:r>
    </w:p>
  </w:comment>
  <w:comment w:id="24" w:author="Takuya Iwanaga" w:date="2019-02-02T13:06:00Z" w:initials="TI">
    <w:p w14:paraId="0AC3DC05" w14:textId="77777777" w:rsidR="004E68A3" w:rsidRDefault="004E68A3">
      <w:pPr>
        <w:pStyle w:val="CommentText"/>
      </w:pPr>
      <w:r>
        <w:rPr>
          <w:rStyle w:val="CommentReference"/>
        </w:rPr>
        <w:annotationRef/>
      </w:r>
      <w:r>
        <w:t>Hi Dominique, I was about to close this but couldn’t remember if your initial issue with “criteria matches” was still a problem.</w:t>
      </w:r>
    </w:p>
    <w:p w14:paraId="1E57BC65" w14:textId="77777777" w:rsidR="004E68A3" w:rsidRDefault="004E68A3">
      <w:pPr>
        <w:pStyle w:val="CommentText"/>
      </w:pPr>
    </w:p>
    <w:p w14:paraId="2065064F" w14:textId="484C6822" w:rsidR="004E68A3" w:rsidRDefault="004E68A3">
      <w:pPr>
        <w:pStyle w:val="CommentText"/>
      </w:pPr>
      <w:r>
        <w:t xml:space="preserve">Could you close this comment thread if it is not? </w:t>
      </w:r>
      <w:proofErr w:type="spellStart"/>
      <w:r>
        <w:t>Danke</w:t>
      </w:r>
      <w:proofErr w:type="spellEnd"/>
      <w:r>
        <w:t>!</w:t>
      </w:r>
    </w:p>
  </w:comment>
  <w:comment w:id="25" w:author="Takuya Iwanaga" w:date="2019-02-02T15:45:00Z" w:initials="TI">
    <w:p w14:paraId="5D225FDE" w14:textId="6F98AC89" w:rsidR="004E68A3" w:rsidRDefault="004E68A3">
      <w:pPr>
        <w:pStyle w:val="CommentText"/>
      </w:pPr>
      <w:r>
        <w:rPr>
          <w:rStyle w:val="CommentReference"/>
        </w:rPr>
        <w:annotationRef/>
      </w:r>
      <w:hyperlink r:id="rId1" w:history="1">
        <w:r w:rsidRPr="00124A76">
          <w:rPr>
            <w:rStyle w:val="Hyperlink"/>
          </w:rPr>
          <w:t>https://onlinelibrary.wiley.com/doi/abs/10.1002/9780470689646.ch1</w:t>
        </w:r>
      </w:hyperlink>
    </w:p>
    <w:p w14:paraId="15E9EB63" w14:textId="77777777" w:rsidR="004E68A3" w:rsidRDefault="004E68A3">
      <w:pPr>
        <w:pStyle w:val="CommentText"/>
      </w:pPr>
    </w:p>
    <w:p w14:paraId="227DC28B" w14:textId="2CD7042C" w:rsidR="004E68A3" w:rsidRDefault="004E68A3">
      <w:pPr>
        <w:pStyle w:val="CommentText"/>
      </w:pPr>
      <w:hyperlink r:id="rId2" w:history="1">
        <w:r w:rsidRPr="00124A76">
          <w:rPr>
            <w:rStyle w:val="Hyperlink"/>
          </w:rPr>
          <w:t>https://github.com/csurfer/rake-nltk</w:t>
        </w:r>
      </w:hyperlink>
    </w:p>
    <w:p w14:paraId="5D03957F" w14:textId="58CBEE31" w:rsidR="004E68A3" w:rsidRDefault="004E68A3">
      <w:pPr>
        <w:pStyle w:val="CommentText"/>
      </w:pPr>
    </w:p>
  </w:comment>
  <w:comment w:id="26" w:author="Dominique Douglas-Smith [2]" w:date="2019-02-05T14:58:00Z" w:initials="DD">
    <w:p w14:paraId="0CA024B1" w14:textId="101018F3" w:rsidR="004E68A3" w:rsidRDefault="004E68A3">
      <w:pPr>
        <w:pStyle w:val="CommentText"/>
      </w:pPr>
      <w:r>
        <w:rPr>
          <w:rStyle w:val="CommentReference"/>
        </w:rPr>
        <w:annotationRef/>
      </w:r>
      <w:r>
        <w:t xml:space="preserve">Added paper to </w:t>
      </w:r>
      <w:proofErr w:type="spellStart"/>
      <w:r>
        <w:t>Zotero</w:t>
      </w:r>
      <w:proofErr w:type="spellEnd"/>
      <w:r>
        <w:t xml:space="preserve"> library</w:t>
      </w:r>
    </w:p>
  </w:comment>
  <w:comment w:id="27" w:author="Dominique Douglas-Smith [2]" w:date="2019-02-04T11:08:00Z" w:initials="DD">
    <w:p w14:paraId="47BAA292" w14:textId="77777777" w:rsidR="004E68A3" w:rsidRPr="00766F35" w:rsidRDefault="004E68A3" w:rsidP="006855C9">
      <w:pPr>
        <w:rPr>
          <w:b/>
        </w:rPr>
      </w:pPr>
      <w:r>
        <w:rPr>
          <w:rStyle w:val="CommentReference"/>
        </w:rPr>
        <w:annotationRef/>
      </w:r>
      <w:r w:rsidRPr="00766F35">
        <w:rPr>
          <w:b/>
        </w:rPr>
        <w:t>Notes from meeting, and other ideas:</w:t>
      </w:r>
    </w:p>
    <w:p w14:paraId="5DFB9C72" w14:textId="77777777" w:rsidR="004E68A3" w:rsidRPr="00385452" w:rsidRDefault="004E68A3" w:rsidP="006855C9">
      <w:pPr>
        <w:pStyle w:val="ListParagraph"/>
        <w:numPr>
          <w:ilvl w:val="0"/>
          <w:numId w:val="12"/>
        </w:numPr>
      </w:pPr>
      <w:r w:rsidRPr="00385452">
        <w:rPr>
          <w:rFonts w:ascii="Calibri" w:eastAsia="Calibri" w:hAnsi="Calibri" w:cs="Calibri"/>
        </w:rPr>
        <w:t xml:space="preserve">With the results from the topic model, can now </w:t>
      </w:r>
      <w:proofErr w:type="spellStart"/>
      <w:r w:rsidRPr="00385452">
        <w:rPr>
          <w:rFonts w:ascii="Calibri" w:eastAsia="Calibri" w:hAnsi="Calibri" w:cs="Calibri"/>
        </w:rPr>
        <w:t>analyse</w:t>
      </w:r>
      <w:proofErr w:type="spellEnd"/>
      <w:r w:rsidRPr="00385452">
        <w:rPr>
          <w:rFonts w:ascii="Calibri" w:eastAsia="Calibri" w:hAnsi="Calibri" w:cs="Calibri"/>
        </w:rPr>
        <w:t xml:space="preserve"> citations per paper.</w:t>
      </w:r>
    </w:p>
    <w:p w14:paraId="18ADA05A" w14:textId="77777777" w:rsidR="004E68A3" w:rsidRPr="00385452" w:rsidRDefault="004E68A3" w:rsidP="006855C9">
      <w:pPr>
        <w:pStyle w:val="ListParagraph"/>
        <w:numPr>
          <w:ilvl w:val="0"/>
          <w:numId w:val="12"/>
        </w:numPr>
      </w:pPr>
      <w:r w:rsidRPr="00385452">
        <w:rPr>
          <w:rFonts w:ascii="Calibri" w:eastAsia="Calibri" w:hAnsi="Calibri" w:cs="Calibri"/>
        </w:rPr>
        <w:t>Investigate GLUE: find papers, software implementing it.</w:t>
      </w:r>
    </w:p>
    <w:p w14:paraId="57ED557D" w14:textId="77777777" w:rsidR="004E68A3" w:rsidRPr="00385452" w:rsidRDefault="004E68A3" w:rsidP="006855C9">
      <w:pPr>
        <w:pStyle w:val="ListParagraph"/>
        <w:numPr>
          <w:ilvl w:val="0"/>
          <w:numId w:val="12"/>
        </w:numPr>
      </w:pPr>
      <w:r w:rsidRPr="00385452">
        <w:rPr>
          <w:rFonts w:ascii="Calibri" w:eastAsia="Calibri" w:hAnsi="Calibri" w:cs="Calibri"/>
        </w:rPr>
        <w:t>Investigate SWAT, particularly the included UA/SA modules.</w:t>
      </w:r>
    </w:p>
    <w:p w14:paraId="46F59079" w14:textId="77777777" w:rsidR="004E68A3" w:rsidRPr="00385452" w:rsidRDefault="004E68A3" w:rsidP="006855C9">
      <w:pPr>
        <w:pStyle w:val="ListParagraph"/>
        <w:numPr>
          <w:ilvl w:val="1"/>
          <w:numId w:val="12"/>
        </w:numPr>
      </w:pPr>
      <w:r w:rsidRPr="00385452">
        <w:rPr>
          <w:rFonts w:ascii="Calibri" w:eastAsia="Calibri" w:hAnsi="Calibri" w:cs="Calibri"/>
        </w:rPr>
        <w:t>Are they usable in general applications?</w:t>
      </w:r>
    </w:p>
    <w:p w14:paraId="55B459A8" w14:textId="77777777" w:rsidR="004E68A3" w:rsidRPr="00385452" w:rsidRDefault="004E68A3" w:rsidP="006855C9">
      <w:pPr>
        <w:pStyle w:val="ListParagraph"/>
        <w:numPr>
          <w:ilvl w:val="0"/>
          <w:numId w:val="12"/>
        </w:numPr>
      </w:pPr>
      <w:r w:rsidRPr="00385452">
        <w:rPr>
          <w:rFonts w:ascii="Calibri" w:eastAsia="Calibri" w:hAnsi="Calibri" w:cs="Calibri"/>
        </w:rPr>
        <w:t>Add to paper: pitfalls in SA methods, scope for new packages (</w:t>
      </w:r>
      <w:proofErr w:type="spellStart"/>
      <w:r w:rsidRPr="00385452">
        <w:rPr>
          <w:rFonts w:ascii="Calibri" w:eastAsia="Calibri" w:hAnsi="Calibri" w:cs="Calibri"/>
        </w:rPr>
        <w:t>viz</w:t>
      </w:r>
      <w:proofErr w:type="spellEnd"/>
      <w:r w:rsidRPr="00385452">
        <w:rPr>
          <w:rFonts w:ascii="Calibri" w:eastAsia="Calibri" w:hAnsi="Calibri" w:cs="Calibri"/>
        </w:rPr>
        <w:t>, what is missing from currently available packages)</w:t>
      </w:r>
    </w:p>
    <w:p w14:paraId="02E06ADC" w14:textId="77777777" w:rsidR="004E68A3" w:rsidRPr="00385452" w:rsidRDefault="004E68A3" w:rsidP="006855C9">
      <w:pPr>
        <w:pStyle w:val="ListParagraph"/>
        <w:numPr>
          <w:ilvl w:val="1"/>
          <w:numId w:val="12"/>
        </w:numPr>
      </w:pPr>
      <w:r w:rsidRPr="00385452">
        <w:rPr>
          <w:rFonts w:ascii="Calibri" w:eastAsia="Calibri" w:hAnsi="Calibri" w:cs="Calibri"/>
        </w:rPr>
        <w:t xml:space="preserve">Advice to users, </w:t>
      </w:r>
      <w:proofErr w:type="spellStart"/>
      <w:r w:rsidRPr="00385452">
        <w:rPr>
          <w:rFonts w:ascii="Calibri" w:eastAsia="Calibri" w:hAnsi="Calibri" w:cs="Calibri"/>
        </w:rPr>
        <w:t>eg</w:t>
      </w:r>
      <w:proofErr w:type="spellEnd"/>
      <w:r w:rsidRPr="00385452">
        <w:rPr>
          <w:rFonts w:ascii="Calibri" w:eastAsia="Calibri" w:hAnsi="Calibri" w:cs="Calibri"/>
        </w:rPr>
        <w:t>. Bootstrap confidence intervals</w:t>
      </w:r>
    </w:p>
    <w:p w14:paraId="767031D1" w14:textId="77777777" w:rsidR="004E68A3" w:rsidRPr="00385452" w:rsidRDefault="004E68A3" w:rsidP="006855C9">
      <w:pPr>
        <w:pStyle w:val="ListParagraph"/>
        <w:numPr>
          <w:ilvl w:val="0"/>
          <w:numId w:val="12"/>
        </w:numPr>
      </w:pPr>
      <w:r w:rsidRPr="00385452">
        <w:rPr>
          <w:rFonts w:ascii="Calibri" w:eastAsia="Calibri" w:hAnsi="Calibri" w:cs="Calibri"/>
        </w:rPr>
        <w:t>Keywords to look for in UQ: Gaussian processes/model emulation, polynomial chaos.</w:t>
      </w:r>
    </w:p>
    <w:p w14:paraId="49340C19" w14:textId="77777777" w:rsidR="004E68A3" w:rsidRPr="00385452" w:rsidRDefault="004E68A3" w:rsidP="006855C9">
      <w:pPr>
        <w:pStyle w:val="ListParagraph"/>
        <w:numPr>
          <w:ilvl w:val="0"/>
          <w:numId w:val="12"/>
        </w:numPr>
      </w:pPr>
      <w:r w:rsidRPr="00385452">
        <w:rPr>
          <w:rFonts w:ascii="Calibri" w:eastAsia="Calibri" w:hAnsi="Calibri" w:cs="Calibri"/>
        </w:rPr>
        <w:t>Have a look for another Sandia package (DAKOTA)</w:t>
      </w:r>
    </w:p>
    <w:p w14:paraId="6CC0FE82" w14:textId="77777777" w:rsidR="004E68A3" w:rsidRPr="00385452" w:rsidRDefault="004E68A3" w:rsidP="006855C9">
      <w:pPr>
        <w:pStyle w:val="ListParagraph"/>
        <w:numPr>
          <w:ilvl w:val="0"/>
          <w:numId w:val="12"/>
        </w:numPr>
      </w:pPr>
      <w:r w:rsidRPr="00385452">
        <w:rPr>
          <w:rFonts w:ascii="Calibri" w:eastAsia="Calibri" w:hAnsi="Calibri" w:cs="Calibri"/>
        </w:rPr>
        <w:t>Try to find evidence for newer methods: active subspaces/activity scores, VARS.</w:t>
      </w:r>
    </w:p>
    <w:p w14:paraId="42F0C2DA" w14:textId="77777777" w:rsidR="004E68A3" w:rsidRPr="00385452" w:rsidRDefault="004E68A3" w:rsidP="006855C9">
      <w:pPr>
        <w:pStyle w:val="ListParagraph"/>
        <w:numPr>
          <w:ilvl w:val="0"/>
          <w:numId w:val="12"/>
        </w:numPr>
      </w:pPr>
      <w:r w:rsidRPr="00385452">
        <w:rPr>
          <w:rFonts w:ascii="Calibri" w:eastAsia="Calibri" w:hAnsi="Calibri" w:cs="Calibri"/>
        </w:rPr>
        <w:t>Make sure the paper is not an overview of the methods, but what the methods are (</w:t>
      </w:r>
      <w:proofErr w:type="spellStart"/>
      <w:r w:rsidRPr="00385452">
        <w:rPr>
          <w:rFonts w:ascii="Calibri" w:eastAsia="Calibri" w:hAnsi="Calibri" w:cs="Calibri"/>
        </w:rPr>
        <w:t>viz</w:t>
      </w:r>
      <w:proofErr w:type="spellEnd"/>
      <w:r w:rsidRPr="00385452">
        <w:rPr>
          <w:rFonts w:ascii="Calibri" w:eastAsia="Calibri" w:hAnsi="Calibri" w:cs="Calibri"/>
        </w:rPr>
        <w:t>, don’t make the scope of the paper too large)</w:t>
      </w:r>
    </w:p>
    <w:p w14:paraId="29700854" w14:textId="77777777" w:rsidR="004E68A3" w:rsidRPr="00385452" w:rsidRDefault="004E68A3" w:rsidP="006855C9">
      <w:pPr>
        <w:pStyle w:val="ListParagraph"/>
        <w:numPr>
          <w:ilvl w:val="0"/>
          <w:numId w:val="12"/>
        </w:numPr>
      </w:pPr>
      <w:r w:rsidRPr="00385452">
        <w:rPr>
          <w:rFonts w:ascii="Calibri" w:eastAsia="Calibri" w:hAnsi="Calibri" w:cs="Calibri"/>
        </w:rPr>
        <w:t>OAT is often implemented but undocumented (interpret results accordingly)</w:t>
      </w:r>
    </w:p>
    <w:p w14:paraId="49FC3DE8" w14:textId="77777777" w:rsidR="004E68A3" w:rsidRPr="00385452" w:rsidRDefault="004E68A3" w:rsidP="006855C9">
      <w:pPr>
        <w:pStyle w:val="ListParagraph"/>
        <w:numPr>
          <w:ilvl w:val="0"/>
          <w:numId w:val="12"/>
        </w:numPr>
      </w:pPr>
      <w:r w:rsidRPr="76F194CE">
        <w:rPr>
          <w:rFonts w:ascii="Calibri" w:eastAsia="Calibri" w:hAnsi="Calibri" w:cs="Calibri"/>
        </w:rPr>
        <w:t xml:space="preserve">Identify which category of SA method (see </w:t>
      </w:r>
      <w:proofErr w:type="spellStart"/>
      <w:r w:rsidRPr="76F194CE">
        <w:rPr>
          <w:rFonts w:ascii="Calibri" w:eastAsia="Calibri" w:hAnsi="Calibri" w:cs="Calibri"/>
        </w:rPr>
        <w:t>Pianosi</w:t>
      </w:r>
      <w:proofErr w:type="spellEnd"/>
      <w:r w:rsidRPr="76F194CE">
        <w:rPr>
          <w:rFonts w:ascii="Calibri" w:eastAsia="Calibri" w:hAnsi="Calibri" w:cs="Calibri"/>
        </w:rPr>
        <w:t xml:space="preserve"> 2016) </w:t>
      </w:r>
      <w:proofErr w:type="gramStart"/>
      <w:r w:rsidRPr="76F194CE">
        <w:rPr>
          <w:rFonts w:ascii="Calibri" w:eastAsia="Calibri" w:hAnsi="Calibri" w:cs="Calibri"/>
        </w:rPr>
        <w:t>is being implemented by the chosen software</w:t>
      </w:r>
      <w:proofErr w:type="gramEnd"/>
      <w:r w:rsidRPr="76F194CE">
        <w:rPr>
          <w:rFonts w:ascii="Calibri" w:eastAsia="Calibri" w:hAnsi="Calibri" w:cs="Calibri"/>
        </w:rPr>
        <w:t>.</w:t>
      </w:r>
    </w:p>
    <w:p w14:paraId="00E4F8E7" w14:textId="5FD903BC" w:rsidR="004E68A3" w:rsidRPr="006855C9" w:rsidRDefault="004E68A3" w:rsidP="006855C9">
      <w:pPr>
        <w:pStyle w:val="ListParagraph"/>
        <w:numPr>
          <w:ilvl w:val="1"/>
          <w:numId w:val="12"/>
        </w:numPr>
      </w:pPr>
      <w:r w:rsidRPr="00385452">
        <w:rPr>
          <w:rFonts w:ascii="Calibri" w:eastAsia="Calibri" w:hAnsi="Calibri" w:cs="Calibri"/>
        </w:rPr>
        <w:t>Would also be interesting to do a criteria match of these categories and plot the trend</w:t>
      </w:r>
    </w:p>
  </w:comment>
  <w:comment w:id="28" w:author="Takuya Iwanaga" w:date="2018-12-13T20:08:00Z" w:initials="TI">
    <w:p w14:paraId="0C1C6091" w14:textId="6408CC3D" w:rsidR="004E68A3" w:rsidRDefault="004E68A3">
      <w:pPr>
        <w:pStyle w:val="CommentText"/>
      </w:pPr>
      <w:r>
        <w:rPr>
          <w:rStyle w:val="CommentReference"/>
        </w:rPr>
        <w:annotationRef/>
      </w:r>
      <w:r>
        <w:t>Tony reckons keep this bit (and next) brief as there are lots of papers already out there that discuss this – the overview of developments and software packages of UA/SA is what would be of most interest</w:t>
      </w:r>
      <w:r>
        <w:rPr>
          <w:rStyle w:val="CommentReference"/>
        </w:rPr>
        <w:annotationRef/>
      </w:r>
    </w:p>
  </w:comment>
  <w:comment w:id="29" w:author="Dominique Douglas-Smith" w:date="2018-12-14T11:39:00Z" w:initials="DD">
    <w:p w14:paraId="6EB58F59" w14:textId="7F3643B0" w:rsidR="004E68A3" w:rsidRDefault="004E68A3">
      <w:pPr>
        <w:pStyle w:val="CommentText"/>
      </w:pPr>
      <w:r>
        <w:t>Yes, I tend to agree with him on that.</w:t>
      </w:r>
      <w:r>
        <w:rPr>
          <w:rStyle w:val="CommentReference"/>
        </w:rPr>
        <w:annotationRef/>
      </w:r>
      <w:r>
        <w:rPr>
          <w:rStyle w:val="CommentReference"/>
        </w:rPr>
        <w:annotationRef/>
      </w:r>
    </w:p>
  </w:comment>
  <w:comment w:id="30" w:author="Dominique Douglas-Smith [2]" w:date="2019-02-04T11:09:00Z" w:initials="DD">
    <w:p w14:paraId="67307A4C" w14:textId="77777777" w:rsidR="004E68A3" w:rsidRPr="00385452" w:rsidRDefault="004E68A3" w:rsidP="006855C9">
      <w:pPr>
        <w:pStyle w:val="ListParagraph"/>
        <w:numPr>
          <w:ilvl w:val="0"/>
          <w:numId w:val="7"/>
        </w:numPr>
      </w:pPr>
      <w:r>
        <w:rPr>
          <w:rStyle w:val="CommentReference"/>
        </w:rPr>
        <w:annotationRef/>
      </w:r>
      <w:r w:rsidRPr="00385452">
        <w:t>GSA vs LSA</w:t>
      </w:r>
    </w:p>
    <w:p w14:paraId="49D0B5F6" w14:textId="77777777" w:rsidR="004E68A3" w:rsidRPr="00385452" w:rsidRDefault="004E68A3" w:rsidP="006855C9">
      <w:pPr>
        <w:pStyle w:val="ListParagraph"/>
        <w:numPr>
          <w:ilvl w:val="1"/>
          <w:numId w:val="7"/>
        </w:numPr>
      </w:pPr>
      <w:r w:rsidRPr="00385452">
        <w:t>Strengths/weaknesses, appropriateness</w:t>
      </w:r>
    </w:p>
    <w:p w14:paraId="66E17DF9" w14:textId="77777777" w:rsidR="004E68A3" w:rsidRPr="00385452" w:rsidRDefault="004E68A3" w:rsidP="006855C9">
      <w:pPr>
        <w:pStyle w:val="ListParagraph"/>
        <w:numPr>
          <w:ilvl w:val="0"/>
          <w:numId w:val="7"/>
        </w:numPr>
      </w:pPr>
      <w:r w:rsidRPr="00385452">
        <w:t>Individual sampling and analysis methods</w:t>
      </w:r>
    </w:p>
    <w:p w14:paraId="73AAB0F7" w14:textId="77777777" w:rsidR="004E68A3" w:rsidRPr="00385452" w:rsidRDefault="004E68A3" w:rsidP="006855C9">
      <w:pPr>
        <w:pStyle w:val="ListParagraph"/>
        <w:numPr>
          <w:ilvl w:val="1"/>
          <w:numId w:val="7"/>
        </w:numPr>
      </w:pPr>
      <w:r w:rsidRPr="00385452">
        <w:t>Strengths/weaknesses</w:t>
      </w:r>
    </w:p>
    <w:p w14:paraId="7653E911" w14:textId="77777777" w:rsidR="004E68A3" w:rsidRPr="00385452" w:rsidRDefault="004E68A3" w:rsidP="006855C9">
      <w:pPr>
        <w:pStyle w:val="ListParagraph"/>
        <w:numPr>
          <w:ilvl w:val="1"/>
          <w:numId w:val="7"/>
        </w:numPr>
      </w:pPr>
      <w:r w:rsidRPr="00385452">
        <w:t>Relationship between the methods</w:t>
      </w:r>
    </w:p>
    <w:p w14:paraId="0B14A375" w14:textId="31CF735B" w:rsidR="004E68A3" w:rsidRDefault="004E68A3">
      <w:pPr>
        <w:pStyle w:val="CommentText"/>
      </w:pPr>
    </w:p>
  </w:comment>
  <w:comment w:id="31" w:author="Dominique Douglas-Smith [2]" w:date="2019-02-08T08:44:00Z" w:initials="DD">
    <w:p w14:paraId="7B04A61B" w14:textId="1E91A2A9" w:rsidR="004E68A3" w:rsidRDefault="004E68A3">
      <w:pPr>
        <w:pStyle w:val="CommentText"/>
      </w:pPr>
      <w:r>
        <w:rPr>
          <w:rStyle w:val="CommentReference"/>
        </w:rPr>
        <w:annotationRef/>
      </w:r>
      <w:r>
        <w:t>Not sure whether this table is complete or necessary</w:t>
      </w:r>
    </w:p>
  </w:comment>
  <w:comment w:id="32" w:author="Takuya Iwanaga" w:date="2018-12-11T22:52:00Z" w:initials="TI">
    <w:p w14:paraId="41B867B6" w14:textId="72223DF4" w:rsidR="004E68A3" w:rsidRDefault="004E68A3">
      <w:pPr>
        <w:pStyle w:val="CommentText"/>
      </w:pPr>
      <w:r>
        <w:rPr>
          <w:rStyle w:val="CommentReference"/>
        </w:rPr>
        <w:annotationRef/>
      </w:r>
      <w:r>
        <w:t>Can you think of an easily understood explanation as to the difference between SA, UA, and EM? Pretty much all the explanations I’ve read seem to blur the lines between SA and UA.</w:t>
      </w:r>
      <w:r>
        <w:rPr>
          <w:rStyle w:val="CommentReference"/>
        </w:rPr>
        <w:annotationRef/>
      </w:r>
    </w:p>
    <w:p w14:paraId="0529DF8F" w14:textId="77777777" w:rsidR="004E68A3" w:rsidRDefault="004E68A3">
      <w:pPr>
        <w:pStyle w:val="CommentText"/>
      </w:pPr>
    </w:p>
    <w:p w14:paraId="18580A08" w14:textId="7E9D57C2" w:rsidR="004E68A3" w:rsidRDefault="004E68A3">
      <w:pPr>
        <w:pStyle w:val="CommentText"/>
      </w:pPr>
      <w:r>
        <w:t>The white lie I tell people is that they all pretty much rely on the same methods and approaches, but the crucial difference is in the intent.</w:t>
      </w:r>
    </w:p>
    <w:p w14:paraId="1623775B" w14:textId="77777777" w:rsidR="004E68A3" w:rsidRDefault="004E68A3">
      <w:pPr>
        <w:pStyle w:val="CommentText"/>
      </w:pPr>
    </w:p>
    <w:p w14:paraId="47058668" w14:textId="1AF40843" w:rsidR="004E68A3" w:rsidRDefault="004E68A3">
      <w:pPr>
        <w:pStyle w:val="CommentText"/>
      </w:pPr>
      <w:r>
        <w:t>You conduct SA if you want to know what parameters are causing significant changes (e.g. how far your plane can fly is mostly influenced by how much fuel you have)</w:t>
      </w:r>
    </w:p>
    <w:p w14:paraId="7BEFA8AF" w14:textId="77777777" w:rsidR="004E68A3" w:rsidRDefault="004E68A3">
      <w:pPr>
        <w:pStyle w:val="CommentText"/>
      </w:pPr>
    </w:p>
    <w:p w14:paraId="4C8751E6" w14:textId="40443F73" w:rsidR="004E68A3" w:rsidRDefault="004E68A3">
      <w:pPr>
        <w:pStyle w:val="CommentText"/>
      </w:pPr>
      <w:r>
        <w:t>UA takes it a little further and asks after the range of variability and how much of the output is attributable to a parameter or combination of parameters (e.g. you can fly anywhere between Sydney and Perth, it depends on how much fuel you have)</w:t>
      </w:r>
    </w:p>
    <w:p w14:paraId="2C16A3EA" w14:textId="77777777" w:rsidR="004E68A3" w:rsidRDefault="004E68A3">
      <w:pPr>
        <w:pStyle w:val="CommentText"/>
      </w:pPr>
    </w:p>
    <w:p w14:paraId="5BA1A2E1" w14:textId="45F0D262" w:rsidR="004E68A3" w:rsidRDefault="004E68A3">
      <w:pPr>
        <w:pStyle w:val="CommentText"/>
      </w:pPr>
      <w:r>
        <w:t>EM asks you to think about what outcomes are desirable or disastrous and shows what could happen under different scenarios to avoid the disastrous and steer you towards to desired. (e.g. you can fly anywhere between Sydney and Perth with a greater chance of getting to Perth if maintenance is done every 3 months, but you can skimp out and do maintenance once a year and still have a 90% chance of getting to Perth)</w:t>
      </w:r>
    </w:p>
    <w:p w14:paraId="0DE42717" w14:textId="77777777" w:rsidR="004E68A3" w:rsidRDefault="004E68A3">
      <w:pPr>
        <w:pStyle w:val="CommentText"/>
      </w:pPr>
    </w:p>
    <w:p w14:paraId="6BCBA89E" w14:textId="2B30CD97" w:rsidR="004E68A3" w:rsidRDefault="004E68A3">
      <w:pPr>
        <w:pStyle w:val="CommentText"/>
      </w:pPr>
      <w:r>
        <w:t>Facetious aside: If you’re changing a (set of) variable(s) to see what happens then you’re doing a naïve kind of EM. Some might call it “manual optimization”.</w:t>
      </w:r>
    </w:p>
  </w:comment>
  <w:comment w:id="33" w:author="Dominique Douglas-Smith" w:date="2018-12-12T14:32:00Z" w:initials="DD">
    <w:p w14:paraId="1CCEFAB3" w14:textId="717F72D8" w:rsidR="004E68A3" w:rsidRDefault="004E68A3">
      <w:pPr>
        <w:pStyle w:val="CommentText"/>
      </w:pPr>
      <w:r>
        <w:t xml:space="preserve">I like your explanation. </w:t>
      </w:r>
      <w:proofErr w:type="spellStart"/>
      <w:r>
        <w:t>Saltelli</w:t>
      </w:r>
      <w:proofErr w:type="spellEnd"/>
      <w:r>
        <w:t xml:space="preserve"> and </w:t>
      </w:r>
      <w:proofErr w:type="spellStart"/>
      <w:r>
        <w:t>Annoni</w:t>
      </w:r>
      <w:proofErr w:type="spellEnd"/>
      <w:r>
        <w:t xml:space="preserve"> have this as the difference between UA/SA:</w:t>
      </w:r>
      <w:r>
        <w:rPr>
          <w:rStyle w:val="CommentReference"/>
        </w:rPr>
        <w:annotationRef/>
      </w:r>
      <w:r>
        <w:rPr>
          <w:rStyle w:val="CommentReference"/>
        </w:rPr>
        <w:annotationRef/>
      </w:r>
    </w:p>
    <w:p w14:paraId="4752F1A0" w14:textId="488BCC4E" w:rsidR="004E68A3" w:rsidRDefault="004E68A3">
      <w:pPr>
        <w:pStyle w:val="CommentText"/>
      </w:pPr>
      <w:r>
        <w:t xml:space="preserve">UA: method to </w:t>
      </w:r>
      <w:proofErr w:type="spellStart"/>
      <w:r>
        <w:t>characterise</w:t>
      </w:r>
      <w:proofErr w:type="spellEnd"/>
      <w:r>
        <w:t xml:space="preserve"> empirical probability function and confidence bounds of a model output; question is, how uncertain is the inference?</w:t>
      </w:r>
    </w:p>
    <w:p w14:paraId="60AF9814" w14:textId="4AB83A1D" w:rsidR="004E68A3" w:rsidRDefault="004E68A3">
      <w:pPr>
        <w:pStyle w:val="CommentText"/>
      </w:pPr>
      <w:r>
        <w:t xml:space="preserve">SA: what I have written, </w:t>
      </w:r>
      <w:proofErr w:type="spellStart"/>
      <w:r>
        <w:t>ie</w:t>
      </w:r>
      <w:proofErr w:type="spellEnd"/>
      <w:r>
        <w:t xml:space="preserve"> where is uncertainty coming from (identify factors/ groups of factors responsible for uncertainty in prediction).</w:t>
      </w:r>
    </w:p>
    <w:p w14:paraId="0891B742" w14:textId="05352951" w:rsidR="004E68A3" w:rsidRDefault="004E68A3">
      <w:pPr>
        <w:pStyle w:val="CommentText"/>
      </w:pPr>
      <w:r>
        <w:t>Norton also notes the difference between the two, and that they are often blurred: "...define sensitivities by the expected values of some measure of variation... In doing so, they turn SA into uncertainty analysis; some authors do not distinguish the two."</w:t>
      </w:r>
    </w:p>
  </w:comment>
  <w:comment w:id="34" w:author="Takuya Iwanaga" w:date="2018-12-12T18:57:00Z" w:initials="TI">
    <w:p w14:paraId="23AB7F8A" w14:textId="015E95FA" w:rsidR="004E68A3" w:rsidRDefault="004E68A3">
      <w:pPr>
        <w:pStyle w:val="CommentText"/>
      </w:pPr>
      <w:r>
        <w:t>+1 for "</w:t>
      </w:r>
      <w:proofErr w:type="spellStart"/>
      <w:r>
        <w:t>ahnalysis</w:t>
      </w:r>
      <w:proofErr w:type="spellEnd"/>
      <w:r>
        <w:t>"</w:t>
      </w:r>
      <w:r>
        <w:rPr>
          <w:rStyle w:val="CommentReference"/>
        </w:rPr>
        <w:annotationRef/>
      </w:r>
      <w:r>
        <w:rPr>
          <w:rStyle w:val="CommentReference"/>
        </w:rPr>
        <w:annotationRef/>
      </w:r>
    </w:p>
  </w:comment>
  <w:comment w:id="35" w:author="Dominique Douglas-Smith [2]" w:date="2018-12-13T09:49:00Z" w:initials="DD">
    <w:p w14:paraId="3A37C26C" w14:textId="149639E2" w:rsidR="004E68A3" w:rsidRDefault="004E68A3">
      <w:pPr>
        <w:pStyle w:val="CommentText"/>
      </w:pPr>
      <w:r>
        <w:rPr>
          <w:rStyle w:val="CommentReference"/>
        </w:rPr>
        <w:annotationRef/>
      </w:r>
      <w:r>
        <w:t>So many typos…</w:t>
      </w:r>
      <w:r>
        <w:rPr>
          <w:rStyle w:val="CommentReference"/>
        </w:rPr>
        <w:annotationRef/>
      </w:r>
    </w:p>
  </w:comment>
  <w:comment w:id="36" w:author="Takuya Iwanaga" w:date="2018-12-13T19:50:00Z" w:initials="TI">
    <w:p w14:paraId="72B5EE7A" w14:textId="36528A75" w:rsidR="004E68A3" w:rsidRDefault="004E68A3" w:rsidP="001827EF">
      <w:pPr>
        <w:pStyle w:val="CommentText"/>
        <w:spacing w:before="240"/>
      </w:pPr>
      <w:r>
        <w:rPr>
          <w:rStyle w:val="CommentReference"/>
        </w:rPr>
        <w:annotationRef/>
      </w:r>
      <w:r>
        <w:softHyphen/>
      </w:r>
      <w:r>
        <w:softHyphen/>
      </w:r>
      <w:r>
        <w:softHyphen/>
        <w:t>and again…</w:t>
      </w:r>
      <w:r>
        <w:rPr>
          <w:rStyle w:val="CommentReference"/>
        </w:rPr>
        <w:annotationRef/>
      </w:r>
    </w:p>
  </w:comment>
  <w:comment w:id="37" w:author="Takuya Iwanaga" w:date="2018-12-11T23:28:00Z" w:initials="TI">
    <w:p w14:paraId="09916704" w14:textId="7767E8D3" w:rsidR="004E68A3" w:rsidRDefault="004E68A3">
      <w:pPr>
        <w:pStyle w:val="CommentText"/>
      </w:pPr>
      <w:r>
        <w:rPr>
          <w:rStyle w:val="CommentReference"/>
        </w:rPr>
        <w:annotationRef/>
      </w:r>
      <w:r>
        <w:t>Will find a reference for this</w:t>
      </w:r>
    </w:p>
  </w:comment>
  <w:comment w:id="38" w:author="Takuya Iwanaga" w:date="2018-12-10T19:07:00Z" w:initials="IT">
    <w:p w14:paraId="068FF57C" w14:textId="77777777" w:rsidR="004E68A3" w:rsidRDefault="004E68A3" w:rsidP="005205E3">
      <w:pPr>
        <w:pStyle w:val="CommentText"/>
      </w:pPr>
      <w:r>
        <w:rPr>
          <w:rStyle w:val="CommentReference"/>
        </w:rPr>
        <w:annotationRef/>
      </w:r>
      <w:r>
        <w:t>I will mock up a diagram</w:t>
      </w:r>
    </w:p>
  </w:comment>
  <w:comment w:id="39" w:author="Takuya Iwanaga" w:date="2018-12-11T23:36:00Z" w:initials="TI">
    <w:p w14:paraId="14DC544F" w14:textId="77777777" w:rsidR="004E68A3" w:rsidRDefault="004E68A3">
      <w:pPr>
        <w:pStyle w:val="CommentText"/>
      </w:pPr>
      <w:r>
        <w:rPr>
          <w:rStyle w:val="CommentReference"/>
        </w:rPr>
        <w:annotationRef/>
      </w:r>
      <w:r>
        <w:t>Could you write a few words on why single out these three specifically?</w:t>
      </w:r>
      <w:r>
        <w:rPr>
          <w:rStyle w:val="CommentReference"/>
        </w:rPr>
        <w:annotationRef/>
      </w:r>
    </w:p>
    <w:p w14:paraId="4FF15535" w14:textId="77777777" w:rsidR="004E68A3" w:rsidRDefault="004E68A3">
      <w:pPr>
        <w:pStyle w:val="CommentText"/>
      </w:pPr>
    </w:p>
    <w:p w14:paraId="573751B1" w14:textId="77777777" w:rsidR="004E68A3" w:rsidRDefault="004E68A3">
      <w:pPr>
        <w:pStyle w:val="CommentText"/>
      </w:pPr>
      <w:r>
        <w:t>Otherwise, we could just say “Common sampling techniques include…”</w:t>
      </w:r>
    </w:p>
    <w:p w14:paraId="15175EFF" w14:textId="77777777" w:rsidR="004E68A3" w:rsidRDefault="004E68A3">
      <w:pPr>
        <w:pStyle w:val="CommentText"/>
      </w:pPr>
    </w:p>
    <w:p w14:paraId="725DF06B" w14:textId="62BCF31C" w:rsidR="004E68A3" w:rsidRPr="0062583A" w:rsidRDefault="004E68A3">
      <w:pPr>
        <w:pStyle w:val="CommentText"/>
      </w:pPr>
      <w:r>
        <w:t xml:space="preserve">But I’d still like to know </w:t>
      </w:r>
      <w:r>
        <w:rPr>
          <w:i/>
        </w:rPr>
        <w:t>why</w:t>
      </w:r>
      <w:r>
        <w:t xml:space="preserve"> they are common. I’ll have to check with Barry but my guess is simplicity of technique, implementation, and acceptable (or tolerable) computational cost</w:t>
      </w:r>
    </w:p>
  </w:comment>
  <w:comment w:id="40" w:author="Dominique Douglas-Smith" w:date="2018-12-12T14:56:00Z" w:initials="DD">
    <w:p w14:paraId="79912E9E" w14:textId="5110902A" w:rsidR="004E68A3" w:rsidRDefault="004E68A3">
      <w:pPr>
        <w:pStyle w:val="CommentText"/>
      </w:pPr>
      <w:r>
        <w:t>I can't find anything in particular.  From what I've read, it seems that MC/LHS are popular due to familiarity (long history of use), and Morris is specific to MOAT SA, which (at least prior to 2010) is a popular SA method.</w:t>
      </w:r>
      <w:r>
        <w:rPr>
          <w:rStyle w:val="CommentReference"/>
        </w:rPr>
        <w:annotationRef/>
      </w:r>
    </w:p>
  </w:comment>
  <w:comment w:id="41" w:author="Takuya Iwanaga" w:date="2018-12-13T20:30:00Z" w:initials="TI">
    <w:p w14:paraId="03145307" w14:textId="77777777" w:rsidR="004E68A3" w:rsidRDefault="004E68A3">
      <w:pPr>
        <w:pStyle w:val="CommentText"/>
      </w:pPr>
      <w:r>
        <w:rPr>
          <w:rStyle w:val="CommentReference"/>
        </w:rPr>
        <w:annotationRef/>
      </w:r>
      <w:r>
        <w:t>“Before asking ‘why’, ask ‘if’ ”</w:t>
      </w:r>
    </w:p>
    <w:p w14:paraId="514FED6E" w14:textId="77777777" w:rsidR="004E68A3" w:rsidRDefault="004E68A3">
      <w:pPr>
        <w:pStyle w:val="CommentText"/>
      </w:pPr>
    </w:p>
    <w:p w14:paraId="4E9BE2C6" w14:textId="7705E3CB" w:rsidR="004E68A3" w:rsidRDefault="004E68A3">
      <w:pPr>
        <w:pStyle w:val="CommentText"/>
      </w:pPr>
      <w:r>
        <w:t>I’ll grab the latest dataset tomorrow off you and do some more keyword trend analysis. May not be as popular/common (I think it is, but just to be sure…)</w:t>
      </w:r>
    </w:p>
  </w:comment>
  <w:comment w:id="42" w:author="Dominique Douglas-Smith [2]" w:date="2019-02-08T10:32:00Z" w:initials="DD">
    <w:p w14:paraId="19BE1F6F" w14:textId="3FBEE4D0" w:rsidR="004E68A3" w:rsidRDefault="004E68A3">
      <w:pPr>
        <w:pStyle w:val="CommentText"/>
      </w:pPr>
      <w:r>
        <w:rPr>
          <w:rStyle w:val="CommentReference"/>
        </w:rPr>
        <w:annotationRef/>
      </w:r>
      <w:r>
        <w:t>I had a look at these (see Notebook 3h).  They appear to comprise ~15% of the corpora. There is an issue with the keywords legend squashing the plot display.</w:t>
      </w:r>
    </w:p>
  </w:comment>
  <w:comment w:id="43" w:author="Takuya Iwanaga [2]" w:date="2019-01-21T18:16:00Z" w:initials="TI">
    <w:p w14:paraId="183EF78F" w14:textId="3AF5C683" w:rsidR="004E68A3" w:rsidRDefault="004E68A3">
      <w:pPr>
        <w:pStyle w:val="CommentText"/>
      </w:pPr>
      <w:r>
        <w:rPr>
          <w:rStyle w:val="CommentReference"/>
        </w:rPr>
        <w:annotationRef/>
      </w:r>
      <w:r>
        <w:t>Support this section with Trend analysis, citation analysis, and snippets of identified key phrases.</w:t>
      </w:r>
    </w:p>
    <w:p w14:paraId="01CD567A" w14:textId="32315B36" w:rsidR="004E68A3" w:rsidRDefault="004E68A3">
      <w:pPr>
        <w:pStyle w:val="CommentText"/>
      </w:pPr>
    </w:p>
    <w:p w14:paraId="2A84F585" w14:textId="6D3A0B28" w:rsidR="004E68A3" w:rsidRDefault="004E68A3">
      <w:pPr>
        <w:pStyle w:val="CommentText"/>
      </w:pPr>
      <w:r>
        <w:t xml:space="preserve">In other words, </w:t>
      </w:r>
      <w:proofErr w:type="spellStart"/>
      <w:r>
        <w:t>moar</w:t>
      </w:r>
      <w:proofErr w:type="spellEnd"/>
      <w:r>
        <w:t xml:space="preserve"> plots </w:t>
      </w:r>
      <w:proofErr w:type="spellStart"/>
      <w:r>
        <w:t>plz</w:t>
      </w:r>
      <w:proofErr w:type="spellEnd"/>
      <w:r>
        <w:t>!</w:t>
      </w:r>
    </w:p>
  </w:comment>
  <w:comment w:id="44" w:author="Takuya Iwanaga" w:date="2018-12-11T22:30:00Z" w:initials="TI">
    <w:p w14:paraId="53304039" w14:textId="69996A2A" w:rsidR="004E68A3" w:rsidRDefault="004E68A3">
      <w:pPr>
        <w:pStyle w:val="CommentText"/>
      </w:pPr>
      <w:r>
        <w:rPr>
          <w:rStyle w:val="CommentReference"/>
        </w:rPr>
        <w:annotationRef/>
      </w:r>
      <w:r>
        <w:t>Key word criteria plot is a good candidate to demonstrate this</w:t>
      </w:r>
    </w:p>
  </w:comment>
  <w:comment w:id="45" w:author="Dominique Douglas-Smith [2]" w:date="2019-02-06T09:33:00Z" w:initials="DD">
    <w:p w14:paraId="7E645A71" w14:textId="3E602E23" w:rsidR="004E68A3" w:rsidRDefault="004E68A3">
      <w:pPr>
        <w:pStyle w:val="CommentText"/>
      </w:pPr>
      <w:r>
        <w:rPr>
          <w:rStyle w:val="CommentReference"/>
        </w:rPr>
        <w:annotationRef/>
      </w:r>
      <w:r>
        <w:t>Bearing in mind that there would be more papers from those areas which were focused in the search terms.</w:t>
      </w:r>
    </w:p>
    <w:p w14:paraId="0AD6D740" w14:textId="47CE0A5F" w:rsidR="004E68A3" w:rsidRDefault="004E68A3">
      <w:pPr>
        <w:pStyle w:val="CommentText"/>
      </w:pPr>
      <w:r>
        <w:t>Might be useful to see each field trend proportional to the field as a whole.  Might be overkill.</w:t>
      </w:r>
    </w:p>
  </w:comment>
  <w:comment w:id="46" w:author="Dominique Douglas-Smith [2]" w:date="2019-02-06T12:15:00Z" w:initials="DD">
    <w:p w14:paraId="127F446C" w14:textId="13A67D4B" w:rsidR="004E68A3" w:rsidRDefault="004E68A3">
      <w:pPr>
        <w:pStyle w:val="CommentText"/>
      </w:pPr>
      <w:r>
        <w:rPr>
          <w:rStyle w:val="CommentReference"/>
        </w:rPr>
        <w:annotationRef/>
      </w:r>
      <w:r>
        <w:t>Reference these packages?</w:t>
      </w:r>
    </w:p>
  </w:comment>
  <w:comment w:id="47" w:author="Dominique Douglas-Smith [2]" w:date="2019-02-08T11:12:00Z" w:initials="DD">
    <w:p w14:paraId="4B641203" w14:textId="1B6FE0C3" w:rsidR="004E68A3" w:rsidRDefault="004E68A3">
      <w:pPr>
        <w:pStyle w:val="CommentText"/>
      </w:pPr>
      <w:r>
        <w:rPr>
          <w:rStyle w:val="CommentReference"/>
        </w:rPr>
        <w:annotationRef/>
      </w:r>
      <w:r>
        <w:t>Things to add:</w:t>
      </w:r>
    </w:p>
    <w:p w14:paraId="2E0E6797" w14:textId="2497E469" w:rsidR="004E68A3" w:rsidRDefault="004E68A3" w:rsidP="00593A41">
      <w:pPr>
        <w:pStyle w:val="CommentText"/>
        <w:numPr>
          <w:ilvl w:val="0"/>
          <w:numId w:val="16"/>
        </w:numPr>
      </w:pPr>
      <w:r>
        <w:t>Network diagrams</w:t>
      </w:r>
    </w:p>
    <w:p w14:paraId="3A229B67" w14:textId="7C0D4694" w:rsidR="004E68A3" w:rsidRDefault="004E68A3" w:rsidP="00593A41">
      <w:pPr>
        <w:pStyle w:val="CommentText"/>
        <w:numPr>
          <w:ilvl w:val="0"/>
          <w:numId w:val="16"/>
        </w:numPr>
      </w:pPr>
      <w:r>
        <w:t>Trend phases: maybe just relevant to software?</w:t>
      </w:r>
    </w:p>
  </w:comment>
  <w:comment w:id="48" w:author="Dominique Douglas-Smith [2]" w:date="2019-02-08T11:15:00Z" w:initials="DD">
    <w:p w14:paraId="34BF6FD5" w14:textId="42AA69C9" w:rsidR="004E68A3" w:rsidRDefault="004E68A3">
      <w:pPr>
        <w:pStyle w:val="CommentText"/>
      </w:pPr>
      <w:r>
        <w:rPr>
          <w:rStyle w:val="CommentReference"/>
        </w:rPr>
        <w:annotationRef/>
      </w:r>
      <w:r>
        <w:t>Reference these. Options:</w:t>
      </w:r>
    </w:p>
    <w:p w14:paraId="72B78456" w14:textId="257C4C35" w:rsidR="004E68A3" w:rsidRDefault="004E68A3" w:rsidP="00DA4260">
      <w:pPr>
        <w:pStyle w:val="CommentText"/>
        <w:numPr>
          <w:ilvl w:val="0"/>
          <w:numId w:val="16"/>
        </w:numPr>
      </w:pPr>
      <w:r w:rsidRPr="00DA4260">
        <w:t>10.1016/j.cageo.2015.07.001</w:t>
      </w:r>
      <w:r>
        <w:t xml:space="preserve"> for active subspaces</w:t>
      </w:r>
    </w:p>
    <w:p w14:paraId="2C8456AF" w14:textId="74BD231F" w:rsidR="004E68A3" w:rsidRDefault="004E68A3" w:rsidP="00DA4260">
      <w:pPr>
        <w:pStyle w:val="CommentText"/>
        <w:numPr>
          <w:ilvl w:val="0"/>
          <w:numId w:val="16"/>
        </w:numPr>
      </w:pPr>
      <w:r w:rsidRPr="00DA4260">
        <w:t>10.1002/2015WR017558</w:t>
      </w:r>
      <w:r>
        <w:t xml:space="preserve"> / </w:t>
      </w:r>
      <w:r w:rsidRPr="00DA4260">
        <w:t>10.1002/2015WR017559</w:t>
      </w:r>
      <w:r>
        <w:t xml:space="preserve"> for </w:t>
      </w:r>
      <w:proofErr w:type="spellStart"/>
      <w:r>
        <w:t>variogram</w:t>
      </w:r>
      <w:proofErr w:type="spellEnd"/>
      <w:r>
        <w:t>-based SA</w:t>
      </w:r>
    </w:p>
  </w:comment>
  <w:comment w:id="49" w:author="Dominique Douglas-Smith [2]" w:date="2019-02-05T11:13:00Z" w:initials="DD">
    <w:p w14:paraId="50C58192" w14:textId="77777777" w:rsidR="004E68A3" w:rsidRPr="001E1E15" w:rsidRDefault="004E68A3" w:rsidP="004836AC">
      <w:pPr>
        <w:rPr>
          <w:b/>
          <w:bCs/>
          <w:i/>
          <w:iCs/>
        </w:rPr>
      </w:pPr>
      <w:r>
        <w:rPr>
          <w:rStyle w:val="CommentReference"/>
        </w:rPr>
        <w:annotationRef/>
      </w:r>
      <w:r w:rsidRPr="729CDE70">
        <w:rPr>
          <w:b/>
          <w:bCs/>
          <w:i/>
          <w:iCs/>
        </w:rPr>
        <w:t>Don’t forget that there’s the issue of OAT not being explicitly referred to as OAT – need to think of a way around this.</w:t>
      </w:r>
    </w:p>
    <w:p w14:paraId="4408A152" w14:textId="77777777" w:rsidR="004E68A3" w:rsidRPr="00384570" w:rsidRDefault="004E68A3" w:rsidP="004836AC">
      <w:pPr>
        <w:pStyle w:val="ListParagraph"/>
        <w:numPr>
          <w:ilvl w:val="1"/>
          <w:numId w:val="1"/>
        </w:numPr>
      </w:pPr>
      <w:r w:rsidRPr="729CDE70">
        <w:rPr>
          <w:b/>
          <w:bCs/>
          <w:i/>
          <w:iCs/>
        </w:rPr>
        <w:t>Could search for perturbation-based SA?</w:t>
      </w:r>
    </w:p>
    <w:p w14:paraId="1A21941E" w14:textId="77777777" w:rsidR="004E68A3" w:rsidRDefault="004E68A3" w:rsidP="004836AC">
      <w:pPr>
        <w:pStyle w:val="ListParagraph"/>
        <w:numPr>
          <w:ilvl w:val="1"/>
          <w:numId w:val="1"/>
        </w:numPr>
      </w:pPr>
      <w:proofErr w:type="gramStart"/>
      <w:r>
        <w:rPr>
          <w:b/>
          <w:i/>
        </w:rPr>
        <w:t>Or</w:t>
      </w:r>
      <w:proofErr w:type="gramEnd"/>
      <w:r>
        <w:rPr>
          <w:b/>
          <w:i/>
        </w:rPr>
        <w:t xml:space="preserve"> just mention this as a caveat to our findings.</w:t>
      </w:r>
    </w:p>
    <w:p w14:paraId="2E341A6B" w14:textId="1FE65670" w:rsidR="004E68A3" w:rsidRDefault="004E68A3">
      <w:pPr>
        <w:pStyle w:val="CommentText"/>
      </w:pPr>
    </w:p>
  </w:comment>
  <w:comment w:id="50" w:author="Dominique Douglas-Smith [2]" w:date="2019-02-05T11:14:00Z" w:initials="DD">
    <w:p w14:paraId="3BE55D8F" w14:textId="77777777" w:rsidR="004E68A3" w:rsidRPr="00385452" w:rsidRDefault="004E68A3" w:rsidP="004836AC">
      <w:pPr>
        <w:rPr>
          <w:rFonts w:ascii="Calibri" w:eastAsia="Calibri" w:hAnsi="Calibri" w:cs="Calibri"/>
        </w:rPr>
      </w:pPr>
      <w:r>
        <w:rPr>
          <w:rStyle w:val="CommentReference"/>
        </w:rPr>
        <w:annotationRef/>
      </w:r>
      <w:r w:rsidRPr="00385452">
        <w:rPr>
          <w:rFonts w:ascii="Calibri" w:eastAsia="Calibri" w:hAnsi="Calibri" w:cs="Calibri"/>
        </w:rPr>
        <w:t>Some things to do:</w:t>
      </w:r>
    </w:p>
    <w:p w14:paraId="69431A14" w14:textId="77777777" w:rsidR="004E68A3" w:rsidRPr="00385452" w:rsidRDefault="004E68A3" w:rsidP="004836AC">
      <w:pPr>
        <w:pStyle w:val="ListParagraph"/>
        <w:numPr>
          <w:ilvl w:val="0"/>
          <w:numId w:val="13"/>
        </w:numPr>
      </w:pPr>
      <w:r w:rsidRPr="00385452">
        <w:rPr>
          <w:rFonts w:ascii="Calibri" w:eastAsia="Calibri" w:hAnsi="Calibri" w:cs="Calibri"/>
        </w:rPr>
        <w:t>Rise/decline of certain topics (shown by trends of keyword, keyword criteria, and topic)</w:t>
      </w:r>
    </w:p>
    <w:p w14:paraId="4E4C5705" w14:textId="77777777" w:rsidR="004E68A3" w:rsidRPr="00385452" w:rsidRDefault="004E68A3" w:rsidP="004836AC">
      <w:pPr>
        <w:pStyle w:val="ListParagraph"/>
        <w:numPr>
          <w:ilvl w:val="0"/>
          <w:numId w:val="13"/>
        </w:numPr>
      </w:pPr>
      <w:r w:rsidRPr="00385452">
        <w:rPr>
          <w:rFonts w:ascii="Calibri" w:eastAsia="Calibri" w:hAnsi="Calibri" w:cs="Calibri"/>
        </w:rPr>
        <w:t>Rise in software packages</w:t>
      </w:r>
    </w:p>
    <w:p w14:paraId="61B327EA" w14:textId="77777777" w:rsidR="004E68A3" w:rsidRPr="00385452" w:rsidRDefault="004E68A3" w:rsidP="004836AC">
      <w:pPr>
        <w:pStyle w:val="ListParagraph"/>
        <w:numPr>
          <w:ilvl w:val="1"/>
          <w:numId w:val="13"/>
        </w:numPr>
      </w:pPr>
      <w:r w:rsidRPr="00385452">
        <w:rPr>
          <w:rFonts w:ascii="Calibri" w:eastAsia="Calibri" w:hAnsi="Calibri" w:cs="Calibri"/>
        </w:rPr>
        <w:t xml:space="preserve">Get the “application” topic and apply a keyword criteria trend analysis using keywords associated with package names (e.g. GLUE, PEST, </w:t>
      </w:r>
      <w:proofErr w:type="spellStart"/>
      <w:r w:rsidRPr="00385452">
        <w:rPr>
          <w:rFonts w:ascii="Calibri" w:eastAsia="Calibri" w:hAnsi="Calibri" w:cs="Calibri"/>
        </w:rPr>
        <w:t>SALib</w:t>
      </w:r>
      <w:proofErr w:type="spellEnd"/>
      <w:r w:rsidRPr="00385452">
        <w:rPr>
          <w:rFonts w:ascii="Calibri" w:eastAsia="Calibri" w:hAnsi="Calibri" w:cs="Calibri"/>
        </w:rPr>
        <w:t xml:space="preserve"> ...)</w:t>
      </w:r>
    </w:p>
    <w:p w14:paraId="310F38B1" w14:textId="77777777" w:rsidR="004E68A3" w:rsidRPr="00385452" w:rsidRDefault="004E68A3" w:rsidP="004836AC">
      <w:pPr>
        <w:pStyle w:val="ListParagraph"/>
        <w:numPr>
          <w:ilvl w:val="1"/>
          <w:numId w:val="13"/>
        </w:numPr>
      </w:pPr>
      <w:r w:rsidRPr="00385452">
        <w:rPr>
          <w:rFonts w:ascii="Calibri" w:eastAsia="Calibri" w:hAnsi="Calibri" w:cs="Calibri"/>
        </w:rPr>
        <w:t>Identify package names and dates of release to do the above (we have some, maybe enough, but we do have to justify the choices)</w:t>
      </w:r>
    </w:p>
    <w:p w14:paraId="63D19134" w14:textId="79BC6881" w:rsidR="004E68A3" w:rsidRDefault="004E68A3">
      <w:pPr>
        <w:pStyle w:val="CommentText"/>
      </w:pPr>
    </w:p>
  </w:comment>
  <w:comment w:id="51" w:author="Dominique Douglas-Smith [2]" w:date="2019-02-12T10:08:00Z" w:initials="DD">
    <w:p w14:paraId="0569AFC1" w14:textId="58E0CAC6" w:rsidR="004E68A3" w:rsidRDefault="004E68A3">
      <w:pPr>
        <w:pStyle w:val="CommentText"/>
      </w:pPr>
      <w:r>
        <w:rPr>
          <w:rStyle w:val="CommentReference"/>
        </w:rPr>
        <w:annotationRef/>
      </w:r>
      <w:r>
        <w:t>In “Finding papers of interest in the corpora”, had to add “toolbox” to search terms in order to pick up SAFE.  Try analysis again?</w:t>
      </w:r>
    </w:p>
  </w:comment>
  <w:comment w:id="52" w:author="Dominique Douglas-Smith [2]" w:date="2019-02-06T12:32:00Z" w:initials="DD">
    <w:p w14:paraId="18A10CFF" w14:textId="0678211D" w:rsidR="004E68A3" w:rsidRDefault="004E68A3">
      <w:pPr>
        <w:pStyle w:val="CommentText"/>
      </w:pPr>
      <w:r>
        <w:rPr>
          <w:rStyle w:val="CommentReference"/>
        </w:rPr>
        <w:annotationRef/>
      </w:r>
      <w:r>
        <w:t>Not sure about this, see figure</w:t>
      </w:r>
    </w:p>
  </w:comment>
  <w:comment w:id="53" w:author="Dominique Douglas-Smith [2]" w:date="2019-02-08T09:28:00Z" w:initials="DD">
    <w:p w14:paraId="1E9572AE" w14:textId="2C28438A" w:rsidR="004E68A3" w:rsidRDefault="004E68A3">
      <w:pPr>
        <w:pStyle w:val="CommentText"/>
      </w:pPr>
      <w:r>
        <w:rPr>
          <w:rStyle w:val="CommentReference"/>
        </w:rPr>
        <w:annotationRef/>
      </w:r>
      <w:r>
        <w:t>Reference all mentioned packages?</w:t>
      </w:r>
    </w:p>
  </w:comment>
  <w:comment w:id="54" w:author="Dominique Douglas-Smith [2]" w:date="2019-02-05T15:52:00Z" w:initials="DD">
    <w:p w14:paraId="5144895F" w14:textId="5090BBC0" w:rsidR="004E68A3" w:rsidRDefault="004E68A3">
      <w:pPr>
        <w:pStyle w:val="CommentText"/>
      </w:pPr>
      <w:r>
        <w:rPr>
          <w:rStyle w:val="CommentReference"/>
        </w:rPr>
        <w:annotationRef/>
      </w:r>
      <w:r>
        <w:t xml:space="preserve">Not sure whether all this is necessary or could be </w:t>
      </w:r>
      <w:proofErr w:type="spellStart"/>
      <w:r>
        <w:t>summarised</w:t>
      </w:r>
      <w:proofErr w:type="spellEnd"/>
      <w:r>
        <w:t xml:space="preserve"> more easily.</w:t>
      </w:r>
    </w:p>
  </w:comment>
  <w:comment w:id="55" w:author="Dominique Douglas-Smith [2]" w:date="2019-02-08T10:17:00Z" w:initials="DD">
    <w:p w14:paraId="76137B07" w14:textId="09DB1654" w:rsidR="004E68A3" w:rsidRDefault="004E68A3">
      <w:pPr>
        <w:pStyle w:val="CommentText"/>
      </w:pPr>
      <w:r>
        <w:rPr>
          <w:rStyle w:val="CommentReference"/>
        </w:rPr>
        <w:annotationRef/>
      </w:r>
      <w:r>
        <w:rPr>
          <w:rStyle w:val="CommentReference"/>
        </w:rPr>
        <w:annotationRef/>
      </w:r>
      <w:r>
        <w:t>Although this could be a result of the chosen corpora</w:t>
      </w:r>
    </w:p>
  </w:comment>
  <w:comment w:id="56" w:author="Dominique Douglas-Smith [2]" w:date="2019-02-06T12:18:00Z" w:initials="DD">
    <w:p w14:paraId="1BB71E2C" w14:textId="32018A0D" w:rsidR="004E68A3" w:rsidRDefault="004E68A3">
      <w:pPr>
        <w:pStyle w:val="CommentText"/>
      </w:pPr>
      <w:r>
        <w:rPr>
          <w:rStyle w:val="CommentReference"/>
        </w:rPr>
        <w:annotationRef/>
      </w:r>
      <w:r>
        <w:t>Link to above results</w:t>
      </w:r>
    </w:p>
  </w:comment>
  <w:comment w:id="57" w:author="Takuya Iwanaga" w:date="2018-12-07T10:37:00Z" w:initials="IT">
    <w:p w14:paraId="19499E71" w14:textId="2E4FB439" w:rsidR="004E68A3" w:rsidRDefault="004E68A3">
      <w:pPr>
        <w:pStyle w:val="CommentText"/>
      </w:pPr>
      <w:r>
        <w:rPr>
          <w:rStyle w:val="CommentReference"/>
        </w:rPr>
        <w:annotationRef/>
      </w:r>
      <w:r>
        <w:t>Don’t add any further for now – it’s likely we will need to add/remove things as their relative importance and points of interest become clearer</w:t>
      </w:r>
    </w:p>
  </w:comment>
  <w:comment w:id="58" w:author="Dominique Douglas-Smith [2]" w:date="2019-02-05T11:14:00Z" w:initials="DD">
    <w:p w14:paraId="1205806F" w14:textId="77777777" w:rsidR="004E68A3" w:rsidRPr="00385452" w:rsidRDefault="004E68A3" w:rsidP="00390B89">
      <w:r>
        <w:rPr>
          <w:rStyle w:val="CommentReference"/>
        </w:rPr>
        <w:annotationRef/>
      </w:r>
      <w:r w:rsidRPr="00385452">
        <w:t>Things to check for:</w:t>
      </w:r>
    </w:p>
    <w:p w14:paraId="781CE4C8" w14:textId="77777777" w:rsidR="004E68A3" w:rsidRPr="00385452" w:rsidRDefault="004E68A3" w:rsidP="00390B89">
      <w:pPr>
        <w:pStyle w:val="ListParagraph"/>
        <w:numPr>
          <w:ilvl w:val="0"/>
          <w:numId w:val="6"/>
        </w:numPr>
      </w:pPr>
      <w:r w:rsidRPr="00385452">
        <w:t xml:space="preserve">Level of “open </w:t>
      </w:r>
      <w:proofErr w:type="spellStart"/>
      <w:r w:rsidRPr="00385452">
        <w:t>sourceness</w:t>
      </w:r>
      <w:proofErr w:type="spellEnd"/>
      <w:r w:rsidRPr="00385452">
        <w:t>”</w:t>
      </w:r>
    </w:p>
    <w:p w14:paraId="0781D148" w14:textId="77777777" w:rsidR="004E68A3" w:rsidRPr="00385452" w:rsidRDefault="004E68A3" w:rsidP="00390B89">
      <w:pPr>
        <w:pStyle w:val="ListParagraph"/>
        <w:numPr>
          <w:ilvl w:val="0"/>
          <w:numId w:val="6"/>
        </w:numPr>
      </w:pPr>
      <w:r w:rsidRPr="00385452">
        <w:t>Community engagement</w:t>
      </w:r>
    </w:p>
    <w:p w14:paraId="1A467E1E" w14:textId="77777777" w:rsidR="004E68A3" w:rsidRPr="00385452" w:rsidRDefault="004E68A3" w:rsidP="00390B89">
      <w:pPr>
        <w:pStyle w:val="ListParagraph"/>
        <w:numPr>
          <w:ilvl w:val="0"/>
          <w:numId w:val="6"/>
        </w:numPr>
      </w:pPr>
      <w:r w:rsidRPr="00385452">
        <w:t>Usage context</w:t>
      </w:r>
    </w:p>
    <w:p w14:paraId="1D60F8E7" w14:textId="77777777" w:rsidR="004E68A3" w:rsidRPr="00385452" w:rsidRDefault="004E68A3" w:rsidP="00390B89">
      <w:pPr>
        <w:pStyle w:val="ListParagraph"/>
        <w:numPr>
          <w:ilvl w:val="0"/>
          <w:numId w:val="6"/>
        </w:numPr>
      </w:pPr>
      <w:r w:rsidRPr="00385452">
        <w:t>Gut feeling – who should be in top author list? Seminal paper(s)?</w:t>
      </w:r>
    </w:p>
    <w:p w14:paraId="2C396BA5" w14:textId="77777777" w:rsidR="004E68A3" w:rsidRPr="00385452" w:rsidRDefault="004E68A3" w:rsidP="00390B89">
      <w:r w:rsidRPr="00385452">
        <w:t>Have to think about this a little more – as a beginner what would I/we be most interested in?</w:t>
      </w:r>
    </w:p>
    <w:p w14:paraId="31E3557C" w14:textId="77777777" w:rsidR="004E68A3" w:rsidRPr="00385452" w:rsidRDefault="004E68A3" w:rsidP="00390B89">
      <w:pPr>
        <w:pStyle w:val="ListParagraph"/>
        <w:numPr>
          <w:ilvl w:val="0"/>
          <w:numId w:val="4"/>
        </w:numPr>
      </w:pPr>
      <w:r w:rsidRPr="00385452">
        <w:t>Clear documentation</w:t>
      </w:r>
    </w:p>
    <w:p w14:paraId="795346E4" w14:textId="77777777" w:rsidR="004E68A3" w:rsidRPr="00385452" w:rsidRDefault="004E68A3" w:rsidP="00390B89">
      <w:pPr>
        <w:pStyle w:val="ListParagraph"/>
        <w:numPr>
          <w:ilvl w:val="0"/>
          <w:numId w:val="4"/>
        </w:numPr>
      </w:pPr>
      <w:r w:rsidRPr="00385452">
        <w:t>Ease of use</w:t>
      </w:r>
    </w:p>
    <w:p w14:paraId="0AD398A9" w14:textId="77777777" w:rsidR="004E68A3" w:rsidRPr="00385452" w:rsidRDefault="004E68A3" w:rsidP="00390B89">
      <w:pPr>
        <w:pStyle w:val="ListParagraph"/>
        <w:numPr>
          <w:ilvl w:val="0"/>
          <w:numId w:val="4"/>
        </w:numPr>
      </w:pPr>
      <w:r w:rsidRPr="00385452">
        <w:t>Longevity (don’t want to spend lots of time and effort learning how to use something only to find the tool is abandoned or no longer supported)</w:t>
      </w:r>
    </w:p>
    <w:p w14:paraId="72943A5F" w14:textId="77777777" w:rsidR="004E68A3" w:rsidRPr="00385452" w:rsidRDefault="004E68A3" w:rsidP="00390B89">
      <w:pPr>
        <w:pStyle w:val="ListParagraph"/>
        <w:numPr>
          <w:ilvl w:val="1"/>
          <w:numId w:val="4"/>
        </w:numPr>
      </w:pPr>
      <w:r w:rsidRPr="00385452">
        <w:t>Python active-subspace package not touched in 2 years (</w:t>
      </w:r>
      <w:hyperlink r:id="rId3">
        <w:r w:rsidRPr="00385452">
          <w:rPr>
            <w:rStyle w:val="Hyperlink"/>
          </w:rPr>
          <w:t>https://github.com/paulcon/active_subspaces</w:t>
        </w:r>
      </w:hyperlink>
      <w:r w:rsidRPr="00385452">
        <w:t>)</w:t>
      </w:r>
    </w:p>
    <w:p w14:paraId="3B904A72" w14:textId="77777777" w:rsidR="004E68A3" w:rsidRPr="00385452" w:rsidRDefault="004E68A3" w:rsidP="00390B89">
      <w:pPr>
        <w:pStyle w:val="ListParagraph"/>
        <w:numPr>
          <w:ilvl w:val="1"/>
          <w:numId w:val="4"/>
        </w:numPr>
      </w:pPr>
      <w:r w:rsidRPr="00385452">
        <w:t xml:space="preserve">Still useful! Just can’t expect </w:t>
      </w:r>
      <w:proofErr w:type="spellStart"/>
      <w:r w:rsidRPr="00385452">
        <w:t>bugfixes</w:t>
      </w:r>
      <w:proofErr w:type="spellEnd"/>
      <w:r w:rsidRPr="00385452">
        <w:t xml:space="preserve"> to occur, a community to ask help from, etc.</w:t>
      </w:r>
      <w:r w:rsidRPr="00385452">
        <w:rPr>
          <w:rStyle w:val="CommentReference"/>
        </w:rPr>
        <w:annotationRef/>
      </w:r>
    </w:p>
    <w:p w14:paraId="2984BBAD" w14:textId="77777777" w:rsidR="004E68A3" w:rsidRPr="00385452" w:rsidRDefault="004E68A3" w:rsidP="00390B89">
      <w:pPr>
        <w:pStyle w:val="ListParagraph"/>
        <w:numPr>
          <w:ilvl w:val="0"/>
          <w:numId w:val="4"/>
        </w:numPr>
      </w:pPr>
      <w:r w:rsidRPr="00385452">
        <w:t>Plot of software packages and methods and their trends over time</w:t>
      </w:r>
    </w:p>
    <w:p w14:paraId="13776491" w14:textId="6659DA20" w:rsidR="004E68A3" w:rsidRDefault="004E68A3">
      <w:pPr>
        <w:pStyle w:val="CommentText"/>
      </w:pPr>
    </w:p>
  </w:comment>
  <w:comment w:id="59" w:author="Takuya Iwanaga" w:date="2018-12-04T22:32:00Z" w:initials="TI">
    <w:p w14:paraId="0869BB19" w14:textId="2440B4B7" w:rsidR="004E68A3" w:rsidRDefault="004E68A3">
      <w:pPr>
        <w:pStyle w:val="CommentText"/>
      </w:pPr>
      <w:r>
        <w:t>Had a thought - maybe run the query on www.webofknowledge.com without a subject area defined and see if a lot of junk comes up - if not, maybe try leaving the subject area unspecified for the first pass.</w:t>
      </w:r>
      <w:r>
        <w:rPr>
          <w:rStyle w:val="CommentReference"/>
        </w:rPr>
        <w:annotationRef/>
      </w:r>
      <w:r>
        <w:rPr>
          <w:rStyle w:val="CommentReference"/>
        </w:rPr>
        <w:annotationRef/>
      </w:r>
      <w:r>
        <w:rPr>
          <w:rStyle w:val="CommentReference"/>
        </w:rPr>
        <w:annotationRef/>
      </w:r>
    </w:p>
  </w:comment>
  <w:comment w:id="60" w:author="Takuya Iwanaga" w:date="2018-12-05T17:07:00Z" w:initials="IT">
    <w:p w14:paraId="03263E22" w14:textId="5416FDB0" w:rsidR="004E68A3" w:rsidRDefault="004E68A3">
      <w:pPr>
        <w:pStyle w:val="CommentText"/>
      </w:pPr>
      <w:r>
        <w:rPr>
          <w:rStyle w:val="CommentReference"/>
        </w:rPr>
        <w:annotationRef/>
      </w:r>
      <w:r>
        <w:t>Focusing on environment related subject areas as ~500,000 matches are a little too much…</w:t>
      </w:r>
      <w:r>
        <w:rPr>
          <w:rStyle w:val="CommentReference"/>
        </w:rPr>
        <w:annotationRef/>
      </w:r>
      <w:r>
        <w:rPr>
          <w:rStyle w:val="CommentReference"/>
        </w:rPr>
        <w:annotationRef/>
      </w:r>
    </w:p>
  </w:comment>
  <w:comment w:id="62" w:author="Takuya Iwanaga" w:date="2018-12-09T14:24:00Z" w:initials="TI">
    <w:p w14:paraId="53AAD510" w14:textId="41ED68DC" w:rsidR="004E68A3" w:rsidRDefault="004E68A3">
      <w:pPr>
        <w:pStyle w:val="CommentText"/>
      </w:pPr>
      <w:r>
        <w:rPr>
          <w:rStyle w:val="CommentReference"/>
        </w:rPr>
        <w:annotationRef/>
      </w:r>
      <w:r>
        <w:t>Move to appendix?</w:t>
      </w:r>
    </w:p>
  </w:comment>
  <w:comment w:id="63" w:author="Takuya Iwanaga" w:date="2018-12-20T16:44:00Z" w:initials="TI">
    <w:p w14:paraId="7C665D26" w14:textId="4773DCC8" w:rsidR="004E68A3" w:rsidRDefault="004E68A3">
      <w:pPr>
        <w:pStyle w:val="CommentText"/>
      </w:pPr>
      <w:r>
        <w:t>Tony: Would also like indication or mention of GLUE, PEST, SWAT modules for uncertainty, Gaussian Processes, and Model Emulation</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62478B" w15:done="1"/>
  <w15:commentEx w15:paraId="45E9DE5F" w15:paraIdParent="6162478B" w15:done="1"/>
  <w15:commentEx w15:paraId="5063A5E9" w15:paraIdParent="6162478B" w15:done="1"/>
  <w15:commentEx w15:paraId="6095D16A" w15:done="0"/>
  <w15:commentEx w15:paraId="3F9B3D7D" w15:done="0"/>
  <w15:commentEx w15:paraId="3900DA56" w15:done="0"/>
  <w15:commentEx w15:paraId="1432F673" w15:done="0"/>
  <w15:commentEx w15:paraId="1D1F1780" w15:done="0"/>
  <w15:commentEx w15:paraId="2000D041" w15:done="0"/>
  <w15:commentEx w15:paraId="0FE294CB" w15:paraIdParent="2000D041" w15:done="0"/>
  <w15:commentEx w15:paraId="354F9191" w15:done="1"/>
  <w15:commentEx w15:paraId="4CA231C8" w15:done="0"/>
  <w15:commentEx w15:paraId="57206DA1" w15:done="1"/>
  <w15:commentEx w15:paraId="6C0A14EA" w15:done="1"/>
  <w15:commentEx w15:paraId="3AD2D717" w15:done="0"/>
  <w15:commentEx w15:paraId="2B250EB4" w15:done="1"/>
  <w15:commentEx w15:paraId="5A8853AE" w15:paraIdParent="2B250EB4" w15:done="1"/>
  <w15:commentEx w15:paraId="6687EC4D" w15:paraIdParent="2B250EB4" w15:done="1"/>
  <w15:commentEx w15:paraId="2065064F" w15:paraIdParent="2B250EB4" w15:done="1"/>
  <w15:commentEx w15:paraId="5D03957F" w15:done="0"/>
  <w15:commentEx w15:paraId="0CA024B1" w15:paraIdParent="5D03957F" w15:done="0"/>
  <w15:commentEx w15:paraId="00E4F8E7" w15:done="0"/>
  <w15:commentEx w15:paraId="0C1C6091" w15:done="1"/>
  <w15:commentEx w15:paraId="6EB58F59" w15:paraIdParent="0C1C6091" w15:done="1"/>
  <w15:commentEx w15:paraId="0B14A375" w15:done="0"/>
  <w15:commentEx w15:paraId="7B04A61B" w15:done="0"/>
  <w15:commentEx w15:paraId="6BCBA89E" w15:done="1"/>
  <w15:commentEx w15:paraId="0891B742" w15:paraIdParent="6BCBA89E" w15:done="1"/>
  <w15:commentEx w15:paraId="23AB7F8A" w15:paraIdParent="6BCBA89E" w15:done="1"/>
  <w15:commentEx w15:paraId="3A37C26C" w15:paraIdParent="6BCBA89E" w15:done="1"/>
  <w15:commentEx w15:paraId="72B5EE7A" w15:paraIdParent="6BCBA89E" w15:done="1"/>
  <w15:commentEx w15:paraId="09916704" w15:done="0"/>
  <w15:commentEx w15:paraId="068FF57C" w15:done="0"/>
  <w15:commentEx w15:paraId="725DF06B" w15:done="0"/>
  <w15:commentEx w15:paraId="79912E9E" w15:paraIdParent="725DF06B" w15:done="0"/>
  <w15:commentEx w15:paraId="4E9BE2C6" w15:paraIdParent="725DF06B" w15:done="0"/>
  <w15:commentEx w15:paraId="19BE1F6F" w15:paraIdParent="725DF06B" w15:done="0"/>
  <w15:commentEx w15:paraId="2A84F585" w15:done="1"/>
  <w15:commentEx w15:paraId="53304039" w15:done="1"/>
  <w15:commentEx w15:paraId="0AD6D740" w15:done="0"/>
  <w15:commentEx w15:paraId="127F446C" w15:done="0"/>
  <w15:commentEx w15:paraId="3A229B67" w15:done="0"/>
  <w15:commentEx w15:paraId="2C8456AF" w15:done="0"/>
  <w15:commentEx w15:paraId="2E341A6B" w15:done="1"/>
  <w15:commentEx w15:paraId="63D19134" w15:done="1"/>
  <w15:commentEx w15:paraId="0569AFC1" w15:done="0"/>
  <w15:commentEx w15:paraId="18A10CFF" w15:done="0"/>
  <w15:commentEx w15:paraId="1E9572AE" w15:done="0"/>
  <w15:commentEx w15:paraId="5144895F" w15:done="0"/>
  <w15:commentEx w15:paraId="76137B07" w15:done="0"/>
  <w15:commentEx w15:paraId="1BB71E2C" w15:done="0"/>
  <w15:commentEx w15:paraId="19499E71" w15:done="0"/>
  <w15:commentEx w15:paraId="13776491" w15:done="0"/>
  <w15:commentEx w15:paraId="0869BB19" w15:done="1"/>
  <w15:commentEx w15:paraId="03263E22" w15:paraIdParent="0869BB19" w15:done="1"/>
  <w15:commentEx w15:paraId="53AAD510" w15:done="0"/>
  <w15:commentEx w15:paraId="7C665D26" w15:paraIdParent="53AAD5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62478B" w16cid:durableId="1FBAB8E0"/>
  <w16cid:commentId w16cid:paraId="45E9DE5F" w16cid:durableId="23EA6DFB"/>
  <w16cid:commentId w16cid:paraId="5063A5E9" w16cid:durableId="1FBC1F3E"/>
  <w16cid:commentId w16cid:paraId="6095D16A" w16cid:durableId="63A14EAE"/>
  <w16cid:commentId w16cid:paraId="3900DA56" w16cid:durableId="1FB796C8"/>
  <w16cid:commentId w16cid:paraId="1432F673" w16cid:durableId="1FEC9AD4"/>
  <w16cid:commentId w16cid:paraId="1D1F1780" w16cid:durableId="1FECCC2A"/>
  <w16cid:commentId w16cid:paraId="2000D041" w16cid:durableId="1FEC9AD5"/>
  <w16cid:commentId w16cid:paraId="354F9191" w16cid:durableId="1FEC9AD6"/>
  <w16cid:commentId w16cid:paraId="6E088E90" w16cid:durableId="20001144"/>
  <w16cid:commentId w16cid:paraId="57206DA1" w16cid:durableId="1D33A2AB"/>
  <w16cid:commentId w16cid:paraId="6C0A14EA" w16cid:durableId="3F9EC074"/>
  <w16cid:commentId w16cid:paraId="3AD2D717" w16cid:durableId="1FEC9AD9"/>
  <w16cid:commentId w16cid:paraId="020D13D7" w16cid:durableId="20004633"/>
  <w16cid:commentId w16cid:paraId="2B250EB4" w16cid:durableId="4D2A3757"/>
  <w16cid:commentId w16cid:paraId="5A8853AE" w16cid:durableId="1FEC9ADB"/>
  <w16cid:commentId w16cid:paraId="6687EC4D" w16cid:durableId="1FEC9ADC"/>
  <w16cid:commentId w16cid:paraId="2065064F" w16cid:durableId="20001466"/>
  <w16cid:commentId w16cid:paraId="5D03957F" w16cid:durableId="200039A2"/>
  <w16cid:commentId w16cid:paraId="0C1C6091" w16cid:durableId="1FBD3B35"/>
  <w16cid:commentId w16cid:paraId="6EB58F59" w16cid:durableId="262679AC"/>
  <w16cid:commentId w16cid:paraId="6BCBA89E" w16cid:durableId="1FBABE2F"/>
  <w16cid:commentId w16cid:paraId="0891B742" w16cid:durableId="0ADB956F"/>
  <w16cid:commentId w16cid:paraId="23AB7F8A" w16cid:durableId="5E28254F"/>
  <w16cid:commentId w16cid:paraId="3A37C26C" w16cid:durableId="51BA4BF7"/>
  <w16cid:commentId w16cid:paraId="72B5EE7A" w16cid:durableId="1FBD369B"/>
  <w16cid:commentId w16cid:paraId="09916704" w16cid:durableId="1FBAC682"/>
  <w16cid:commentId w16cid:paraId="068FF57C" w16cid:durableId="1FBAB8E7"/>
  <w16cid:commentId w16cid:paraId="725DF06B" w16cid:durableId="1FBAC86B"/>
  <w16cid:commentId w16cid:paraId="79912E9E" w16cid:durableId="28E66C02"/>
  <w16cid:commentId w16cid:paraId="4E9BE2C6" w16cid:durableId="1FBD4178"/>
  <w16cid:commentId w16cid:paraId="2A84F585" w16cid:durableId="6E54761C"/>
  <w16cid:commentId w16cid:paraId="53304039" w16cid:durableId="1FBAB919"/>
  <w16cid:commentId w16cid:paraId="526DD410" w16cid:durableId="46678640"/>
  <w16cid:commentId w16cid:paraId="2DF4C2F2" w16cid:durableId="0C17C8F0"/>
  <w16cid:commentId w16cid:paraId="553F237D" w16cid:durableId="391FB2D7"/>
  <w16cid:commentId w16cid:paraId="0B7432BA" w16cid:durableId="31637553"/>
  <w16cid:commentId w16cid:paraId="2EF906A8" w16cid:durableId="146F06B9"/>
  <w16cid:commentId w16cid:paraId="61D9E792" w16cid:durableId="4888C1D1"/>
  <w16cid:commentId w16cid:paraId="19499E71" w16cid:durableId="41D718CC"/>
  <w16cid:commentId w16cid:paraId="0869BB19" w16cid:durableId="1AECB6EE"/>
  <w16cid:commentId w16cid:paraId="03263E22" w16cid:durableId="2F7253E1"/>
  <w16cid:commentId w16cid:paraId="53AAD510" w16cid:durableId="1FB7A436"/>
  <w16cid:commentId w16cid:paraId="7C665D26" w16cid:durableId="2E6A194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EEBFD" w14:textId="77777777" w:rsidR="006F628B" w:rsidRDefault="006F628B" w:rsidP="0040013F">
      <w:pPr>
        <w:spacing w:after="0" w:line="240" w:lineRule="auto"/>
      </w:pPr>
      <w:r>
        <w:separator/>
      </w:r>
    </w:p>
  </w:endnote>
  <w:endnote w:type="continuationSeparator" w:id="0">
    <w:p w14:paraId="565E7A37" w14:textId="77777777" w:rsidR="006F628B" w:rsidRDefault="006F628B" w:rsidP="0040013F">
      <w:pPr>
        <w:spacing w:after="0" w:line="240" w:lineRule="auto"/>
      </w:pPr>
      <w:r>
        <w:continuationSeparator/>
      </w:r>
    </w:p>
  </w:endnote>
  <w:endnote w:type="continuationNotice" w:id="1">
    <w:p w14:paraId="2B2E9B90" w14:textId="77777777" w:rsidR="006F628B" w:rsidRDefault="006F62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405381"/>
      <w:docPartObj>
        <w:docPartGallery w:val="Page Numbers (Bottom of Page)"/>
        <w:docPartUnique/>
      </w:docPartObj>
    </w:sdtPr>
    <w:sdtEndPr>
      <w:rPr>
        <w:noProof/>
      </w:rPr>
    </w:sdtEndPr>
    <w:sdtContent>
      <w:p w14:paraId="55510FD3" w14:textId="18277178" w:rsidR="004E68A3" w:rsidRDefault="004E68A3" w:rsidP="582B191B">
        <w:pPr>
          <w:pStyle w:val="Footer"/>
          <w:jc w:val="right"/>
        </w:pPr>
        <w:r>
          <w:fldChar w:fldCharType="begin"/>
        </w:r>
        <w:r>
          <w:instrText>PAGE</w:instrText>
        </w:r>
        <w:r>
          <w:fldChar w:fldCharType="separate"/>
        </w:r>
        <w:r w:rsidR="00FC183B">
          <w:rPr>
            <w:noProof/>
          </w:rPr>
          <w:t>48</w:t>
        </w:r>
        <w:r>
          <w:fldChar w:fldCharType="end"/>
        </w:r>
        <w:r>
          <w:t xml:space="preserve"> of </w:t>
        </w:r>
        <w:r>
          <w:fldChar w:fldCharType="begin"/>
        </w:r>
        <w:r>
          <w:instrText>NUMPAGES</w:instrText>
        </w:r>
        <w:r>
          <w:fldChar w:fldCharType="separate"/>
        </w:r>
        <w:r w:rsidR="00FC183B">
          <w:rPr>
            <w:noProof/>
          </w:rPr>
          <w:t>48</w:t>
        </w:r>
        <w:r>
          <w:fldChar w:fldCharType="end"/>
        </w:r>
      </w:p>
      <w:p w14:paraId="3E68D4E9" w14:textId="3B98F0C3" w:rsidR="004E68A3" w:rsidRDefault="004E68A3" w:rsidP="00403B40">
        <w:pPr>
          <w:pStyle w:val="Footer"/>
          <w:ind w:right="1210"/>
          <w:jc w:val="right"/>
        </w:pPr>
      </w:p>
    </w:sdtContent>
  </w:sdt>
  <w:p w14:paraId="7F94D88B" w14:textId="77777777" w:rsidR="004E68A3" w:rsidRDefault="004E6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C35D53" w14:textId="77777777" w:rsidR="006F628B" w:rsidRDefault="006F628B" w:rsidP="0040013F">
      <w:pPr>
        <w:spacing w:after="0" w:line="240" w:lineRule="auto"/>
      </w:pPr>
      <w:r>
        <w:separator/>
      </w:r>
    </w:p>
  </w:footnote>
  <w:footnote w:type="continuationSeparator" w:id="0">
    <w:p w14:paraId="1B75C738" w14:textId="77777777" w:rsidR="006F628B" w:rsidRDefault="006F628B" w:rsidP="0040013F">
      <w:pPr>
        <w:spacing w:after="0" w:line="240" w:lineRule="auto"/>
      </w:pPr>
      <w:r>
        <w:continuationSeparator/>
      </w:r>
    </w:p>
  </w:footnote>
  <w:footnote w:type="continuationNotice" w:id="1">
    <w:p w14:paraId="126CC3E4" w14:textId="77777777" w:rsidR="006F628B" w:rsidRDefault="006F62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4E68A3" w14:paraId="653720AF" w14:textId="77777777" w:rsidTr="582B191B">
      <w:tc>
        <w:tcPr>
          <w:tcW w:w="3120" w:type="dxa"/>
        </w:tcPr>
        <w:p w14:paraId="07E8F7E7" w14:textId="1491A0ED" w:rsidR="004E68A3" w:rsidRDefault="004E68A3" w:rsidP="582B191B">
          <w:pPr>
            <w:pStyle w:val="Header"/>
            <w:ind w:left="-115"/>
          </w:pPr>
        </w:p>
      </w:tc>
      <w:tc>
        <w:tcPr>
          <w:tcW w:w="3120" w:type="dxa"/>
        </w:tcPr>
        <w:p w14:paraId="6D805847" w14:textId="0BA17B7A" w:rsidR="004E68A3" w:rsidRDefault="004E68A3" w:rsidP="582B191B">
          <w:pPr>
            <w:pStyle w:val="Header"/>
            <w:jc w:val="center"/>
          </w:pPr>
        </w:p>
      </w:tc>
      <w:tc>
        <w:tcPr>
          <w:tcW w:w="3120" w:type="dxa"/>
        </w:tcPr>
        <w:p w14:paraId="309823EA" w14:textId="1B0843C9" w:rsidR="004E68A3" w:rsidRDefault="004E68A3" w:rsidP="582B191B">
          <w:pPr>
            <w:pStyle w:val="Header"/>
            <w:ind w:right="-115"/>
            <w:jc w:val="right"/>
          </w:pPr>
        </w:p>
      </w:tc>
    </w:tr>
  </w:tbl>
  <w:p w14:paraId="27B15061" w14:textId="7F1AA3A8" w:rsidR="004E68A3" w:rsidRDefault="004E68A3" w:rsidP="582B19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4E68A3" w14:paraId="7D8F6FF6" w14:textId="77777777" w:rsidTr="582B191B">
      <w:tc>
        <w:tcPr>
          <w:tcW w:w="3120" w:type="dxa"/>
        </w:tcPr>
        <w:p w14:paraId="40872B89" w14:textId="23E72C3E" w:rsidR="004E68A3" w:rsidRDefault="004E68A3" w:rsidP="582B191B">
          <w:pPr>
            <w:pStyle w:val="Header"/>
            <w:ind w:left="-115"/>
          </w:pPr>
        </w:p>
      </w:tc>
      <w:tc>
        <w:tcPr>
          <w:tcW w:w="3120" w:type="dxa"/>
        </w:tcPr>
        <w:p w14:paraId="0E42A6EF" w14:textId="7401F041" w:rsidR="004E68A3" w:rsidRDefault="004E68A3" w:rsidP="582B191B">
          <w:pPr>
            <w:pStyle w:val="Header"/>
            <w:jc w:val="center"/>
          </w:pPr>
        </w:p>
      </w:tc>
      <w:tc>
        <w:tcPr>
          <w:tcW w:w="3120" w:type="dxa"/>
        </w:tcPr>
        <w:p w14:paraId="0E0986FF" w14:textId="68BD28C7" w:rsidR="004E68A3" w:rsidRDefault="004E68A3" w:rsidP="582B191B">
          <w:pPr>
            <w:pStyle w:val="Header"/>
            <w:ind w:right="-115"/>
            <w:jc w:val="right"/>
          </w:pPr>
        </w:p>
      </w:tc>
    </w:tr>
  </w:tbl>
  <w:p w14:paraId="548B5412" w14:textId="4132B442" w:rsidR="004E68A3" w:rsidRDefault="004E68A3" w:rsidP="582B19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4320"/>
      <w:gridCol w:w="4320"/>
      <w:gridCol w:w="4320"/>
    </w:tblGrid>
    <w:tr w:rsidR="004E68A3" w14:paraId="03057FD5" w14:textId="77777777" w:rsidTr="582B191B">
      <w:tc>
        <w:tcPr>
          <w:tcW w:w="4320" w:type="dxa"/>
        </w:tcPr>
        <w:p w14:paraId="42E989D3" w14:textId="416B4301" w:rsidR="004E68A3" w:rsidRDefault="004E68A3" w:rsidP="582B191B">
          <w:pPr>
            <w:pStyle w:val="Header"/>
            <w:ind w:left="-115"/>
          </w:pPr>
        </w:p>
      </w:tc>
      <w:tc>
        <w:tcPr>
          <w:tcW w:w="4320" w:type="dxa"/>
        </w:tcPr>
        <w:p w14:paraId="46A70390" w14:textId="016A9210" w:rsidR="004E68A3" w:rsidRDefault="004E68A3" w:rsidP="582B191B">
          <w:pPr>
            <w:pStyle w:val="Header"/>
            <w:jc w:val="center"/>
          </w:pPr>
        </w:p>
      </w:tc>
      <w:tc>
        <w:tcPr>
          <w:tcW w:w="4320" w:type="dxa"/>
        </w:tcPr>
        <w:p w14:paraId="37FFF18D" w14:textId="7BA3D279" w:rsidR="004E68A3" w:rsidRDefault="004E68A3" w:rsidP="582B191B">
          <w:pPr>
            <w:pStyle w:val="Header"/>
            <w:ind w:right="-115"/>
            <w:jc w:val="right"/>
          </w:pPr>
        </w:p>
      </w:tc>
    </w:tr>
  </w:tbl>
  <w:p w14:paraId="153726BD" w14:textId="1A9A317F" w:rsidR="004E68A3" w:rsidRDefault="004E68A3" w:rsidP="582B19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4E68A3" w14:paraId="4FFFF85B" w14:textId="77777777" w:rsidTr="582B191B">
      <w:tc>
        <w:tcPr>
          <w:tcW w:w="3120" w:type="dxa"/>
        </w:tcPr>
        <w:p w14:paraId="77DF5C81" w14:textId="5FEDA1CF" w:rsidR="004E68A3" w:rsidRDefault="004E68A3" w:rsidP="582B191B">
          <w:pPr>
            <w:pStyle w:val="Header"/>
            <w:ind w:left="-115"/>
          </w:pPr>
        </w:p>
      </w:tc>
      <w:tc>
        <w:tcPr>
          <w:tcW w:w="3120" w:type="dxa"/>
        </w:tcPr>
        <w:p w14:paraId="0714E00E" w14:textId="2F7887EC" w:rsidR="004E68A3" w:rsidRDefault="004E68A3" w:rsidP="582B191B">
          <w:pPr>
            <w:pStyle w:val="Header"/>
            <w:jc w:val="center"/>
          </w:pPr>
        </w:p>
      </w:tc>
      <w:tc>
        <w:tcPr>
          <w:tcW w:w="3120" w:type="dxa"/>
        </w:tcPr>
        <w:p w14:paraId="15378A80" w14:textId="339B3447" w:rsidR="004E68A3" w:rsidRDefault="004E68A3" w:rsidP="582B191B">
          <w:pPr>
            <w:pStyle w:val="Header"/>
            <w:ind w:right="-115"/>
            <w:jc w:val="right"/>
          </w:pPr>
        </w:p>
      </w:tc>
    </w:tr>
  </w:tbl>
  <w:p w14:paraId="6BBAB542" w14:textId="5373D484" w:rsidR="004E68A3" w:rsidRDefault="004E68A3" w:rsidP="582B191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4320"/>
      <w:gridCol w:w="4320"/>
      <w:gridCol w:w="4320"/>
    </w:tblGrid>
    <w:tr w:rsidR="004E68A3" w14:paraId="53C71CED" w14:textId="77777777" w:rsidTr="582B191B">
      <w:tc>
        <w:tcPr>
          <w:tcW w:w="4320" w:type="dxa"/>
        </w:tcPr>
        <w:p w14:paraId="76AD94A7" w14:textId="4E3050D7" w:rsidR="004E68A3" w:rsidRDefault="004E68A3" w:rsidP="582B191B">
          <w:pPr>
            <w:pStyle w:val="Header"/>
            <w:ind w:left="-115"/>
          </w:pPr>
        </w:p>
      </w:tc>
      <w:tc>
        <w:tcPr>
          <w:tcW w:w="4320" w:type="dxa"/>
        </w:tcPr>
        <w:p w14:paraId="6236804A" w14:textId="6502CD1C" w:rsidR="004E68A3" w:rsidRDefault="004E68A3" w:rsidP="582B191B">
          <w:pPr>
            <w:pStyle w:val="Header"/>
            <w:jc w:val="center"/>
          </w:pPr>
        </w:p>
      </w:tc>
      <w:tc>
        <w:tcPr>
          <w:tcW w:w="4320" w:type="dxa"/>
        </w:tcPr>
        <w:p w14:paraId="129EE805" w14:textId="61928CAB" w:rsidR="004E68A3" w:rsidRDefault="004E68A3" w:rsidP="582B191B">
          <w:pPr>
            <w:pStyle w:val="Header"/>
            <w:ind w:right="-115"/>
            <w:jc w:val="right"/>
          </w:pPr>
        </w:p>
      </w:tc>
    </w:tr>
  </w:tbl>
  <w:p w14:paraId="3B76B31A" w14:textId="1E873EE5" w:rsidR="004E68A3" w:rsidRDefault="004E68A3" w:rsidP="582B191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4E68A3" w14:paraId="65D66017" w14:textId="77777777" w:rsidTr="582B191B">
      <w:tc>
        <w:tcPr>
          <w:tcW w:w="3120" w:type="dxa"/>
        </w:tcPr>
        <w:p w14:paraId="0B70D23D" w14:textId="04B990D5" w:rsidR="004E68A3" w:rsidRDefault="004E68A3" w:rsidP="582B191B">
          <w:pPr>
            <w:pStyle w:val="Header"/>
            <w:ind w:left="-115"/>
          </w:pPr>
        </w:p>
      </w:tc>
      <w:tc>
        <w:tcPr>
          <w:tcW w:w="3120" w:type="dxa"/>
        </w:tcPr>
        <w:p w14:paraId="7F3A3B1D" w14:textId="393B0B66" w:rsidR="004E68A3" w:rsidRDefault="004E68A3" w:rsidP="582B191B">
          <w:pPr>
            <w:pStyle w:val="Header"/>
            <w:jc w:val="center"/>
          </w:pPr>
        </w:p>
      </w:tc>
      <w:tc>
        <w:tcPr>
          <w:tcW w:w="3120" w:type="dxa"/>
        </w:tcPr>
        <w:p w14:paraId="52F42843" w14:textId="5707A39F" w:rsidR="004E68A3" w:rsidRDefault="004E68A3" w:rsidP="582B191B">
          <w:pPr>
            <w:pStyle w:val="Header"/>
            <w:ind w:right="-115"/>
            <w:jc w:val="right"/>
          </w:pPr>
        </w:p>
      </w:tc>
    </w:tr>
  </w:tbl>
  <w:p w14:paraId="21227CA4" w14:textId="7F4CF0F3" w:rsidR="004E68A3" w:rsidRDefault="004E68A3" w:rsidP="582B191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4E68A3" w14:paraId="35FFC736" w14:textId="77777777" w:rsidTr="582B191B">
      <w:tc>
        <w:tcPr>
          <w:tcW w:w="3120" w:type="dxa"/>
        </w:tcPr>
        <w:p w14:paraId="26415D88" w14:textId="7BC769D0" w:rsidR="004E68A3" w:rsidRDefault="004E68A3" w:rsidP="582B191B">
          <w:pPr>
            <w:pStyle w:val="Header"/>
            <w:ind w:left="-115"/>
          </w:pPr>
        </w:p>
      </w:tc>
      <w:tc>
        <w:tcPr>
          <w:tcW w:w="3120" w:type="dxa"/>
        </w:tcPr>
        <w:p w14:paraId="18BB05BA" w14:textId="4680BEC4" w:rsidR="004E68A3" w:rsidRDefault="004E68A3" w:rsidP="582B191B">
          <w:pPr>
            <w:pStyle w:val="Header"/>
            <w:jc w:val="center"/>
          </w:pPr>
        </w:p>
      </w:tc>
      <w:tc>
        <w:tcPr>
          <w:tcW w:w="3120" w:type="dxa"/>
        </w:tcPr>
        <w:p w14:paraId="652B3248" w14:textId="4D4DEF60" w:rsidR="004E68A3" w:rsidRDefault="004E68A3" w:rsidP="582B191B">
          <w:pPr>
            <w:pStyle w:val="Header"/>
            <w:ind w:right="-115"/>
            <w:jc w:val="right"/>
          </w:pPr>
        </w:p>
      </w:tc>
    </w:tr>
  </w:tbl>
  <w:p w14:paraId="3C7547D5" w14:textId="7D7C61B4" w:rsidR="004E68A3" w:rsidRDefault="004E68A3" w:rsidP="582B19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B4BB7"/>
    <w:multiLevelType w:val="hybridMultilevel"/>
    <w:tmpl w:val="BE0681C4"/>
    <w:lvl w:ilvl="0" w:tplc="CF00DF12">
      <w:start w:val="1"/>
      <w:numFmt w:val="bullet"/>
      <w:lvlText w:val=""/>
      <w:lvlJc w:val="left"/>
      <w:pPr>
        <w:ind w:left="720" w:hanging="360"/>
      </w:pPr>
      <w:rPr>
        <w:rFonts w:ascii="Symbol" w:hAnsi="Symbol" w:hint="default"/>
      </w:rPr>
    </w:lvl>
    <w:lvl w:ilvl="1" w:tplc="4D6C988E">
      <w:start w:val="1"/>
      <w:numFmt w:val="bullet"/>
      <w:lvlText w:val="o"/>
      <w:lvlJc w:val="left"/>
      <w:pPr>
        <w:ind w:left="1440" w:hanging="360"/>
      </w:pPr>
      <w:rPr>
        <w:rFonts w:ascii="Courier New" w:hAnsi="Courier New" w:hint="default"/>
      </w:rPr>
    </w:lvl>
    <w:lvl w:ilvl="2" w:tplc="EEEA402A">
      <w:start w:val="1"/>
      <w:numFmt w:val="bullet"/>
      <w:lvlText w:val=""/>
      <w:lvlJc w:val="left"/>
      <w:pPr>
        <w:ind w:left="2160" w:hanging="360"/>
      </w:pPr>
      <w:rPr>
        <w:rFonts w:ascii="Wingdings" w:hAnsi="Wingdings" w:hint="default"/>
      </w:rPr>
    </w:lvl>
    <w:lvl w:ilvl="3" w:tplc="04687BFC">
      <w:start w:val="1"/>
      <w:numFmt w:val="bullet"/>
      <w:lvlText w:val=""/>
      <w:lvlJc w:val="left"/>
      <w:pPr>
        <w:ind w:left="2880" w:hanging="360"/>
      </w:pPr>
      <w:rPr>
        <w:rFonts w:ascii="Symbol" w:hAnsi="Symbol" w:hint="default"/>
      </w:rPr>
    </w:lvl>
    <w:lvl w:ilvl="4" w:tplc="D076C278">
      <w:start w:val="1"/>
      <w:numFmt w:val="bullet"/>
      <w:lvlText w:val="o"/>
      <w:lvlJc w:val="left"/>
      <w:pPr>
        <w:ind w:left="3600" w:hanging="360"/>
      </w:pPr>
      <w:rPr>
        <w:rFonts w:ascii="Courier New" w:hAnsi="Courier New" w:hint="default"/>
      </w:rPr>
    </w:lvl>
    <w:lvl w:ilvl="5" w:tplc="E814D41E">
      <w:start w:val="1"/>
      <w:numFmt w:val="bullet"/>
      <w:lvlText w:val=""/>
      <w:lvlJc w:val="left"/>
      <w:pPr>
        <w:ind w:left="4320" w:hanging="360"/>
      </w:pPr>
      <w:rPr>
        <w:rFonts w:ascii="Wingdings" w:hAnsi="Wingdings" w:hint="default"/>
      </w:rPr>
    </w:lvl>
    <w:lvl w:ilvl="6" w:tplc="44828D70">
      <w:start w:val="1"/>
      <w:numFmt w:val="bullet"/>
      <w:lvlText w:val=""/>
      <w:lvlJc w:val="left"/>
      <w:pPr>
        <w:ind w:left="5040" w:hanging="360"/>
      </w:pPr>
      <w:rPr>
        <w:rFonts w:ascii="Symbol" w:hAnsi="Symbol" w:hint="default"/>
      </w:rPr>
    </w:lvl>
    <w:lvl w:ilvl="7" w:tplc="66C0508A">
      <w:start w:val="1"/>
      <w:numFmt w:val="bullet"/>
      <w:lvlText w:val="o"/>
      <w:lvlJc w:val="left"/>
      <w:pPr>
        <w:ind w:left="5760" w:hanging="360"/>
      </w:pPr>
      <w:rPr>
        <w:rFonts w:ascii="Courier New" w:hAnsi="Courier New" w:hint="default"/>
      </w:rPr>
    </w:lvl>
    <w:lvl w:ilvl="8" w:tplc="32BE14AA">
      <w:start w:val="1"/>
      <w:numFmt w:val="bullet"/>
      <w:lvlText w:val=""/>
      <w:lvlJc w:val="left"/>
      <w:pPr>
        <w:ind w:left="6480" w:hanging="360"/>
      </w:pPr>
      <w:rPr>
        <w:rFonts w:ascii="Wingdings" w:hAnsi="Wingdings" w:hint="default"/>
      </w:rPr>
    </w:lvl>
  </w:abstractNum>
  <w:abstractNum w:abstractNumId="1" w15:restartNumberingAfterBreak="0">
    <w:nsid w:val="058439C3"/>
    <w:multiLevelType w:val="hybridMultilevel"/>
    <w:tmpl w:val="8676DEC6"/>
    <w:lvl w:ilvl="0" w:tplc="948C5D0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6866FF7"/>
    <w:multiLevelType w:val="hybridMultilevel"/>
    <w:tmpl w:val="6C1A8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90401A2"/>
    <w:multiLevelType w:val="hybridMultilevel"/>
    <w:tmpl w:val="A22A94CA"/>
    <w:lvl w:ilvl="0" w:tplc="89A4C27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D60048"/>
    <w:multiLevelType w:val="hybridMultilevel"/>
    <w:tmpl w:val="DDA6C616"/>
    <w:lvl w:ilvl="0" w:tplc="B554D8CE">
      <w:start w:val="1"/>
      <w:numFmt w:val="bullet"/>
      <w:lvlText w:val=""/>
      <w:lvlJc w:val="left"/>
      <w:pPr>
        <w:ind w:left="720" w:hanging="360"/>
      </w:pPr>
      <w:rPr>
        <w:rFonts w:ascii="Symbol" w:hAnsi="Symbol" w:hint="default"/>
      </w:rPr>
    </w:lvl>
    <w:lvl w:ilvl="1" w:tplc="D20CBC04">
      <w:start w:val="1"/>
      <w:numFmt w:val="bullet"/>
      <w:lvlText w:val="o"/>
      <w:lvlJc w:val="left"/>
      <w:pPr>
        <w:ind w:left="1440" w:hanging="360"/>
      </w:pPr>
      <w:rPr>
        <w:rFonts w:ascii="Courier New" w:hAnsi="Courier New" w:hint="default"/>
      </w:rPr>
    </w:lvl>
    <w:lvl w:ilvl="2" w:tplc="8AB81AE4">
      <w:start w:val="1"/>
      <w:numFmt w:val="bullet"/>
      <w:lvlText w:val=""/>
      <w:lvlJc w:val="left"/>
      <w:pPr>
        <w:ind w:left="2160" w:hanging="360"/>
      </w:pPr>
      <w:rPr>
        <w:rFonts w:ascii="Wingdings" w:hAnsi="Wingdings" w:hint="default"/>
      </w:rPr>
    </w:lvl>
    <w:lvl w:ilvl="3" w:tplc="1D7EB438">
      <w:start w:val="1"/>
      <w:numFmt w:val="bullet"/>
      <w:lvlText w:val=""/>
      <w:lvlJc w:val="left"/>
      <w:pPr>
        <w:ind w:left="2880" w:hanging="360"/>
      </w:pPr>
      <w:rPr>
        <w:rFonts w:ascii="Symbol" w:hAnsi="Symbol" w:hint="default"/>
      </w:rPr>
    </w:lvl>
    <w:lvl w:ilvl="4" w:tplc="7D489E96">
      <w:start w:val="1"/>
      <w:numFmt w:val="bullet"/>
      <w:lvlText w:val="o"/>
      <w:lvlJc w:val="left"/>
      <w:pPr>
        <w:ind w:left="3600" w:hanging="360"/>
      </w:pPr>
      <w:rPr>
        <w:rFonts w:ascii="Courier New" w:hAnsi="Courier New" w:hint="default"/>
      </w:rPr>
    </w:lvl>
    <w:lvl w:ilvl="5" w:tplc="63A29938">
      <w:start w:val="1"/>
      <w:numFmt w:val="bullet"/>
      <w:lvlText w:val=""/>
      <w:lvlJc w:val="left"/>
      <w:pPr>
        <w:ind w:left="4320" w:hanging="360"/>
      </w:pPr>
      <w:rPr>
        <w:rFonts w:ascii="Wingdings" w:hAnsi="Wingdings" w:hint="default"/>
      </w:rPr>
    </w:lvl>
    <w:lvl w:ilvl="6" w:tplc="5E38EBA0">
      <w:start w:val="1"/>
      <w:numFmt w:val="bullet"/>
      <w:lvlText w:val=""/>
      <w:lvlJc w:val="left"/>
      <w:pPr>
        <w:ind w:left="5040" w:hanging="360"/>
      </w:pPr>
      <w:rPr>
        <w:rFonts w:ascii="Symbol" w:hAnsi="Symbol" w:hint="default"/>
      </w:rPr>
    </w:lvl>
    <w:lvl w:ilvl="7" w:tplc="1422CF96">
      <w:start w:val="1"/>
      <w:numFmt w:val="bullet"/>
      <w:lvlText w:val="o"/>
      <w:lvlJc w:val="left"/>
      <w:pPr>
        <w:ind w:left="5760" w:hanging="360"/>
      </w:pPr>
      <w:rPr>
        <w:rFonts w:ascii="Courier New" w:hAnsi="Courier New" w:hint="default"/>
      </w:rPr>
    </w:lvl>
    <w:lvl w:ilvl="8" w:tplc="2ECCA528">
      <w:start w:val="1"/>
      <w:numFmt w:val="bullet"/>
      <w:lvlText w:val=""/>
      <w:lvlJc w:val="left"/>
      <w:pPr>
        <w:ind w:left="6480" w:hanging="360"/>
      </w:pPr>
      <w:rPr>
        <w:rFonts w:ascii="Wingdings" w:hAnsi="Wingdings" w:hint="default"/>
      </w:rPr>
    </w:lvl>
  </w:abstractNum>
  <w:abstractNum w:abstractNumId="5" w15:restartNumberingAfterBreak="0">
    <w:nsid w:val="0A8846C7"/>
    <w:multiLevelType w:val="hybridMultilevel"/>
    <w:tmpl w:val="FB802A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CBB18AF"/>
    <w:multiLevelType w:val="hybridMultilevel"/>
    <w:tmpl w:val="3070804E"/>
    <w:lvl w:ilvl="0" w:tplc="B53C48FE">
      <w:start w:val="1"/>
      <w:numFmt w:val="bullet"/>
      <w:lvlText w:val=""/>
      <w:lvlJc w:val="left"/>
      <w:pPr>
        <w:ind w:left="720" w:hanging="360"/>
      </w:pPr>
      <w:rPr>
        <w:rFonts w:ascii="Symbol" w:hAnsi="Symbol" w:hint="default"/>
      </w:rPr>
    </w:lvl>
    <w:lvl w:ilvl="1" w:tplc="C6346D74">
      <w:start w:val="1"/>
      <w:numFmt w:val="bullet"/>
      <w:lvlText w:val="o"/>
      <w:lvlJc w:val="left"/>
      <w:pPr>
        <w:ind w:left="1440" w:hanging="360"/>
      </w:pPr>
      <w:rPr>
        <w:rFonts w:ascii="Courier New" w:hAnsi="Courier New" w:hint="default"/>
      </w:rPr>
    </w:lvl>
    <w:lvl w:ilvl="2" w:tplc="74A676A6">
      <w:start w:val="1"/>
      <w:numFmt w:val="bullet"/>
      <w:lvlText w:val=""/>
      <w:lvlJc w:val="left"/>
      <w:pPr>
        <w:ind w:left="2160" w:hanging="360"/>
      </w:pPr>
      <w:rPr>
        <w:rFonts w:ascii="Wingdings" w:hAnsi="Wingdings" w:hint="default"/>
      </w:rPr>
    </w:lvl>
    <w:lvl w:ilvl="3" w:tplc="37263642">
      <w:start w:val="1"/>
      <w:numFmt w:val="bullet"/>
      <w:lvlText w:val=""/>
      <w:lvlJc w:val="left"/>
      <w:pPr>
        <w:ind w:left="2880" w:hanging="360"/>
      </w:pPr>
      <w:rPr>
        <w:rFonts w:ascii="Symbol" w:hAnsi="Symbol" w:hint="default"/>
      </w:rPr>
    </w:lvl>
    <w:lvl w:ilvl="4" w:tplc="F632813A">
      <w:start w:val="1"/>
      <w:numFmt w:val="bullet"/>
      <w:lvlText w:val="o"/>
      <w:lvlJc w:val="left"/>
      <w:pPr>
        <w:ind w:left="3600" w:hanging="360"/>
      </w:pPr>
      <w:rPr>
        <w:rFonts w:ascii="Courier New" w:hAnsi="Courier New" w:hint="default"/>
      </w:rPr>
    </w:lvl>
    <w:lvl w:ilvl="5" w:tplc="FC028F00">
      <w:start w:val="1"/>
      <w:numFmt w:val="bullet"/>
      <w:lvlText w:val=""/>
      <w:lvlJc w:val="left"/>
      <w:pPr>
        <w:ind w:left="4320" w:hanging="360"/>
      </w:pPr>
      <w:rPr>
        <w:rFonts w:ascii="Wingdings" w:hAnsi="Wingdings" w:hint="default"/>
      </w:rPr>
    </w:lvl>
    <w:lvl w:ilvl="6" w:tplc="9F506190">
      <w:start w:val="1"/>
      <w:numFmt w:val="bullet"/>
      <w:lvlText w:val=""/>
      <w:lvlJc w:val="left"/>
      <w:pPr>
        <w:ind w:left="5040" w:hanging="360"/>
      </w:pPr>
      <w:rPr>
        <w:rFonts w:ascii="Symbol" w:hAnsi="Symbol" w:hint="default"/>
      </w:rPr>
    </w:lvl>
    <w:lvl w:ilvl="7" w:tplc="6088C256">
      <w:start w:val="1"/>
      <w:numFmt w:val="bullet"/>
      <w:lvlText w:val="o"/>
      <w:lvlJc w:val="left"/>
      <w:pPr>
        <w:ind w:left="5760" w:hanging="360"/>
      </w:pPr>
      <w:rPr>
        <w:rFonts w:ascii="Courier New" w:hAnsi="Courier New" w:hint="default"/>
      </w:rPr>
    </w:lvl>
    <w:lvl w:ilvl="8" w:tplc="F34E8D06">
      <w:start w:val="1"/>
      <w:numFmt w:val="bullet"/>
      <w:lvlText w:val=""/>
      <w:lvlJc w:val="left"/>
      <w:pPr>
        <w:ind w:left="6480" w:hanging="360"/>
      </w:pPr>
      <w:rPr>
        <w:rFonts w:ascii="Wingdings" w:hAnsi="Wingdings" w:hint="default"/>
      </w:rPr>
    </w:lvl>
  </w:abstractNum>
  <w:abstractNum w:abstractNumId="7" w15:restartNumberingAfterBreak="0">
    <w:nsid w:val="110E0515"/>
    <w:multiLevelType w:val="hybridMultilevel"/>
    <w:tmpl w:val="567EA0F2"/>
    <w:lvl w:ilvl="0" w:tplc="0FC0A868">
      <w:start w:val="1"/>
      <w:numFmt w:val="bullet"/>
      <w:lvlText w:val=""/>
      <w:lvlJc w:val="left"/>
      <w:pPr>
        <w:ind w:left="720" w:hanging="360"/>
      </w:pPr>
      <w:rPr>
        <w:rFonts w:ascii="Symbol" w:hAnsi="Symbol" w:hint="default"/>
      </w:rPr>
    </w:lvl>
    <w:lvl w:ilvl="1" w:tplc="4C388C9E">
      <w:start w:val="1"/>
      <w:numFmt w:val="bullet"/>
      <w:lvlText w:val="o"/>
      <w:lvlJc w:val="left"/>
      <w:pPr>
        <w:ind w:left="1440" w:hanging="360"/>
      </w:pPr>
      <w:rPr>
        <w:rFonts w:ascii="Courier New" w:hAnsi="Courier New" w:hint="default"/>
      </w:rPr>
    </w:lvl>
    <w:lvl w:ilvl="2" w:tplc="05F61836">
      <w:start w:val="1"/>
      <w:numFmt w:val="bullet"/>
      <w:lvlText w:val=""/>
      <w:lvlJc w:val="left"/>
      <w:pPr>
        <w:ind w:left="2160" w:hanging="360"/>
      </w:pPr>
      <w:rPr>
        <w:rFonts w:ascii="Wingdings" w:hAnsi="Wingdings" w:hint="default"/>
      </w:rPr>
    </w:lvl>
    <w:lvl w:ilvl="3" w:tplc="14D8E296">
      <w:start w:val="1"/>
      <w:numFmt w:val="bullet"/>
      <w:lvlText w:val=""/>
      <w:lvlJc w:val="left"/>
      <w:pPr>
        <w:ind w:left="2880" w:hanging="360"/>
      </w:pPr>
      <w:rPr>
        <w:rFonts w:ascii="Symbol" w:hAnsi="Symbol" w:hint="default"/>
      </w:rPr>
    </w:lvl>
    <w:lvl w:ilvl="4" w:tplc="26AE60A4">
      <w:start w:val="1"/>
      <w:numFmt w:val="bullet"/>
      <w:lvlText w:val="o"/>
      <w:lvlJc w:val="left"/>
      <w:pPr>
        <w:ind w:left="3600" w:hanging="360"/>
      </w:pPr>
      <w:rPr>
        <w:rFonts w:ascii="Courier New" w:hAnsi="Courier New" w:hint="default"/>
      </w:rPr>
    </w:lvl>
    <w:lvl w:ilvl="5" w:tplc="120225AC">
      <w:start w:val="1"/>
      <w:numFmt w:val="bullet"/>
      <w:lvlText w:val=""/>
      <w:lvlJc w:val="left"/>
      <w:pPr>
        <w:ind w:left="4320" w:hanging="360"/>
      </w:pPr>
      <w:rPr>
        <w:rFonts w:ascii="Wingdings" w:hAnsi="Wingdings" w:hint="default"/>
      </w:rPr>
    </w:lvl>
    <w:lvl w:ilvl="6" w:tplc="B956ADC0">
      <w:start w:val="1"/>
      <w:numFmt w:val="bullet"/>
      <w:lvlText w:val=""/>
      <w:lvlJc w:val="left"/>
      <w:pPr>
        <w:ind w:left="5040" w:hanging="360"/>
      </w:pPr>
      <w:rPr>
        <w:rFonts w:ascii="Symbol" w:hAnsi="Symbol" w:hint="default"/>
      </w:rPr>
    </w:lvl>
    <w:lvl w:ilvl="7" w:tplc="155E3E50">
      <w:start w:val="1"/>
      <w:numFmt w:val="bullet"/>
      <w:lvlText w:val="o"/>
      <w:lvlJc w:val="left"/>
      <w:pPr>
        <w:ind w:left="5760" w:hanging="360"/>
      </w:pPr>
      <w:rPr>
        <w:rFonts w:ascii="Courier New" w:hAnsi="Courier New" w:hint="default"/>
      </w:rPr>
    </w:lvl>
    <w:lvl w:ilvl="8" w:tplc="FDD0C88E">
      <w:start w:val="1"/>
      <w:numFmt w:val="bullet"/>
      <w:lvlText w:val=""/>
      <w:lvlJc w:val="left"/>
      <w:pPr>
        <w:ind w:left="6480" w:hanging="360"/>
      </w:pPr>
      <w:rPr>
        <w:rFonts w:ascii="Wingdings" w:hAnsi="Wingdings" w:hint="default"/>
      </w:rPr>
    </w:lvl>
  </w:abstractNum>
  <w:abstractNum w:abstractNumId="8" w15:restartNumberingAfterBreak="0">
    <w:nsid w:val="14D85D66"/>
    <w:multiLevelType w:val="hybridMultilevel"/>
    <w:tmpl w:val="9BC2FA92"/>
    <w:lvl w:ilvl="0" w:tplc="89A4C2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6E553CB"/>
    <w:multiLevelType w:val="hybridMultilevel"/>
    <w:tmpl w:val="A07427BE"/>
    <w:lvl w:ilvl="0" w:tplc="FB4062F4">
      <w:start w:val="1"/>
      <w:numFmt w:val="bullet"/>
      <w:lvlText w:val=""/>
      <w:lvlJc w:val="left"/>
      <w:pPr>
        <w:ind w:left="720" w:hanging="360"/>
      </w:pPr>
      <w:rPr>
        <w:rFonts w:ascii="Symbol" w:hAnsi="Symbol" w:hint="default"/>
      </w:rPr>
    </w:lvl>
    <w:lvl w:ilvl="1" w:tplc="B3F2C3C4">
      <w:start w:val="1"/>
      <w:numFmt w:val="bullet"/>
      <w:lvlText w:val="o"/>
      <w:lvlJc w:val="left"/>
      <w:pPr>
        <w:ind w:left="1440" w:hanging="360"/>
      </w:pPr>
      <w:rPr>
        <w:rFonts w:ascii="Courier New" w:hAnsi="Courier New" w:hint="default"/>
      </w:rPr>
    </w:lvl>
    <w:lvl w:ilvl="2" w:tplc="F3664FD8">
      <w:start w:val="1"/>
      <w:numFmt w:val="bullet"/>
      <w:lvlText w:val=""/>
      <w:lvlJc w:val="left"/>
      <w:pPr>
        <w:ind w:left="2160" w:hanging="360"/>
      </w:pPr>
      <w:rPr>
        <w:rFonts w:ascii="Wingdings" w:hAnsi="Wingdings" w:hint="default"/>
      </w:rPr>
    </w:lvl>
    <w:lvl w:ilvl="3" w:tplc="891ECC38">
      <w:start w:val="1"/>
      <w:numFmt w:val="bullet"/>
      <w:lvlText w:val=""/>
      <w:lvlJc w:val="left"/>
      <w:pPr>
        <w:ind w:left="2880" w:hanging="360"/>
      </w:pPr>
      <w:rPr>
        <w:rFonts w:ascii="Symbol" w:hAnsi="Symbol" w:hint="default"/>
      </w:rPr>
    </w:lvl>
    <w:lvl w:ilvl="4" w:tplc="35FC86E8">
      <w:start w:val="1"/>
      <w:numFmt w:val="bullet"/>
      <w:lvlText w:val="o"/>
      <w:lvlJc w:val="left"/>
      <w:pPr>
        <w:ind w:left="3600" w:hanging="360"/>
      </w:pPr>
      <w:rPr>
        <w:rFonts w:ascii="Courier New" w:hAnsi="Courier New" w:hint="default"/>
      </w:rPr>
    </w:lvl>
    <w:lvl w:ilvl="5" w:tplc="E3BE831E">
      <w:start w:val="1"/>
      <w:numFmt w:val="bullet"/>
      <w:lvlText w:val=""/>
      <w:lvlJc w:val="left"/>
      <w:pPr>
        <w:ind w:left="4320" w:hanging="360"/>
      </w:pPr>
      <w:rPr>
        <w:rFonts w:ascii="Wingdings" w:hAnsi="Wingdings" w:hint="default"/>
      </w:rPr>
    </w:lvl>
    <w:lvl w:ilvl="6" w:tplc="91B2C180">
      <w:start w:val="1"/>
      <w:numFmt w:val="bullet"/>
      <w:lvlText w:val=""/>
      <w:lvlJc w:val="left"/>
      <w:pPr>
        <w:ind w:left="5040" w:hanging="360"/>
      </w:pPr>
      <w:rPr>
        <w:rFonts w:ascii="Symbol" w:hAnsi="Symbol" w:hint="default"/>
      </w:rPr>
    </w:lvl>
    <w:lvl w:ilvl="7" w:tplc="C5DC0CFA">
      <w:start w:val="1"/>
      <w:numFmt w:val="bullet"/>
      <w:lvlText w:val="o"/>
      <w:lvlJc w:val="left"/>
      <w:pPr>
        <w:ind w:left="5760" w:hanging="360"/>
      </w:pPr>
      <w:rPr>
        <w:rFonts w:ascii="Courier New" w:hAnsi="Courier New" w:hint="default"/>
      </w:rPr>
    </w:lvl>
    <w:lvl w:ilvl="8" w:tplc="360A9FCE">
      <w:start w:val="1"/>
      <w:numFmt w:val="bullet"/>
      <w:lvlText w:val=""/>
      <w:lvlJc w:val="left"/>
      <w:pPr>
        <w:ind w:left="6480" w:hanging="360"/>
      </w:pPr>
      <w:rPr>
        <w:rFonts w:ascii="Wingdings" w:hAnsi="Wingdings" w:hint="default"/>
      </w:rPr>
    </w:lvl>
  </w:abstractNum>
  <w:abstractNum w:abstractNumId="10" w15:restartNumberingAfterBreak="0">
    <w:nsid w:val="2EC7518C"/>
    <w:multiLevelType w:val="hybridMultilevel"/>
    <w:tmpl w:val="4BC077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FA0E48"/>
    <w:multiLevelType w:val="hybridMultilevel"/>
    <w:tmpl w:val="20C80A2C"/>
    <w:lvl w:ilvl="0" w:tplc="89A4C276">
      <w:start w:val="2005"/>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54B2B07"/>
    <w:multiLevelType w:val="hybridMultilevel"/>
    <w:tmpl w:val="D8F02144"/>
    <w:lvl w:ilvl="0" w:tplc="7304F2B4">
      <w:start w:val="1"/>
      <w:numFmt w:val="bullet"/>
      <w:lvlText w:val=""/>
      <w:lvlJc w:val="left"/>
      <w:pPr>
        <w:ind w:left="720" w:hanging="360"/>
      </w:pPr>
      <w:rPr>
        <w:rFonts w:ascii="Symbol" w:hAnsi="Symbol" w:hint="default"/>
      </w:rPr>
    </w:lvl>
    <w:lvl w:ilvl="1" w:tplc="7B74A0F2">
      <w:start w:val="1"/>
      <w:numFmt w:val="bullet"/>
      <w:lvlText w:val="o"/>
      <w:lvlJc w:val="left"/>
      <w:pPr>
        <w:ind w:left="1440" w:hanging="360"/>
      </w:pPr>
      <w:rPr>
        <w:rFonts w:ascii="Courier New" w:hAnsi="Courier New" w:hint="default"/>
      </w:rPr>
    </w:lvl>
    <w:lvl w:ilvl="2" w:tplc="00CE5BB0">
      <w:start w:val="1"/>
      <w:numFmt w:val="bullet"/>
      <w:lvlText w:val=""/>
      <w:lvlJc w:val="left"/>
      <w:pPr>
        <w:ind w:left="2160" w:hanging="360"/>
      </w:pPr>
      <w:rPr>
        <w:rFonts w:ascii="Wingdings" w:hAnsi="Wingdings" w:hint="default"/>
      </w:rPr>
    </w:lvl>
    <w:lvl w:ilvl="3" w:tplc="0316A358">
      <w:start w:val="1"/>
      <w:numFmt w:val="bullet"/>
      <w:lvlText w:val=""/>
      <w:lvlJc w:val="left"/>
      <w:pPr>
        <w:ind w:left="2880" w:hanging="360"/>
      </w:pPr>
      <w:rPr>
        <w:rFonts w:ascii="Symbol" w:hAnsi="Symbol" w:hint="default"/>
      </w:rPr>
    </w:lvl>
    <w:lvl w:ilvl="4" w:tplc="D90A1198">
      <w:start w:val="1"/>
      <w:numFmt w:val="bullet"/>
      <w:lvlText w:val="o"/>
      <w:lvlJc w:val="left"/>
      <w:pPr>
        <w:ind w:left="3600" w:hanging="360"/>
      </w:pPr>
      <w:rPr>
        <w:rFonts w:ascii="Courier New" w:hAnsi="Courier New" w:hint="default"/>
      </w:rPr>
    </w:lvl>
    <w:lvl w:ilvl="5" w:tplc="515A7E18">
      <w:start w:val="1"/>
      <w:numFmt w:val="bullet"/>
      <w:lvlText w:val=""/>
      <w:lvlJc w:val="left"/>
      <w:pPr>
        <w:ind w:left="4320" w:hanging="360"/>
      </w:pPr>
      <w:rPr>
        <w:rFonts w:ascii="Wingdings" w:hAnsi="Wingdings" w:hint="default"/>
      </w:rPr>
    </w:lvl>
    <w:lvl w:ilvl="6" w:tplc="DB502CB0">
      <w:start w:val="1"/>
      <w:numFmt w:val="bullet"/>
      <w:lvlText w:val=""/>
      <w:lvlJc w:val="left"/>
      <w:pPr>
        <w:ind w:left="5040" w:hanging="360"/>
      </w:pPr>
      <w:rPr>
        <w:rFonts w:ascii="Symbol" w:hAnsi="Symbol" w:hint="default"/>
      </w:rPr>
    </w:lvl>
    <w:lvl w:ilvl="7" w:tplc="D03C1B8C">
      <w:start w:val="1"/>
      <w:numFmt w:val="bullet"/>
      <w:lvlText w:val="o"/>
      <w:lvlJc w:val="left"/>
      <w:pPr>
        <w:ind w:left="5760" w:hanging="360"/>
      </w:pPr>
      <w:rPr>
        <w:rFonts w:ascii="Courier New" w:hAnsi="Courier New" w:hint="default"/>
      </w:rPr>
    </w:lvl>
    <w:lvl w:ilvl="8" w:tplc="4C189798">
      <w:start w:val="1"/>
      <w:numFmt w:val="bullet"/>
      <w:lvlText w:val=""/>
      <w:lvlJc w:val="left"/>
      <w:pPr>
        <w:ind w:left="6480" w:hanging="360"/>
      </w:pPr>
      <w:rPr>
        <w:rFonts w:ascii="Wingdings" w:hAnsi="Wingdings" w:hint="default"/>
      </w:rPr>
    </w:lvl>
  </w:abstractNum>
  <w:abstractNum w:abstractNumId="13" w15:restartNumberingAfterBreak="0">
    <w:nsid w:val="3E271B0D"/>
    <w:multiLevelType w:val="hybridMultilevel"/>
    <w:tmpl w:val="FB00C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EB83A85"/>
    <w:multiLevelType w:val="hybridMultilevel"/>
    <w:tmpl w:val="CD641D1C"/>
    <w:lvl w:ilvl="0" w:tplc="89A4C2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EB75ACB"/>
    <w:multiLevelType w:val="hybridMultilevel"/>
    <w:tmpl w:val="D5CC892C"/>
    <w:lvl w:ilvl="0" w:tplc="89A4C2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31431C0"/>
    <w:multiLevelType w:val="hybridMultilevel"/>
    <w:tmpl w:val="A610235A"/>
    <w:lvl w:ilvl="0" w:tplc="7BC6EC62">
      <w:start w:val="1"/>
      <w:numFmt w:val="bullet"/>
      <w:lvlText w:val=""/>
      <w:lvlJc w:val="left"/>
      <w:pPr>
        <w:ind w:left="720" w:hanging="360"/>
      </w:pPr>
      <w:rPr>
        <w:rFonts w:ascii="Symbol" w:hAnsi="Symbol" w:hint="default"/>
      </w:rPr>
    </w:lvl>
    <w:lvl w:ilvl="1" w:tplc="FB441EBA">
      <w:start w:val="1"/>
      <w:numFmt w:val="bullet"/>
      <w:lvlText w:val=""/>
      <w:lvlJc w:val="left"/>
      <w:pPr>
        <w:ind w:left="1440" w:hanging="360"/>
      </w:pPr>
      <w:rPr>
        <w:rFonts w:ascii="Symbol" w:hAnsi="Symbol" w:hint="default"/>
      </w:rPr>
    </w:lvl>
    <w:lvl w:ilvl="2" w:tplc="29808612">
      <w:start w:val="1"/>
      <w:numFmt w:val="bullet"/>
      <w:lvlText w:val=""/>
      <w:lvlJc w:val="left"/>
      <w:pPr>
        <w:ind w:left="2160" w:hanging="360"/>
      </w:pPr>
      <w:rPr>
        <w:rFonts w:ascii="Wingdings" w:hAnsi="Wingdings" w:hint="default"/>
      </w:rPr>
    </w:lvl>
    <w:lvl w:ilvl="3" w:tplc="E842E456">
      <w:start w:val="1"/>
      <w:numFmt w:val="bullet"/>
      <w:lvlText w:val=""/>
      <w:lvlJc w:val="left"/>
      <w:pPr>
        <w:ind w:left="2880" w:hanging="360"/>
      </w:pPr>
      <w:rPr>
        <w:rFonts w:ascii="Symbol" w:hAnsi="Symbol" w:hint="default"/>
      </w:rPr>
    </w:lvl>
    <w:lvl w:ilvl="4" w:tplc="5D501E9E">
      <w:start w:val="1"/>
      <w:numFmt w:val="bullet"/>
      <w:lvlText w:val="o"/>
      <w:lvlJc w:val="left"/>
      <w:pPr>
        <w:ind w:left="3600" w:hanging="360"/>
      </w:pPr>
      <w:rPr>
        <w:rFonts w:ascii="Courier New" w:hAnsi="Courier New" w:hint="default"/>
      </w:rPr>
    </w:lvl>
    <w:lvl w:ilvl="5" w:tplc="0C7C714C">
      <w:start w:val="1"/>
      <w:numFmt w:val="bullet"/>
      <w:lvlText w:val=""/>
      <w:lvlJc w:val="left"/>
      <w:pPr>
        <w:ind w:left="4320" w:hanging="360"/>
      </w:pPr>
      <w:rPr>
        <w:rFonts w:ascii="Wingdings" w:hAnsi="Wingdings" w:hint="default"/>
      </w:rPr>
    </w:lvl>
    <w:lvl w:ilvl="6" w:tplc="1108E684">
      <w:start w:val="1"/>
      <w:numFmt w:val="bullet"/>
      <w:lvlText w:val=""/>
      <w:lvlJc w:val="left"/>
      <w:pPr>
        <w:ind w:left="5040" w:hanging="360"/>
      </w:pPr>
      <w:rPr>
        <w:rFonts w:ascii="Symbol" w:hAnsi="Symbol" w:hint="default"/>
      </w:rPr>
    </w:lvl>
    <w:lvl w:ilvl="7" w:tplc="074C47E6">
      <w:start w:val="1"/>
      <w:numFmt w:val="bullet"/>
      <w:lvlText w:val="o"/>
      <w:lvlJc w:val="left"/>
      <w:pPr>
        <w:ind w:left="5760" w:hanging="360"/>
      </w:pPr>
      <w:rPr>
        <w:rFonts w:ascii="Courier New" w:hAnsi="Courier New" w:hint="default"/>
      </w:rPr>
    </w:lvl>
    <w:lvl w:ilvl="8" w:tplc="BB72BF08">
      <w:start w:val="1"/>
      <w:numFmt w:val="bullet"/>
      <w:lvlText w:val=""/>
      <w:lvlJc w:val="left"/>
      <w:pPr>
        <w:ind w:left="6480" w:hanging="360"/>
      </w:pPr>
      <w:rPr>
        <w:rFonts w:ascii="Wingdings" w:hAnsi="Wingdings" w:hint="default"/>
      </w:rPr>
    </w:lvl>
  </w:abstractNum>
  <w:abstractNum w:abstractNumId="17" w15:restartNumberingAfterBreak="0">
    <w:nsid w:val="6D7A425B"/>
    <w:multiLevelType w:val="hybridMultilevel"/>
    <w:tmpl w:val="C74649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F1C484C"/>
    <w:multiLevelType w:val="multilevel"/>
    <w:tmpl w:val="7CC2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2F5371"/>
    <w:multiLevelType w:val="hybridMultilevel"/>
    <w:tmpl w:val="B19C1ECE"/>
    <w:lvl w:ilvl="0" w:tplc="0F8A6308">
      <w:start w:val="1"/>
      <w:numFmt w:val="bullet"/>
      <w:lvlText w:val=""/>
      <w:lvlJc w:val="left"/>
      <w:pPr>
        <w:ind w:left="720" w:hanging="360"/>
      </w:pPr>
      <w:rPr>
        <w:rFonts w:ascii="Symbol" w:hAnsi="Symbol" w:hint="default"/>
      </w:rPr>
    </w:lvl>
    <w:lvl w:ilvl="1" w:tplc="91B40BD2">
      <w:start w:val="1"/>
      <w:numFmt w:val="bullet"/>
      <w:lvlText w:val="o"/>
      <w:lvlJc w:val="left"/>
      <w:pPr>
        <w:ind w:left="1440" w:hanging="360"/>
      </w:pPr>
      <w:rPr>
        <w:rFonts w:ascii="Courier New" w:hAnsi="Courier New" w:hint="default"/>
      </w:rPr>
    </w:lvl>
    <w:lvl w:ilvl="2" w:tplc="F97A88C0">
      <w:start w:val="1"/>
      <w:numFmt w:val="bullet"/>
      <w:lvlText w:val=""/>
      <w:lvlJc w:val="left"/>
      <w:pPr>
        <w:ind w:left="2160" w:hanging="360"/>
      </w:pPr>
      <w:rPr>
        <w:rFonts w:ascii="Wingdings" w:hAnsi="Wingdings" w:hint="default"/>
      </w:rPr>
    </w:lvl>
    <w:lvl w:ilvl="3" w:tplc="B344BC94">
      <w:start w:val="1"/>
      <w:numFmt w:val="bullet"/>
      <w:lvlText w:val=""/>
      <w:lvlJc w:val="left"/>
      <w:pPr>
        <w:ind w:left="2880" w:hanging="360"/>
      </w:pPr>
      <w:rPr>
        <w:rFonts w:ascii="Symbol" w:hAnsi="Symbol" w:hint="default"/>
      </w:rPr>
    </w:lvl>
    <w:lvl w:ilvl="4" w:tplc="0422CC88">
      <w:start w:val="1"/>
      <w:numFmt w:val="bullet"/>
      <w:lvlText w:val="o"/>
      <w:lvlJc w:val="left"/>
      <w:pPr>
        <w:ind w:left="3600" w:hanging="360"/>
      </w:pPr>
      <w:rPr>
        <w:rFonts w:ascii="Courier New" w:hAnsi="Courier New" w:hint="default"/>
      </w:rPr>
    </w:lvl>
    <w:lvl w:ilvl="5" w:tplc="2A7662A6">
      <w:start w:val="1"/>
      <w:numFmt w:val="bullet"/>
      <w:lvlText w:val=""/>
      <w:lvlJc w:val="left"/>
      <w:pPr>
        <w:ind w:left="4320" w:hanging="360"/>
      </w:pPr>
      <w:rPr>
        <w:rFonts w:ascii="Wingdings" w:hAnsi="Wingdings" w:hint="default"/>
      </w:rPr>
    </w:lvl>
    <w:lvl w:ilvl="6" w:tplc="F208A05C">
      <w:start w:val="1"/>
      <w:numFmt w:val="bullet"/>
      <w:lvlText w:val=""/>
      <w:lvlJc w:val="left"/>
      <w:pPr>
        <w:ind w:left="5040" w:hanging="360"/>
      </w:pPr>
      <w:rPr>
        <w:rFonts w:ascii="Symbol" w:hAnsi="Symbol" w:hint="default"/>
      </w:rPr>
    </w:lvl>
    <w:lvl w:ilvl="7" w:tplc="6394816C">
      <w:start w:val="1"/>
      <w:numFmt w:val="bullet"/>
      <w:lvlText w:val="o"/>
      <w:lvlJc w:val="left"/>
      <w:pPr>
        <w:ind w:left="5760" w:hanging="360"/>
      </w:pPr>
      <w:rPr>
        <w:rFonts w:ascii="Courier New" w:hAnsi="Courier New" w:hint="default"/>
      </w:rPr>
    </w:lvl>
    <w:lvl w:ilvl="8" w:tplc="70620242">
      <w:start w:val="1"/>
      <w:numFmt w:val="bullet"/>
      <w:lvlText w:val=""/>
      <w:lvlJc w:val="left"/>
      <w:pPr>
        <w:ind w:left="6480" w:hanging="360"/>
      </w:pPr>
      <w:rPr>
        <w:rFonts w:ascii="Wingdings" w:hAnsi="Wingdings" w:hint="default"/>
      </w:rPr>
    </w:lvl>
  </w:abstractNum>
  <w:abstractNum w:abstractNumId="20" w15:restartNumberingAfterBreak="0">
    <w:nsid w:val="7FF64F71"/>
    <w:multiLevelType w:val="hybridMultilevel"/>
    <w:tmpl w:val="C072600E"/>
    <w:lvl w:ilvl="0" w:tplc="91EEDBE6">
      <w:start w:val="1"/>
      <w:numFmt w:val="bullet"/>
      <w:lvlText w:val=""/>
      <w:lvlJc w:val="left"/>
      <w:pPr>
        <w:ind w:left="720" w:hanging="360"/>
      </w:pPr>
      <w:rPr>
        <w:rFonts w:ascii="Symbol" w:hAnsi="Symbol" w:hint="default"/>
      </w:rPr>
    </w:lvl>
    <w:lvl w:ilvl="1" w:tplc="C2944AD0">
      <w:start w:val="1"/>
      <w:numFmt w:val="bullet"/>
      <w:lvlText w:val="o"/>
      <w:lvlJc w:val="left"/>
      <w:pPr>
        <w:ind w:left="1440" w:hanging="360"/>
      </w:pPr>
      <w:rPr>
        <w:rFonts w:ascii="Courier New" w:hAnsi="Courier New" w:hint="default"/>
      </w:rPr>
    </w:lvl>
    <w:lvl w:ilvl="2" w:tplc="75940A18">
      <w:start w:val="1"/>
      <w:numFmt w:val="bullet"/>
      <w:lvlText w:val=""/>
      <w:lvlJc w:val="left"/>
      <w:pPr>
        <w:ind w:left="2160" w:hanging="360"/>
      </w:pPr>
      <w:rPr>
        <w:rFonts w:ascii="Wingdings" w:hAnsi="Wingdings" w:hint="default"/>
      </w:rPr>
    </w:lvl>
    <w:lvl w:ilvl="3" w:tplc="BEC893FC">
      <w:start w:val="1"/>
      <w:numFmt w:val="bullet"/>
      <w:lvlText w:val=""/>
      <w:lvlJc w:val="left"/>
      <w:pPr>
        <w:ind w:left="2880" w:hanging="360"/>
      </w:pPr>
      <w:rPr>
        <w:rFonts w:ascii="Symbol" w:hAnsi="Symbol" w:hint="default"/>
      </w:rPr>
    </w:lvl>
    <w:lvl w:ilvl="4" w:tplc="B7FA73FA">
      <w:start w:val="1"/>
      <w:numFmt w:val="bullet"/>
      <w:lvlText w:val="o"/>
      <w:lvlJc w:val="left"/>
      <w:pPr>
        <w:ind w:left="3600" w:hanging="360"/>
      </w:pPr>
      <w:rPr>
        <w:rFonts w:ascii="Courier New" w:hAnsi="Courier New" w:hint="default"/>
      </w:rPr>
    </w:lvl>
    <w:lvl w:ilvl="5" w:tplc="B53AE7CA">
      <w:start w:val="1"/>
      <w:numFmt w:val="bullet"/>
      <w:lvlText w:val=""/>
      <w:lvlJc w:val="left"/>
      <w:pPr>
        <w:ind w:left="4320" w:hanging="360"/>
      </w:pPr>
      <w:rPr>
        <w:rFonts w:ascii="Wingdings" w:hAnsi="Wingdings" w:hint="default"/>
      </w:rPr>
    </w:lvl>
    <w:lvl w:ilvl="6" w:tplc="D6A052BE">
      <w:start w:val="1"/>
      <w:numFmt w:val="bullet"/>
      <w:lvlText w:val=""/>
      <w:lvlJc w:val="left"/>
      <w:pPr>
        <w:ind w:left="5040" w:hanging="360"/>
      </w:pPr>
      <w:rPr>
        <w:rFonts w:ascii="Symbol" w:hAnsi="Symbol" w:hint="default"/>
      </w:rPr>
    </w:lvl>
    <w:lvl w:ilvl="7" w:tplc="C8F054C8">
      <w:start w:val="1"/>
      <w:numFmt w:val="bullet"/>
      <w:lvlText w:val="o"/>
      <w:lvlJc w:val="left"/>
      <w:pPr>
        <w:ind w:left="5760" w:hanging="360"/>
      </w:pPr>
      <w:rPr>
        <w:rFonts w:ascii="Courier New" w:hAnsi="Courier New" w:hint="default"/>
      </w:rPr>
    </w:lvl>
    <w:lvl w:ilvl="8" w:tplc="FDAE81B2">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7"/>
  </w:num>
  <w:num w:numId="4">
    <w:abstractNumId w:val="12"/>
  </w:num>
  <w:num w:numId="5">
    <w:abstractNumId w:val="9"/>
  </w:num>
  <w:num w:numId="6">
    <w:abstractNumId w:val="4"/>
  </w:num>
  <w:num w:numId="7">
    <w:abstractNumId w:val="5"/>
  </w:num>
  <w:num w:numId="8">
    <w:abstractNumId w:val="13"/>
  </w:num>
  <w:num w:numId="9">
    <w:abstractNumId w:val="2"/>
  </w:num>
  <w:num w:numId="10">
    <w:abstractNumId w:val="17"/>
  </w:num>
  <w:num w:numId="11">
    <w:abstractNumId w:val="10"/>
  </w:num>
  <w:num w:numId="12">
    <w:abstractNumId w:val="0"/>
  </w:num>
  <w:num w:numId="13">
    <w:abstractNumId w:val="19"/>
  </w:num>
  <w:num w:numId="14">
    <w:abstractNumId w:val="6"/>
  </w:num>
  <w:num w:numId="15">
    <w:abstractNumId w:val="18"/>
  </w:num>
  <w:num w:numId="16">
    <w:abstractNumId w:val="1"/>
  </w:num>
  <w:num w:numId="17">
    <w:abstractNumId w:val="14"/>
  </w:num>
  <w:num w:numId="18">
    <w:abstractNumId w:val="8"/>
  </w:num>
  <w:num w:numId="19">
    <w:abstractNumId w:val="3"/>
  </w:num>
  <w:num w:numId="20">
    <w:abstractNumId w:val="15"/>
  </w:num>
  <w:num w:numId="2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akuya Iwanaga">
    <w15:presenceInfo w15:providerId="AD" w15:userId="S::u5121114@anu.edu.au::8ce028a3-a746-4319-b348-ec2818aff3ea"/>
  </w15:person>
  <w15:person w15:author="Dominique Douglas-Smith">
    <w15:presenceInfo w15:providerId="AD" w15:userId="S::u6059000@anu.edu.au::0e601988-3654-41ea-8aee-622e514c606d"/>
  </w15:person>
  <w15:person w15:author="Dominique Douglas-Smith [2]">
    <w15:presenceInfo w15:providerId="None" w15:userId="Dominique Douglas-Smith"/>
  </w15:person>
  <w15:person w15:author="Takuya Iwanaga [2]">
    <w15:presenceInfo w15:providerId="None" w15:userId="Takuya Iwanag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324713F"/>
    <w:rsid w:val="00000048"/>
    <w:rsid w:val="000005A2"/>
    <w:rsid w:val="00000D05"/>
    <w:rsid w:val="00002667"/>
    <w:rsid w:val="000034C5"/>
    <w:rsid w:val="00006173"/>
    <w:rsid w:val="000066B0"/>
    <w:rsid w:val="00007A2C"/>
    <w:rsid w:val="00007E58"/>
    <w:rsid w:val="000109F4"/>
    <w:rsid w:val="0001108A"/>
    <w:rsid w:val="000113A1"/>
    <w:rsid w:val="00014D15"/>
    <w:rsid w:val="000151F5"/>
    <w:rsid w:val="00015B01"/>
    <w:rsid w:val="000170E0"/>
    <w:rsid w:val="00017B7B"/>
    <w:rsid w:val="00022190"/>
    <w:rsid w:val="0002226D"/>
    <w:rsid w:val="00022287"/>
    <w:rsid w:val="00022551"/>
    <w:rsid w:val="00022718"/>
    <w:rsid w:val="00022F0F"/>
    <w:rsid w:val="0002327D"/>
    <w:rsid w:val="0003113A"/>
    <w:rsid w:val="0003177D"/>
    <w:rsid w:val="000331B9"/>
    <w:rsid w:val="00033C46"/>
    <w:rsid w:val="000349B6"/>
    <w:rsid w:val="00036215"/>
    <w:rsid w:val="000377A5"/>
    <w:rsid w:val="000433D4"/>
    <w:rsid w:val="00043468"/>
    <w:rsid w:val="00045B36"/>
    <w:rsid w:val="0004623B"/>
    <w:rsid w:val="000468C2"/>
    <w:rsid w:val="00052902"/>
    <w:rsid w:val="00052E2C"/>
    <w:rsid w:val="0005345A"/>
    <w:rsid w:val="0005408E"/>
    <w:rsid w:val="00054323"/>
    <w:rsid w:val="00056609"/>
    <w:rsid w:val="00056ADA"/>
    <w:rsid w:val="00061625"/>
    <w:rsid w:val="00062568"/>
    <w:rsid w:val="00062BDC"/>
    <w:rsid w:val="0006375C"/>
    <w:rsid w:val="000637C7"/>
    <w:rsid w:val="00063CF5"/>
    <w:rsid w:val="0006490A"/>
    <w:rsid w:val="000650EC"/>
    <w:rsid w:val="000659D7"/>
    <w:rsid w:val="00066B02"/>
    <w:rsid w:val="0006730C"/>
    <w:rsid w:val="00071104"/>
    <w:rsid w:val="000712FF"/>
    <w:rsid w:val="00071DFA"/>
    <w:rsid w:val="00071E09"/>
    <w:rsid w:val="00072DF8"/>
    <w:rsid w:val="00072FC6"/>
    <w:rsid w:val="000734DC"/>
    <w:rsid w:val="00074C01"/>
    <w:rsid w:val="000758D4"/>
    <w:rsid w:val="00075A4E"/>
    <w:rsid w:val="00076C06"/>
    <w:rsid w:val="000819B5"/>
    <w:rsid w:val="00082573"/>
    <w:rsid w:val="00082BDA"/>
    <w:rsid w:val="0008357D"/>
    <w:rsid w:val="00083581"/>
    <w:rsid w:val="00084816"/>
    <w:rsid w:val="00086672"/>
    <w:rsid w:val="00086FA7"/>
    <w:rsid w:val="00087B94"/>
    <w:rsid w:val="000909AE"/>
    <w:rsid w:val="00090BC1"/>
    <w:rsid w:val="00091D2A"/>
    <w:rsid w:val="00092316"/>
    <w:rsid w:val="00093522"/>
    <w:rsid w:val="0009405D"/>
    <w:rsid w:val="000949C2"/>
    <w:rsid w:val="00096AB9"/>
    <w:rsid w:val="000971EF"/>
    <w:rsid w:val="00097597"/>
    <w:rsid w:val="000979A9"/>
    <w:rsid w:val="000A0DE7"/>
    <w:rsid w:val="000A3707"/>
    <w:rsid w:val="000A371F"/>
    <w:rsid w:val="000A3C34"/>
    <w:rsid w:val="000A57B4"/>
    <w:rsid w:val="000A7375"/>
    <w:rsid w:val="000B0ECE"/>
    <w:rsid w:val="000B201B"/>
    <w:rsid w:val="000B5522"/>
    <w:rsid w:val="000C31E1"/>
    <w:rsid w:val="000C5688"/>
    <w:rsid w:val="000D03D0"/>
    <w:rsid w:val="000D04B0"/>
    <w:rsid w:val="000D056A"/>
    <w:rsid w:val="000D14E7"/>
    <w:rsid w:val="000D3EC5"/>
    <w:rsid w:val="000D6300"/>
    <w:rsid w:val="000D6640"/>
    <w:rsid w:val="000E213D"/>
    <w:rsid w:val="000E3274"/>
    <w:rsid w:val="000E3DBC"/>
    <w:rsid w:val="000E54F4"/>
    <w:rsid w:val="000E5D27"/>
    <w:rsid w:val="000E7B32"/>
    <w:rsid w:val="000F2306"/>
    <w:rsid w:val="000F279C"/>
    <w:rsid w:val="000F28C5"/>
    <w:rsid w:val="000F40C6"/>
    <w:rsid w:val="000F4187"/>
    <w:rsid w:val="000F4DD1"/>
    <w:rsid w:val="000F4E3F"/>
    <w:rsid w:val="000F50AB"/>
    <w:rsid w:val="000F62FA"/>
    <w:rsid w:val="000F7278"/>
    <w:rsid w:val="001003D1"/>
    <w:rsid w:val="0010069D"/>
    <w:rsid w:val="0010069E"/>
    <w:rsid w:val="00101521"/>
    <w:rsid w:val="00101640"/>
    <w:rsid w:val="00103340"/>
    <w:rsid w:val="001067FC"/>
    <w:rsid w:val="0010787B"/>
    <w:rsid w:val="00107C39"/>
    <w:rsid w:val="0011095A"/>
    <w:rsid w:val="00112939"/>
    <w:rsid w:val="00114577"/>
    <w:rsid w:val="00114763"/>
    <w:rsid w:val="001151EC"/>
    <w:rsid w:val="00117198"/>
    <w:rsid w:val="0011738B"/>
    <w:rsid w:val="001207D2"/>
    <w:rsid w:val="00123747"/>
    <w:rsid w:val="00124CEF"/>
    <w:rsid w:val="001267BC"/>
    <w:rsid w:val="001269C4"/>
    <w:rsid w:val="00127F7E"/>
    <w:rsid w:val="001322FF"/>
    <w:rsid w:val="00132928"/>
    <w:rsid w:val="00132F6D"/>
    <w:rsid w:val="00133560"/>
    <w:rsid w:val="00133909"/>
    <w:rsid w:val="00133ADD"/>
    <w:rsid w:val="00137492"/>
    <w:rsid w:val="00137ED7"/>
    <w:rsid w:val="00137FF0"/>
    <w:rsid w:val="001411A7"/>
    <w:rsid w:val="0014170F"/>
    <w:rsid w:val="0014226F"/>
    <w:rsid w:val="00142A3C"/>
    <w:rsid w:val="0014300D"/>
    <w:rsid w:val="00143FDA"/>
    <w:rsid w:val="00144BA3"/>
    <w:rsid w:val="00144BC5"/>
    <w:rsid w:val="001453DB"/>
    <w:rsid w:val="001471AC"/>
    <w:rsid w:val="001521FE"/>
    <w:rsid w:val="00153997"/>
    <w:rsid w:val="00153BC4"/>
    <w:rsid w:val="001572FD"/>
    <w:rsid w:val="0015754E"/>
    <w:rsid w:val="00164173"/>
    <w:rsid w:val="001649AC"/>
    <w:rsid w:val="001667D6"/>
    <w:rsid w:val="0016732E"/>
    <w:rsid w:val="00167A77"/>
    <w:rsid w:val="001738FB"/>
    <w:rsid w:val="00174E0D"/>
    <w:rsid w:val="001774D8"/>
    <w:rsid w:val="001827EF"/>
    <w:rsid w:val="0018595D"/>
    <w:rsid w:val="00186293"/>
    <w:rsid w:val="0018795E"/>
    <w:rsid w:val="00187D5C"/>
    <w:rsid w:val="00190391"/>
    <w:rsid w:val="00190706"/>
    <w:rsid w:val="001934AF"/>
    <w:rsid w:val="00193939"/>
    <w:rsid w:val="001949CC"/>
    <w:rsid w:val="00195A58"/>
    <w:rsid w:val="001972CE"/>
    <w:rsid w:val="001A0366"/>
    <w:rsid w:val="001A1834"/>
    <w:rsid w:val="001A1916"/>
    <w:rsid w:val="001A20BB"/>
    <w:rsid w:val="001A3F42"/>
    <w:rsid w:val="001A4BC2"/>
    <w:rsid w:val="001A7D06"/>
    <w:rsid w:val="001B2B6D"/>
    <w:rsid w:val="001B3C28"/>
    <w:rsid w:val="001B58B3"/>
    <w:rsid w:val="001B64D3"/>
    <w:rsid w:val="001B6F32"/>
    <w:rsid w:val="001C0047"/>
    <w:rsid w:val="001C0593"/>
    <w:rsid w:val="001C2C69"/>
    <w:rsid w:val="001C5395"/>
    <w:rsid w:val="001D12F2"/>
    <w:rsid w:val="001D2A67"/>
    <w:rsid w:val="001D4711"/>
    <w:rsid w:val="001D5352"/>
    <w:rsid w:val="001D5A99"/>
    <w:rsid w:val="001D7514"/>
    <w:rsid w:val="001E0263"/>
    <w:rsid w:val="001E1E15"/>
    <w:rsid w:val="001E544E"/>
    <w:rsid w:val="001E6D3A"/>
    <w:rsid w:val="001F04FB"/>
    <w:rsid w:val="001F22B4"/>
    <w:rsid w:val="001F27D5"/>
    <w:rsid w:val="001F33EF"/>
    <w:rsid w:val="001F5BD6"/>
    <w:rsid w:val="001F6AE0"/>
    <w:rsid w:val="001F6E0C"/>
    <w:rsid w:val="002008F3"/>
    <w:rsid w:val="00200AA8"/>
    <w:rsid w:val="0020132F"/>
    <w:rsid w:val="0020206F"/>
    <w:rsid w:val="00202422"/>
    <w:rsid w:val="0020257C"/>
    <w:rsid w:val="00203FCA"/>
    <w:rsid w:val="00203FCB"/>
    <w:rsid w:val="00204759"/>
    <w:rsid w:val="00207949"/>
    <w:rsid w:val="00210883"/>
    <w:rsid w:val="00211E74"/>
    <w:rsid w:val="00212030"/>
    <w:rsid w:val="002123EC"/>
    <w:rsid w:val="002156EE"/>
    <w:rsid w:val="002159D2"/>
    <w:rsid w:val="00216BCB"/>
    <w:rsid w:val="00217D2F"/>
    <w:rsid w:val="00221A73"/>
    <w:rsid w:val="00222AD3"/>
    <w:rsid w:val="0022396B"/>
    <w:rsid w:val="002240ED"/>
    <w:rsid w:val="0022615E"/>
    <w:rsid w:val="002276C4"/>
    <w:rsid w:val="00231CFC"/>
    <w:rsid w:val="0023293B"/>
    <w:rsid w:val="00232DC2"/>
    <w:rsid w:val="002335B8"/>
    <w:rsid w:val="002355E1"/>
    <w:rsid w:val="00235FF3"/>
    <w:rsid w:val="00237088"/>
    <w:rsid w:val="002419DC"/>
    <w:rsid w:val="00241ED4"/>
    <w:rsid w:val="002426B5"/>
    <w:rsid w:val="00242E80"/>
    <w:rsid w:val="002438D6"/>
    <w:rsid w:val="0024491C"/>
    <w:rsid w:val="00244F50"/>
    <w:rsid w:val="00246E6D"/>
    <w:rsid w:val="00251DFF"/>
    <w:rsid w:val="00255B02"/>
    <w:rsid w:val="00255F2D"/>
    <w:rsid w:val="002568BC"/>
    <w:rsid w:val="0025768A"/>
    <w:rsid w:val="0025770C"/>
    <w:rsid w:val="00261CC3"/>
    <w:rsid w:val="0026306E"/>
    <w:rsid w:val="002649F6"/>
    <w:rsid w:val="00264CF1"/>
    <w:rsid w:val="00267B19"/>
    <w:rsid w:val="00270595"/>
    <w:rsid w:val="002706A3"/>
    <w:rsid w:val="00271D74"/>
    <w:rsid w:val="0027236A"/>
    <w:rsid w:val="002730DF"/>
    <w:rsid w:val="002820E4"/>
    <w:rsid w:val="002830BB"/>
    <w:rsid w:val="002833E6"/>
    <w:rsid w:val="00283457"/>
    <w:rsid w:val="00283ACF"/>
    <w:rsid w:val="00285B8E"/>
    <w:rsid w:val="002866C3"/>
    <w:rsid w:val="002866DA"/>
    <w:rsid w:val="00286C33"/>
    <w:rsid w:val="00290B2B"/>
    <w:rsid w:val="00290EFC"/>
    <w:rsid w:val="002941E7"/>
    <w:rsid w:val="002945C0"/>
    <w:rsid w:val="00295903"/>
    <w:rsid w:val="0029616A"/>
    <w:rsid w:val="002A2514"/>
    <w:rsid w:val="002A50B6"/>
    <w:rsid w:val="002A578A"/>
    <w:rsid w:val="002A6F07"/>
    <w:rsid w:val="002A7E8D"/>
    <w:rsid w:val="002B1498"/>
    <w:rsid w:val="002B16BB"/>
    <w:rsid w:val="002B2724"/>
    <w:rsid w:val="002B3A1B"/>
    <w:rsid w:val="002B3F35"/>
    <w:rsid w:val="002B4790"/>
    <w:rsid w:val="002B631E"/>
    <w:rsid w:val="002B762F"/>
    <w:rsid w:val="002C099D"/>
    <w:rsid w:val="002C1DE5"/>
    <w:rsid w:val="002C296E"/>
    <w:rsid w:val="002C41C5"/>
    <w:rsid w:val="002C42F1"/>
    <w:rsid w:val="002C520F"/>
    <w:rsid w:val="002C627F"/>
    <w:rsid w:val="002C6DC4"/>
    <w:rsid w:val="002C7CD1"/>
    <w:rsid w:val="002D03A5"/>
    <w:rsid w:val="002D0B44"/>
    <w:rsid w:val="002D0B87"/>
    <w:rsid w:val="002D20D9"/>
    <w:rsid w:val="002D23D8"/>
    <w:rsid w:val="002D2BEC"/>
    <w:rsid w:val="002E01F7"/>
    <w:rsid w:val="002E10F6"/>
    <w:rsid w:val="002E147A"/>
    <w:rsid w:val="002E1DC2"/>
    <w:rsid w:val="002E690E"/>
    <w:rsid w:val="002F08F7"/>
    <w:rsid w:val="002F0FF9"/>
    <w:rsid w:val="002F129C"/>
    <w:rsid w:val="002F4488"/>
    <w:rsid w:val="002F55D5"/>
    <w:rsid w:val="002F5CF5"/>
    <w:rsid w:val="00300138"/>
    <w:rsid w:val="00301234"/>
    <w:rsid w:val="0030616A"/>
    <w:rsid w:val="00306A32"/>
    <w:rsid w:val="003122C6"/>
    <w:rsid w:val="00313C7B"/>
    <w:rsid w:val="003153A2"/>
    <w:rsid w:val="00315C48"/>
    <w:rsid w:val="00316C3C"/>
    <w:rsid w:val="00320DFC"/>
    <w:rsid w:val="0032509D"/>
    <w:rsid w:val="00326270"/>
    <w:rsid w:val="00326AD9"/>
    <w:rsid w:val="00335143"/>
    <w:rsid w:val="00337D7C"/>
    <w:rsid w:val="00337E4B"/>
    <w:rsid w:val="00341F36"/>
    <w:rsid w:val="00343200"/>
    <w:rsid w:val="003439EE"/>
    <w:rsid w:val="003448BF"/>
    <w:rsid w:val="00346CFA"/>
    <w:rsid w:val="003479F9"/>
    <w:rsid w:val="0035009C"/>
    <w:rsid w:val="00350C50"/>
    <w:rsid w:val="003513EE"/>
    <w:rsid w:val="00352A4E"/>
    <w:rsid w:val="003543B4"/>
    <w:rsid w:val="00356380"/>
    <w:rsid w:val="0036006E"/>
    <w:rsid w:val="0036324F"/>
    <w:rsid w:val="003638F0"/>
    <w:rsid w:val="00363BA9"/>
    <w:rsid w:val="003662FD"/>
    <w:rsid w:val="00366669"/>
    <w:rsid w:val="00367396"/>
    <w:rsid w:val="00367F7C"/>
    <w:rsid w:val="0037056A"/>
    <w:rsid w:val="00370CC7"/>
    <w:rsid w:val="00372D70"/>
    <w:rsid w:val="00374DF4"/>
    <w:rsid w:val="00375EA1"/>
    <w:rsid w:val="0038262D"/>
    <w:rsid w:val="003837D0"/>
    <w:rsid w:val="00384570"/>
    <w:rsid w:val="00385452"/>
    <w:rsid w:val="00385B1C"/>
    <w:rsid w:val="00386114"/>
    <w:rsid w:val="003866DD"/>
    <w:rsid w:val="00386DAE"/>
    <w:rsid w:val="003906DE"/>
    <w:rsid w:val="00390B89"/>
    <w:rsid w:val="003915C8"/>
    <w:rsid w:val="00391DE7"/>
    <w:rsid w:val="00393E54"/>
    <w:rsid w:val="00393F71"/>
    <w:rsid w:val="003964F1"/>
    <w:rsid w:val="0039744C"/>
    <w:rsid w:val="003A0AEE"/>
    <w:rsid w:val="003A1322"/>
    <w:rsid w:val="003A3ABC"/>
    <w:rsid w:val="003A4245"/>
    <w:rsid w:val="003A50F6"/>
    <w:rsid w:val="003A537B"/>
    <w:rsid w:val="003A551C"/>
    <w:rsid w:val="003A5D57"/>
    <w:rsid w:val="003A5E3B"/>
    <w:rsid w:val="003B0EEF"/>
    <w:rsid w:val="003B1EB0"/>
    <w:rsid w:val="003B2339"/>
    <w:rsid w:val="003B32D3"/>
    <w:rsid w:val="003B408B"/>
    <w:rsid w:val="003B6D1E"/>
    <w:rsid w:val="003C00AB"/>
    <w:rsid w:val="003C35E3"/>
    <w:rsid w:val="003D0F77"/>
    <w:rsid w:val="003D120A"/>
    <w:rsid w:val="003D2D5C"/>
    <w:rsid w:val="003D5333"/>
    <w:rsid w:val="003D5368"/>
    <w:rsid w:val="003D57DA"/>
    <w:rsid w:val="003D6257"/>
    <w:rsid w:val="003D70D5"/>
    <w:rsid w:val="003E08BC"/>
    <w:rsid w:val="003E114E"/>
    <w:rsid w:val="003E3781"/>
    <w:rsid w:val="003E40D9"/>
    <w:rsid w:val="003E4D3A"/>
    <w:rsid w:val="003E5F16"/>
    <w:rsid w:val="003E7C9D"/>
    <w:rsid w:val="003F0AB2"/>
    <w:rsid w:val="003F23C5"/>
    <w:rsid w:val="003F621D"/>
    <w:rsid w:val="003F6310"/>
    <w:rsid w:val="0040013F"/>
    <w:rsid w:val="004003A3"/>
    <w:rsid w:val="00401EAC"/>
    <w:rsid w:val="004020DF"/>
    <w:rsid w:val="00403B40"/>
    <w:rsid w:val="0040473C"/>
    <w:rsid w:val="00407268"/>
    <w:rsid w:val="004114F0"/>
    <w:rsid w:val="00412D44"/>
    <w:rsid w:val="00413F86"/>
    <w:rsid w:val="00415F4D"/>
    <w:rsid w:val="00417A71"/>
    <w:rsid w:val="00417A8B"/>
    <w:rsid w:val="0042154F"/>
    <w:rsid w:val="0042226F"/>
    <w:rsid w:val="004253D2"/>
    <w:rsid w:val="00425AD4"/>
    <w:rsid w:val="00426A58"/>
    <w:rsid w:val="00426DCA"/>
    <w:rsid w:val="00430404"/>
    <w:rsid w:val="004320F3"/>
    <w:rsid w:val="0043231B"/>
    <w:rsid w:val="0043731D"/>
    <w:rsid w:val="004374EA"/>
    <w:rsid w:val="00440E04"/>
    <w:rsid w:val="00441039"/>
    <w:rsid w:val="00444025"/>
    <w:rsid w:val="00444F42"/>
    <w:rsid w:val="00450335"/>
    <w:rsid w:val="00451619"/>
    <w:rsid w:val="004526C5"/>
    <w:rsid w:val="00455654"/>
    <w:rsid w:val="00456009"/>
    <w:rsid w:val="004570B7"/>
    <w:rsid w:val="00457CD3"/>
    <w:rsid w:val="00461F55"/>
    <w:rsid w:val="00462F05"/>
    <w:rsid w:val="004654E7"/>
    <w:rsid w:val="00472B15"/>
    <w:rsid w:val="00473CA9"/>
    <w:rsid w:val="00474B8C"/>
    <w:rsid w:val="00474DD3"/>
    <w:rsid w:val="00474E26"/>
    <w:rsid w:val="00475132"/>
    <w:rsid w:val="004759F1"/>
    <w:rsid w:val="004760F5"/>
    <w:rsid w:val="00476338"/>
    <w:rsid w:val="00476ABF"/>
    <w:rsid w:val="00477828"/>
    <w:rsid w:val="00477A08"/>
    <w:rsid w:val="00477D12"/>
    <w:rsid w:val="004836AC"/>
    <w:rsid w:val="004840C4"/>
    <w:rsid w:val="004844F0"/>
    <w:rsid w:val="00491C21"/>
    <w:rsid w:val="00491F91"/>
    <w:rsid w:val="00497B06"/>
    <w:rsid w:val="004A01CD"/>
    <w:rsid w:val="004A02D3"/>
    <w:rsid w:val="004A0440"/>
    <w:rsid w:val="004A0CC9"/>
    <w:rsid w:val="004A0DB8"/>
    <w:rsid w:val="004A1288"/>
    <w:rsid w:val="004A22A6"/>
    <w:rsid w:val="004A2B58"/>
    <w:rsid w:val="004A3508"/>
    <w:rsid w:val="004A479A"/>
    <w:rsid w:val="004A6239"/>
    <w:rsid w:val="004A67C3"/>
    <w:rsid w:val="004A6E3C"/>
    <w:rsid w:val="004B025B"/>
    <w:rsid w:val="004B0634"/>
    <w:rsid w:val="004B15BB"/>
    <w:rsid w:val="004B2A3C"/>
    <w:rsid w:val="004B2AA1"/>
    <w:rsid w:val="004B361D"/>
    <w:rsid w:val="004B36CB"/>
    <w:rsid w:val="004B37B0"/>
    <w:rsid w:val="004B4FD0"/>
    <w:rsid w:val="004B7406"/>
    <w:rsid w:val="004C0157"/>
    <w:rsid w:val="004C0BEE"/>
    <w:rsid w:val="004C2317"/>
    <w:rsid w:val="004C2719"/>
    <w:rsid w:val="004C279D"/>
    <w:rsid w:val="004C2B7C"/>
    <w:rsid w:val="004C2BF8"/>
    <w:rsid w:val="004C3636"/>
    <w:rsid w:val="004C4A96"/>
    <w:rsid w:val="004C7641"/>
    <w:rsid w:val="004D01F8"/>
    <w:rsid w:val="004D0210"/>
    <w:rsid w:val="004D2124"/>
    <w:rsid w:val="004D39B8"/>
    <w:rsid w:val="004D45A4"/>
    <w:rsid w:val="004D4681"/>
    <w:rsid w:val="004E0A7A"/>
    <w:rsid w:val="004E4C1A"/>
    <w:rsid w:val="004E5384"/>
    <w:rsid w:val="004E5770"/>
    <w:rsid w:val="004E68A3"/>
    <w:rsid w:val="004F3847"/>
    <w:rsid w:val="004F557A"/>
    <w:rsid w:val="004F68E8"/>
    <w:rsid w:val="004F7DC2"/>
    <w:rsid w:val="0050022E"/>
    <w:rsid w:val="00500C97"/>
    <w:rsid w:val="0050134A"/>
    <w:rsid w:val="00502D64"/>
    <w:rsid w:val="005034E3"/>
    <w:rsid w:val="00503797"/>
    <w:rsid w:val="00504DD2"/>
    <w:rsid w:val="00505A65"/>
    <w:rsid w:val="005072DA"/>
    <w:rsid w:val="00507D6E"/>
    <w:rsid w:val="00510E5F"/>
    <w:rsid w:val="00512632"/>
    <w:rsid w:val="00512994"/>
    <w:rsid w:val="00513F62"/>
    <w:rsid w:val="00515CF8"/>
    <w:rsid w:val="005163B2"/>
    <w:rsid w:val="0052041B"/>
    <w:rsid w:val="005205E3"/>
    <w:rsid w:val="0052183C"/>
    <w:rsid w:val="005252A5"/>
    <w:rsid w:val="00530B94"/>
    <w:rsid w:val="00531251"/>
    <w:rsid w:val="00531A67"/>
    <w:rsid w:val="00532381"/>
    <w:rsid w:val="005330BA"/>
    <w:rsid w:val="00534EDA"/>
    <w:rsid w:val="005367BD"/>
    <w:rsid w:val="00547C2B"/>
    <w:rsid w:val="00547D75"/>
    <w:rsid w:val="00550C13"/>
    <w:rsid w:val="00551508"/>
    <w:rsid w:val="00551631"/>
    <w:rsid w:val="00552175"/>
    <w:rsid w:val="00552A64"/>
    <w:rsid w:val="005533F6"/>
    <w:rsid w:val="005547E3"/>
    <w:rsid w:val="00554B8E"/>
    <w:rsid w:val="00556436"/>
    <w:rsid w:val="00556647"/>
    <w:rsid w:val="005575D6"/>
    <w:rsid w:val="00557687"/>
    <w:rsid w:val="005628C4"/>
    <w:rsid w:val="00563873"/>
    <w:rsid w:val="00563D24"/>
    <w:rsid w:val="00563FB6"/>
    <w:rsid w:val="00572F8E"/>
    <w:rsid w:val="005730C3"/>
    <w:rsid w:val="005732FB"/>
    <w:rsid w:val="0057664F"/>
    <w:rsid w:val="005809B3"/>
    <w:rsid w:val="00580F15"/>
    <w:rsid w:val="00581A6C"/>
    <w:rsid w:val="00583023"/>
    <w:rsid w:val="005842ED"/>
    <w:rsid w:val="0058532B"/>
    <w:rsid w:val="00586478"/>
    <w:rsid w:val="00586C8D"/>
    <w:rsid w:val="00587604"/>
    <w:rsid w:val="00587FC0"/>
    <w:rsid w:val="005919EB"/>
    <w:rsid w:val="00593856"/>
    <w:rsid w:val="00593A41"/>
    <w:rsid w:val="00594D5D"/>
    <w:rsid w:val="0059632C"/>
    <w:rsid w:val="005973F5"/>
    <w:rsid w:val="005A0F65"/>
    <w:rsid w:val="005A12F9"/>
    <w:rsid w:val="005A199E"/>
    <w:rsid w:val="005A3A71"/>
    <w:rsid w:val="005A40E5"/>
    <w:rsid w:val="005A484B"/>
    <w:rsid w:val="005A6D99"/>
    <w:rsid w:val="005B0827"/>
    <w:rsid w:val="005B343C"/>
    <w:rsid w:val="005B3620"/>
    <w:rsid w:val="005B3764"/>
    <w:rsid w:val="005B4E22"/>
    <w:rsid w:val="005B500C"/>
    <w:rsid w:val="005B613D"/>
    <w:rsid w:val="005B7E94"/>
    <w:rsid w:val="005B7F41"/>
    <w:rsid w:val="005C0636"/>
    <w:rsid w:val="005C0FB8"/>
    <w:rsid w:val="005C2F74"/>
    <w:rsid w:val="005C54BB"/>
    <w:rsid w:val="005D145A"/>
    <w:rsid w:val="005D2596"/>
    <w:rsid w:val="005D3762"/>
    <w:rsid w:val="005D5C5A"/>
    <w:rsid w:val="005D60C6"/>
    <w:rsid w:val="005D613F"/>
    <w:rsid w:val="005E02BC"/>
    <w:rsid w:val="005E141D"/>
    <w:rsid w:val="005E45F6"/>
    <w:rsid w:val="005E5C28"/>
    <w:rsid w:val="005F16A3"/>
    <w:rsid w:val="005F18E2"/>
    <w:rsid w:val="005F23F0"/>
    <w:rsid w:val="005F3805"/>
    <w:rsid w:val="005F3D5F"/>
    <w:rsid w:val="005F45BB"/>
    <w:rsid w:val="005F492A"/>
    <w:rsid w:val="005F5E69"/>
    <w:rsid w:val="005F6134"/>
    <w:rsid w:val="005F7F2D"/>
    <w:rsid w:val="00600243"/>
    <w:rsid w:val="006012CA"/>
    <w:rsid w:val="006015E2"/>
    <w:rsid w:val="00603190"/>
    <w:rsid w:val="00603D61"/>
    <w:rsid w:val="00604E69"/>
    <w:rsid w:val="00610FD8"/>
    <w:rsid w:val="00611970"/>
    <w:rsid w:val="006160E7"/>
    <w:rsid w:val="00617F47"/>
    <w:rsid w:val="00620AD4"/>
    <w:rsid w:val="0062284C"/>
    <w:rsid w:val="00623B14"/>
    <w:rsid w:val="00623BC7"/>
    <w:rsid w:val="00624AC2"/>
    <w:rsid w:val="0062583A"/>
    <w:rsid w:val="0063011A"/>
    <w:rsid w:val="00632BA8"/>
    <w:rsid w:val="00634D4C"/>
    <w:rsid w:val="00641000"/>
    <w:rsid w:val="006420A0"/>
    <w:rsid w:val="00642161"/>
    <w:rsid w:val="00642873"/>
    <w:rsid w:val="00642935"/>
    <w:rsid w:val="00647689"/>
    <w:rsid w:val="00650618"/>
    <w:rsid w:val="00651A2D"/>
    <w:rsid w:val="006532DF"/>
    <w:rsid w:val="00654A25"/>
    <w:rsid w:val="00656496"/>
    <w:rsid w:val="00656F44"/>
    <w:rsid w:val="006609A9"/>
    <w:rsid w:val="0066462B"/>
    <w:rsid w:val="00664673"/>
    <w:rsid w:val="00665623"/>
    <w:rsid w:val="00666D8B"/>
    <w:rsid w:val="0067056F"/>
    <w:rsid w:val="00671481"/>
    <w:rsid w:val="00674DC1"/>
    <w:rsid w:val="00674F55"/>
    <w:rsid w:val="006752D1"/>
    <w:rsid w:val="0067758F"/>
    <w:rsid w:val="00677CBC"/>
    <w:rsid w:val="006802FA"/>
    <w:rsid w:val="00682257"/>
    <w:rsid w:val="00684169"/>
    <w:rsid w:val="006848F1"/>
    <w:rsid w:val="006854BE"/>
    <w:rsid w:val="006855C9"/>
    <w:rsid w:val="00686685"/>
    <w:rsid w:val="006868D8"/>
    <w:rsid w:val="00686F52"/>
    <w:rsid w:val="006907F3"/>
    <w:rsid w:val="00691B0E"/>
    <w:rsid w:val="00692785"/>
    <w:rsid w:val="00692ED0"/>
    <w:rsid w:val="00693FB1"/>
    <w:rsid w:val="00694FB8"/>
    <w:rsid w:val="006A063B"/>
    <w:rsid w:val="006A2E29"/>
    <w:rsid w:val="006A5DDC"/>
    <w:rsid w:val="006A6FEF"/>
    <w:rsid w:val="006B1380"/>
    <w:rsid w:val="006B231C"/>
    <w:rsid w:val="006B251C"/>
    <w:rsid w:val="006B45B2"/>
    <w:rsid w:val="006B4C1E"/>
    <w:rsid w:val="006B6B5B"/>
    <w:rsid w:val="006B78D2"/>
    <w:rsid w:val="006B7EDA"/>
    <w:rsid w:val="006C264D"/>
    <w:rsid w:val="006C28AF"/>
    <w:rsid w:val="006C4167"/>
    <w:rsid w:val="006C5EA0"/>
    <w:rsid w:val="006D2100"/>
    <w:rsid w:val="006D3BAE"/>
    <w:rsid w:val="006D6BE4"/>
    <w:rsid w:val="006E070C"/>
    <w:rsid w:val="006E2A45"/>
    <w:rsid w:val="006E2F63"/>
    <w:rsid w:val="006E3AAA"/>
    <w:rsid w:val="006E4757"/>
    <w:rsid w:val="006E4B75"/>
    <w:rsid w:val="006E54E9"/>
    <w:rsid w:val="006E5646"/>
    <w:rsid w:val="006E67CE"/>
    <w:rsid w:val="006E67EE"/>
    <w:rsid w:val="006F3648"/>
    <w:rsid w:val="006F628B"/>
    <w:rsid w:val="006F6C2B"/>
    <w:rsid w:val="006F6CA1"/>
    <w:rsid w:val="00700DF3"/>
    <w:rsid w:val="00703B26"/>
    <w:rsid w:val="00704810"/>
    <w:rsid w:val="00704EBA"/>
    <w:rsid w:val="007071DF"/>
    <w:rsid w:val="00712536"/>
    <w:rsid w:val="007147E5"/>
    <w:rsid w:val="00714F70"/>
    <w:rsid w:val="007177DF"/>
    <w:rsid w:val="00717B3E"/>
    <w:rsid w:val="007200A1"/>
    <w:rsid w:val="00720155"/>
    <w:rsid w:val="00722181"/>
    <w:rsid w:val="007243CC"/>
    <w:rsid w:val="007259EC"/>
    <w:rsid w:val="00726600"/>
    <w:rsid w:val="00726CA9"/>
    <w:rsid w:val="00727E5A"/>
    <w:rsid w:val="00732DB4"/>
    <w:rsid w:val="00733015"/>
    <w:rsid w:val="00733FCC"/>
    <w:rsid w:val="00735852"/>
    <w:rsid w:val="00736DA2"/>
    <w:rsid w:val="007427D9"/>
    <w:rsid w:val="007431A1"/>
    <w:rsid w:val="0074403B"/>
    <w:rsid w:val="00744386"/>
    <w:rsid w:val="00747A74"/>
    <w:rsid w:val="0075541D"/>
    <w:rsid w:val="00756DE6"/>
    <w:rsid w:val="00756F23"/>
    <w:rsid w:val="00760059"/>
    <w:rsid w:val="00762BB9"/>
    <w:rsid w:val="007646A7"/>
    <w:rsid w:val="00764D8D"/>
    <w:rsid w:val="007651DA"/>
    <w:rsid w:val="00765D40"/>
    <w:rsid w:val="00766F35"/>
    <w:rsid w:val="00770A75"/>
    <w:rsid w:val="00771C91"/>
    <w:rsid w:val="007745B2"/>
    <w:rsid w:val="00774906"/>
    <w:rsid w:val="00775300"/>
    <w:rsid w:val="00775840"/>
    <w:rsid w:val="00776434"/>
    <w:rsid w:val="00780158"/>
    <w:rsid w:val="00780FFC"/>
    <w:rsid w:val="00782126"/>
    <w:rsid w:val="00784428"/>
    <w:rsid w:val="0078562A"/>
    <w:rsid w:val="00786997"/>
    <w:rsid w:val="00786C9A"/>
    <w:rsid w:val="00786D06"/>
    <w:rsid w:val="007877F2"/>
    <w:rsid w:val="007877F4"/>
    <w:rsid w:val="00787A33"/>
    <w:rsid w:val="00791B42"/>
    <w:rsid w:val="00792B7C"/>
    <w:rsid w:val="00792D35"/>
    <w:rsid w:val="00792D83"/>
    <w:rsid w:val="00793E73"/>
    <w:rsid w:val="00796AFF"/>
    <w:rsid w:val="007978A1"/>
    <w:rsid w:val="007A081E"/>
    <w:rsid w:val="007A1D5E"/>
    <w:rsid w:val="007A5753"/>
    <w:rsid w:val="007A5F7B"/>
    <w:rsid w:val="007A648C"/>
    <w:rsid w:val="007B00E7"/>
    <w:rsid w:val="007B5FE0"/>
    <w:rsid w:val="007B75F3"/>
    <w:rsid w:val="007C104D"/>
    <w:rsid w:val="007C2CE9"/>
    <w:rsid w:val="007C4125"/>
    <w:rsid w:val="007C60FC"/>
    <w:rsid w:val="007C75E8"/>
    <w:rsid w:val="007D048B"/>
    <w:rsid w:val="007D1278"/>
    <w:rsid w:val="007D1ED9"/>
    <w:rsid w:val="007D2176"/>
    <w:rsid w:val="007D2E0E"/>
    <w:rsid w:val="007D3653"/>
    <w:rsid w:val="007D401D"/>
    <w:rsid w:val="007E34E0"/>
    <w:rsid w:val="007E461E"/>
    <w:rsid w:val="007E6896"/>
    <w:rsid w:val="007F0D53"/>
    <w:rsid w:val="007F1272"/>
    <w:rsid w:val="007F23A1"/>
    <w:rsid w:val="007F4E44"/>
    <w:rsid w:val="007F6E71"/>
    <w:rsid w:val="007F7B9E"/>
    <w:rsid w:val="007F7E35"/>
    <w:rsid w:val="00800D57"/>
    <w:rsid w:val="00802420"/>
    <w:rsid w:val="00805DD7"/>
    <w:rsid w:val="008065C2"/>
    <w:rsid w:val="008070D6"/>
    <w:rsid w:val="00807D41"/>
    <w:rsid w:val="008100E8"/>
    <w:rsid w:val="00811751"/>
    <w:rsid w:val="0081223A"/>
    <w:rsid w:val="0081240F"/>
    <w:rsid w:val="0081260F"/>
    <w:rsid w:val="00814A48"/>
    <w:rsid w:val="00814CA6"/>
    <w:rsid w:val="008155F5"/>
    <w:rsid w:val="00815A29"/>
    <w:rsid w:val="008206CA"/>
    <w:rsid w:val="008214D7"/>
    <w:rsid w:val="008241ED"/>
    <w:rsid w:val="008246C4"/>
    <w:rsid w:val="00830E31"/>
    <w:rsid w:val="00832DD5"/>
    <w:rsid w:val="0083329C"/>
    <w:rsid w:val="00833C7C"/>
    <w:rsid w:val="00833F39"/>
    <w:rsid w:val="0083646B"/>
    <w:rsid w:val="0083677A"/>
    <w:rsid w:val="0083714F"/>
    <w:rsid w:val="00837C87"/>
    <w:rsid w:val="0084018E"/>
    <w:rsid w:val="00842163"/>
    <w:rsid w:val="00843D5C"/>
    <w:rsid w:val="0084507B"/>
    <w:rsid w:val="008468BD"/>
    <w:rsid w:val="008469CB"/>
    <w:rsid w:val="00846D41"/>
    <w:rsid w:val="00847A61"/>
    <w:rsid w:val="008505B8"/>
    <w:rsid w:val="008514F2"/>
    <w:rsid w:val="0085198F"/>
    <w:rsid w:val="00851E24"/>
    <w:rsid w:val="008528F4"/>
    <w:rsid w:val="00852C5A"/>
    <w:rsid w:val="00854A82"/>
    <w:rsid w:val="008554E5"/>
    <w:rsid w:val="00855755"/>
    <w:rsid w:val="008566AD"/>
    <w:rsid w:val="00856C3A"/>
    <w:rsid w:val="00857E14"/>
    <w:rsid w:val="008608D0"/>
    <w:rsid w:val="0086280F"/>
    <w:rsid w:val="00862C3B"/>
    <w:rsid w:val="008634C3"/>
    <w:rsid w:val="008639B1"/>
    <w:rsid w:val="00864ACA"/>
    <w:rsid w:val="00865CA9"/>
    <w:rsid w:val="00866A56"/>
    <w:rsid w:val="00871CD9"/>
    <w:rsid w:val="008754A6"/>
    <w:rsid w:val="00875E3C"/>
    <w:rsid w:val="00876EB6"/>
    <w:rsid w:val="00877977"/>
    <w:rsid w:val="00880315"/>
    <w:rsid w:val="008817D8"/>
    <w:rsid w:val="0088418A"/>
    <w:rsid w:val="00884769"/>
    <w:rsid w:val="008854FD"/>
    <w:rsid w:val="008863F8"/>
    <w:rsid w:val="008879E3"/>
    <w:rsid w:val="0089027C"/>
    <w:rsid w:val="00891682"/>
    <w:rsid w:val="00893917"/>
    <w:rsid w:val="00895E44"/>
    <w:rsid w:val="008A1B5A"/>
    <w:rsid w:val="008A265A"/>
    <w:rsid w:val="008A3DB5"/>
    <w:rsid w:val="008A4BBA"/>
    <w:rsid w:val="008A7614"/>
    <w:rsid w:val="008B02BA"/>
    <w:rsid w:val="008B1330"/>
    <w:rsid w:val="008B4FA9"/>
    <w:rsid w:val="008B62D3"/>
    <w:rsid w:val="008B6693"/>
    <w:rsid w:val="008B6873"/>
    <w:rsid w:val="008B7BBC"/>
    <w:rsid w:val="008C0FEB"/>
    <w:rsid w:val="008C284B"/>
    <w:rsid w:val="008C5F2C"/>
    <w:rsid w:val="008C6643"/>
    <w:rsid w:val="008C6EBF"/>
    <w:rsid w:val="008D132F"/>
    <w:rsid w:val="008D6D67"/>
    <w:rsid w:val="008D763C"/>
    <w:rsid w:val="008E09A5"/>
    <w:rsid w:val="008E0E43"/>
    <w:rsid w:val="008E1AC6"/>
    <w:rsid w:val="008E20DF"/>
    <w:rsid w:val="008E2548"/>
    <w:rsid w:val="008E55E8"/>
    <w:rsid w:val="008E60E7"/>
    <w:rsid w:val="008F1165"/>
    <w:rsid w:val="008F1CD7"/>
    <w:rsid w:val="008F2419"/>
    <w:rsid w:val="008F2896"/>
    <w:rsid w:val="008F6B6F"/>
    <w:rsid w:val="008F6E9B"/>
    <w:rsid w:val="009002AF"/>
    <w:rsid w:val="00901743"/>
    <w:rsid w:val="00901E85"/>
    <w:rsid w:val="00906EEE"/>
    <w:rsid w:val="0090737F"/>
    <w:rsid w:val="00907F00"/>
    <w:rsid w:val="0091254F"/>
    <w:rsid w:val="00914382"/>
    <w:rsid w:val="00915159"/>
    <w:rsid w:val="009155AD"/>
    <w:rsid w:val="00917CDA"/>
    <w:rsid w:val="00920BE4"/>
    <w:rsid w:val="00920D13"/>
    <w:rsid w:val="009250E4"/>
    <w:rsid w:val="009251B1"/>
    <w:rsid w:val="00925626"/>
    <w:rsid w:val="009260C9"/>
    <w:rsid w:val="009278F6"/>
    <w:rsid w:val="00930906"/>
    <w:rsid w:val="00932853"/>
    <w:rsid w:val="00936E44"/>
    <w:rsid w:val="0093729B"/>
    <w:rsid w:val="00940099"/>
    <w:rsid w:val="00940FF4"/>
    <w:rsid w:val="00942839"/>
    <w:rsid w:val="00946665"/>
    <w:rsid w:val="00947372"/>
    <w:rsid w:val="00950BF0"/>
    <w:rsid w:val="0095228D"/>
    <w:rsid w:val="009529EF"/>
    <w:rsid w:val="009545EC"/>
    <w:rsid w:val="009548ED"/>
    <w:rsid w:val="00954BD3"/>
    <w:rsid w:val="00956F5C"/>
    <w:rsid w:val="00957B2D"/>
    <w:rsid w:val="009618E8"/>
    <w:rsid w:val="00962B17"/>
    <w:rsid w:val="00967A29"/>
    <w:rsid w:val="00970040"/>
    <w:rsid w:val="00973777"/>
    <w:rsid w:val="00974BEA"/>
    <w:rsid w:val="00974FD2"/>
    <w:rsid w:val="0097773D"/>
    <w:rsid w:val="00977C9D"/>
    <w:rsid w:val="00980D58"/>
    <w:rsid w:val="0098202D"/>
    <w:rsid w:val="00984257"/>
    <w:rsid w:val="00985C06"/>
    <w:rsid w:val="009875D6"/>
    <w:rsid w:val="00992E7D"/>
    <w:rsid w:val="00993C3D"/>
    <w:rsid w:val="0099631F"/>
    <w:rsid w:val="00996600"/>
    <w:rsid w:val="00996906"/>
    <w:rsid w:val="00997314"/>
    <w:rsid w:val="009A07F6"/>
    <w:rsid w:val="009A2ECE"/>
    <w:rsid w:val="009A33AE"/>
    <w:rsid w:val="009A4B49"/>
    <w:rsid w:val="009A5C3A"/>
    <w:rsid w:val="009A61EC"/>
    <w:rsid w:val="009A6611"/>
    <w:rsid w:val="009A71AF"/>
    <w:rsid w:val="009A7E8D"/>
    <w:rsid w:val="009B083B"/>
    <w:rsid w:val="009B3103"/>
    <w:rsid w:val="009B38FF"/>
    <w:rsid w:val="009B4F19"/>
    <w:rsid w:val="009B618B"/>
    <w:rsid w:val="009B6C45"/>
    <w:rsid w:val="009C0C40"/>
    <w:rsid w:val="009C1E49"/>
    <w:rsid w:val="009C2D37"/>
    <w:rsid w:val="009C46AA"/>
    <w:rsid w:val="009C4C0C"/>
    <w:rsid w:val="009C5A2E"/>
    <w:rsid w:val="009C674D"/>
    <w:rsid w:val="009C70F4"/>
    <w:rsid w:val="009C79C5"/>
    <w:rsid w:val="009C7EB1"/>
    <w:rsid w:val="009D06E2"/>
    <w:rsid w:val="009D2014"/>
    <w:rsid w:val="009D4191"/>
    <w:rsid w:val="009D46C3"/>
    <w:rsid w:val="009D6142"/>
    <w:rsid w:val="009E0150"/>
    <w:rsid w:val="009E1A16"/>
    <w:rsid w:val="009E1E04"/>
    <w:rsid w:val="009E26DA"/>
    <w:rsid w:val="009E5189"/>
    <w:rsid w:val="009E6756"/>
    <w:rsid w:val="009E6B3C"/>
    <w:rsid w:val="009F0415"/>
    <w:rsid w:val="009F20ED"/>
    <w:rsid w:val="009F33DB"/>
    <w:rsid w:val="009F370E"/>
    <w:rsid w:val="009F4711"/>
    <w:rsid w:val="009F53BD"/>
    <w:rsid w:val="009F6010"/>
    <w:rsid w:val="00A025D5"/>
    <w:rsid w:val="00A03BB3"/>
    <w:rsid w:val="00A04C31"/>
    <w:rsid w:val="00A132F5"/>
    <w:rsid w:val="00A13821"/>
    <w:rsid w:val="00A14963"/>
    <w:rsid w:val="00A15094"/>
    <w:rsid w:val="00A157C0"/>
    <w:rsid w:val="00A158F6"/>
    <w:rsid w:val="00A15C2D"/>
    <w:rsid w:val="00A162B6"/>
    <w:rsid w:val="00A17384"/>
    <w:rsid w:val="00A20F51"/>
    <w:rsid w:val="00A2145F"/>
    <w:rsid w:val="00A223E6"/>
    <w:rsid w:val="00A2293A"/>
    <w:rsid w:val="00A22FFA"/>
    <w:rsid w:val="00A237CB"/>
    <w:rsid w:val="00A24AA2"/>
    <w:rsid w:val="00A3308A"/>
    <w:rsid w:val="00A34231"/>
    <w:rsid w:val="00A347F7"/>
    <w:rsid w:val="00A3659B"/>
    <w:rsid w:val="00A37106"/>
    <w:rsid w:val="00A377FA"/>
    <w:rsid w:val="00A404FE"/>
    <w:rsid w:val="00A43E08"/>
    <w:rsid w:val="00A453E0"/>
    <w:rsid w:val="00A50372"/>
    <w:rsid w:val="00A526D7"/>
    <w:rsid w:val="00A52B0C"/>
    <w:rsid w:val="00A561EE"/>
    <w:rsid w:val="00A56A90"/>
    <w:rsid w:val="00A604F5"/>
    <w:rsid w:val="00A63E2C"/>
    <w:rsid w:val="00A657CF"/>
    <w:rsid w:val="00A6637A"/>
    <w:rsid w:val="00A719F4"/>
    <w:rsid w:val="00A72C23"/>
    <w:rsid w:val="00A734B7"/>
    <w:rsid w:val="00A755E5"/>
    <w:rsid w:val="00A76E83"/>
    <w:rsid w:val="00A77715"/>
    <w:rsid w:val="00A77781"/>
    <w:rsid w:val="00A82776"/>
    <w:rsid w:val="00A83A69"/>
    <w:rsid w:val="00A8494F"/>
    <w:rsid w:val="00A86A5C"/>
    <w:rsid w:val="00A870E9"/>
    <w:rsid w:val="00A94094"/>
    <w:rsid w:val="00A9555A"/>
    <w:rsid w:val="00A957DD"/>
    <w:rsid w:val="00A95C4E"/>
    <w:rsid w:val="00A961C5"/>
    <w:rsid w:val="00A96286"/>
    <w:rsid w:val="00A97A93"/>
    <w:rsid w:val="00AA09E3"/>
    <w:rsid w:val="00AA0F6D"/>
    <w:rsid w:val="00AA2A6A"/>
    <w:rsid w:val="00AA36AD"/>
    <w:rsid w:val="00AA3DA9"/>
    <w:rsid w:val="00AA42BE"/>
    <w:rsid w:val="00AA53A7"/>
    <w:rsid w:val="00AA56BE"/>
    <w:rsid w:val="00AA657A"/>
    <w:rsid w:val="00AB08FA"/>
    <w:rsid w:val="00AB11E2"/>
    <w:rsid w:val="00AB2B75"/>
    <w:rsid w:val="00AB30DA"/>
    <w:rsid w:val="00AB38A7"/>
    <w:rsid w:val="00AB6B4A"/>
    <w:rsid w:val="00AB78C5"/>
    <w:rsid w:val="00AC11B9"/>
    <w:rsid w:val="00AC14A4"/>
    <w:rsid w:val="00AC2F92"/>
    <w:rsid w:val="00AC52C4"/>
    <w:rsid w:val="00AC5C03"/>
    <w:rsid w:val="00AC73D6"/>
    <w:rsid w:val="00AC763B"/>
    <w:rsid w:val="00AD018C"/>
    <w:rsid w:val="00AD0CD5"/>
    <w:rsid w:val="00AD10BE"/>
    <w:rsid w:val="00AD184E"/>
    <w:rsid w:val="00AD5263"/>
    <w:rsid w:val="00AD695D"/>
    <w:rsid w:val="00AD6A43"/>
    <w:rsid w:val="00AE02D7"/>
    <w:rsid w:val="00AE0D68"/>
    <w:rsid w:val="00AE1277"/>
    <w:rsid w:val="00AE2609"/>
    <w:rsid w:val="00AE2A66"/>
    <w:rsid w:val="00AE398B"/>
    <w:rsid w:val="00AE3BBF"/>
    <w:rsid w:val="00AE4172"/>
    <w:rsid w:val="00AE4C20"/>
    <w:rsid w:val="00AE6058"/>
    <w:rsid w:val="00AE749F"/>
    <w:rsid w:val="00AF04EE"/>
    <w:rsid w:val="00AF07CB"/>
    <w:rsid w:val="00AF213A"/>
    <w:rsid w:val="00AF2175"/>
    <w:rsid w:val="00AF34F1"/>
    <w:rsid w:val="00B00779"/>
    <w:rsid w:val="00B017B3"/>
    <w:rsid w:val="00B04597"/>
    <w:rsid w:val="00B047B3"/>
    <w:rsid w:val="00B068A6"/>
    <w:rsid w:val="00B113BA"/>
    <w:rsid w:val="00B12240"/>
    <w:rsid w:val="00B12F07"/>
    <w:rsid w:val="00B135B5"/>
    <w:rsid w:val="00B16F7A"/>
    <w:rsid w:val="00B2102C"/>
    <w:rsid w:val="00B2233D"/>
    <w:rsid w:val="00B22B38"/>
    <w:rsid w:val="00B2533F"/>
    <w:rsid w:val="00B259BE"/>
    <w:rsid w:val="00B26C30"/>
    <w:rsid w:val="00B27A64"/>
    <w:rsid w:val="00B301E9"/>
    <w:rsid w:val="00B317F1"/>
    <w:rsid w:val="00B33CCD"/>
    <w:rsid w:val="00B33EAC"/>
    <w:rsid w:val="00B34D3F"/>
    <w:rsid w:val="00B35878"/>
    <w:rsid w:val="00B364EF"/>
    <w:rsid w:val="00B3772D"/>
    <w:rsid w:val="00B43552"/>
    <w:rsid w:val="00B44E1C"/>
    <w:rsid w:val="00B4765A"/>
    <w:rsid w:val="00B47852"/>
    <w:rsid w:val="00B47A22"/>
    <w:rsid w:val="00B50BF9"/>
    <w:rsid w:val="00B51F74"/>
    <w:rsid w:val="00B53DE6"/>
    <w:rsid w:val="00B57B48"/>
    <w:rsid w:val="00B62030"/>
    <w:rsid w:val="00B62079"/>
    <w:rsid w:val="00B628AE"/>
    <w:rsid w:val="00B63E71"/>
    <w:rsid w:val="00B64DF2"/>
    <w:rsid w:val="00B655A8"/>
    <w:rsid w:val="00B65A32"/>
    <w:rsid w:val="00B72F36"/>
    <w:rsid w:val="00B777F5"/>
    <w:rsid w:val="00B7793C"/>
    <w:rsid w:val="00B8078C"/>
    <w:rsid w:val="00B80DB9"/>
    <w:rsid w:val="00B83AE4"/>
    <w:rsid w:val="00B85C7C"/>
    <w:rsid w:val="00B86BC9"/>
    <w:rsid w:val="00B937EA"/>
    <w:rsid w:val="00B94024"/>
    <w:rsid w:val="00B94198"/>
    <w:rsid w:val="00B954B4"/>
    <w:rsid w:val="00B96600"/>
    <w:rsid w:val="00BA37EE"/>
    <w:rsid w:val="00BA3CE5"/>
    <w:rsid w:val="00BA4542"/>
    <w:rsid w:val="00BA6DC9"/>
    <w:rsid w:val="00BA71A4"/>
    <w:rsid w:val="00BB0C8D"/>
    <w:rsid w:val="00BB1B04"/>
    <w:rsid w:val="00BB2144"/>
    <w:rsid w:val="00BB27FE"/>
    <w:rsid w:val="00BB6B6F"/>
    <w:rsid w:val="00BC054C"/>
    <w:rsid w:val="00BC05A4"/>
    <w:rsid w:val="00BC2FD2"/>
    <w:rsid w:val="00BC3405"/>
    <w:rsid w:val="00BC3A74"/>
    <w:rsid w:val="00BC4344"/>
    <w:rsid w:val="00BC4F3B"/>
    <w:rsid w:val="00BC5D38"/>
    <w:rsid w:val="00BC602D"/>
    <w:rsid w:val="00BC6C74"/>
    <w:rsid w:val="00BD0DE3"/>
    <w:rsid w:val="00BD1604"/>
    <w:rsid w:val="00BD1BA0"/>
    <w:rsid w:val="00BD2D73"/>
    <w:rsid w:val="00BD370C"/>
    <w:rsid w:val="00BD3E43"/>
    <w:rsid w:val="00BD40A8"/>
    <w:rsid w:val="00BD45CC"/>
    <w:rsid w:val="00BE0060"/>
    <w:rsid w:val="00BE0BFE"/>
    <w:rsid w:val="00BE2E73"/>
    <w:rsid w:val="00BE348E"/>
    <w:rsid w:val="00BE4A6B"/>
    <w:rsid w:val="00BE4C91"/>
    <w:rsid w:val="00BE7512"/>
    <w:rsid w:val="00BF0231"/>
    <w:rsid w:val="00BF042C"/>
    <w:rsid w:val="00BF1DD5"/>
    <w:rsid w:val="00BF4809"/>
    <w:rsid w:val="00BF5BE2"/>
    <w:rsid w:val="00BF63DE"/>
    <w:rsid w:val="00BF7BFB"/>
    <w:rsid w:val="00BF7F6F"/>
    <w:rsid w:val="00C017A6"/>
    <w:rsid w:val="00C02302"/>
    <w:rsid w:val="00C062F8"/>
    <w:rsid w:val="00C06394"/>
    <w:rsid w:val="00C06F1B"/>
    <w:rsid w:val="00C06F43"/>
    <w:rsid w:val="00C1040D"/>
    <w:rsid w:val="00C10E1D"/>
    <w:rsid w:val="00C127C3"/>
    <w:rsid w:val="00C208CE"/>
    <w:rsid w:val="00C20CEE"/>
    <w:rsid w:val="00C2104D"/>
    <w:rsid w:val="00C22C78"/>
    <w:rsid w:val="00C235B4"/>
    <w:rsid w:val="00C2497E"/>
    <w:rsid w:val="00C2613C"/>
    <w:rsid w:val="00C261FC"/>
    <w:rsid w:val="00C26E54"/>
    <w:rsid w:val="00C30576"/>
    <w:rsid w:val="00C30938"/>
    <w:rsid w:val="00C31EC6"/>
    <w:rsid w:val="00C32AB8"/>
    <w:rsid w:val="00C3307A"/>
    <w:rsid w:val="00C360C4"/>
    <w:rsid w:val="00C3732A"/>
    <w:rsid w:val="00C3742C"/>
    <w:rsid w:val="00C400F3"/>
    <w:rsid w:val="00C4625A"/>
    <w:rsid w:val="00C469CC"/>
    <w:rsid w:val="00C46E7E"/>
    <w:rsid w:val="00C520F9"/>
    <w:rsid w:val="00C52902"/>
    <w:rsid w:val="00C55151"/>
    <w:rsid w:val="00C569C8"/>
    <w:rsid w:val="00C572E3"/>
    <w:rsid w:val="00C576E6"/>
    <w:rsid w:val="00C61787"/>
    <w:rsid w:val="00C623D8"/>
    <w:rsid w:val="00C62F08"/>
    <w:rsid w:val="00C632C8"/>
    <w:rsid w:val="00C64B3D"/>
    <w:rsid w:val="00C65614"/>
    <w:rsid w:val="00C65FC2"/>
    <w:rsid w:val="00C67A5A"/>
    <w:rsid w:val="00C67E91"/>
    <w:rsid w:val="00C70AD7"/>
    <w:rsid w:val="00C70D0D"/>
    <w:rsid w:val="00C72A05"/>
    <w:rsid w:val="00C73465"/>
    <w:rsid w:val="00C74FC1"/>
    <w:rsid w:val="00C755A7"/>
    <w:rsid w:val="00C75B46"/>
    <w:rsid w:val="00C76006"/>
    <w:rsid w:val="00C763F5"/>
    <w:rsid w:val="00C76FD5"/>
    <w:rsid w:val="00C81F95"/>
    <w:rsid w:val="00C87FAC"/>
    <w:rsid w:val="00C911C9"/>
    <w:rsid w:val="00C9198B"/>
    <w:rsid w:val="00C92A49"/>
    <w:rsid w:val="00C92ED8"/>
    <w:rsid w:val="00C937D7"/>
    <w:rsid w:val="00C97495"/>
    <w:rsid w:val="00CA019E"/>
    <w:rsid w:val="00CA2583"/>
    <w:rsid w:val="00CA5E0B"/>
    <w:rsid w:val="00CB090B"/>
    <w:rsid w:val="00CB2065"/>
    <w:rsid w:val="00CB2973"/>
    <w:rsid w:val="00CB5C91"/>
    <w:rsid w:val="00CB6554"/>
    <w:rsid w:val="00CB6FE1"/>
    <w:rsid w:val="00CC02D5"/>
    <w:rsid w:val="00CC0515"/>
    <w:rsid w:val="00CC0AE2"/>
    <w:rsid w:val="00CC0C57"/>
    <w:rsid w:val="00CC1DC3"/>
    <w:rsid w:val="00CC2D1A"/>
    <w:rsid w:val="00CC2E9B"/>
    <w:rsid w:val="00CC3CAE"/>
    <w:rsid w:val="00CC4604"/>
    <w:rsid w:val="00CC69BC"/>
    <w:rsid w:val="00CC7202"/>
    <w:rsid w:val="00CC75B3"/>
    <w:rsid w:val="00CD01D0"/>
    <w:rsid w:val="00CD10CE"/>
    <w:rsid w:val="00CD157A"/>
    <w:rsid w:val="00CD2B64"/>
    <w:rsid w:val="00CD5D5E"/>
    <w:rsid w:val="00CD5E2E"/>
    <w:rsid w:val="00CD6789"/>
    <w:rsid w:val="00CD7533"/>
    <w:rsid w:val="00CE01BD"/>
    <w:rsid w:val="00CE0945"/>
    <w:rsid w:val="00CE158B"/>
    <w:rsid w:val="00CE5817"/>
    <w:rsid w:val="00CE6D54"/>
    <w:rsid w:val="00CE700C"/>
    <w:rsid w:val="00CE79AA"/>
    <w:rsid w:val="00CF1066"/>
    <w:rsid w:val="00CF16D7"/>
    <w:rsid w:val="00CF5351"/>
    <w:rsid w:val="00D01F84"/>
    <w:rsid w:val="00D10ED9"/>
    <w:rsid w:val="00D11002"/>
    <w:rsid w:val="00D1141E"/>
    <w:rsid w:val="00D12F5A"/>
    <w:rsid w:val="00D142AF"/>
    <w:rsid w:val="00D14D45"/>
    <w:rsid w:val="00D15048"/>
    <w:rsid w:val="00D15756"/>
    <w:rsid w:val="00D16458"/>
    <w:rsid w:val="00D16AE1"/>
    <w:rsid w:val="00D20286"/>
    <w:rsid w:val="00D205D7"/>
    <w:rsid w:val="00D21DC3"/>
    <w:rsid w:val="00D21EE5"/>
    <w:rsid w:val="00D23644"/>
    <w:rsid w:val="00D23F7D"/>
    <w:rsid w:val="00D270DE"/>
    <w:rsid w:val="00D279B5"/>
    <w:rsid w:val="00D30CF2"/>
    <w:rsid w:val="00D30CFF"/>
    <w:rsid w:val="00D31492"/>
    <w:rsid w:val="00D31B24"/>
    <w:rsid w:val="00D328DD"/>
    <w:rsid w:val="00D32A4D"/>
    <w:rsid w:val="00D34F81"/>
    <w:rsid w:val="00D3743E"/>
    <w:rsid w:val="00D421CC"/>
    <w:rsid w:val="00D421F4"/>
    <w:rsid w:val="00D44A63"/>
    <w:rsid w:val="00D4508B"/>
    <w:rsid w:val="00D479EE"/>
    <w:rsid w:val="00D50E7D"/>
    <w:rsid w:val="00D51642"/>
    <w:rsid w:val="00D524F9"/>
    <w:rsid w:val="00D532C5"/>
    <w:rsid w:val="00D55D7A"/>
    <w:rsid w:val="00D57A76"/>
    <w:rsid w:val="00D57BF7"/>
    <w:rsid w:val="00D57C8A"/>
    <w:rsid w:val="00D60CA1"/>
    <w:rsid w:val="00D62EB9"/>
    <w:rsid w:val="00D642CD"/>
    <w:rsid w:val="00D67A9F"/>
    <w:rsid w:val="00D67FC1"/>
    <w:rsid w:val="00D707C7"/>
    <w:rsid w:val="00D7100D"/>
    <w:rsid w:val="00D76446"/>
    <w:rsid w:val="00D77543"/>
    <w:rsid w:val="00D77FB0"/>
    <w:rsid w:val="00D815E2"/>
    <w:rsid w:val="00D81732"/>
    <w:rsid w:val="00D81FA3"/>
    <w:rsid w:val="00D82556"/>
    <w:rsid w:val="00D848BF"/>
    <w:rsid w:val="00D848C0"/>
    <w:rsid w:val="00D86962"/>
    <w:rsid w:val="00D8697A"/>
    <w:rsid w:val="00D875D4"/>
    <w:rsid w:val="00D9001E"/>
    <w:rsid w:val="00D908EF"/>
    <w:rsid w:val="00D91914"/>
    <w:rsid w:val="00D96A5C"/>
    <w:rsid w:val="00DA050E"/>
    <w:rsid w:val="00DA177C"/>
    <w:rsid w:val="00DA1BBD"/>
    <w:rsid w:val="00DA3E2C"/>
    <w:rsid w:val="00DA3EA1"/>
    <w:rsid w:val="00DA4260"/>
    <w:rsid w:val="00DA5706"/>
    <w:rsid w:val="00DA6D84"/>
    <w:rsid w:val="00DB2868"/>
    <w:rsid w:val="00DB360F"/>
    <w:rsid w:val="00DB5B2B"/>
    <w:rsid w:val="00DC16AE"/>
    <w:rsid w:val="00DC3A4A"/>
    <w:rsid w:val="00DC418F"/>
    <w:rsid w:val="00DC4A41"/>
    <w:rsid w:val="00DC599E"/>
    <w:rsid w:val="00DC6DF0"/>
    <w:rsid w:val="00DC6E9E"/>
    <w:rsid w:val="00DD05BC"/>
    <w:rsid w:val="00DD0ED4"/>
    <w:rsid w:val="00DD46F5"/>
    <w:rsid w:val="00DD5BC7"/>
    <w:rsid w:val="00DE0BE0"/>
    <w:rsid w:val="00DE0EAB"/>
    <w:rsid w:val="00DE151B"/>
    <w:rsid w:val="00DE1989"/>
    <w:rsid w:val="00DE1A42"/>
    <w:rsid w:val="00DE1CBF"/>
    <w:rsid w:val="00DE2A52"/>
    <w:rsid w:val="00DE4AA4"/>
    <w:rsid w:val="00DE66D7"/>
    <w:rsid w:val="00DE7677"/>
    <w:rsid w:val="00DE7772"/>
    <w:rsid w:val="00DF2CC6"/>
    <w:rsid w:val="00DF3E1D"/>
    <w:rsid w:val="00DF4C0D"/>
    <w:rsid w:val="00E00DE2"/>
    <w:rsid w:val="00E01B28"/>
    <w:rsid w:val="00E01B69"/>
    <w:rsid w:val="00E0212F"/>
    <w:rsid w:val="00E023D1"/>
    <w:rsid w:val="00E02C89"/>
    <w:rsid w:val="00E03167"/>
    <w:rsid w:val="00E03480"/>
    <w:rsid w:val="00E04E54"/>
    <w:rsid w:val="00E05FD4"/>
    <w:rsid w:val="00E066F6"/>
    <w:rsid w:val="00E075C3"/>
    <w:rsid w:val="00E076CD"/>
    <w:rsid w:val="00E07A96"/>
    <w:rsid w:val="00E07EEB"/>
    <w:rsid w:val="00E108EC"/>
    <w:rsid w:val="00E12A65"/>
    <w:rsid w:val="00E134D8"/>
    <w:rsid w:val="00E15491"/>
    <w:rsid w:val="00E16251"/>
    <w:rsid w:val="00E17466"/>
    <w:rsid w:val="00E1781C"/>
    <w:rsid w:val="00E17EAD"/>
    <w:rsid w:val="00E20DA8"/>
    <w:rsid w:val="00E2289C"/>
    <w:rsid w:val="00E23084"/>
    <w:rsid w:val="00E247B3"/>
    <w:rsid w:val="00E2490F"/>
    <w:rsid w:val="00E24C46"/>
    <w:rsid w:val="00E252A1"/>
    <w:rsid w:val="00E253E7"/>
    <w:rsid w:val="00E2584F"/>
    <w:rsid w:val="00E27885"/>
    <w:rsid w:val="00E27F3B"/>
    <w:rsid w:val="00E3153B"/>
    <w:rsid w:val="00E33440"/>
    <w:rsid w:val="00E33A8D"/>
    <w:rsid w:val="00E366D1"/>
    <w:rsid w:val="00E36858"/>
    <w:rsid w:val="00E37566"/>
    <w:rsid w:val="00E375FE"/>
    <w:rsid w:val="00E420FA"/>
    <w:rsid w:val="00E425C1"/>
    <w:rsid w:val="00E43307"/>
    <w:rsid w:val="00E4465F"/>
    <w:rsid w:val="00E4595E"/>
    <w:rsid w:val="00E45E30"/>
    <w:rsid w:val="00E462D2"/>
    <w:rsid w:val="00E46580"/>
    <w:rsid w:val="00E54A1E"/>
    <w:rsid w:val="00E6032A"/>
    <w:rsid w:val="00E60425"/>
    <w:rsid w:val="00E60D44"/>
    <w:rsid w:val="00E61292"/>
    <w:rsid w:val="00E62794"/>
    <w:rsid w:val="00E63EDB"/>
    <w:rsid w:val="00E6497C"/>
    <w:rsid w:val="00E64CD7"/>
    <w:rsid w:val="00E66576"/>
    <w:rsid w:val="00E67793"/>
    <w:rsid w:val="00E67C39"/>
    <w:rsid w:val="00E67CF3"/>
    <w:rsid w:val="00E715D1"/>
    <w:rsid w:val="00E736BF"/>
    <w:rsid w:val="00E73AA3"/>
    <w:rsid w:val="00E73D67"/>
    <w:rsid w:val="00E752E5"/>
    <w:rsid w:val="00E75795"/>
    <w:rsid w:val="00E768A7"/>
    <w:rsid w:val="00E77122"/>
    <w:rsid w:val="00E8326F"/>
    <w:rsid w:val="00E855F1"/>
    <w:rsid w:val="00E911C1"/>
    <w:rsid w:val="00E917D3"/>
    <w:rsid w:val="00E9186F"/>
    <w:rsid w:val="00E91B95"/>
    <w:rsid w:val="00E92EA4"/>
    <w:rsid w:val="00E95ADB"/>
    <w:rsid w:val="00E96B4C"/>
    <w:rsid w:val="00EA0262"/>
    <w:rsid w:val="00EA157A"/>
    <w:rsid w:val="00EA345C"/>
    <w:rsid w:val="00EA56D6"/>
    <w:rsid w:val="00EA695E"/>
    <w:rsid w:val="00EB000F"/>
    <w:rsid w:val="00EB032F"/>
    <w:rsid w:val="00EB056B"/>
    <w:rsid w:val="00EB09AD"/>
    <w:rsid w:val="00EB1296"/>
    <w:rsid w:val="00EB1CE0"/>
    <w:rsid w:val="00EB2058"/>
    <w:rsid w:val="00EB4B05"/>
    <w:rsid w:val="00EB59EB"/>
    <w:rsid w:val="00EB5FB6"/>
    <w:rsid w:val="00EB6BB1"/>
    <w:rsid w:val="00EB738B"/>
    <w:rsid w:val="00EB73E1"/>
    <w:rsid w:val="00EB77AB"/>
    <w:rsid w:val="00EB7C1B"/>
    <w:rsid w:val="00EC0751"/>
    <w:rsid w:val="00EC0EA5"/>
    <w:rsid w:val="00EC1306"/>
    <w:rsid w:val="00EC1A53"/>
    <w:rsid w:val="00EC1DE3"/>
    <w:rsid w:val="00EC2A10"/>
    <w:rsid w:val="00EC3618"/>
    <w:rsid w:val="00EC3C9E"/>
    <w:rsid w:val="00EC49B0"/>
    <w:rsid w:val="00EC4D5A"/>
    <w:rsid w:val="00EC764A"/>
    <w:rsid w:val="00EC78FF"/>
    <w:rsid w:val="00ED27EB"/>
    <w:rsid w:val="00ED785D"/>
    <w:rsid w:val="00ED799E"/>
    <w:rsid w:val="00EE0C8D"/>
    <w:rsid w:val="00EE2205"/>
    <w:rsid w:val="00EE4221"/>
    <w:rsid w:val="00EF0999"/>
    <w:rsid w:val="00EF11F0"/>
    <w:rsid w:val="00EF169B"/>
    <w:rsid w:val="00EF16F5"/>
    <w:rsid w:val="00EF3314"/>
    <w:rsid w:val="00EF5CB2"/>
    <w:rsid w:val="00EF5E32"/>
    <w:rsid w:val="00EF5FFD"/>
    <w:rsid w:val="00EF7542"/>
    <w:rsid w:val="00F0177A"/>
    <w:rsid w:val="00F01AB7"/>
    <w:rsid w:val="00F046E0"/>
    <w:rsid w:val="00F04748"/>
    <w:rsid w:val="00F05342"/>
    <w:rsid w:val="00F05E59"/>
    <w:rsid w:val="00F071F7"/>
    <w:rsid w:val="00F074DE"/>
    <w:rsid w:val="00F07FBD"/>
    <w:rsid w:val="00F12E32"/>
    <w:rsid w:val="00F1322E"/>
    <w:rsid w:val="00F13D2B"/>
    <w:rsid w:val="00F16E5A"/>
    <w:rsid w:val="00F2128C"/>
    <w:rsid w:val="00F21B7A"/>
    <w:rsid w:val="00F22490"/>
    <w:rsid w:val="00F231B3"/>
    <w:rsid w:val="00F234C1"/>
    <w:rsid w:val="00F25C4F"/>
    <w:rsid w:val="00F25CC2"/>
    <w:rsid w:val="00F27141"/>
    <w:rsid w:val="00F27606"/>
    <w:rsid w:val="00F278BC"/>
    <w:rsid w:val="00F31CFB"/>
    <w:rsid w:val="00F3291F"/>
    <w:rsid w:val="00F32BD3"/>
    <w:rsid w:val="00F33907"/>
    <w:rsid w:val="00F35086"/>
    <w:rsid w:val="00F352B6"/>
    <w:rsid w:val="00F372C8"/>
    <w:rsid w:val="00F44437"/>
    <w:rsid w:val="00F465C6"/>
    <w:rsid w:val="00F47E7F"/>
    <w:rsid w:val="00F505AE"/>
    <w:rsid w:val="00F52F0E"/>
    <w:rsid w:val="00F53AE9"/>
    <w:rsid w:val="00F542E2"/>
    <w:rsid w:val="00F5773C"/>
    <w:rsid w:val="00F57C24"/>
    <w:rsid w:val="00F63158"/>
    <w:rsid w:val="00F6511B"/>
    <w:rsid w:val="00F67304"/>
    <w:rsid w:val="00F70E9E"/>
    <w:rsid w:val="00F71709"/>
    <w:rsid w:val="00F71BD1"/>
    <w:rsid w:val="00F72324"/>
    <w:rsid w:val="00F73437"/>
    <w:rsid w:val="00F7359C"/>
    <w:rsid w:val="00F76D14"/>
    <w:rsid w:val="00F81128"/>
    <w:rsid w:val="00F81FBD"/>
    <w:rsid w:val="00F83137"/>
    <w:rsid w:val="00F83960"/>
    <w:rsid w:val="00F8436C"/>
    <w:rsid w:val="00F850F5"/>
    <w:rsid w:val="00F8521C"/>
    <w:rsid w:val="00F8622D"/>
    <w:rsid w:val="00F86899"/>
    <w:rsid w:val="00F9087B"/>
    <w:rsid w:val="00F90B6D"/>
    <w:rsid w:val="00F929D6"/>
    <w:rsid w:val="00F930AC"/>
    <w:rsid w:val="00F94EC3"/>
    <w:rsid w:val="00F97B8E"/>
    <w:rsid w:val="00FA4E72"/>
    <w:rsid w:val="00FA5137"/>
    <w:rsid w:val="00FA7923"/>
    <w:rsid w:val="00FB06B9"/>
    <w:rsid w:val="00FB12F7"/>
    <w:rsid w:val="00FB277E"/>
    <w:rsid w:val="00FB35ED"/>
    <w:rsid w:val="00FB3BEB"/>
    <w:rsid w:val="00FB4D52"/>
    <w:rsid w:val="00FB766D"/>
    <w:rsid w:val="00FC16F9"/>
    <w:rsid w:val="00FC183B"/>
    <w:rsid w:val="00FC2408"/>
    <w:rsid w:val="00FC5571"/>
    <w:rsid w:val="00FD0998"/>
    <w:rsid w:val="00FD09D8"/>
    <w:rsid w:val="00FD0B69"/>
    <w:rsid w:val="00FD2729"/>
    <w:rsid w:val="00FD28BB"/>
    <w:rsid w:val="00FD2DCC"/>
    <w:rsid w:val="00FD33DC"/>
    <w:rsid w:val="00FD3C0C"/>
    <w:rsid w:val="00FD4407"/>
    <w:rsid w:val="00FD6A64"/>
    <w:rsid w:val="00FD6BC4"/>
    <w:rsid w:val="00FE0A76"/>
    <w:rsid w:val="00FE3EC4"/>
    <w:rsid w:val="00FE47F4"/>
    <w:rsid w:val="00FE5EBC"/>
    <w:rsid w:val="00FF0D22"/>
    <w:rsid w:val="00FF4A61"/>
    <w:rsid w:val="01601E6E"/>
    <w:rsid w:val="05EB6C4B"/>
    <w:rsid w:val="067FF194"/>
    <w:rsid w:val="06F78FF3"/>
    <w:rsid w:val="0C39DB4F"/>
    <w:rsid w:val="0C7A07E2"/>
    <w:rsid w:val="10294B63"/>
    <w:rsid w:val="106B40E3"/>
    <w:rsid w:val="121576D6"/>
    <w:rsid w:val="1217CC4A"/>
    <w:rsid w:val="1324713F"/>
    <w:rsid w:val="154590DC"/>
    <w:rsid w:val="1572C1C6"/>
    <w:rsid w:val="19BC867D"/>
    <w:rsid w:val="1AE425EF"/>
    <w:rsid w:val="1B287ED2"/>
    <w:rsid w:val="1BB38A1B"/>
    <w:rsid w:val="1BE7CA7D"/>
    <w:rsid w:val="23BD1317"/>
    <w:rsid w:val="259833D0"/>
    <w:rsid w:val="25D3402B"/>
    <w:rsid w:val="263899A3"/>
    <w:rsid w:val="2B583178"/>
    <w:rsid w:val="2C6B99EC"/>
    <w:rsid w:val="2C809892"/>
    <w:rsid w:val="2D0648EF"/>
    <w:rsid w:val="2D8CF408"/>
    <w:rsid w:val="2DD805CF"/>
    <w:rsid w:val="3070062F"/>
    <w:rsid w:val="312A18C0"/>
    <w:rsid w:val="351E8063"/>
    <w:rsid w:val="354EE85D"/>
    <w:rsid w:val="360CFC23"/>
    <w:rsid w:val="36555A1B"/>
    <w:rsid w:val="378B306D"/>
    <w:rsid w:val="391CC43E"/>
    <w:rsid w:val="3B8FC813"/>
    <w:rsid w:val="3B947A02"/>
    <w:rsid w:val="412275B7"/>
    <w:rsid w:val="4350AFBA"/>
    <w:rsid w:val="444A06C9"/>
    <w:rsid w:val="47A1AB65"/>
    <w:rsid w:val="4A7B7131"/>
    <w:rsid w:val="4C1C56D6"/>
    <w:rsid w:val="4C70E9CE"/>
    <w:rsid w:val="4D3F795E"/>
    <w:rsid w:val="4F75D8E1"/>
    <w:rsid w:val="5000D854"/>
    <w:rsid w:val="53458F64"/>
    <w:rsid w:val="582B191B"/>
    <w:rsid w:val="58B0A802"/>
    <w:rsid w:val="58D5F662"/>
    <w:rsid w:val="59173619"/>
    <w:rsid w:val="5DB2CFE7"/>
    <w:rsid w:val="5E3FBA8B"/>
    <w:rsid w:val="607BE08C"/>
    <w:rsid w:val="60C2E842"/>
    <w:rsid w:val="6312D9F5"/>
    <w:rsid w:val="64E741B0"/>
    <w:rsid w:val="65C2CB88"/>
    <w:rsid w:val="67B51EE5"/>
    <w:rsid w:val="69292EB3"/>
    <w:rsid w:val="6A3A471F"/>
    <w:rsid w:val="6C11EA31"/>
    <w:rsid w:val="6D92C178"/>
    <w:rsid w:val="6DA90C3D"/>
    <w:rsid w:val="6FE9A9E8"/>
    <w:rsid w:val="70303997"/>
    <w:rsid w:val="7135D9B7"/>
    <w:rsid w:val="729CDE70"/>
    <w:rsid w:val="74892E53"/>
    <w:rsid w:val="75805B8F"/>
    <w:rsid w:val="76F194CE"/>
    <w:rsid w:val="783F8038"/>
    <w:rsid w:val="7A93181E"/>
    <w:rsid w:val="7B59047B"/>
    <w:rsid w:val="7B5C1F63"/>
    <w:rsid w:val="7B6C1025"/>
    <w:rsid w:val="7D4363D7"/>
    <w:rsid w:val="7D73E88B"/>
    <w:rsid w:val="7D8853C2"/>
    <w:rsid w:val="7EA1716F"/>
    <w:rsid w:val="7EE9C6BA"/>
    <w:rsid w:val="7FAD4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4713F"/>
  <w15:chartTrackingRefBased/>
  <w15:docId w15:val="{CD113759-5876-40A5-A423-1ED7952A5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6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62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581"/>
    <w:pPr>
      <w:keepNext/>
      <w:keepLines/>
      <w:spacing w:before="4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75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0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13F"/>
    <w:rPr>
      <w:rFonts w:ascii="Segoe UI" w:hAnsi="Segoe UI" w:cs="Segoe UI"/>
      <w:sz w:val="18"/>
      <w:szCs w:val="18"/>
    </w:rPr>
  </w:style>
  <w:style w:type="paragraph" w:styleId="Header">
    <w:name w:val="header"/>
    <w:basedOn w:val="Normal"/>
    <w:link w:val="HeaderChar"/>
    <w:uiPriority w:val="99"/>
    <w:unhideWhenUsed/>
    <w:rsid w:val="004001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013F"/>
  </w:style>
  <w:style w:type="paragraph" w:styleId="Footer">
    <w:name w:val="footer"/>
    <w:basedOn w:val="Normal"/>
    <w:link w:val="FooterChar"/>
    <w:uiPriority w:val="99"/>
    <w:unhideWhenUsed/>
    <w:rsid w:val="004001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013F"/>
  </w:style>
  <w:style w:type="table" w:styleId="TableGrid">
    <w:name w:val="Table Grid"/>
    <w:basedOn w:val="TableNormal"/>
    <w:uiPriority w:val="59"/>
    <w:rsid w:val="0040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625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625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3581"/>
    <w:rPr>
      <w:rFonts w:asciiTheme="majorHAnsi" w:eastAsiaTheme="majorEastAsia" w:hAnsiTheme="majorHAnsi" w:cstheme="majorBidi"/>
      <w:color w:val="1F3763" w:themeColor="accent1" w:themeShade="7F"/>
      <w:sz w:val="24"/>
      <w:szCs w:val="24"/>
    </w:rPr>
  </w:style>
  <w:style w:type="paragraph" w:styleId="CommentSubject">
    <w:name w:val="annotation subject"/>
    <w:basedOn w:val="CommentText"/>
    <w:next w:val="CommentText"/>
    <w:link w:val="CommentSubjectChar"/>
    <w:uiPriority w:val="99"/>
    <w:semiHidden/>
    <w:unhideWhenUsed/>
    <w:rsid w:val="00FF4A61"/>
    <w:rPr>
      <w:b/>
      <w:bCs/>
    </w:rPr>
  </w:style>
  <w:style w:type="character" w:customStyle="1" w:styleId="CommentSubjectChar">
    <w:name w:val="Comment Subject Char"/>
    <w:basedOn w:val="CommentTextChar"/>
    <w:link w:val="CommentSubject"/>
    <w:uiPriority w:val="99"/>
    <w:semiHidden/>
    <w:rsid w:val="00FF4A61"/>
    <w:rPr>
      <w:b/>
      <w:bCs/>
      <w:sz w:val="20"/>
      <w:szCs w:val="20"/>
    </w:rPr>
  </w:style>
  <w:style w:type="character" w:styleId="Hyperlink">
    <w:name w:val="Hyperlink"/>
    <w:basedOn w:val="DefaultParagraphFont"/>
    <w:uiPriority w:val="99"/>
    <w:unhideWhenUsed/>
    <w:rsid w:val="00FF4A61"/>
    <w:rPr>
      <w:color w:val="0563C1" w:themeColor="hyperlink"/>
      <w:u w:val="single"/>
    </w:rPr>
  </w:style>
  <w:style w:type="table" w:styleId="PlainTable2">
    <w:name w:val="Plain Table 2"/>
    <w:basedOn w:val="TableNormal"/>
    <w:uiPriority w:val="42"/>
    <w:rsid w:val="00502D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pPr>
      <w:ind w:left="720"/>
      <w:contextualSpacing/>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7C75E8"/>
    <w:rPr>
      <w:color w:val="954F72" w:themeColor="followedHyperlink"/>
      <w:u w:val="single"/>
    </w:rPr>
  </w:style>
  <w:style w:type="paragraph" w:styleId="Bibliography">
    <w:name w:val="Bibliography"/>
    <w:basedOn w:val="Normal"/>
    <w:next w:val="Normal"/>
    <w:uiPriority w:val="37"/>
    <w:unhideWhenUsed/>
    <w:rsid w:val="008B62D3"/>
    <w:pPr>
      <w:spacing w:after="0" w:line="240" w:lineRule="auto"/>
      <w:ind w:left="720" w:hanging="720"/>
    </w:pPr>
  </w:style>
  <w:style w:type="table" w:styleId="PlainTable5">
    <w:name w:val="Plain Table 5"/>
    <w:basedOn w:val="TableNormal"/>
    <w:uiPriority w:val="45"/>
    <w:rsid w:val="00FE5E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E5EBC"/>
    <w:pPr>
      <w:spacing w:after="200" w:line="240" w:lineRule="auto"/>
    </w:pPr>
    <w:rPr>
      <w:i/>
      <w:iCs/>
      <w:color w:val="44546A" w:themeColor="text2"/>
      <w:sz w:val="18"/>
      <w:szCs w:val="18"/>
    </w:rPr>
  </w:style>
  <w:style w:type="paragraph" w:customStyle="1" w:styleId="paragraph">
    <w:name w:val="paragraph"/>
    <w:basedOn w:val="Normal"/>
    <w:rsid w:val="008634C3"/>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normaltextrun">
    <w:name w:val="normaltextrun"/>
    <w:basedOn w:val="DefaultParagraphFont"/>
    <w:rsid w:val="008634C3"/>
  </w:style>
  <w:style w:type="character" w:customStyle="1" w:styleId="eop">
    <w:name w:val="eop"/>
    <w:basedOn w:val="DefaultParagraphFont"/>
    <w:rsid w:val="008634C3"/>
  </w:style>
  <w:style w:type="character" w:customStyle="1" w:styleId="spellingerror">
    <w:name w:val="spellingerror"/>
    <w:basedOn w:val="DefaultParagraphFont"/>
    <w:rsid w:val="008634C3"/>
  </w:style>
  <w:style w:type="character" w:customStyle="1" w:styleId="Heading4Char">
    <w:name w:val="Heading 4 Char"/>
    <w:basedOn w:val="DefaultParagraphFont"/>
    <w:link w:val="Heading4"/>
    <w:uiPriority w:val="9"/>
    <w:rsid w:val="0067758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A2B58"/>
    <w:rPr>
      <w:color w:val="808080"/>
    </w:rPr>
  </w:style>
  <w:style w:type="character" w:customStyle="1" w:styleId="contextualspellingandgrammarerror">
    <w:name w:val="contextualspellingandgrammarerror"/>
    <w:basedOn w:val="DefaultParagraphFont"/>
    <w:rsid w:val="006609A9"/>
  </w:style>
  <w:style w:type="character" w:customStyle="1" w:styleId="advancedproofingissue">
    <w:name w:val="advancedproofingissue"/>
    <w:basedOn w:val="DefaultParagraphFont"/>
    <w:rsid w:val="004760F5"/>
  </w:style>
  <w:style w:type="character" w:customStyle="1" w:styleId="UnresolvedMention">
    <w:name w:val="Unresolved Mention"/>
    <w:basedOn w:val="DefaultParagraphFont"/>
    <w:uiPriority w:val="99"/>
    <w:semiHidden/>
    <w:unhideWhenUsed/>
    <w:rsid w:val="00FD33DC"/>
    <w:rPr>
      <w:color w:val="605E5C"/>
      <w:shd w:val="clear" w:color="auto" w:fill="E1DFDD"/>
    </w:rPr>
  </w:style>
  <w:style w:type="character" w:customStyle="1" w:styleId="texhtml">
    <w:name w:val="texhtml"/>
    <w:basedOn w:val="DefaultParagraphFont"/>
    <w:rsid w:val="00A2145F"/>
  </w:style>
  <w:style w:type="character" w:customStyle="1" w:styleId="mwe-math-mathml-inline">
    <w:name w:val="mwe-math-mathml-inline"/>
    <w:basedOn w:val="DefaultParagraphFont"/>
    <w:rsid w:val="00056ADA"/>
  </w:style>
  <w:style w:type="paragraph" w:styleId="HTMLPreformatted">
    <w:name w:val="HTML Preformatted"/>
    <w:basedOn w:val="Normal"/>
    <w:link w:val="HTMLPreformattedChar"/>
    <w:uiPriority w:val="99"/>
    <w:semiHidden/>
    <w:unhideWhenUsed/>
    <w:rsid w:val="006C26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eastAsia="en-AU"/>
    </w:rPr>
  </w:style>
  <w:style w:type="character" w:customStyle="1" w:styleId="HTMLPreformattedChar">
    <w:name w:val="HTML Preformatted Char"/>
    <w:basedOn w:val="DefaultParagraphFont"/>
    <w:link w:val="HTMLPreformatted"/>
    <w:uiPriority w:val="99"/>
    <w:semiHidden/>
    <w:rsid w:val="006C264D"/>
    <w:rPr>
      <w:rFonts w:ascii="Courier New" w:eastAsia="Times New Roman" w:hAnsi="Courier New" w:cs="Courier New"/>
      <w:sz w:val="20"/>
      <w:szCs w:val="20"/>
      <w:lang w:val="en-AU" w:eastAsia="en-AU"/>
    </w:rPr>
  </w:style>
  <w:style w:type="character" w:styleId="HTMLCite">
    <w:name w:val="HTML Cite"/>
    <w:basedOn w:val="DefaultParagraphFont"/>
    <w:uiPriority w:val="99"/>
    <w:semiHidden/>
    <w:unhideWhenUsed/>
    <w:rsid w:val="00052E2C"/>
    <w:rPr>
      <w:i/>
      <w:iCs/>
    </w:rPr>
  </w:style>
  <w:style w:type="character" w:customStyle="1" w:styleId="author">
    <w:name w:val="author"/>
    <w:basedOn w:val="DefaultParagraphFont"/>
    <w:rsid w:val="00052E2C"/>
  </w:style>
  <w:style w:type="character" w:customStyle="1" w:styleId="pubyear">
    <w:name w:val="pubyear"/>
    <w:basedOn w:val="DefaultParagraphFont"/>
    <w:rsid w:val="00052E2C"/>
  </w:style>
  <w:style w:type="character" w:customStyle="1" w:styleId="chaptertitle">
    <w:name w:val="chaptertitle"/>
    <w:basedOn w:val="DefaultParagraphFont"/>
    <w:rsid w:val="00052E2C"/>
  </w:style>
  <w:style w:type="character" w:customStyle="1" w:styleId="booktitle">
    <w:name w:val="booktitle"/>
    <w:basedOn w:val="DefaultParagraphFont"/>
    <w:rsid w:val="00052E2C"/>
  </w:style>
  <w:style w:type="character" w:customStyle="1" w:styleId="editor">
    <w:name w:val="editor"/>
    <w:basedOn w:val="DefaultParagraphFont"/>
    <w:rsid w:val="00052E2C"/>
  </w:style>
  <w:style w:type="character" w:customStyle="1" w:styleId="pagefirst">
    <w:name w:val="pagefirst"/>
    <w:basedOn w:val="DefaultParagraphFont"/>
    <w:rsid w:val="00052E2C"/>
  </w:style>
  <w:style w:type="character" w:customStyle="1" w:styleId="pagelast">
    <w:name w:val="pagelast"/>
    <w:basedOn w:val="DefaultParagraphFont"/>
    <w:rsid w:val="00052E2C"/>
  </w:style>
  <w:style w:type="character" w:customStyle="1" w:styleId="bookseriestitle">
    <w:name w:val="bookseriestitle"/>
    <w:basedOn w:val="DefaultParagraphFont"/>
    <w:rsid w:val="00FA5137"/>
  </w:style>
  <w:style w:type="character" w:customStyle="1" w:styleId="articletitle">
    <w:name w:val="articletitle"/>
    <w:basedOn w:val="DefaultParagraphFont"/>
    <w:rsid w:val="00AC5C03"/>
  </w:style>
  <w:style w:type="character" w:customStyle="1" w:styleId="vol">
    <w:name w:val="vol"/>
    <w:basedOn w:val="DefaultParagraphFont"/>
    <w:rsid w:val="00AC5C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96047">
      <w:bodyDiv w:val="1"/>
      <w:marLeft w:val="0"/>
      <w:marRight w:val="0"/>
      <w:marTop w:val="0"/>
      <w:marBottom w:val="0"/>
      <w:divBdr>
        <w:top w:val="none" w:sz="0" w:space="0" w:color="auto"/>
        <w:left w:val="none" w:sz="0" w:space="0" w:color="auto"/>
        <w:bottom w:val="none" w:sz="0" w:space="0" w:color="auto"/>
        <w:right w:val="none" w:sz="0" w:space="0" w:color="auto"/>
      </w:divBdr>
    </w:div>
    <w:div w:id="106003261">
      <w:bodyDiv w:val="1"/>
      <w:marLeft w:val="0"/>
      <w:marRight w:val="0"/>
      <w:marTop w:val="0"/>
      <w:marBottom w:val="0"/>
      <w:divBdr>
        <w:top w:val="none" w:sz="0" w:space="0" w:color="auto"/>
        <w:left w:val="none" w:sz="0" w:space="0" w:color="auto"/>
        <w:bottom w:val="none" w:sz="0" w:space="0" w:color="auto"/>
        <w:right w:val="none" w:sz="0" w:space="0" w:color="auto"/>
      </w:divBdr>
    </w:div>
    <w:div w:id="117531457">
      <w:bodyDiv w:val="1"/>
      <w:marLeft w:val="0"/>
      <w:marRight w:val="0"/>
      <w:marTop w:val="0"/>
      <w:marBottom w:val="0"/>
      <w:divBdr>
        <w:top w:val="none" w:sz="0" w:space="0" w:color="auto"/>
        <w:left w:val="none" w:sz="0" w:space="0" w:color="auto"/>
        <w:bottom w:val="none" w:sz="0" w:space="0" w:color="auto"/>
        <w:right w:val="none" w:sz="0" w:space="0" w:color="auto"/>
      </w:divBdr>
    </w:div>
    <w:div w:id="134034473">
      <w:bodyDiv w:val="1"/>
      <w:marLeft w:val="0"/>
      <w:marRight w:val="0"/>
      <w:marTop w:val="0"/>
      <w:marBottom w:val="0"/>
      <w:divBdr>
        <w:top w:val="none" w:sz="0" w:space="0" w:color="auto"/>
        <w:left w:val="none" w:sz="0" w:space="0" w:color="auto"/>
        <w:bottom w:val="none" w:sz="0" w:space="0" w:color="auto"/>
        <w:right w:val="none" w:sz="0" w:space="0" w:color="auto"/>
      </w:divBdr>
    </w:div>
    <w:div w:id="316689654">
      <w:bodyDiv w:val="1"/>
      <w:marLeft w:val="0"/>
      <w:marRight w:val="0"/>
      <w:marTop w:val="0"/>
      <w:marBottom w:val="0"/>
      <w:divBdr>
        <w:top w:val="none" w:sz="0" w:space="0" w:color="auto"/>
        <w:left w:val="none" w:sz="0" w:space="0" w:color="auto"/>
        <w:bottom w:val="none" w:sz="0" w:space="0" w:color="auto"/>
        <w:right w:val="none" w:sz="0" w:space="0" w:color="auto"/>
      </w:divBdr>
    </w:div>
    <w:div w:id="356473249">
      <w:bodyDiv w:val="1"/>
      <w:marLeft w:val="0"/>
      <w:marRight w:val="0"/>
      <w:marTop w:val="0"/>
      <w:marBottom w:val="0"/>
      <w:divBdr>
        <w:top w:val="none" w:sz="0" w:space="0" w:color="auto"/>
        <w:left w:val="none" w:sz="0" w:space="0" w:color="auto"/>
        <w:bottom w:val="none" w:sz="0" w:space="0" w:color="auto"/>
        <w:right w:val="none" w:sz="0" w:space="0" w:color="auto"/>
      </w:divBdr>
    </w:div>
    <w:div w:id="505705872">
      <w:bodyDiv w:val="1"/>
      <w:marLeft w:val="0"/>
      <w:marRight w:val="0"/>
      <w:marTop w:val="0"/>
      <w:marBottom w:val="0"/>
      <w:divBdr>
        <w:top w:val="none" w:sz="0" w:space="0" w:color="auto"/>
        <w:left w:val="none" w:sz="0" w:space="0" w:color="auto"/>
        <w:bottom w:val="none" w:sz="0" w:space="0" w:color="auto"/>
        <w:right w:val="none" w:sz="0" w:space="0" w:color="auto"/>
      </w:divBdr>
      <w:divsChild>
        <w:div w:id="886452019">
          <w:marLeft w:val="0"/>
          <w:marRight w:val="0"/>
          <w:marTop w:val="0"/>
          <w:marBottom w:val="0"/>
          <w:divBdr>
            <w:top w:val="none" w:sz="0" w:space="0" w:color="auto"/>
            <w:left w:val="none" w:sz="0" w:space="0" w:color="auto"/>
            <w:bottom w:val="none" w:sz="0" w:space="0" w:color="auto"/>
            <w:right w:val="none" w:sz="0" w:space="0" w:color="auto"/>
          </w:divBdr>
        </w:div>
        <w:div w:id="1195003837">
          <w:marLeft w:val="0"/>
          <w:marRight w:val="0"/>
          <w:marTop w:val="0"/>
          <w:marBottom w:val="0"/>
          <w:divBdr>
            <w:top w:val="none" w:sz="0" w:space="0" w:color="auto"/>
            <w:left w:val="none" w:sz="0" w:space="0" w:color="auto"/>
            <w:bottom w:val="none" w:sz="0" w:space="0" w:color="auto"/>
            <w:right w:val="none" w:sz="0" w:space="0" w:color="auto"/>
          </w:divBdr>
        </w:div>
      </w:divsChild>
    </w:div>
    <w:div w:id="544605803">
      <w:bodyDiv w:val="1"/>
      <w:marLeft w:val="0"/>
      <w:marRight w:val="0"/>
      <w:marTop w:val="0"/>
      <w:marBottom w:val="0"/>
      <w:divBdr>
        <w:top w:val="none" w:sz="0" w:space="0" w:color="auto"/>
        <w:left w:val="none" w:sz="0" w:space="0" w:color="auto"/>
        <w:bottom w:val="none" w:sz="0" w:space="0" w:color="auto"/>
        <w:right w:val="none" w:sz="0" w:space="0" w:color="auto"/>
      </w:divBdr>
      <w:divsChild>
        <w:div w:id="1368676673">
          <w:marLeft w:val="0"/>
          <w:marRight w:val="0"/>
          <w:marTop w:val="0"/>
          <w:marBottom w:val="0"/>
          <w:divBdr>
            <w:top w:val="none" w:sz="0" w:space="0" w:color="auto"/>
            <w:left w:val="none" w:sz="0" w:space="0" w:color="auto"/>
            <w:bottom w:val="none" w:sz="0" w:space="0" w:color="auto"/>
            <w:right w:val="none" w:sz="0" w:space="0" w:color="auto"/>
          </w:divBdr>
        </w:div>
        <w:div w:id="773671602">
          <w:marLeft w:val="0"/>
          <w:marRight w:val="0"/>
          <w:marTop w:val="0"/>
          <w:marBottom w:val="0"/>
          <w:divBdr>
            <w:top w:val="none" w:sz="0" w:space="0" w:color="auto"/>
            <w:left w:val="none" w:sz="0" w:space="0" w:color="auto"/>
            <w:bottom w:val="none" w:sz="0" w:space="0" w:color="auto"/>
            <w:right w:val="none" w:sz="0" w:space="0" w:color="auto"/>
          </w:divBdr>
        </w:div>
      </w:divsChild>
    </w:div>
    <w:div w:id="797643673">
      <w:bodyDiv w:val="1"/>
      <w:marLeft w:val="0"/>
      <w:marRight w:val="0"/>
      <w:marTop w:val="0"/>
      <w:marBottom w:val="0"/>
      <w:divBdr>
        <w:top w:val="none" w:sz="0" w:space="0" w:color="auto"/>
        <w:left w:val="none" w:sz="0" w:space="0" w:color="auto"/>
        <w:bottom w:val="none" w:sz="0" w:space="0" w:color="auto"/>
        <w:right w:val="none" w:sz="0" w:space="0" w:color="auto"/>
      </w:divBdr>
      <w:divsChild>
        <w:div w:id="809008836">
          <w:marLeft w:val="0"/>
          <w:marRight w:val="0"/>
          <w:marTop w:val="0"/>
          <w:marBottom w:val="0"/>
          <w:divBdr>
            <w:top w:val="none" w:sz="0" w:space="0" w:color="auto"/>
            <w:left w:val="none" w:sz="0" w:space="0" w:color="auto"/>
            <w:bottom w:val="none" w:sz="0" w:space="0" w:color="auto"/>
            <w:right w:val="none" w:sz="0" w:space="0" w:color="auto"/>
          </w:divBdr>
        </w:div>
        <w:div w:id="1413891222">
          <w:marLeft w:val="0"/>
          <w:marRight w:val="0"/>
          <w:marTop w:val="0"/>
          <w:marBottom w:val="0"/>
          <w:divBdr>
            <w:top w:val="none" w:sz="0" w:space="0" w:color="auto"/>
            <w:left w:val="none" w:sz="0" w:space="0" w:color="auto"/>
            <w:bottom w:val="none" w:sz="0" w:space="0" w:color="auto"/>
            <w:right w:val="none" w:sz="0" w:space="0" w:color="auto"/>
          </w:divBdr>
        </w:div>
      </w:divsChild>
    </w:div>
    <w:div w:id="847643581">
      <w:bodyDiv w:val="1"/>
      <w:marLeft w:val="0"/>
      <w:marRight w:val="0"/>
      <w:marTop w:val="0"/>
      <w:marBottom w:val="0"/>
      <w:divBdr>
        <w:top w:val="none" w:sz="0" w:space="0" w:color="auto"/>
        <w:left w:val="none" w:sz="0" w:space="0" w:color="auto"/>
        <w:bottom w:val="none" w:sz="0" w:space="0" w:color="auto"/>
        <w:right w:val="none" w:sz="0" w:space="0" w:color="auto"/>
      </w:divBdr>
    </w:div>
    <w:div w:id="1054046391">
      <w:bodyDiv w:val="1"/>
      <w:marLeft w:val="0"/>
      <w:marRight w:val="0"/>
      <w:marTop w:val="0"/>
      <w:marBottom w:val="0"/>
      <w:divBdr>
        <w:top w:val="none" w:sz="0" w:space="0" w:color="auto"/>
        <w:left w:val="none" w:sz="0" w:space="0" w:color="auto"/>
        <w:bottom w:val="none" w:sz="0" w:space="0" w:color="auto"/>
        <w:right w:val="none" w:sz="0" w:space="0" w:color="auto"/>
      </w:divBdr>
      <w:divsChild>
        <w:div w:id="958100070">
          <w:marLeft w:val="0"/>
          <w:marRight w:val="0"/>
          <w:marTop w:val="0"/>
          <w:marBottom w:val="0"/>
          <w:divBdr>
            <w:top w:val="none" w:sz="0" w:space="0" w:color="auto"/>
            <w:left w:val="none" w:sz="0" w:space="0" w:color="auto"/>
            <w:bottom w:val="none" w:sz="0" w:space="0" w:color="auto"/>
            <w:right w:val="none" w:sz="0" w:space="0" w:color="auto"/>
          </w:divBdr>
        </w:div>
        <w:div w:id="1874266578">
          <w:marLeft w:val="0"/>
          <w:marRight w:val="0"/>
          <w:marTop w:val="0"/>
          <w:marBottom w:val="0"/>
          <w:divBdr>
            <w:top w:val="none" w:sz="0" w:space="0" w:color="auto"/>
            <w:left w:val="none" w:sz="0" w:space="0" w:color="auto"/>
            <w:bottom w:val="none" w:sz="0" w:space="0" w:color="auto"/>
            <w:right w:val="none" w:sz="0" w:space="0" w:color="auto"/>
          </w:divBdr>
        </w:div>
      </w:divsChild>
    </w:div>
    <w:div w:id="1097673008">
      <w:bodyDiv w:val="1"/>
      <w:marLeft w:val="0"/>
      <w:marRight w:val="0"/>
      <w:marTop w:val="0"/>
      <w:marBottom w:val="0"/>
      <w:divBdr>
        <w:top w:val="none" w:sz="0" w:space="0" w:color="auto"/>
        <w:left w:val="none" w:sz="0" w:space="0" w:color="auto"/>
        <w:bottom w:val="none" w:sz="0" w:space="0" w:color="auto"/>
        <w:right w:val="none" w:sz="0" w:space="0" w:color="auto"/>
      </w:divBdr>
      <w:divsChild>
        <w:div w:id="205802630">
          <w:marLeft w:val="0"/>
          <w:marRight w:val="0"/>
          <w:marTop w:val="0"/>
          <w:marBottom w:val="0"/>
          <w:divBdr>
            <w:top w:val="none" w:sz="0" w:space="0" w:color="auto"/>
            <w:left w:val="none" w:sz="0" w:space="0" w:color="auto"/>
            <w:bottom w:val="none" w:sz="0" w:space="0" w:color="auto"/>
            <w:right w:val="none" w:sz="0" w:space="0" w:color="auto"/>
          </w:divBdr>
        </w:div>
        <w:div w:id="1150246707">
          <w:marLeft w:val="0"/>
          <w:marRight w:val="0"/>
          <w:marTop w:val="0"/>
          <w:marBottom w:val="0"/>
          <w:divBdr>
            <w:top w:val="none" w:sz="0" w:space="0" w:color="auto"/>
            <w:left w:val="none" w:sz="0" w:space="0" w:color="auto"/>
            <w:bottom w:val="none" w:sz="0" w:space="0" w:color="auto"/>
            <w:right w:val="none" w:sz="0" w:space="0" w:color="auto"/>
          </w:divBdr>
        </w:div>
        <w:div w:id="1359314067">
          <w:marLeft w:val="0"/>
          <w:marRight w:val="0"/>
          <w:marTop w:val="0"/>
          <w:marBottom w:val="0"/>
          <w:divBdr>
            <w:top w:val="none" w:sz="0" w:space="0" w:color="auto"/>
            <w:left w:val="none" w:sz="0" w:space="0" w:color="auto"/>
            <w:bottom w:val="none" w:sz="0" w:space="0" w:color="auto"/>
            <w:right w:val="none" w:sz="0" w:space="0" w:color="auto"/>
          </w:divBdr>
        </w:div>
        <w:div w:id="1012150949">
          <w:marLeft w:val="0"/>
          <w:marRight w:val="0"/>
          <w:marTop w:val="0"/>
          <w:marBottom w:val="0"/>
          <w:divBdr>
            <w:top w:val="none" w:sz="0" w:space="0" w:color="auto"/>
            <w:left w:val="none" w:sz="0" w:space="0" w:color="auto"/>
            <w:bottom w:val="none" w:sz="0" w:space="0" w:color="auto"/>
            <w:right w:val="none" w:sz="0" w:space="0" w:color="auto"/>
          </w:divBdr>
        </w:div>
        <w:div w:id="217664929">
          <w:marLeft w:val="0"/>
          <w:marRight w:val="0"/>
          <w:marTop w:val="0"/>
          <w:marBottom w:val="0"/>
          <w:divBdr>
            <w:top w:val="none" w:sz="0" w:space="0" w:color="auto"/>
            <w:left w:val="none" w:sz="0" w:space="0" w:color="auto"/>
            <w:bottom w:val="none" w:sz="0" w:space="0" w:color="auto"/>
            <w:right w:val="none" w:sz="0" w:space="0" w:color="auto"/>
          </w:divBdr>
        </w:div>
        <w:div w:id="640303793">
          <w:marLeft w:val="0"/>
          <w:marRight w:val="0"/>
          <w:marTop w:val="0"/>
          <w:marBottom w:val="0"/>
          <w:divBdr>
            <w:top w:val="none" w:sz="0" w:space="0" w:color="auto"/>
            <w:left w:val="none" w:sz="0" w:space="0" w:color="auto"/>
            <w:bottom w:val="none" w:sz="0" w:space="0" w:color="auto"/>
            <w:right w:val="none" w:sz="0" w:space="0" w:color="auto"/>
          </w:divBdr>
        </w:div>
        <w:div w:id="461120808">
          <w:marLeft w:val="0"/>
          <w:marRight w:val="0"/>
          <w:marTop w:val="0"/>
          <w:marBottom w:val="0"/>
          <w:divBdr>
            <w:top w:val="none" w:sz="0" w:space="0" w:color="auto"/>
            <w:left w:val="none" w:sz="0" w:space="0" w:color="auto"/>
            <w:bottom w:val="none" w:sz="0" w:space="0" w:color="auto"/>
            <w:right w:val="none" w:sz="0" w:space="0" w:color="auto"/>
          </w:divBdr>
        </w:div>
        <w:div w:id="1901362422">
          <w:marLeft w:val="0"/>
          <w:marRight w:val="0"/>
          <w:marTop w:val="0"/>
          <w:marBottom w:val="0"/>
          <w:divBdr>
            <w:top w:val="none" w:sz="0" w:space="0" w:color="auto"/>
            <w:left w:val="none" w:sz="0" w:space="0" w:color="auto"/>
            <w:bottom w:val="none" w:sz="0" w:space="0" w:color="auto"/>
            <w:right w:val="none" w:sz="0" w:space="0" w:color="auto"/>
          </w:divBdr>
        </w:div>
        <w:div w:id="228811478">
          <w:marLeft w:val="0"/>
          <w:marRight w:val="0"/>
          <w:marTop w:val="0"/>
          <w:marBottom w:val="0"/>
          <w:divBdr>
            <w:top w:val="none" w:sz="0" w:space="0" w:color="auto"/>
            <w:left w:val="none" w:sz="0" w:space="0" w:color="auto"/>
            <w:bottom w:val="none" w:sz="0" w:space="0" w:color="auto"/>
            <w:right w:val="none" w:sz="0" w:space="0" w:color="auto"/>
          </w:divBdr>
        </w:div>
        <w:div w:id="1351027545">
          <w:marLeft w:val="0"/>
          <w:marRight w:val="0"/>
          <w:marTop w:val="0"/>
          <w:marBottom w:val="0"/>
          <w:divBdr>
            <w:top w:val="none" w:sz="0" w:space="0" w:color="auto"/>
            <w:left w:val="none" w:sz="0" w:space="0" w:color="auto"/>
            <w:bottom w:val="none" w:sz="0" w:space="0" w:color="auto"/>
            <w:right w:val="none" w:sz="0" w:space="0" w:color="auto"/>
          </w:divBdr>
        </w:div>
        <w:div w:id="1487361944">
          <w:marLeft w:val="0"/>
          <w:marRight w:val="0"/>
          <w:marTop w:val="0"/>
          <w:marBottom w:val="0"/>
          <w:divBdr>
            <w:top w:val="none" w:sz="0" w:space="0" w:color="auto"/>
            <w:left w:val="none" w:sz="0" w:space="0" w:color="auto"/>
            <w:bottom w:val="none" w:sz="0" w:space="0" w:color="auto"/>
            <w:right w:val="none" w:sz="0" w:space="0" w:color="auto"/>
          </w:divBdr>
        </w:div>
        <w:div w:id="356808451">
          <w:marLeft w:val="0"/>
          <w:marRight w:val="0"/>
          <w:marTop w:val="0"/>
          <w:marBottom w:val="0"/>
          <w:divBdr>
            <w:top w:val="none" w:sz="0" w:space="0" w:color="auto"/>
            <w:left w:val="none" w:sz="0" w:space="0" w:color="auto"/>
            <w:bottom w:val="none" w:sz="0" w:space="0" w:color="auto"/>
            <w:right w:val="none" w:sz="0" w:space="0" w:color="auto"/>
          </w:divBdr>
        </w:div>
        <w:div w:id="1540513313">
          <w:marLeft w:val="0"/>
          <w:marRight w:val="0"/>
          <w:marTop w:val="0"/>
          <w:marBottom w:val="0"/>
          <w:divBdr>
            <w:top w:val="none" w:sz="0" w:space="0" w:color="auto"/>
            <w:left w:val="none" w:sz="0" w:space="0" w:color="auto"/>
            <w:bottom w:val="none" w:sz="0" w:space="0" w:color="auto"/>
            <w:right w:val="none" w:sz="0" w:space="0" w:color="auto"/>
          </w:divBdr>
        </w:div>
        <w:div w:id="913054996">
          <w:marLeft w:val="0"/>
          <w:marRight w:val="0"/>
          <w:marTop w:val="0"/>
          <w:marBottom w:val="0"/>
          <w:divBdr>
            <w:top w:val="none" w:sz="0" w:space="0" w:color="auto"/>
            <w:left w:val="none" w:sz="0" w:space="0" w:color="auto"/>
            <w:bottom w:val="none" w:sz="0" w:space="0" w:color="auto"/>
            <w:right w:val="none" w:sz="0" w:space="0" w:color="auto"/>
          </w:divBdr>
        </w:div>
        <w:div w:id="689457593">
          <w:marLeft w:val="0"/>
          <w:marRight w:val="0"/>
          <w:marTop w:val="0"/>
          <w:marBottom w:val="0"/>
          <w:divBdr>
            <w:top w:val="none" w:sz="0" w:space="0" w:color="auto"/>
            <w:left w:val="none" w:sz="0" w:space="0" w:color="auto"/>
            <w:bottom w:val="none" w:sz="0" w:space="0" w:color="auto"/>
            <w:right w:val="none" w:sz="0" w:space="0" w:color="auto"/>
          </w:divBdr>
        </w:div>
        <w:div w:id="1522159136">
          <w:marLeft w:val="0"/>
          <w:marRight w:val="0"/>
          <w:marTop w:val="0"/>
          <w:marBottom w:val="0"/>
          <w:divBdr>
            <w:top w:val="none" w:sz="0" w:space="0" w:color="auto"/>
            <w:left w:val="none" w:sz="0" w:space="0" w:color="auto"/>
            <w:bottom w:val="none" w:sz="0" w:space="0" w:color="auto"/>
            <w:right w:val="none" w:sz="0" w:space="0" w:color="auto"/>
          </w:divBdr>
        </w:div>
        <w:div w:id="1182888794">
          <w:marLeft w:val="0"/>
          <w:marRight w:val="0"/>
          <w:marTop w:val="0"/>
          <w:marBottom w:val="0"/>
          <w:divBdr>
            <w:top w:val="none" w:sz="0" w:space="0" w:color="auto"/>
            <w:left w:val="none" w:sz="0" w:space="0" w:color="auto"/>
            <w:bottom w:val="none" w:sz="0" w:space="0" w:color="auto"/>
            <w:right w:val="none" w:sz="0" w:space="0" w:color="auto"/>
          </w:divBdr>
        </w:div>
        <w:div w:id="1537504970">
          <w:marLeft w:val="0"/>
          <w:marRight w:val="0"/>
          <w:marTop w:val="0"/>
          <w:marBottom w:val="0"/>
          <w:divBdr>
            <w:top w:val="none" w:sz="0" w:space="0" w:color="auto"/>
            <w:left w:val="none" w:sz="0" w:space="0" w:color="auto"/>
            <w:bottom w:val="none" w:sz="0" w:space="0" w:color="auto"/>
            <w:right w:val="none" w:sz="0" w:space="0" w:color="auto"/>
          </w:divBdr>
        </w:div>
        <w:div w:id="1583488549">
          <w:marLeft w:val="0"/>
          <w:marRight w:val="0"/>
          <w:marTop w:val="0"/>
          <w:marBottom w:val="0"/>
          <w:divBdr>
            <w:top w:val="none" w:sz="0" w:space="0" w:color="auto"/>
            <w:left w:val="none" w:sz="0" w:space="0" w:color="auto"/>
            <w:bottom w:val="none" w:sz="0" w:space="0" w:color="auto"/>
            <w:right w:val="none" w:sz="0" w:space="0" w:color="auto"/>
          </w:divBdr>
        </w:div>
        <w:div w:id="65491504">
          <w:marLeft w:val="0"/>
          <w:marRight w:val="0"/>
          <w:marTop w:val="0"/>
          <w:marBottom w:val="0"/>
          <w:divBdr>
            <w:top w:val="none" w:sz="0" w:space="0" w:color="auto"/>
            <w:left w:val="none" w:sz="0" w:space="0" w:color="auto"/>
            <w:bottom w:val="none" w:sz="0" w:space="0" w:color="auto"/>
            <w:right w:val="none" w:sz="0" w:space="0" w:color="auto"/>
          </w:divBdr>
        </w:div>
        <w:div w:id="764498821">
          <w:marLeft w:val="0"/>
          <w:marRight w:val="0"/>
          <w:marTop w:val="0"/>
          <w:marBottom w:val="0"/>
          <w:divBdr>
            <w:top w:val="none" w:sz="0" w:space="0" w:color="auto"/>
            <w:left w:val="none" w:sz="0" w:space="0" w:color="auto"/>
            <w:bottom w:val="none" w:sz="0" w:space="0" w:color="auto"/>
            <w:right w:val="none" w:sz="0" w:space="0" w:color="auto"/>
          </w:divBdr>
        </w:div>
        <w:div w:id="909385423">
          <w:marLeft w:val="0"/>
          <w:marRight w:val="0"/>
          <w:marTop w:val="0"/>
          <w:marBottom w:val="0"/>
          <w:divBdr>
            <w:top w:val="none" w:sz="0" w:space="0" w:color="auto"/>
            <w:left w:val="none" w:sz="0" w:space="0" w:color="auto"/>
            <w:bottom w:val="none" w:sz="0" w:space="0" w:color="auto"/>
            <w:right w:val="none" w:sz="0" w:space="0" w:color="auto"/>
          </w:divBdr>
        </w:div>
        <w:div w:id="35397705">
          <w:marLeft w:val="0"/>
          <w:marRight w:val="0"/>
          <w:marTop w:val="0"/>
          <w:marBottom w:val="0"/>
          <w:divBdr>
            <w:top w:val="none" w:sz="0" w:space="0" w:color="auto"/>
            <w:left w:val="none" w:sz="0" w:space="0" w:color="auto"/>
            <w:bottom w:val="none" w:sz="0" w:space="0" w:color="auto"/>
            <w:right w:val="none" w:sz="0" w:space="0" w:color="auto"/>
          </w:divBdr>
        </w:div>
        <w:div w:id="676465279">
          <w:marLeft w:val="0"/>
          <w:marRight w:val="0"/>
          <w:marTop w:val="0"/>
          <w:marBottom w:val="0"/>
          <w:divBdr>
            <w:top w:val="none" w:sz="0" w:space="0" w:color="auto"/>
            <w:left w:val="none" w:sz="0" w:space="0" w:color="auto"/>
            <w:bottom w:val="none" w:sz="0" w:space="0" w:color="auto"/>
            <w:right w:val="none" w:sz="0" w:space="0" w:color="auto"/>
          </w:divBdr>
        </w:div>
        <w:div w:id="1174612468">
          <w:marLeft w:val="0"/>
          <w:marRight w:val="0"/>
          <w:marTop w:val="0"/>
          <w:marBottom w:val="0"/>
          <w:divBdr>
            <w:top w:val="none" w:sz="0" w:space="0" w:color="auto"/>
            <w:left w:val="none" w:sz="0" w:space="0" w:color="auto"/>
            <w:bottom w:val="none" w:sz="0" w:space="0" w:color="auto"/>
            <w:right w:val="none" w:sz="0" w:space="0" w:color="auto"/>
          </w:divBdr>
        </w:div>
        <w:div w:id="194271948">
          <w:marLeft w:val="0"/>
          <w:marRight w:val="0"/>
          <w:marTop w:val="0"/>
          <w:marBottom w:val="0"/>
          <w:divBdr>
            <w:top w:val="none" w:sz="0" w:space="0" w:color="auto"/>
            <w:left w:val="none" w:sz="0" w:space="0" w:color="auto"/>
            <w:bottom w:val="none" w:sz="0" w:space="0" w:color="auto"/>
            <w:right w:val="none" w:sz="0" w:space="0" w:color="auto"/>
          </w:divBdr>
        </w:div>
        <w:div w:id="1813209510">
          <w:marLeft w:val="0"/>
          <w:marRight w:val="0"/>
          <w:marTop w:val="0"/>
          <w:marBottom w:val="0"/>
          <w:divBdr>
            <w:top w:val="none" w:sz="0" w:space="0" w:color="auto"/>
            <w:left w:val="none" w:sz="0" w:space="0" w:color="auto"/>
            <w:bottom w:val="none" w:sz="0" w:space="0" w:color="auto"/>
            <w:right w:val="none" w:sz="0" w:space="0" w:color="auto"/>
          </w:divBdr>
        </w:div>
      </w:divsChild>
    </w:div>
    <w:div w:id="1296984537">
      <w:bodyDiv w:val="1"/>
      <w:marLeft w:val="0"/>
      <w:marRight w:val="0"/>
      <w:marTop w:val="0"/>
      <w:marBottom w:val="0"/>
      <w:divBdr>
        <w:top w:val="none" w:sz="0" w:space="0" w:color="auto"/>
        <w:left w:val="none" w:sz="0" w:space="0" w:color="auto"/>
        <w:bottom w:val="none" w:sz="0" w:space="0" w:color="auto"/>
        <w:right w:val="none" w:sz="0" w:space="0" w:color="auto"/>
      </w:divBdr>
    </w:div>
    <w:div w:id="1337460662">
      <w:bodyDiv w:val="1"/>
      <w:marLeft w:val="0"/>
      <w:marRight w:val="0"/>
      <w:marTop w:val="0"/>
      <w:marBottom w:val="0"/>
      <w:divBdr>
        <w:top w:val="none" w:sz="0" w:space="0" w:color="auto"/>
        <w:left w:val="none" w:sz="0" w:space="0" w:color="auto"/>
        <w:bottom w:val="none" w:sz="0" w:space="0" w:color="auto"/>
        <w:right w:val="none" w:sz="0" w:space="0" w:color="auto"/>
      </w:divBdr>
    </w:div>
    <w:div w:id="1682245254">
      <w:bodyDiv w:val="1"/>
      <w:marLeft w:val="0"/>
      <w:marRight w:val="0"/>
      <w:marTop w:val="0"/>
      <w:marBottom w:val="0"/>
      <w:divBdr>
        <w:top w:val="none" w:sz="0" w:space="0" w:color="auto"/>
        <w:left w:val="none" w:sz="0" w:space="0" w:color="auto"/>
        <w:bottom w:val="none" w:sz="0" w:space="0" w:color="auto"/>
        <w:right w:val="none" w:sz="0" w:space="0" w:color="auto"/>
      </w:divBdr>
      <w:divsChild>
        <w:div w:id="337510473">
          <w:marLeft w:val="0"/>
          <w:marRight w:val="0"/>
          <w:marTop w:val="0"/>
          <w:marBottom w:val="0"/>
          <w:divBdr>
            <w:top w:val="none" w:sz="0" w:space="0" w:color="auto"/>
            <w:left w:val="none" w:sz="0" w:space="0" w:color="auto"/>
            <w:bottom w:val="none" w:sz="0" w:space="0" w:color="auto"/>
            <w:right w:val="none" w:sz="0" w:space="0" w:color="auto"/>
          </w:divBdr>
        </w:div>
        <w:div w:id="1138374520">
          <w:marLeft w:val="0"/>
          <w:marRight w:val="0"/>
          <w:marTop w:val="0"/>
          <w:marBottom w:val="0"/>
          <w:divBdr>
            <w:top w:val="none" w:sz="0" w:space="0" w:color="auto"/>
            <w:left w:val="none" w:sz="0" w:space="0" w:color="auto"/>
            <w:bottom w:val="none" w:sz="0" w:space="0" w:color="auto"/>
            <w:right w:val="none" w:sz="0" w:space="0" w:color="auto"/>
          </w:divBdr>
        </w:div>
        <w:div w:id="1288076546">
          <w:marLeft w:val="0"/>
          <w:marRight w:val="0"/>
          <w:marTop w:val="0"/>
          <w:marBottom w:val="0"/>
          <w:divBdr>
            <w:top w:val="none" w:sz="0" w:space="0" w:color="auto"/>
            <w:left w:val="none" w:sz="0" w:space="0" w:color="auto"/>
            <w:bottom w:val="none" w:sz="0" w:space="0" w:color="auto"/>
            <w:right w:val="none" w:sz="0" w:space="0" w:color="auto"/>
          </w:divBdr>
        </w:div>
        <w:div w:id="1786848707">
          <w:marLeft w:val="0"/>
          <w:marRight w:val="0"/>
          <w:marTop w:val="0"/>
          <w:marBottom w:val="0"/>
          <w:divBdr>
            <w:top w:val="none" w:sz="0" w:space="0" w:color="auto"/>
            <w:left w:val="none" w:sz="0" w:space="0" w:color="auto"/>
            <w:bottom w:val="none" w:sz="0" w:space="0" w:color="auto"/>
            <w:right w:val="none" w:sz="0" w:space="0" w:color="auto"/>
          </w:divBdr>
        </w:div>
      </w:divsChild>
    </w:div>
    <w:div w:id="2036999566">
      <w:bodyDiv w:val="1"/>
      <w:marLeft w:val="0"/>
      <w:marRight w:val="0"/>
      <w:marTop w:val="0"/>
      <w:marBottom w:val="0"/>
      <w:divBdr>
        <w:top w:val="none" w:sz="0" w:space="0" w:color="auto"/>
        <w:left w:val="none" w:sz="0" w:space="0" w:color="auto"/>
        <w:bottom w:val="none" w:sz="0" w:space="0" w:color="auto"/>
        <w:right w:val="none" w:sz="0" w:space="0" w:color="auto"/>
      </w:divBdr>
      <w:divsChild>
        <w:div w:id="1007489383">
          <w:marLeft w:val="0"/>
          <w:marRight w:val="0"/>
          <w:marTop w:val="0"/>
          <w:marBottom w:val="0"/>
          <w:divBdr>
            <w:top w:val="none" w:sz="0" w:space="0" w:color="auto"/>
            <w:left w:val="none" w:sz="0" w:space="0" w:color="auto"/>
            <w:bottom w:val="none" w:sz="0" w:space="0" w:color="auto"/>
            <w:right w:val="none" w:sz="0" w:space="0" w:color="auto"/>
          </w:divBdr>
        </w:div>
        <w:div w:id="563033089">
          <w:marLeft w:val="0"/>
          <w:marRight w:val="0"/>
          <w:marTop w:val="0"/>
          <w:marBottom w:val="0"/>
          <w:divBdr>
            <w:top w:val="none" w:sz="0" w:space="0" w:color="auto"/>
            <w:left w:val="none" w:sz="0" w:space="0" w:color="auto"/>
            <w:bottom w:val="none" w:sz="0" w:space="0" w:color="auto"/>
            <w:right w:val="none" w:sz="0" w:space="0" w:color="auto"/>
          </w:divBdr>
        </w:div>
        <w:div w:id="483401922">
          <w:marLeft w:val="0"/>
          <w:marRight w:val="0"/>
          <w:marTop w:val="0"/>
          <w:marBottom w:val="0"/>
          <w:divBdr>
            <w:top w:val="none" w:sz="0" w:space="0" w:color="auto"/>
            <w:left w:val="none" w:sz="0" w:space="0" w:color="auto"/>
            <w:bottom w:val="none" w:sz="0" w:space="0" w:color="auto"/>
            <w:right w:val="none" w:sz="0" w:space="0" w:color="auto"/>
          </w:divBdr>
        </w:div>
        <w:div w:id="1335036104">
          <w:marLeft w:val="0"/>
          <w:marRight w:val="0"/>
          <w:marTop w:val="0"/>
          <w:marBottom w:val="0"/>
          <w:divBdr>
            <w:top w:val="none" w:sz="0" w:space="0" w:color="auto"/>
            <w:left w:val="none" w:sz="0" w:space="0" w:color="auto"/>
            <w:bottom w:val="none" w:sz="0" w:space="0" w:color="auto"/>
            <w:right w:val="none" w:sz="0" w:space="0" w:color="auto"/>
          </w:divBdr>
        </w:div>
        <w:div w:id="1758137735">
          <w:marLeft w:val="0"/>
          <w:marRight w:val="0"/>
          <w:marTop w:val="0"/>
          <w:marBottom w:val="0"/>
          <w:divBdr>
            <w:top w:val="none" w:sz="0" w:space="0" w:color="auto"/>
            <w:left w:val="none" w:sz="0" w:space="0" w:color="auto"/>
            <w:bottom w:val="none" w:sz="0" w:space="0" w:color="auto"/>
            <w:right w:val="none" w:sz="0" w:space="0" w:color="auto"/>
          </w:divBdr>
        </w:div>
      </w:divsChild>
    </w:div>
    <w:div w:id="212534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paulcon/active_subspaces" TargetMode="External"/><Relationship Id="rId2" Type="http://schemas.openxmlformats.org/officeDocument/2006/relationships/hyperlink" Target="https://github.com/csurfer/rake-nltk" TargetMode="External"/><Relationship Id="rId1" Type="http://schemas.openxmlformats.org/officeDocument/2006/relationships/hyperlink" Target="https://onlinelibrary.wiley.com/doi/abs/10.1002/9780470689646.ch1"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oi.org/10.1002/hyp.3360060305" TargetMode="External"/><Relationship Id="rId47" Type="http://schemas.openxmlformats.org/officeDocument/2006/relationships/hyperlink" Target="https://cran.r-project.org/web/packages/hydroPSO/index.html" TargetMode="External"/><Relationship Id="rId50" Type="http://schemas.openxmlformats.org/officeDocument/2006/relationships/hyperlink" Target="http://dx.doi.org/10.1016/j.envsoft.2010.11.004" TargetMode="External"/><Relationship Id="rId55" Type="http://schemas.openxmlformats.org/officeDocument/2006/relationships/hyperlink" Target="http://www.hydrol-earth-syst-sci.net/18/855/2014/" TargetMode="External"/><Relationship Id="rId63" Type="http://schemas.openxmlformats.org/officeDocument/2006/relationships/hyperlink" Target="https://doi.org/10.2166/wst.2006.029" TargetMode="External"/><Relationship Id="rId68" Type="http://schemas.openxmlformats.org/officeDocument/2006/relationships/hyperlink" Target="https://www.sciencedirect.com/science/article/pii/S1364815213002211" TargetMode="External"/><Relationship Id="rId76" Type="http://schemas.openxmlformats.org/officeDocument/2006/relationships/hyperlink" Target="https://github.com/madsjulia/Mads.jl" TargetMode="External"/><Relationship Id="rId7" Type="http://schemas.openxmlformats.org/officeDocument/2006/relationships/endnotes" Target="endnotes.xml"/><Relationship Id="rId71" Type="http://schemas.openxmlformats.org/officeDocument/2006/relationships/hyperlink" Target="https://dakota.sandia.gov/content/getting-dakota-source-code" TargetMode="Externa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pesthomepage.org/PEST-The_Book.php" TargetMode="External"/><Relationship Id="rId53" Type="http://schemas.openxmlformats.org/officeDocument/2006/relationships/hyperlink" Target="http://www.netsymod.eu/mdss/" TargetMode="External"/><Relationship Id="rId58" Type="http://schemas.openxmlformats.org/officeDocument/2006/relationships/hyperlink" Target="http://molmod.github.io/tamkin/" TargetMode="External"/><Relationship Id="rId66" Type="http://schemas.openxmlformats.org/officeDocument/2006/relationships/hyperlink" Target="https://agupubs.onlinelibrary.wiley.com/doi/full/10.1029/2008WR007301" TargetMode="External"/><Relationship Id="rId74" Type="http://schemas.openxmlformats.org/officeDocument/2006/relationships/hyperlink" Target="http://vars-tool.com" TargetMode="External"/><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yperlink" Target="http://www.eng.buffalo.edu/~lsmatott/Ostrich/OstrichMain.html" TargetMode="External"/><Relationship Id="rId82"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uncertain-future.org.uk/?page_id=28" TargetMode="External"/><Relationship Id="rId52" Type="http://schemas.openxmlformats.org/officeDocument/2006/relationships/hyperlink" Target="https://www.osti.gov/servlets/purl/281959" TargetMode="External"/><Relationship Id="rId60" Type="http://schemas.openxmlformats.org/officeDocument/2006/relationships/hyperlink" Target="http://www.eng.buffalo.edu/~lsmatott/Ostrich/OstrichMain.html" TargetMode="External"/><Relationship Id="rId65" Type="http://schemas.openxmlformats.org/officeDocument/2006/relationships/hyperlink" Target="http://www.tonyohagan.co.uk/academic/GEM/" TargetMode="External"/><Relationship Id="rId73" Type="http://schemas.openxmlformats.org/officeDocument/2006/relationships/hyperlink" Target="https://www.rdocumentation.org/packages/sensitivity/versions/1.15.2/source" TargetMode="External"/><Relationship Id="rId78" Type="http://schemas.openxmlformats.org/officeDocument/2006/relationships/header" Target="header6.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02/hyp.10082" TargetMode="External"/><Relationship Id="rId48" Type="http://schemas.openxmlformats.org/officeDocument/2006/relationships/hyperlink" Target="https://www.google.com/url?sa=t&amp;rct=j&amp;q=&amp;esrc=s&amp;source=web&amp;cd=11&amp;ved=2ahUKEwjNqvbCjLLgAhWOWX0KHT6vChQQFjAKegQIBRAB&amp;url=https%3A%2F%2Fscholarsarchive.byu.edu%2Fcgi%2Fviewcontent.cgi%3Farticle%3D3538%26context%3Diemssconference&amp;usg=AOvVaw2UK8TgbATrDmIja-dybAFL" TargetMode="External"/><Relationship Id="rId56" Type="http://schemas.openxmlformats.org/officeDocument/2006/relationships/hyperlink" Target="https://www2.nrel.colostate.edu/projects/daycent-downloads.html" TargetMode="External"/><Relationship Id="rId64" Type="http://schemas.openxmlformats.org/officeDocument/2006/relationships/hyperlink" Target="https://www.researchgate.net/publication/267818673_Monte-Carlo_Analysis_Toolbox_User_Manual" TargetMode="External"/><Relationship Id="rId69" Type="http://schemas.openxmlformats.org/officeDocument/2006/relationships/header" Target="header4.xml"/><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hyperlink" Target="https://water.usgs.gov/ogw/modflow/MODFLOW.html" TargetMode="External"/><Relationship Id="rId72" Type="http://schemas.openxmlformats.org/officeDocument/2006/relationships/hyperlink" Target="https://github.com/LLNL/psuad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researchgate.net/publication/236162159_CM_SAKe_A_Hydrological_Model_to_Forecasting_Landslide_Activations" TargetMode="External"/><Relationship Id="rId59" Type="http://schemas.openxmlformats.org/officeDocument/2006/relationships/hyperlink" Target="http://water.usgs.gov/software/JupiterApi" TargetMode="External"/><Relationship Id="rId67" Type="http://schemas.openxmlformats.org/officeDocument/2006/relationships/hyperlink" Target="https://www.sciencedirect.com/science/article/pii/S2214241X15001273" TargetMode="External"/><Relationship Id="rId20" Type="http://schemas.openxmlformats.org/officeDocument/2006/relationships/image" Target="media/image7.png"/><Relationship Id="rId41" Type="http://schemas.openxmlformats.org/officeDocument/2006/relationships/hyperlink" Target="http://dakota.sandia.gov/index.html" TargetMode="External"/><Relationship Id="rId54" Type="http://schemas.openxmlformats.org/officeDocument/2006/relationships/hyperlink" Target="https://people.sc.fsu.edu/~mye/ArcNLET/" TargetMode="External"/><Relationship Id="rId62" Type="http://schemas.openxmlformats.org/officeDocument/2006/relationships/hyperlink" Target="https://doi.org/10.1016/S0098-3004(98)00149-6" TargetMode="External"/><Relationship Id="rId70" Type="http://schemas.openxmlformats.org/officeDocument/2006/relationships/hyperlink" Target="http://web.sahra.arizona.edu/software/alt/index.html" TargetMode="External"/><Relationship Id="rId75" Type="http://schemas.openxmlformats.org/officeDocument/2006/relationships/hyperlink" Target="https://github.com/SALib/SALib" TargetMode="Externa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exeter.ac.uk/cws/ganetxl" TargetMode="External"/><Relationship Id="rId57" Type="http://schemas.openxmlformats.org/officeDocument/2006/relationships/hyperlink" Target="http://dx.doi.org/10.1021/ci100099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CC11689-02D1-4441-B331-68824B81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9793507E.dotm</Template>
  <TotalTime>28</TotalTime>
  <Pages>48</Pages>
  <Words>29599</Words>
  <Characters>168717</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Douglas-Smith</dc:creator>
  <cp:keywords/>
  <dc:description/>
  <cp:lastModifiedBy>Dominique Douglas-Smith</cp:lastModifiedBy>
  <cp:revision>6</cp:revision>
  <cp:lastPrinted>2018-12-20T04:05:00Z</cp:lastPrinted>
  <dcterms:created xsi:type="dcterms:W3CDTF">2019-02-12T23:54:00Z</dcterms:created>
  <dcterms:modified xsi:type="dcterms:W3CDTF">2019-02-13T00:22:00Z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id="3xgm37Ms"/&gt;&lt;style id="http://www.zotero.org/styles/elsevier-harvard" hasBibliography="1" bibliographyStyleHasBeenSet="1"/&gt;&lt;prefs&gt;&lt;pref name="fieldType" value="Field"/&gt;&lt;/prefs&gt;&lt;/data&gt;</vt:lpwstr>
  </property>
</Properties>
</file>